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C21B5" w:rsidRDefault="00906448" w:rsidP="002C21B5">
      <w:pPr>
        <w:rPr>
          <w:rFonts w:ascii="PMingLiU" w:hAnsi="PMingLiU"/>
          <w:sz w:val="24"/>
        </w:rPr>
      </w:pPr>
      <w:bookmarkStart w:id="0" w:name="heading"/>
      <w:r>
        <w:rPr>
          <w:noProof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46" name="圖片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2C21B5">
        <w:rPr>
          <w:rFonts w:ascii="PMingLiU" w:hAnsi="PMingLiU"/>
          <w:sz w:val="24"/>
        </w:rPr>
        <w:t>6-1　世界體系：核心與邊陲</w:t>
      </w:r>
    </w:p>
    <w:bookmarkStart w:id="1" w:name="_MON_1303905798"/>
    <w:bookmarkEnd w:id="1"/>
    <w:p w:rsidR="002C21B5" w:rsidRDefault="002C21B5" w:rsidP="002C21B5">
      <w:r>
        <w:object w:dxaOrig="1246" w:dyaOrig="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.25pt;height:20.25pt" o:ole="">
            <v:imagedata r:id="rId8" o:title=""/>
          </v:shape>
          <o:OLEObject Type="Embed" ProgID="Word.Picture.8" ShapeID="_x0000_i1025" DrawAspect="Content" ObjectID="_1764389143" r:id="rId9"/>
        </w:object>
      </w:r>
      <w:r>
        <w:t xml:space="preserve"> </w:t>
      </w: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題號：0601-00005　　　</w:t>
      </w:r>
      <w:r>
        <w:rPr>
          <w:rFonts w:ascii="SMbarcode" w:eastAsia="SMbarcode" w:hAnsi="PMingLiU"/>
        </w:rPr>
        <w:t>*085402-0601-00005*</w:t>
      </w:r>
      <w:r>
        <w:rPr>
          <w:rFonts w:ascii="PMingLiU" w:hAnsi="PMingLiU"/>
        </w:rPr>
        <w:t xml:space="preserve">　　　難易度：易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資本主義經濟活動分化為「經濟上先進的核心區」與「經濟上低度發展的邊陲區」，經由交換或分工方式後，兩者之範圍不斷發生變化。請問</w:t>
      </w:r>
      <w:r w:rsidRPr="002C21B5">
        <w:rPr>
          <w:rFonts w:ascii="PMingLiU" w:hAnsi="PMingLiU" w:hint="eastAsia"/>
        </w:rPr>
        <w:t>：</w:t>
      </w:r>
      <w:r w:rsidRPr="002C21B5">
        <w:rPr>
          <w:rFonts w:ascii="PMingLiU" w:hAnsi="PMingLiU"/>
        </w:rPr>
        <w:t>附圖中有關各區互動作用的變化，下列敘述何者正確？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495550" cy="130492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(A)甲、乙兩地之間為擴散效應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(B)甲、乙兩地之間為反吸效應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(C)甲地透過擴散效應縮小規模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(D)乙地透過模仿效應加大規模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(B)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9D443A">
        <w:rPr>
          <w:rFonts w:hAnsi="PMingLiU"/>
        </w:rPr>
        <w:t>甲為核心區，吸收邊陲的原料、低價勞工快速成長，邊陲則因勞動力、資源外流，經濟掉入負面循環，出現反吸效應。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題號：0601-00006　　　</w:t>
      </w:r>
      <w:r>
        <w:rPr>
          <w:rFonts w:ascii="SMbarcode" w:eastAsia="SMbarcode" w:hAnsi="PMingLiU"/>
        </w:rPr>
        <w:t>*085402-0601-00006*</w:t>
      </w:r>
      <w:r>
        <w:rPr>
          <w:rFonts w:ascii="PMingLiU" w:hAnsi="PMingLiU"/>
        </w:rPr>
        <w:t xml:space="preserve">　　　難易度：易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/>
          <w:color w:val="000000"/>
          <w:kern w:val="0"/>
          <w:lang w:val="zh-TW"/>
        </w:rPr>
        <w:t>下列哪一個地區，最早因海外探險，促成資本主義經濟生產方式，並透過海外殖民不斷擴張影響力，演變成當今以資本主義為主的單一世界經濟體系？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  <w:color w:val="000000"/>
          <w:kern w:val="0"/>
          <w:lang w:val="zh-TW"/>
        </w:rPr>
        <w:t>北美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東亞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>歐洲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非洲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C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A81AA9">
        <w:rPr>
          <w:rFonts w:hint="eastAsia"/>
        </w:rPr>
        <w:t>最早因海外探險，促成資本主義經濟生產方式，並使全球進入殖民時代的為歐洲地區。故選</w:t>
      </w:r>
      <w:r w:rsidRPr="00E34478">
        <w:rPr>
          <w:rFonts w:hint="eastAsia"/>
        </w:rPr>
        <w:t>(C)</w:t>
      </w:r>
      <w:r w:rsidRPr="00A81AA9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0601-00007　　　</w:t>
      </w:r>
      <w:r>
        <w:rPr>
          <w:rFonts w:ascii="SMbarcode" w:eastAsia="SMbarcode" w:hAnsi="PMingLiU"/>
        </w:rPr>
        <w:t>*085402-0601-00007*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世界體系常依不同時期、各類型國家特徵的差異，劃分為若干區域。</w:t>
      </w:r>
      <w:r w:rsidRPr="002C21B5">
        <w:rPr>
          <w:rFonts w:ascii="PMingLiU" w:hAnsi="PMingLiU" w:hint="eastAsia"/>
        </w:rPr>
        <w:t>附</w:t>
      </w:r>
      <w:r w:rsidRPr="002C21B5">
        <w:rPr>
          <w:rFonts w:ascii="PMingLiU" w:hAnsi="PMingLiU"/>
        </w:rPr>
        <w:t>圖所示為世界體系中甲、乙、丙三類型國家，其中「丙」區與「甲、乙」兩區相較之下，凸顯出何項區域特徵？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2724150" cy="13525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(A)自由、共產之外的第三世界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(B)核心、半邊陲之外的邊陲區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(C)南、北方國家間的中間地帶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(D)東、西方國家間的邊緣地帶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(A)</w:t>
      </w:r>
    </w:p>
    <w:p w:rsidR="002C21B5" w:rsidRDefault="002C21B5" w:rsidP="002C21B5">
      <w:pPr>
        <w:rPr>
          <w:rFonts w:hAnsi="PMingLiU"/>
          <w:color w:val="000000"/>
        </w:rPr>
      </w:pPr>
      <w:r>
        <w:rPr>
          <w:rFonts w:ascii="PMingLiU" w:hAnsi="PMingLiU"/>
          <w:color w:val="000000"/>
        </w:rPr>
        <w:t>解析：</w:t>
      </w:r>
      <w:r w:rsidRPr="009D443A">
        <w:rPr>
          <w:rFonts w:hAnsi="PMingLiU"/>
          <w:color w:val="000000"/>
        </w:rPr>
        <w:t>丙被稱為第三世界國家，主分布於亞洲、非洲、中南美洲。</w:t>
      </w:r>
    </w:p>
    <w:p w:rsidR="002C21B5" w:rsidRDefault="002C21B5" w:rsidP="002C21B5">
      <w:pPr>
        <w:rPr>
          <w:rFonts w:hAnsi="PMingLiU"/>
          <w:color w:val="000000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題號：0601-00008　　　</w:t>
      </w:r>
      <w:r>
        <w:rPr>
          <w:rFonts w:ascii="SMbarcode" w:eastAsia="SMbarcode" w:hAnsi="PMingLiU"/>
          <w:color w:val="000000"/>
        </w:rPr>
        <w:t>*085402-0601-00008*</w:t>
      </w:r>
      <w:r>
        <w:rPr>
          <w:rFonts w:ascii="PMingLiU" w:hAnsi="PMingLiU"/>
          <w:color w:val="000000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/>
          <w:color w:val="000000"/>
          <w:kern w:val="0"/>
          <w:lang w:val="zh-TW"/>
        </w:rPr>
        <w:t>在區域發展的過程中，各地區因為條件不同，發展程度有異。請問下列哪一個條件「不是」發展成核心區的重要有利條件？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  <w:color w:val="000000"/>
          <w:kern w:val="0"/>
          <w:lang w:val="zh-TW"/>
        </w:rPr>
        <w:t>勞力充足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位置良好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>農產豐富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交通便利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 w:rsidRPr="00E34478">
        <w:rPr>
          <w:rFonts w:hint="eastAsia"/>
        </w:rPr>
        <w:t>C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A81AA9">
        <w:rPr>
          <w:rFonts w:hint="eastAsia"/>
        </w:rPr>
        <w:t>農產多可利用交通運輸的方式取得，對於核心區來說，並非重要有利條件。故選</w:t>
      </w:r>
      <w:r w:rsidRPr="00E34478">
        <w:rPr>
          <w:rFonts w:hint="eastAsia"/>
        </w:rPr>
        <w:t>(C)</w:t>
      </w:r>
      <w:r w:rsidRPr="00A81AA9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0601-00009　　　</w:t>
      </w:r>
      <w:r>
        <w:rPr>
          <w:rFonts w:ascii="SMbarcode" w:eastAsia="SMbarcode" w:hAnsi="PMingLiU"/>
        </w:rPr>
        <w:t>*085402-0601-00009*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由16世紀起，經歷400餘年的時間長河，形成了以西方為中心的世界體系。請問</w:t>
      </w:r>
      <w:r w:rsidRPr="002C21B5">
        <w:rPr>
          <w:rFonts w:ascii="PMingLiU" w:hAnsi="PMingLiU" w:hint="eastAsia"/>
        </w:rPr>
        <w:t>：</w:t>
      </w:r>
      <w:r w:rsidRPr="002C21B5">
        <w:rPr>
          <w:rFonts w:ascii="PMingLiU" w:hAnsi="PMingLiU"/>
        </w:rPr>
        <w:t>在世界體系的形成過程中，總計包含了下列哪些地理要素？(甲)航海技術；(乙)農、工業革命；(丙)社會福利制度；(丁)資本商業化；(戊)人口都市化。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(A)甲乙丙丁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(B)甲乙丁戊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(C)甲丙丁戊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(D)乙丙丁戊</w:t>
      </w:r>
    </w:p>
    <w:p w:rsidR="002C21B5" w:rsidRDefault="002C21B5" w:rsidP="002C21B5">
      <w:r>
        <w:rPr>
          <w:rFonts w:ascii="PMingLiU" w:hAnsi="PMingLiU"/>
        </w:rPr>
        <w:t>答案：</w:t>
      </w:r>
      <w:r w:rsidRPr="000356C8">
        <w:t>(B)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9D443A">
        <w:rPr>
          <w:rFonts w:hAnsi="PMingLiU"/>
        </w:rPr>
        <w:t>西方各國自大發現時代起，以其航海技術，將科學、資本帶到世界各地，加上農業革命、工業革命，後者更帶動人口朝都市集中，形成以西方為中心的世界體系；但殖民主義並不包括造福當地居民的社會福利制度，故選</w:t>
      </w:r>
      <w:r w:rsidRPr="00BB4FE7">
        <w:t>(B)</w:t>
      </w:r>
      <w:r w:rsidRPr="009D443A">
        <w:rPr>
          <w:rFonts w:hAnsi="PMingLiU"/>
        </w:rPr>
        <w:t>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題號：0601-00010　　　</w:t>
      </w:r>
      <w:r>
        <w:rPr>
          <w:rFonts w:ascii="SMbarcode" w:eastAsia="SMbarcode" w:hAnsi="PMingLiU"/>
        </w:rPr>
        <w:t>*085402-0601-00010*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中南美洲的鄉村實施大地主制，年輕人口因無地可耕，遂大量湧向都市，鄉村因勞動力不足及老化，成長趨緩甚至益發落後；而都市由於設施不足因應，在市區周圍與郊區出現許多貧民窟，與現代化高級住宅區形成了明顯對比。請問：上述現象對中南美洲國家，可能發生下列何種影響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(A)機械化程度升高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(B)平均每人所得提升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(C)都市化程度升高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(D)交通運輸網密布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(C)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9D443A">
        <w:rPr>
          <w:rFonts w:hAnsi="PMingLiU"/>
        </w:rPr>
        <w:t>鄉村人口大量移出，將使都市化程度反常的提升，故選</w:t>
      </w:r>
      <w:r w:rsidRPr="00BB4FE7">
        <w:t>(C)</w:t>
      </w:r>
      <w:r w:rsidRPr="009D443A">
        <w:rPr>
          <w:rFonts w:hAnsi="PMingLiU"/>
        </w:rPr>
        <w:t>。大量人口湧入造成生態問題嚴重，貧民區擴張，鄉村因此拋荒，機械化程度未見提高，</w:t>
      </w:r>
      <w:r w:rsidRPr="00BB4FE7">
        <w:t>(A)(B)(D)</w:t>
      </w:r>
      <w:r w:rsidRPr="009D443A">
        <w:rPr>
          <w:rFonts w:hAnsi="PMingLiU"/>
        </w:rPr>
        <w:t>不正確。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題號：0601-00011　　　</w:t>
      </w:r>
      <w:r>
        <w:rPr>
          <w:rFonts w:ascii="SMbarcode" w:eastAsia="SMbarcode" w:hAnsi="PMingLiU"/>
        </w:rPr>
        <w:t>*085402-0601-00011*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/>
          <w:color w:val="000000"/>
          <w:kern w:val="0"/>
          <w:lang w:val="zh-TW"/>
        </w:rPr>
        <w:t>資本主義經濟活動分化成「經濟上先進的核心區」與「經濟上低度發展的邊陲地區」的雙重結構。請問影響一地為核心區或邊陲區，最關鍵的因素為何？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  <w:color w:val="000000"/>
          <w:kern w:val="0"/>
          <w:lang w:val="zh-TW"/>
        </w:rPr>
        <w:t>世界分工中的角色不同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礦藏豐富程度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>氣候適宜農業發展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位於交通重要航線上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 w:rsidRPr="00E34478">
        <w:rPr>
          <w:rFonts w:hint="eastAsia"/>
        </w:rPr>
        <w:t>A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A81AA9">
        <w:rPr>
          <w:rFonts w:hint="eastAsia"/>
        </w:rPr>
        <w:t>一地的經濟發展及資本累積，多與世界分工的角色不同有關，擁有技術及資金的國家較易成為相對的核心區。故選</w:t>
      </w:r>
      <w:r w:rsidRPr="00E34478">
        <w:rPr>
          <w:rFonts w:hint="eastAsia"/>
        </w:rPr>
        <w:t>(A)</w:t>
      </w:r>
      <w:r w:rsidRPr="00A81AA9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0601-00012　　　</w:t>
      </w:r>
      <w:r>
        <w:rPr>
          <w:rFonts w:ascii="SMbarcode" w:eastAsia="SMbarcode" w:hAnsi="PMingLiU"/>
        </w:rPr>
        <w:t>*085402-0601-00012*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/>
          <w:color w:val="000000"/>
          <w:kern w:val="0"/>
          <w:lang w:val="zh-TW"/>
        </w:rPr>
        <w:t>下列關於核心與邊陲關係的比較表，請問哪些正確？</w:t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</w:r>
      <w:bookmarkStart w:id="2" w:name="_MON_1638257263"/>
      <w:bookmarkEnd w:id="2"/>
      <w:r w:rsidRPr="002C21B5">
        <w:rPr>
          <w:rFonts w:ascii="PMingLiU" w:hAnsi="PMingLiU"/>
          <w:color w:val="000000"/>
          <w:kern w:val="0"/>
          <w:lang w:val="zh-TW"/>
        </w:rPr>
        <w:object w:dxaOrig="9090" w:dyaOrig="1829">
          <v:shape id="_x0000_i1028" type="#_x0000_t75" style="width:312pt;height:63pt" o:ole="">
            <v:imagedata r:id="rId12" o:title=""/>
          </v:shape>
          <o:OLEObject Type="Embed" ProgID="Word.Picture.8" ShapeID="_x0000_i1028" DrawAspect="Content" ObjectID="_1764389144" r:id="rId13"/>
        </w:objec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  <w:color w:val="000000"/>
          <w:kern w:val="0"/>
          <w:lang w:val="zh-TW"/>
        </w:rPr>
        <w:t>甲乙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乙丙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>甲丙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乙丁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C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5A7BA6">
        <w:rPr>
          <w:rFonts w:hint="eastAsia"/>
        </w:rPr>
        <w:t>乙、丁的敘述均相反了。正確為</w:t>
      </w:r>
      <w:r w:rsidRPr="00E34478">
        <w:rPr>
          <w:rFonts w:hint="eastAsia"/>
        </w:rPr>
        <w:t>(C)</w:t>
      </w:r>
      <w:r w:rsidRPr="005A7BA6">
        <w:rPr>
          <w:rFonts w:hint="eastAsia"/>
        </w:rPr>
        <w:t>甲丙。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0601-00013　　　</w:t>
      </w:r>
      <w:r>
        <w:rPr>
          <w:rFonts w:ascii="SMbarcode" w:eastAsia="SMbarcode" w:hAnsi="PMingLiU"/>
        </w:rPr>
        <w:t>*085402-0601-00013*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都市計畫學者約翰‧福里曼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JohnFriedmann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曾提出區域成長階段論，認為「經濟成長」為「各區先後透過不同的互動作用，提高整體的經濟發展與生活水準的過程」。依據這項理論，將附圖中的區域互動關係依據「先→後」順序排列，其正確排法為何？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305050" cy="24288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(A)甲→丙→乙→丁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(B)乙→甲→丁→丙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(C)乙→丙→丁→甲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(D)丙→丁→甲→乙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9D443A">
        <w:rPr>
          <w:rFonts w:hint="eastAsia"/>
          <w:color w:val="000000"/>
        </w:rPr>
        <w:t>(B)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9D443A">
        <w:rPr>
          <w:rFonts w:hAnsi="PMingLiU"/>
        </w:rPr>
        <w:t>發展之初，各區規模均小</w:t>
      </w:r>
      <w:r w:rsidRPr="00BB4FE7">
        <w:t>(</w:t>
      </w:r>
      <w:r w:rsidRPr="009D443A">
        <w:rPr>
          <w:rFonts w:hAnsi="PMingLiU"/>
        </w:rPr>
        <w:t>乙</w:t>
      </w:r>
      <w:r w:rsidRPr="00BB4FE7">
        <w:t>)</w:t>
      </w:r>
      <w:r w:rsidRPr="009D443A">
        <w:rPr>
          <w:rFonts w:hAnsi="PMingLiU"/>
        </w:rPr>
        <w:t>，透過反吸效應產生了核心、邊陲的差異</w:t>
      </w:r>
      <w:r w:rsidRPr="00BB4FE7">
        <w:t>(</w:t>
      </w:r>
      <w:r w:rsidRPr="009D443A">
        <w:rPr>
          <w:rFonts w:hAnsi="PMingLiU"/>
        </w:rPr>
        <w:t>甲</w:t>
      </w:r>
      <w:r w:rsidRPr="00BB4FE7">
        <w:t>)</w:t>
      </w:r>
      <w:r w:rsidRPr="009D443A">
        <w:rPr>
          <w:rFonts w:hAnsi="PMingLiU"/>
        </w:rPr>
        <w:t>，核心經擴散作用帶動他區成長</w:t>
      </w:r>
      <w:r w:rsidRPr="00BB4FE7">
        <w:t>(</w:t>
      </w:r>
      <w:r w:rsidRPr="009D443A">
        <w:rPr>
          <w:rFonts w:hAnsi="PMingLiU"/>
        </w:rPr>
        <w:t>丁</w:t>
      </w:r>
      <w:r w:rsidRPr="00BB4FE7">
        <w:t>)</w:t>
      </w:r>
      <w:r w:rsidRPr="009D443A">
        <w:rPr>
          <w:rFonts w:hAnsi="PMingLiU"/>
        </w:rPr>
        <w:t>，最後形成互動往來的多核心狀態</w:t>
      </w:r>
      <w:r w:rsidRPr="00BB4FE7">
        <w:t>(</w:t>
      </w:r>
      <w:r w:rsidRPr="009D443A">
        <w:rPr>
          <w:rFonts w:hAnsi="PMingLiU"/>
        </w:rPr>
        <w:t>丙</w:t>
      </w:r>
      <w:r w:rsidRPr="00BB4FE7">
        <w:t>)</w:t>
      </w:r>
      <w:r w:rsidRPr="009D443A">
        <w:rPr>
          <w:rFonts w:hAnsi="PMingLiU"/>
        </w:rPr>
        <w:t>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題號：0601-00014　　　</w:t>
      </w:r>
      <w:r>
        <w:rPr>
          <w:rFonts w:ascii="SMbarcode" w:eastAsia="SMbarcode" w:hAnsi="PMingLiU"/>
        </w:rPr>
        <w:t>*085402-0601-00014*</w:t>
      </w:r>
      <w:r>
        <w:rPr>
          <w:rFonts w:ascii="PMingLiU" w:hAnsi="PMingLiU"/>
        </w:rPr>
        <w:t xml:space="preserve">　　　難易度：難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世界經濟體系的型塑過程中，包括以下各項重要事件：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1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傳統封建領主支配歐洲的土地、資源、人力</w:t>
      </w:r>
      <w:r w:rsidRPr="002C21B5">
        <w:rPr>
          <w:rFonts w:ascii="PMingLiU" w:hAnsi="PMingLiU" w:hint="eastAsia"/>
        </w:rPr>
        <w:t>；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2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工業革命改變了生產方式的土地投資報酬率</w:t>
      </w:r>
      <w:r w:rsidRPr="002C21B5">
        <w:rPr>
          <w:rFonts w:ascii="PMingLiU" w:hAnsi="PMingLiU" w:hint="eastAsia"/>
        </w:rPr>
        <w:t>；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3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海外探險使資本主義為中心的生產方式興起</w:t>
      </w:r>
      <w:r w:rsidRPr="002C21B5">
        <w:rPr>
          <w:rFonts w:ascii="PMingLiU" w:hAnsi="PMingLiU" w:hint="eastAsia"/>
        </w:rPr>
        <w:t>；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4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羅馬帝國以強大軍事支配早期的世界帝國體系</w:t>
      </w:r>
      <w:r w:rsidRPr="002C21B5">
        <w:rPr>
          <w:rFonts w:ascii="PMingLiU" w:hAnsi="PMingLiU" w:hint="eastAsia"/>
        </w:rPr>
        <w:t>；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5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形成以資本主義為主的單一世界經濟體系</w:t>
      </w:r>
      <w:r w:rsidRPr="002C21B5">
        <w:rPr>
          <w:rFonts w:ascii="PMingLiU" w:hAnsi="PMingLiU" w:hint="eastAsia"/>
        </w:rPr>
        <w:t>。</w:t>
      </w:r>
      <w:r w:rsidRPr="002C21B5">
        <w:rPr>
          <w:rFonts w:ascii="PMingLiU" w:hAnsi="PMingLiU"/>
        </w:rPr>
        <w:t>若將這些事件依「發生先→後」之順序排列，其正確排法為何？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1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4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2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3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5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1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4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3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2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5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4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1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3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2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5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4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5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2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3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1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(C)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9D443A">
        <w:rPr>
          <w:rFonts w:hAnsi="PMingLiU"/>
        </w:rPr>
        <w:t>世界經濟體系發展的先後過程為：羅馬帝國</w:t>
      </w:r>
      <w:r w:rsidRPr="00BB4FE7">
        <w:t>→</w:t>
      </w:r>
      <w:r w:rsidRPr="009D443A">
        <w:rPr>
          <w:rFonts w:hAnsi="PMingLiU"/>
        </w:rPr>
        <w:t>封建領主</w:t>
      </w:r>
      <w:r w:rsidRPr="00BB4FE7">
        <w:t>→</w:t>
      </w:r>
      <w:r w:rsidRPr="009D443A">
        <w:rPr>
          <w:rFonts w:hAnsi="PMingLiU"/>
        </w:rPr>
        <w:t>海外探險</w:t>
      </w:r>
      <w:r w:rsidRPr="00BB4FE7">
        <w:t>→</w:t>
      </w:r>
      <w:r w:rsidRPr="009D443A">
        <w:rPr>
          <w:rFonts w:hAnsi="PMingLiU"/>
        </w:rPr>
        <w:t>工業革命</w:t>
      </w:r>
      <w:r w:rsidRPr="00BB4FE7">
        <w:t>→</w:t>
      </w:r>
      <w:r w:rsidRPr="009D443A">
        <w:rPr>
          <w:rFonts w:hAnsi="PMingLiU"/>
        </w:rPr>
        <w:t>資本主義為主的單一世界經濟體系。</w:t>
      </w:r>
    </w:p>
    <w:p w:rsidR="002C21B5" w:rsidRDefault="002C21B5" w:rsidP="002C21B5">
      <w:pPr>
        <w:rPr>
          <w:rFonts w:hAnsi="PMingLiU"/>
        </w:rPr>
      </w:pPr>
    </w:p>
    <w:p w:rsidR="002C21B5" w:rsidRDefault="00906448" w:rsidP="002C21B5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47" name="圖片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1B5">
        <w:rPr>
          <w:rFonts w:ascii="PMingLiU" w:hAnsi="PMingLiU"/>
          <w:sz w:val="24"/>
        </w:rPr>
        <w:t>6-1　世界體系：核心與邊陲</w:t>
      </w:r>
    </w:p>
    <w:bookmarkStart w:id="3" w:name="_MON_1303648229"/>
    <w:bookmarkStart w:id="4" w:name="_MON_1303651120"/>
    <w:bookmarkStart w:id="5" w:name="_MON_1303651137"/>
    <w:bookmarkStart w:id="6" w:name="_MON_1303906782"/>
    <w:bookmarkEnd w:id="3"/>
    <w:bookmarkEnd w:id="4"/>
    <w:bookmarkEnd w:id="5"/>
    <w:bookmarkEnd w:id="6"/>
    <w:p w:rsidR="002C21B5" w:rsidRDefault="002C21B5" w:rsidP="002C21B5">
      <w:r>
        <w:object w:dxaOrig="1246" w:dyaOrig="397">
          <v:shape id="_x0000_i1030" type="#_x0000_t75" style="width:62.25pt;height:20.25pt" o:ole="">
            <v:imagedata r:id="rId15" o:title=""/>
          </v:shape>
          <o:OLEObject Type="Embed" ProgID="Word.Picture.8" ShapeID="_x0000_i1030" DrawAspect="Content" ObjectID="_1764389145" r:id="rId16"/>
        </w:object>
      </w:r>
      <w:r>
        <w:t xml:space="preserve"> </w:t>
      </w: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題號：0601-00015　　　</w:t>
      </w:r>
      <w:r>
        <w:rPr>
          <w:rFonts w:ascii="SMbarcode" w:eastAsia="SMbarcode" w:hAnsi="PMingLiU"/>
        </w:rPr>
        <w:t>*085402-0601-00015*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 w:hint="eastAsia"/>
          <w:color w:val="000000"/>
          <w:kern w:val="0"/>
          <w:lang w:val="zh-TW"/>
        </w:rPr>
        <w:t>當今的世界體系運作係透過核心 ── 邊陲的互動模式，以經濟活動為中心，將資本主義式的生活方式帶到世界各地。從附圖(一)衛星影像中所展現的飛機航線可以看出一些蛛絲馬跡。一般而言夜間衛星影像顯示光點愈亮，人類活動愈頻繁，飛機導航航線就愈多。請先在附圖(一)中找到英國與印度，並參考附圖(二)以及附表，回答以下問題：</w:t>
      </w:r>
      <w:r w:rsidRPr="002C21B5">
        <w:rPr>
          <w:rFonts w:ascii="PMingLiU" w:hAnsi="PMingLiU"/>
          <w:color w:val="000000"/>
          <w:kern w:val="0"/>
          <w:lang w:val="zh-TW"/>
        </w:rPr>
        <w:br/>
      </w:r>
      <w:r w:rsidR="00906448" w:rsidRPr="002C21B5">
        <w:rPr>
          <w:rFonts w:ascii="PMingLiU" w:hAnsi="PMingLiU"/>
          <w:noProof/>
          <w:color w:val="000000"/>
          <w:kern w:val="0"/>
          <w:lang w:val="zh-TW"/>
        </w:rPr>
        <w:drawing>
          <wp:inline distT="0" distB="0" distL="0" distR="0">
            <wp:extent cx="3600450" cy="36004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  <w:t>圖(一)</w:t>
      </w:r>
      <w:r w:rsidRPr="002C21B5">
        <w:rPr>
          <w:rFonts w:ascii="PMingLiU" w:hAnsi="PMingLiU"/>
          <w:color w:val="000000"/>
          <w:kern w:val="0"/>
          <w:lang w:val="zh-TW"/>
        </w:rPr>
        <w:br/>
      </w:r>
      <w:r w:rsidR="00906448" w:rsidRPr="002C21B5">
        <w:rPr>
          <w:rFonts w:ascii="PMingLiU" w:hAnsi="PMingLiU"/>
          <w:noProof/>
          <w:color w:val="000000"/>
          <w:kern w:val="0"/>
          <w:lang w:val="zh-TW"/>
        </w:rPr>
        <w:drawing>
          <wp:inline distT="0" distB="0" distL="0" distR="0">
            <wp:extent cx="3962400" cy="17335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  <w:t>圖(二)</w:t>
      </w:r>
      <w:r w:rsidRPr="002C21B5">
        <w:rPr>
          <w:rFonts w:ascii="PMingLiU" w:hAnsi="PMingLiU"/>
          <w:color w:val="000000"/>
          <w:kern w:val="0"/>
          <w:lang w:val="zh-TW"/>
        </w:rPr>
        <w:br/>
      </w:r>
      <w:bookmarkStart w:id="7" w:name="_MON_1638254542"/>
      <w:bookmarkEnd w:id="7"/>
      <w:r w:rsidRPr="002C21B5">
        <w:rPr>
          <w:rFonts w:ascii="PMingLiU" w:hAnsi="PMingLiU"/>
          <w:color w:val="000000"/>
          <w:kern w:val="0"/>
          <w:lang w:val="zh-TW"/>
        </w:rPr>
        <w:object w:dxaOrig="6944" w:dyaOrig="3539">
          <v:shape id="_x0000_i1033" type="#_x0000_t75" style="width:283.5pt;height:2in" o:ole="">
            <v:imagedata r:id="rId19" o:title=""/>
          </v:shape>
          <o:OLEObject Type="Embed" ProgID="Word.Picture.8" ShapeID="_x0000_i1033" DrawAspect="Content" ObjectID="_1764389146" r:id="rId20"/>
        </w:object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</w:r>
      <w:bookmarkStart w:id="8" w:name="_MON_1638255466"/>
      <w:bookmarkEnd w:id="8"/>
      <w:r w:rsidRPr="002C21B5">
        <w:rPr>
          <w:rFonts w:ascii="PMingLiU" w:hAnsi="PMingLiU"/>
          <w:color w:val="000000"/>
          <w:kern w:val="0"/>
          <w:lang w:val="zh-TW"/>
        </w:rPr>
        <w:object w:dxaOrig="7079" w:dyaOrig="3539">
          <v:shape id="_x0000_i1034" type="#_x0000_t75" style="width:283.5pt;height:141.75pt" o:ole="">
            <v:imagedata r:id="rId21" o:title=""/>
          </v:shape>
          <o:OLEObject Type="Embed" ProgID="Word.Picture.8" ShapeID="_x0000_i1034" DrawAspect="Content" ObjectID="_1764389147" r:id="rId22"/>
        </w:object>
      </w:r>
      <w:r w:rsidRPr="002C21B5">
        <w:rPr>
          <w:rFonts w:ascii="PMingLiU" w:hAnsi="PMingLiU"/>
          <w:color w:val="000000"/>
          <w:kern w:val="0"/>
          <w:lang w:val="zh-TW"/>
        </w:rPr>
        <w:br/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(１)</w:t>
      </w:r>
      <w:r w:rsidRPr="002C21B5">
        <w:rPr>
          <w:rFonts w:ascii="PMingLiU" w:hAnsi="PMingLiU"/>
          <w:color w:val="000000"/>
          <w:kern w:val="0"/>
          <w:lang w:val="zh-TW"/>
        </w:rPr>
        <w:t>請參考</w:t>
      </w:r>
      <w:r w:rsidRPr="002C21B5">
        <w:rPr>
          <w:rFonts w:ascii="PMingLiU" w:hAnsi="PMingLiU" w:hint="eastAsia"/>
          <w:color w:val="000000"/>
          <w:kern w:val="0"/>
          <w:lang w:val="zh-TW"/>
        </w:rPr>
        <w:t>附</w:t>
      </w:r>
      <w:r w:rsidRPr="002C21B5">
        <w:rPr>
          <w:rFonts w:ascii="PMingLiU" w:hAnsi="PMingLiU"/>
          <w:color w:val="000000"/>
          <w:kern w:val="0"/>
          <w:lang w:val="zh-TW"/>
        </w:rPr>
        <w:t>圖</w:t>
      </w:r>
      <w:r w:rsidRPr="002C21B5">
        <w:rPr>
          <w:rFonts w:ascii="PMingLiU" w:hAnsi="PMingLiU" w:hint="eastAsia"/>
          <w:color w:val="000000"/>
          <w:kern w:val="0"/>
          <w:lang w:val="zh-TW"/>
        </w:rPr>
        <w:t>(二)</w:t>
      </w:r>
      <w:r w:rsidRPr="002C21B5">
        <w:rPr>
          <w:rFonts w:ascii="PMingLiU" w:hAnsi="PMingLiU"/>
          <w:color w:val="000000"/>
          <w:kern w:val="0"/>
          <w:lang w:val="zh-TW"/>
        </w:rPr>
        <w:t>判斷兩國分別屬於核心區、半邊陲區或是邊陲區</w:t>
      </w:r>
      <w:r w:rsidRPr="002C21B5">
        <w:rPr>
          <w:rFonts w:ascii="PMingLiU" w:hAnsi="PMingLiU" w:hint="eastAsia"/>
          <w:color w:val="000000"/>
          <w:kern w:val="0"/>
          <w:lang w:val="zh-TW"/>
        </w:rPr>
        <w:t>？　(A)</w:t>
      </w:r>
      <w:r w:rsidRPr="002C21B5">
        <w:rPr>
          <w:rFonts w:ascii="PMingLiU" w:hAnsi="PMingLiU"/>
          <w:color w:val="000000"/>
          <w:kern w:val="0"/>
          <w:lang w:val="zh-TW"/>
        </w:rPr>
        <w:t>均為核心區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(B)</w:t>
      </w:r>
      <w:r w:rsidRPr="002C21B5">
        <w:rPr>
          <w:rFonts w:ascii="PMingLiU" w:hAnsi="PMingLiU"/>
          <w:color w:val="000000"/>
          <w:kern w:val="0"/>
          <w:lang w:val="zh-TW"/>
        </w:rPr>
        <w:t>英：核心區；印：半邊陲區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(C)</w:t>
      </w:r>
      <w:r w:rsidRPr="002C21B5">
        <w:rPr>
          <w:rFonts w:ascii="PMingLiU" w:hAnsi="PMingLiU"/>
          <w:color w:val="000000"/>
          <w:kern w:val="0"/>
          <w:lang w:val="zh-TW"/>
        </w:rPr>
        <w:t>英：核心區；印：邊陲區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(D)</w:t>
      </w:r>
      <w:r w:rsidRPr="002C21B5">
        <w:rPr>
          <w:rFonts w:ascii="PMingLiU" w:hAnsi="PMingLiU"/>
          <w:color w:val="000000"/>
          <w:kern w:val="0"/>
          <w:lang w:val="zh-TW"/>
        </w:rPr>
        <w:t>英：半邊陲區；印：邊陲區</w:t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</w:r>
      <w:r w:rsidRPr="002C21B5">
        <w:rPr>
          <w:rFonts w:ascii="PMingLiU" w:hAnsi="PMingLiU"/>
          <w:color w:val="000000"/>
          <w:kern w:val="0"/>
          <w:lang w:val="zh-TW"/>
        </w:rPr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(２)附</w:t>
      </w:r>
      <w:r w:rsidRPr="002C21B5">
        <w:rPr>
          <w:rFonts w:ascii="PMingLiU" w:hAnsi="PMingLiU"/>
          <w:color w:val="000000"/>
          <w:kern w:val="0"/>
          <w:lang w:val="zh-TW"/>
        </w:rPr>
        <w:t>表為世界主要都市分別至英國倫敦、印度德里航班的比較，參考該表與</w:t>
      </w:r>
      <w:r w:rsidRPr="002C21B5">
        <w:rPr>
          <w:rFonts w:ascii="PMingLiU" w:hAnsi="PMingLiU" w:hint="eastAsia"/>
          <w:color w:val="000000"/>
          <w:kern w:val="0"/>
          <w:lang w:val="zh-TW"/>
        </w:rPr>
        <w:t>附</w:t>
      </w:r>
      <w:r w:rsidRPr="002C21B5">
        <w:rPr>
          <w:rFonts w:ascii="PMingLiU" w:hAnsi="PMingLiU"/>
          <w:color w:val="000000"/>
          <w:kern w:val="0"/>
          <w:lang w:val="zh-TW"/>
        </w:rPr>
        <w:t>圖</w:t>
      </w:r>
      <w:r w:rsidRPr="002C21B5">
        <w:rPr>
          <w:rFonts w:ascii="PMingLiU" w:hAnsi="PMingLiU" w:hint="eastAsia"/>
          <w:color w:val="000000"/>
          <w:kern w:val="0"/>
          <w:lang w:val="zh-TW"/>
        </w:rPr>
        <w:t>(一)</w:t>
      </w:r>
      <w:r w:rsidRPr="002C21B5">
        <w:rPr>
          <w:rFonts w:ascii="PMingLiU" w:hAnsi="PMingLiU"/>
          <w:color w:val="000000"/>
          <w:kern w:val="0"/>
          <w:lang w:val="zh-TW"/>
        </w:rPr>
        <w:t>，哪一國有較多國際航線聚集？為什麼？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(A)</w:t>
      </w:r>
      <w:r w:rsidRPr="002C21B5">
        <w:rPr>
          <w:rFonts w:ascii="PMingLiU" w:hAnsi="PMingLiU"/>
          <w:color w:val="000000"/>
          <w:kern w:val="0"/>
          <w:lang w:val="zh-TW"/>
        </w:rPr>
        <w:t>英國；經濟發展程度高，受全球化影響深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(B)</w:t>
      </w:r>
      <w:r w:rsidRPr="002C21B5">
        <w:rPr>
          <w:rFonts w:ascii="PMingLiU" w:hAnsi="PMingLiU"/>
          <w:color w:val="000000"/>
          <w:kern w:val="0"/>
          <w:lang w:val="zh-TW"/>
        </w:rPr>
        <w:t>英國；殖民領土眾多，統治需求高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(C)</w:t>
      </w:r>
      <w:r w:rsidRPr="002C21B5">
        <w:rPr>
          <w:rFonts w:ascii="PMingLiU" w:hAnsi="PMingLiU"/>
          <w:color w:val="000000"/>
          <w:kern w:val="0"/>
          <w:lang w:val="zh-TW"/>
        </w:rPr>
        <w:t>印度；位於歐亞大陸中心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(D)</w:t>
      </w:r>
      <w:r w:rsidRPr="002C21B5">
        <w:rPr>
          <w:rFonts w:ascii="PMingLiU" w:hAnsi="PMingLiU"/>
          <w:color w:val="000000"/>
          <w:kern w:val="0"/>
          <w:lang w:val="zh-TW"/>
        </w:rPr>
        <w:t>印度；位於人口眾多，為新興工業化國家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</w:t>
      </w:r>
      <w:r w:rsidRPr="009B354A">
        <w:t>１</w:t>
      </w:r>
      <w:r w:rsidRPr="009B354A">
        <w:t>)</w:t>
      </w:r>
      <w:r>
        <w:rPr>
          <w:rFonts w:hint="eastAsia"/>
        </w:rPr>
        <w:t>(B)</w:t>
      </w:r>
      <w:r w:rsidRPr="00690883">
        <w:t>；</w:t>
      </w:r>
      <w:r>
        <w:rPr>
          <w:rFonts w:hint="eastAsia"/>
        </w:rPr>
        <w:t>(</w:t>
      </w:r>
      <w:r>
        <w:rPr>
          <w:rFonts w:hint="eastAsia"/>
        </w:rPr>
        <w:t>２</w:t>
      </w:r>
      <w:r w:rsidRPr="009B354A">
        <w:t>)</w:t>
      </w:r>
      <w:r>
        <w:rPr>
          <w:rFonts w:hint="eastAsia"/>
        </w:rPr>
        <w:t>(A)</w:t>
      </w:r>
      <w:r w:rsidRPr="00690883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690883">
        <w:rPr>
          <w:rFonts w:hint="eastAsia"/>
        </w:rPr>
        <w:t>(</w:t>
      </w:r>
      <w:r w:rsidRPr="00690883">
        <w:t>１</w:t>
      </w:r>
      <w:r w:rsidRPr="00690883">
        <w:t>)</w:t>
      </w:r>
      <w:r w:rsidRPr="00670767">
        <w:rPr>
          <w:rFonts w:hint="eastAsia"/>
        </w:rPr>
        <w:t>從圖中的資料可看出英國為核心區；印度為半邊陲區。故選</w:t>
      </w:r>
      <w:r w:rsidRPr="00690883">
        <w:rPr>
          <w:rFonts w:hint="eastAsia"/>
        </w:rPr>
        <w:t>(B)</w:t>
      </w:r>
      <w:r w:rsidRPr="00670767">
        <w:rPr>
          <w:rFonts w:hint="eastAsia"/>
        </w:rPr>
        <w:t>。</w:t>
      </w:r>
      <w:r w:rsidRPr="00690883">
        <w:rPr>
          <w:rFonts w:hint="eastAsia"/>
        </w:rPr>
        <w:br/>
        <w:t>(</w:t>
      </w:r>
      <w:r w:rsidRPr="00690883">
        <w:rPr>
          <w:rFonts w:hint="eastAsia"/>
        </w:rPr>
        <w:t>２</w:t>
      </w:r>
      <w:r w:rsidRPr="00690883">
        <w:t>)</w:t>
      </w:r>
      <w:r w:rsidRPr="00670767">
        <w:rPr>
          <w:rFonts w:hint="eastAsia"/>
        </w:rPr>
        <w:t>從表中可看出英國的航班較多，和英國位於核心區，受全球化影響深有關。故選</w:t>
      </w:r>
      <w:r w:rsidRPr="00690883">
        <w:rPr>
          <w:rFonts w:hint="eastAsia"/>
        </w:rPr>
        <w:t>(A)</w:t>
      </w:r>
      <w:r w:rsidRPr="00670767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0601-00016　　　</w:t>
      </w:r>
      <w:r>
        <w:rPr>
          <w:rFonts w:ascii="SMbarcode" w:eastAsia="SMbarcode" w:hAnsi="PMingLiU"/>
        </w:rPr>
        <w:t>*085402-0601-00016*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 w:hint="eastAsia"/>
          <w:color w:val="000000"/>
          <w:kern w:val="0"/>
          <w:lang w:val="zh-TW"/>
        </w:rPr>
        <w:t>班加羅爾是印度的IT中心，是印度高科技的匯集的地方，有很多高新技術開發區，被印度人形容為「矽谷」，在某些方面甚至超過了矽谷，是印度人的驕傲。(甲)在世界各國外資的投入下，班加羅爾的生活條件和世界平均水準逐漸拉近。但同時，(乙)擁有大量工作機會的班加羅爾，吸引周邊鄉村的人才前往就業，更加擴大了印度的城鄉差距。請回答下列問題：</w:t>
      </w:r>
      <w:r w:rsidRPr="002C21B5">
        <w:rPr>
          <w:rFonts w:ascii="PMingLiU" w:hAnsi="PMingLiU"/>
          <w:color w:val="000000"/>
          <w:kern w:val="0"/>
          <w:lang w:val="zh-TW"/>
        </w:rPr>
        <w:br/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(１)</w:t>
      </w:r>
      <w:r w:rsidRPr="002C21B5">
        <w:rPr>
          <w:rFonts w:ascii="PMingLiU" w:hAnsi="PMingLiU"/>
          <w:color w:val="000000"/>
          <w:kern w:val="0"/>
          <w:lang w:val="zh-TW"/>
        </w:rPr>
        <w:t>文中</w:t>
      </w:r>
      <w:r w:rsidRPr="002C21B5">
        <w:rPr>
          <w:rFonts w:ascii="PMingLiU" w:hAnsi="PMingLiU" w:hint="eastAsia"/>
          <w:color w:val="000000"/>
          <w:kern w:val="0"/>
          <w:lang w:val="zh-TW"/>
        </w:rPr>
        <w:t>(甲)</w:t>
      </w:r>
      <w:r w:rsidRPr="002C21B5">
        <w:rPr>
          <w:rFonts w:ascii="PMingLiU" w:hAnsi="PMingLiU"/>
          <w:color w:val="000000"/>
          <w:kern w:val="0"/>
          <w:lang w:val="zh-TW"/>
        </w:rPr>
        <w:t>的內容較符合下列哪一項核心地區與邊陲地區的關係？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(A)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擴散效應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乘數效應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反吸效應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邊際效應</w:t>
      </w:r>
      <w:r w:rsidRPr="002C21B5">
        <w:rPr>
          <w:rFonts w:ascii="PMingLiU" w:hAnsi="PMingLiU"/>
          <w:color w:val="000000"/>
          <w:kern w:val="0"/>
          <w:lang w:val="zh-TW"/>
        </w:rPr>
        <w:br/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(２)</w:t>
      </w:r>
      <w:r w:rsidRPr="002C21B5">
        <w:rPr>
          <w:rFonts w:ascii="PMingLiU" w:hAnsi="PMingLiU"/>
          <w:color w:val="000000"/>
          <w:kern w:val="0"/>
          <w:lang w:val="zh-TW"/>
        </w:rPr>
        <w:t>文中</w:t>
      </w:r>
      <w:r w:rsidRPr="002C21B5">
        <w:rPr>
          <w:rFonts w:ascii="PMingLiU" w:hAnsi="PMingLiU" w:hint="eastAsia"/>
          <w:color w:val="000000"/>
          <w:kern w:val="0"/>
          <w:lang w:val="zh-TW"/>
        </w:rPr>
        <w:t>(乙)</w:t>
      </w:r>
      <w:r w:rsidRPr="002C21B5">
        <w:rPr>
          <w:rFonts w:ascii="PMingLiU" w:hAnsi="PMingLiU"/>
          <w:color w:val="000000"/>
          <w:kern w:val="0"/>
          <w:lang w:val="zh-TW"/>
        </w:rPr>
        <w:t>的內容較符合下列哪一項核心地區與邊陲地區的關係？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(A)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擴散效應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乘數效應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反吸效應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邊際效應</w:t>
      </w:r>
      <w:r w:rsidRPr="002C21B5">
        <w:rPr>
          <w:rFonts w:ascii="PMingLiU" w:hAnsi="PMingLiU"/>
          <w:color w:val="000000"/>
          <w:kern w:val="0"/>
          <w:lang w:val="zh-TW"/>
        </w:rPr>
        <w:br/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(３)</w:t>
      </w:r>
      <w:r w:rsidRPr="002C21B5">
        <w:rPr>
          <w:rFonts w:ascii="PMingLiU" w:hAnsi="PMingLiU"/>
          <w:color w:val="000000"/>
          <w:kern w:val="0"/>
          <w:lang w:val="zh-TW"/>
        </w:rPr>
        <w:t>下列何者為班加羅爾發展較佳的高科技產業？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(A)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半導體晶圓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軟體設計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(C)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高科技紡織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衛星產業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</w:t>
      </w:r>
      <w:r w:rsidRPr="009B354A">
        <w:t>１</w:t>
      </w:r>
      <w:r w:rsidRPr="009B354A">
        <w:t>)</w:t>
      </w:r>
      <w:r>
        <w:rPr>
          <w:rFonts w:hint="eastAsia"/>
        </w:rPr>
        <w:t>(A)</w:t>
      </w:r>
      <w:r w:rsidRPr="00690883">
        <w:t>；</w:t>
      </w:r>
      <w:r>
        <w:rPr>
          <w:rFonts w:hint="eastAsia"/>
        </w:rPr>
        <w:t>(</w:t>
      </w:r>
      <w:r>
        <w:rPr>
          <w:rFonts w:hint="eastAsia"/>
        </w:rPr>
        <w:t>２</w:t>
      </w:r>
      <w:r w:rsidRPr="009B354A">
        <w:t>)</w:t>
      </w:r>
      <w:r>
        <w:rPr>
          <w:rFonts w:hint="eastAsia"/>
        </w:rPr>
        <w:t>(C)</w:t>
      </w:r>
      <w:r w:rsidRPr="00690883">
        <w:t>；</w:t>
      </w:r>
      <w:r>
        <w:rPr>
          <w:rFonts w:hint="eastAsia"/>
        </w:rPr>
        <w:t>(</w:t>
      </w:r>
      <w:r>
        <w:rPr>
          <w:rFonts w:hint="eastAsia"/>
        </w:rPr>
        <w:t>３</w:t>
      </w:r>
      <w:r w:rsidRPr="009B354A">
        <w:t>)</w:t>
      </w:r>
      <w:r>
        <w:rPr>
          <w:rFonts w:hint="eastAsia"/>
        </w:rPr>
        <w:t>(B)</w:t>
      </w:r>
      <w:r w:rsidRPr="00690883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690883">
        <w:rPr>
          <w:rFonts w:hint="eastAsia"/>
        </w:rPr>
        <w:t>(</w:t>
      </w:r>
      <w:r w:rsidRPr="00690883">
        <w:t>１</w:t>
      </w:r>
      <w:r w:rsidRPr="00690883">
        <w:t>)</w:t>
      </w:r>
      <w:r w:rsidRPr="004638D5">
        <w:rPr>
          <w:rFonts w:hint="eastAsia"/>
        </w:rPr>
        <w:t>甲</w:t>
      </w:r>
      <w:r w:rsidRPr="004638D5">
        <w:t xml:space="preserve"> </w:t>
      </w:r>
      <w:r w:rsidRPr="00690883">
        <w:rPr>
          <w:rFonts w:hint="eastAsia"/>
        </w:rPr>
        <w:t>─</w:t>
      </w:r>
      <w:r w:rsidRPr="004638D5">
        <w:rPr>
          <w:rFonts w:hint="eastAsia"/>
        </w:rPr>
        <w:t>─</w:t>
      </w:r>
      <w:r w:rsidRPr="004638D5">
        <w:t xml:space="preserve"> </w:t>
      </w:r>
      <w:r w:rsidRPr="004638D5">
        <w:rPr>
          <w:rFonts w:hint="eastAsia"/>
        </w:rPr>
        <w:t>以全球尺度來看，身為邊陲區的印度，正和世界平均水準接近中，故為</w:t>
      </w:r>
      <w:r w:rsidRPr="00690883">
        <w:rPr>
          <w:rFonts w:hint="eastAsia"/>
        </w:rPr>
        <w:t>(A)</w:t>
      </w:r>
      <w:r w:rsidRPr="004638D5">
        <w:rPr>
          <w:rFonts w:hint="eastAsia"/>
        </w:rPr>
        <w:t>擴散效應。</w:t>
      </w:r>
      <w:r w:rsidRPr="00690883">
        <w:rPr>
          <w:rFonts w:hint="eastAsia"/>
        </w:rPr>
        <w:br/>
        <w:t>(</w:t>
      </w:r>
      <w:r w:rsidRPr="00690883">
        <w:rPr>
          <w:rFonts w:hint="eastAsia"/>
        </w:rPr>
        <w:t>２</w:t>
      </w:r>
      <w:r w:rsidRPr="00690883">
        <w:t>)</w:t>
      </w:r>
      <w:r w:rsidRPr="004638D5">
        <w:rPr>
          <w:rFonts w:hint="eastAsia"/>
        </w:rPr>
        <w:t>乙</w:t>
      </w:r>
      <w:r w:rsidRPr="004638D5">
        <w:t xml:space="preserve"> </w:t>
      </w:r>
      <w:r w:rsidRPr="00690883">
        <w:rPr>
          <w:rFonts w:hint="eastAsia"/>
        </w:rPr>
        <w:t>─</w:t>
      </w:r>
      <w:r w:rsidRPr="004638D5">
        <w:rPr>
          <w:rFonts w:hint="eastAsia"/>
        </w:rPr>
        <w:t>─</w:t>
      </w:r>
      <w:r w:rsidRPr="004638D5">
        <w:t xml:space="preserve"> </w:t>
      </w:r>
      <w:r w:rsidRPr="004638D5">
        <w:rPr>
          <w:rFonts w:hint="eastAsia"/>
        </w:rPr>
        <w:t>以印度國內尺度來看，身為核心區的班加羅爾快速發展，加大城鄉差距，故為</w:t>
      </w:r>
      <w:r w:rsidRPr="00690883">
        <w:rPr>
          <w:rFonts w:hint="eastAsia"/>
        </w:rPr>
        <w:t>(C)</w:t>
      </w:r>
      <w:r w:rsidRPr="004638D5">
        <w:rPr>
          <w:rFonts w:hint="eastAsia"/>
        </w:rPr>
        <w:t>反吸效應。</w:t>
      </w:r>
      <w:r w:rsidRPr="00690883">
        <w:rPr>
          <w:rFonts w:hint="eastAsia"/>
        </w:rPr>
        <w:br/>
        <w:t>(</w:t>
      </w:r>
      <w:r w:rsidRPr="00690883">
        <w:rPr>
          <w:rFonts w:hint="eastAsia"/>
        </w:rPr>
        <w:t>３</w:t>
      </w:r>
      <w:r w:rsidRPr="00690883">
        <w:t>)</w:t>
      </w:r>
      <w:r w:rsidRPr="004638D5">
        <w:rPr>
          <w:rFonts w:hint="eastAsia"/>
        </w:rPr>
        <w:t>印度的基礎設施較差，故不適發展實體需運送的商品，</w:t>
      </w:r>
      <w:r w:rsidRPr="00690883">
        <w:rPr>
          <w:rFonts w:hint="eastAsia"/>
        </w:rPr>
        <w:t>(B)</w:t>
      </w:r>
      <w:r w:rsidRPr="004638D5">
        <w:rPr>
          <w:rFonts w:hint="eastAsia"/>
        </w:rPr>
        <w:t>軟體設計為發展較佳的產業。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0601-00017　　　</w:t>
      </w:r>
      <w:r>
        <w:rPr>
          <w:rFonts w:ascii="SMbarcode" w:eastAsia="SMbarcode" w:hAnsi="PMingLiU"/>
        </w:rPr>
        <w:t>*085402-0601-00017*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/>
          <w:color w:val="000000"/>
          <w:kern w:val="0"/>
          <w:lang w:val="zh-TW"/>
        </w:rPr>
        <w:t>安哥拉的經濟</w:t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</w:r>
      <w:r w:rsidRPr="002C21B5">
        <w:rPr>
          <w:rFonts w:ascii="PMingLiU" w:hAnsi="PMingLiU"/>
          <w:color w:val="000000"/>
          <w:kern w:val="0"/>
          <w:lang w:val="zh-TW"/>
        </w:rPr>
        <w:t xml:space="preserve">　　安哥拉經濟為世界成長最快速的經濟體之一，但在1975年至2002年的安哥拉內戰破壞後，現今仍在重建中，雖然有大量的石油及天然氣資源、鑽石、水力蘊藏及耕地，但安哥拉依然貧困，有三分之一的人口以農業維生。於2002年，在27年的內戰結束後，開始修復基礎建設、政治及社會機構。近年來，因國際油價上漲及產油量增加，使安哥拉經濟成長迅速，但由於貪腐、國營事業管理不當，</w:t>
      </w:r>
      <w:r w:rsidRPr="002C21B5">
        <w:rPr>
          <w:rFonts w:ascii="PMingLiU" w:hAnsi="PMingLiU" w:hint="eastAsia"/>
          <w:color w:val="000000"/>
          <w:kern w:val="0"/>
          <w:lang w:val="zh-TW"/>
        </w:rPr>
        <w:t>尤</w:t>
      </w:r>
      <w:r w:rsidRPr="002C21B5">
        <w:rPr>
          <w:rFonts w:ascii="PMingLiU" w:hAnsi="PMingLiU"/>
          <w:color w:val="000000"/>
          <w:kern w:val="0"/>
          <w:lang w:val="zh-TW"/>
        </w:rPr>
        <w:t>其是石油產業最為嚴重，而此產業占了安哥拉國內生產總額的50％，90％的出口總額及80%的政府收入。隨著從石油大量的收入，政府開始執行道路、基礎建設的建造計劃。</w:t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</w:r>
      <w:r w:rsidRPr="002C21B5">
        <w:rPr>
          <w:rFonts w:ascii="PMingLiU" w:hAnsi="PMingLiU"/>
          <w:color w:val="000000"/>
          <w:kern w:val="0"/>
          <w:lang w:val="zh-TW"/>
        </w:rPr>
        <w:t xml:space="preserve">　　在殖民時期的最後10年，安哥拉為非洲主要糧食出口國之一，然現今幾乎所有糧食卻須依賴進口，由於戰爭局勢，鄉村地區埋設許多地雷，使得農業活動近乎停滯。部分重建計劃已執行，然而，在漁業最為顯著。於1975年之前，咖啡生產足以供國內使用，並能外銷，由於內戰，現已荒廢。其他資源如金礦、漁業、鐵礦、咖啡及水果等皆有待開發</w:t>
      </w:r>
      <w:r w:rsidRPr="002C21B5">
        <w:rPr>
          <w:rFonts w:ascii="PMingLiU" w:hAnsi="PMingLiU" w:hint="eastAsia"/>
          <w:color w:val="000000"/>
          <w:kern w:val="0"/>
          <w:lang w:val="zh-TW"/>
        </w:rPr>
        <w:t>。</w:t>
      </w:r>
      <w:r w:rsidRPr="002C21B5">
        <w:rPr>
          <w:rFonts w:ascii="PMingLiU" w:hAnsi="PMingLiU"/>
          <w:color w:val="000000"/>
          <w:kern w:val="0"/>
          <w:lang w:val="zh-TW"/>
        </w:rPr>
        <w:br/>
        <w:t>文章來源：https://zh.wikipedia.org/wiki/%E5%AE%89%E5%93%A5%E6%8B%89%E7%B6%93%E6%BF%9F</w:t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</w:r>
      <w:r w:rsidRPr="002C21B5">
        <w:rPr>
          <w:rFonts w:ascii="PMingLiU" w:hAnsi="PMingLiU"/>
          <w:color w:val="000000"/>
          <w:kern w:val="0"/>
          <w:lang w:val="zh-TW"/>
        </w:rPr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(１)</w:t>
      </w:r>
      <w:r w:rsidRPr="002C21B5">
        <w:rPr>
          <w:rFonts w:ascii="PMingLiU" w:hAnsi="PMingLiU"/>
          <w:color w:val="000000"/>
          <w:kern w:val="0"/>
          <w:lang w:val="zh-TW"/>
        </w:rPr>
        <w:t>請依文中描述判斷，安哥拉在全球尺度中，屬於哪一區？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(A)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核心區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半核心區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半邊陲區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邊陲區</w:t>
      </w:r>
      <w:r w:rsidRPr="002C21B5">
        <w:rPr>
          <w:rFonts w:ascii="PMingLiU" w:hAnsi="PMingLiU"/>
          <w:color w:val="000000"/>
          <w:kern w:val="0"/>
          <w:lang w:val="zh-TW"/>
        </w:rPr>
        <w:br/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(２)</w:t>
      </w:r>
      <w:r w:rsidRPr="002C21B5">
        <w:rPr>
          <w:rFonts w:ascii="PMingLiU" w:hAnsi="PMingLiU"/>
          <w:color w:val="000000"/>
          <w:kern w:val="0"/>
          <w:lang w:val="zh-TW"/>
        </w:rPr>
        <w:t>文中提及「安哥拉經濟成為世界成長最快速的經濟體之一」最主要與下列哪些事件有關？</w:t>
      </w:r>
      <w:r w:rsidRPr="002C21B5">
        <w:rPr>
          <w:rFonts w:ascii="PMingLiU" w:hAnsi="PMingLiU" w:hint="eastAsia"/>
          <w:color w:val="000000"/>
          <w:kern w:val="0"/>
          <w:lang w:val="zh-TW"/>
        </w:rPr>
        <w:t>(甲)</w:t>
      </w:r>
      <w:r w:rsidRPr="002C21B5">
        <w:rPr>
          <w:rFonts w:ascii="PMingLiU" w:hAnsi="PMingLiU"/>
          <w:color w:val="000000"/>
          <w:kern w:val="0"/>
          <w:lang w:val="zh-TW"/>
        </w:rPr>
        <w:t>國際油價上漲；</w:t>
      </w:r>
      <w:r w:rsidRPr="002C21B5">
        <w:rPr>
          <w:rFonts w:ascii="PMingLiU" w:hAnsi="PMingLiU" w:hint="eastAsia"/>
          <w:color w:val="000000"/>
          <w:kern w:val="0"/>
          <w:lang w:val="zh-TW"/>
        </w:rPr>
        <w:t>(乙)</w:t>
      </w:r>
      <w:r w:rsidRPr="002C21B5">
        <w:rPr>
          <w:rFonts w:ascii="PMingLiU" w:hAnsi="PMingLiU"/>
          <w:color w:val="000000"/>
          <w:kern w:val="0"/>
          <w:lang w:val="zh-TW"/>
        </w:rPr>
        <w:t>內戰結束；</w:t>
      </w:r>
      <w:r w:rsidRPr="002C21B5">
        <w:rPr>
          <w:rFonts w:ascii="PMingLiU" w:hAnsi="PMingLiU" w:hint="eastAsia"/>
          <w:color w:val="000000"/>
          <w:kern w:val="0"/>
          <w:lang w:val="zh-TW"/>
        </w:rPr>
        <w:t>(丙)</w:t>
      </w:r>
      <w:r w:rsidRPr="002C21B5">
        <w:rPr>
          <w:rFonts w:ascii="PMingLiU" w:hAnsi="PMingLiU"/>
          <w:color w:val="000000"/>
          <w:kern w:val="0"/>
          <w:lang w:val="zh-TW"/>
        </w:rPr>
        <w:t>石油增產；</w:t>
      </w:r>
      <w:r w:rsidRPr="002C21B5">
        <w:rPr>
          <w:rFonts w:ascii="PMingLiU" w:hAnsi="PMingLiU" w:hint="eastAsia"/>
          <w:color w:val="000000"/>
          <w:kern w:val="0"/>
          <w:lang w:val="zh-TW"/>
        </w:rPr>
        <w:t>(丁)</w:t>
      </w:r>
      <w:r w:rsidRPr="002C21B5">
        <w:rPr>
          <w:rFonts w:ascii="PMingLiU" w:hAnsi="PMingLiU"/>
          <w:color w:val="000000"/>
          <w:kern w:val="0"/>
          <w:lang w:val="zh-TW"/>
        </w:rPr>
        <w:t>農業活動的重建。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(A)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甲丙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丙丁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甲丁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乙丁</w:t>
      </w:r>
      <w:r w:rsidRPr="002C21B5">
        <w:rPr>
          <w:rFonts w:ascii="PMingLiU" w:hAnsi="PMingLiU"/>
          <w:color w:val="000000"/>
          <w:kern w:val="0"/>
          <w:lang w:val="zh-TW"/>
        </w:rPr>
        <w:br/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(３)</w:t>
      </w:r>
      <w:r w:rsidRPr="002C21B5">
        <w:rPr>
          <w:rFonts w:ascii="PMingLiU" w:hAnsi="PMingLiU"/>
          <w:color w:val="000000"/>
          <w:kern w:val="0"/>
          <w:lang w:val="zh-TW"/>
        </w:rPr>
        <w:t>下列哪一項安哥拉的經濟特色，可從文中判斷出？</w:t>
      </w:r>
      <w:r w:rsidRPr="002C21B5">
        <w:rPr>
          <w:rFonts w:ascii="PMingLiU" w:hAnsi="PMingLiU" w:hint="eastAsia"/>
          <w:color w:val="000000"/>
          <w:kern w:val="0"/>
          <w:lang w:val="zh-TW"/>
        </w:rPr>
        <w:t>(甲)</w:t>
      </w:r>
      <w:r w:rsidRPr="002C21B5">
        <w:rPr>
          <w:rFonts w:ascii="PMingLiU" w:hAnsi="PMingLiU"/>
          <w:color w:val="000000"/>
          <w:kern w:val="0"/>
          <w:lang w:val="zh-TW"/>
        </w:rPr>
        <w:t>經濟發展依賴外資投入；</w:t>
      </w:r>
      <w:r w:rsidRPr="002C21B5">
        <w:rPr>
          <w:rFonts w:ascii="PMingLiU" w:hAnsi="PMingLiU" w:hint="eastAsia"/>
          <w:color w:val="000000"/>
          <w:kern w:val="0"/>
          <w:lang w:val="zh-TW"/>
        </w:rPr>
        <w:t>(乙)</w:t>
      </w:r>
      <w:r w:rsidRPr="002C21B5">
        <w:rPr>
          <w:rFonts w:ascii="PMingLiU" w:hAnsi="PMingLiU"/>
          <w:color w:val="000000"/>
          <w:kern w:val="0"/>
          <w:lang w:val="zh-TW"/>
        </w:rPr>
        <w:t>經濟依賴單一產業出口；</w:t>
      </w:r>
      <w:r w:rsidRPr="002C21B5">
        <w:rPr>
          <w:rFonts w:ascii="PMingLiU" w:hAnsi="PMingLiU" w:hint="eastAsia"/>
          <w:color w:val="000000"/>
          <w:kern w:val="0"/>
          <w:lang w:val="zh-TW"/>
        </w:rPr>
        <w:t>(丙)</w:t>
      </w:r>
      <w:r w:rsidRPr="002C21B5">
        <w:rPr>
          <w:rFonts w:ascii="PMingLiU" w:hAnsi="PMingLiU"/>
          <w:color w:val="000000"/>
          <w:kern w:val="0"/>
          <w:lang w:val="zh-TW"/>
        </w:rPr>
        <w:t>內戰造成糧食不足；</w:t>
      </w:r>
      <w:r w:rsidRPr="002C21B5">
        <w:rPr>
          <w:rFonts w:ascii="PMingLiU" w:hAnsi="PMingLiU" w:hint="eastAsia"/>
          <w:color w:val="000000"/>
          <w:kern w:val="0"/>
          <w:lang w:val="zh-TW"/>
        </w:rPr>
        <w:t>(丁)</w:t>
      </w:r>
      <w:r w:rsidRPr="002C21B5">
        <w:rPr>
          <w:rFonts w:ascii="PMingLiU" w:hAnsi="PMingLiU"/>
          <w:color w:val="000000"/>
          <w:kern w:val="0"/>
          <w:lang w:val="zh-TW"/>
        </w:rPr>
        <w:t>熱栽為最重要的農業活動。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(A)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乙丙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丙丁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甲丙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乙丁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</w:t>
      </w:r>
      <w:r w:rsidRPr="009B354A">
        <w:t>１</w:t>
      </w:r>
      <w:r w:rsidRPr="009B354A">
        <w:t>)</w:t>
      </w:r>
      <w:r>
        <w:rPr>
          <w:rFonts w:hint="eastAsia"/>
        </w:rPr>
        <w:t>(D)</w:t>
      </w:r>
      <w:r w:rsidRPr="00690883">
        <w:t>；</w:t>
      </w:r>
      <w:r>
        <w:rPr>
          <w:rFonts w:hint="eastAsia"/>
        </w:rPr>
        <w:t>(</w:t>
      </w:r>
      <w:r>
        <w:rPr>
          <w:rFonts w:hint="eastAsia"/>
        </w:rPr>
        <w:t>２</w:t>
      </w:r>
      <w:r w:rsidRPr="009B354A">
        <w:t>)</w:t>
      </w:r>
      <w:r>
        <w:rPr>
          <w:rFonts w:hint="eastAsia"/>
        </w:rPr>
        <w:t>(A)</w:t>
      </w:r>
      <w:r w:rsidRPr="00690883">
        <w:t>；</w:t>
      </w:r>
      <w:r>
        <w:rPr>
          <w:rFonts w:hint="eastAsia"/>
        </w:rPr>
        <w:t>(</w:t>
      </w:r>
      <w:r>
        <w:rPr>
          <w:rFonts w:hint="eastAsia"/>
        </w:rPr>
        <w:t>３</w:t>
      </w:r>
      <w:r w:rsidRPr="009B354A">
        <w:t>)</w:t>
      </w:r>
      <w:r>
        <w:rPr>
          <w:rFonts w:hint="eastAsia"/>
        </w:rPr>
        <w:t>(A)</w:t>
      </w:r>
      <w:r w:rsidRPr="00690883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690883">
        <w:rPr>
          <w:rFonts w:hint="eastAsia"/>
        </w:rPr>
        <w:t>(</w:t>
      </w:r>
      <w:r w:rsidRPr="00690883">
        <w:t>１</w:t>
      </w:r>
      <w:r w:rsidRPr="00690883">
        <w:t>)</w:t>
      </w:r>
      <w:r w:rsidRPr="00D50EE4">
        <w:rPr>
          <w:rFonts w:hint="eastAsia"/>
        </w:rPr>
        <w:t>從文中可看出安哥拉的經濟僅依賴石油，但仍有貪腐、國營事業管理不當的問題，經濟發展較落後，應屬於</w:t>
      </w:r>
      <w:r w:rsidRPr="00690883">
        <w:rPr>
          <w:rFonts w:hint="eastAsia"/>
        </w:rPr>
        <w:t>(D)</w:t>
      </w:r>
      <w:r w:rsidRPr="00D50EE4">
        <w:rPr>
          <w:rFonts w:hint="eastAsia"/>
        </w:rPr>
        <w:t>邊陲區。</w:t>
      </w:r>
      <w:r w:rsidRPr="00690883">
        <w:rPr>
          <w:rFonts w:hint="eastAsia"/>
        </w:rPr>
        <w:br/>
        <w:t>(</w:t>
      </w:r>
      <w:r w:rsidRPr="00690883">
        <w:rPr>
          <w:rFonts w:hint="eastAsia"/>
        </w:rPr>
        <w:t>２</w:t>
      </w:r>
      <w:r w:rsidRPr="00690883">
        <w:t>)</w:t>
      </w:r>
      <w:r w:rsidRPr="00D50EE4">
        <w:rPr>
          <w:rFonts w:hint="eastAsia"/>
        </w:rPr>
        <w:t>文中提及：「近年來，因國際油價上漲及產油量增加，使安哥拉經濟成長迅速。」且石油產業占了安哥拉國內生產總額的</w:t>
      </w:r>
      <w:r w:rsidRPr="00D50EE4">
        <w:t>50</w:t>
      </w:r>
      <w:r w:rsidRPr="00D50EE4">
        <w:rPr>
          <w:rFonts w:hint="eastAsia"/>
        </w:rPr>
        <w:t>％，</w:t>
      </w:r>
      <w:r w:rsidRPr="00D50EE4">
        <w:t>90</w:t>
      </w:r>
      <w:r w:rsidRPr="00D50EE4">
        <w:rPr>
          <w:rFonts w:hint="eastAsia"/>
        </w:rPr>
        <w:t>％的出口總額，因此，最主要依靠石油的發展。故選</w:t>
      </w:r>
      <w:r w:rsidRPr="00690883">
        <w:rPr>
          <w:rFonts w:hint="eastAsia"/>
        </w:rPr>
        <w:t>(A)</w:t>
      </w:r>
      <w:r w:rsidRPr="00D50EE4">
        <w:rPr>
          <w:rFonts w:hint="eastAsia"/>
        </w:rPr>
        <w:t>甲丙。</w:t>
      </w:r>
      <w:r w:rsidRPr="00690883">
        <w:rPr>
          <w:rFonts w:hint="eastAsia"/>
        </w:rPr>
        <w:br/>
        <w:t>(</w:t>
      </w:r>
      <w:r w:rsidRPr="00690883">
        <w:rPr>
          <w:rFonts w:hint="eastAsia"/>
        </w:rPr>
        <w:t>３</w:t>
      </w:r>
      <w:r w:rsidRPr="00690883">
        <w:t>)</w:t>
      </w:r>
      <w:r w:rsidRPr="00D50EE4">
        <w:rPr>
          <w:rFonts w:hint="eastAsia"/>
        </w:rPr>
        <w:t>甲</w:t>
      </w:r>
      <w:r w:rsidRPr="00D50EE4">
        <w:t xml:space="preserve"> </w:t>
      </w:r>
      <w:r w:rsidRPr="00690883">
        <w:rPr>
          <w:rFonts w:hint="eastAsia"/>
        </w:rPr>
        <w:t>─</w:t>
      </w:r>
      <w:r w:rsidRPr="00D50EE4">
        <w:rPr>
          <w:rFonts w:hint="eastAsia"/>
        </w:rPr>
        <w:t>─</w:t>
      </w:r>
      <w:r w:rsidRPr="00D50EE4">
        <w:t xml:space="preserve"> </w:t>
      </w:r>
      <w:r w:rsidRPr="00D50EE4">
        <w:rPr>
          <w:rFonts w:hint="eastAsia"/>
        </w:rPr>
        <w:t>文中未提及安哥拉的外資投入</w:t>
      </w:r>
      <w:r w:rsidRPr="00D50EE4">
        <w:t xml:space="preserve"> </w:t>
      </w:r>
      <w:r w:rsidRPr="00D50EE4">
        <w:rPr>
          <w:rFonts w:hint="eastAsia"/>
        </w:rPr>
        <w:t>；乙</w:t>
      </w:r>
      <w:r w:rsidRPr="00D50EE4">
        <w:t xml:space="preserve"> </w:t>
      </w:r>
      <w:r w:rsidRPr="00690883">
        <w:rPr>
          <w:rFonts w:hint="eastAsia"/>
        </w:rPr>
        <w:t>─</w:t>
      </w:r>
      <w:r w:rsidRPr="00D50EE4">
        <w:rPr>
          <w:rFonts w:hint="eastAsia"/>
        </w:rPr>
        <w:t>─</w:t>
      </w:r>
      <w:r w:rsidRPr="00D50EE4">
        <w:t xml:space="preserve"> </w:t>
      </w:r>
      <w:r w:rsidRPr="00D50EE4">
        <w:rPr>
          <w:rFonts w:hint="eastAsia"/>
        </w:rPr>
        <w:t>石油產業占了安哥拉</w:t>
      </w:r>
      <w:r w:rsidRPr="00D50EE4">
        <w:t>90</w:t>
      </w:r>
      <w:r w:rsidRPr="00D50EE4">
        <w:rPr>
          <w:rFonts w:hint="eastAsia"/>
        </w:rPr>
        <w:t>％的出口總額，故經濟依賴單一產業出口；</w:t>
      </w:r>
      <w:r w:rsidRPr="00D50EE4">
        <w:t xml:space="preserve"> </w:t>
      </w:r>
      <w:r w:rsidRPr="00D50EE4">
        <w:rPr>
          <w:rFonts w:hint="eastAsia"/>
        </w:rPr>
        <w:t>丙─文中提及鄉村地區埋設許多地雷，使得農業活動近乎停滯，故內戰造成糧食不足</w:t>
      </w:r>
      <w:r w:rsidRPr="00D50EE4">
        <w:t xml:space="preserve"> </w:t>
      </w:r>
      <w:r w:rsidRPr="00D50EE4">
        <w:rPr>
          <w:rFonts w:hint="eastAsia"/>
        </w:rPr>
        <w:t>；丁</w:t>
      </w:r>
      <w:r w:rsidRPr="00D50EE4">
        <w:t xml:space="preserve"> </w:t>
      </w:r>
      <w:r w:rsidRPr="00690883">
        <w:rPr>
          <w:rFonts w:hint="eastAsia"/>
        </w:rPr>
        <w:t>─</w:t>
      </w:r>
      <w:r w:rsidRPr="00D50EE4">
        <w:rPr>
          <w:rFonts w:hint="eastAsia"/>
        </w:rPr>
        <w:t>─</w:t>
      </w:r>
      <w:r w:rsidRPr="00D50EE4">
        <w:t xml:space="preserve"> </w:t>
      </w:r>
      <w:r w:rsidRPr="00D50EE4">
        <w:rPr>
          <w:rFonts w:hint="eastAsia"/>
        </w:rPr>
        <w:t>農業活動在漁業最為顯著，故未提及熱栽為最重要的農業活動。因此答案為</w:t>
      </w:r>
      <w:r w:rsidRPr="00690883">
        <w:rPr>
          <w:rFonts w:hint="eastAsia"/>
        </w:rPr>
        <w:t>(A)</w:t>
      </w:r>
      <w:r w:rsidRPr="00D50EE4">
        <w:rPr>
          <w:rFonts w:hint="eastAsia"/>
        </w:rPr>
        <w:t>乙丙。</w:t>
      </w:r>
    </w:p>
    <w:p w:rsidR="002C21B5" w:rsidRDefault="002C21B5" w:rsidP="002C21B5">
      <w:pPr>
        <w:rPr>
          <w:rFonts w:hint="eastAsia"/>
        </w:rPr>
      </w:pPr>
    </w:p>
    <w:p w:rsidR="002C21B5" w:rsidRDefault="00906448" w:rsidP="002C21B5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48" name="圖片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1B5">
        <w:rPr>
          <w:rFonts w:ascii="PMingLiU" w:hAnsi="PMingLiU"/>
          <w:sz w:val="24"/>
        </w:rPr>
        <w:t>6-1　世界體系：核心與邊陲</w:t>
      </w:r>
    </w:p>
    <w:bookmarkStart w:id="9" w:name="_MON_1303651202"/>
    <w:bookmarkStart w:id="10" w:name="_MON_1303893137"/>
    <w:bookmarkStart w:id="11" w:name="_MON_1303904848"/>
    <w:bookmarkStart w:id="12" w:name="_MON_1303904868"/>
    <w:bookmarkEnd w:id="9"/>
    <w:bookmarkEnd w:id="10"/>
    <w:bookmarkEnd w:id="11"/>
    <w:bookmarkEnd w:id="12"/>
    <w:p w:rsidR="002C21B5" w:rsidRDefault="002C21B5" w:rsidP="002C21B5">
      <w:r>
        <w:object w:dxaOrig="1246" w:dyaOrig="397">
          <v:shape id="_x0000_i1035" type="#_x0000_t75" style="width:62.25pt;height:20.25pt" o:ole="">
            <v:imagedata r:id="rId23" o:title=""/>
          </v:shape>
          <o:OLEObject Type="Embed" ProgID="Word.Picture.8" ShapeID="_x0000_i1035" DrawAspect="Content" ObjectID="_1764389148" r:id="rId24"/>
        </w:object>
      </w:r>
      <w:r>
        <w:t xml:space="preserve"> </w:t>
      </w: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題號：0601-00001　　　</w:t>
      </w:r>
      <w:r>
        <w:rPr>
          <w:rFonts w:ascii="SMbarcode" w:eastAsia="SMbarcode" w:hAnsi="PMingLiU"/>
        </w:rPr>
        <w:t>*085402-0601-00001*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附圖中甲、乙兩者分別為世界經濟體系中，核心</w:t>
      </w:r>
      <w:r w:rsidRPr="002C21B5">
        <w:rPr>
          <w:rFonts w:ascii="PMingLiU" w:hAnsi="PMingLiU" w:hint="eastAsia"/>
        </w:rPr>
        <w:t>－</w:t>
      </w:r>
      <w:r w:rsidRPr="002C21B5">
        <w:rPr>
          <w:rFonts w:ascii="PMingLiU" w:hAnsi="PMingLiU"/>
        </w:rPr>
        <w:t>邊陲之間兩種不同的互動</w:t>
      </w:r>
      <w:r w:rsidRPr="002C21B5">
        <w:rPr>
          <w:rFonts w:ascii="PMingLiU" w:hAnsi="PMingLiU" w:hint="eastAsia"/>
        </w:rPr>
        <w:t>型式</w:t>
      </w:r>
      <w:r w:rsidRPr="002C21B5">
        <w:rPr>
          <w:rFonts w:ascii="PMingLiU" w:hAnsi="PMingLiU"/>
        </w:rPr>
        <w:t>，請問：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2343150" cy="140017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2343150" cy="155257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１</w:t>
      </w:r>
      <w:r w:rsidRPr="002C21B5">
        <w:rPr>
          <w:rFonts w:ascii="PMingLiU" w:hAnsi="PMingLiU"/>
        </w:rPr>
        <w:t>)甲、乙兩者分別屬於核心</w:t>
      </w:r>
      <w:r w:rsidRPr="002C21B5">
        <w:rPr>
          <w:rFonts w:ascii="PMingLiU" w:hAnsi="PMingLiU" w:hint="eastAsia"/>
        </w:rPr>
        <w:t>－</w:t>
      </w:r>
      <w:r w:rsidRPr="002C21B5">
        <w:rPr>
          <w:rFonts w:ascii="PMingLiU" w:hAnsi="PMingLiU"/>
        </w:rPr>
        <w:t>邊陲之間的何種互動作用？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２</w:t>
      </w:r>
      <w:r w:rsidRPr="002C21B5">
        <w:rPr>
          <w:rFonts w:ascii="PMingLiU" w:hAnsi="PMingLiU"/>
        </w:rPr>
        <w:t>)甲、乙兩例之中，國際資金與人力分別投向何國？該國屬於世界體系中的何種區域？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３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承</w:t>
      </w:r>
      <w:r w:rsidRPr="002C21B5">
        <w:rPr>
          <w:rFonts w:ascii="PMingLiU" w:hAnsi="PMingLiU"/>
        </w:rPr>
        <w:t>上題，國際資金與人力投向該國的原因各為何？試以簡短的敘述說明之。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/>
        </w:rPr>
        <w:t>答案：</w:t>
      </w:r>
      <w:r>
        <w:t>(</w:t>
      </w:r>
      <w:r>
        <w:rPr>
          <w:rFonts w:hint="eastAsia"/>
        </w:rPr>
        <w:t>１</w:t>
      </w:r>
      <w:r>
        <w:t>)</w:t>
      </w:r>
      <w:r w:rsidRPr="00391F3C">
        <w:rPr>
          <w:rFonts w:hAnsi="PMingLiU"/>
        </w:rPr>
        <w:t>甲：擴散效應</w:t>
      </w:r>
      <w:r w:rsidRPr="00391F3C">
        <w:rPr>
          <w:rFonts w:hAnsi="PMingLiU" w:hint="eastAsia"/>
        </w:rPr>
        <w:t>；</w:t>
      </w:r>
      <w:r w:rsidRPr="00391F3C">
        <w:rPr>
          <w:rFonts w:hAnsi="PMingLiU"/>
        </w:rPr>
        <w:t>乙：反吸效應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２</w:t>
      </w:r>
      <w:r>
        <w:t>)</w:t>
      </w:r>
      <w:r w:rsidRPr="00391F3C">
        <w:rPr>
          <w:rFonts w:hAnsi="PMingLiU"/>
        </w:rPr>
        <w:t>甲</w:t>
      </w:r>
      <w:r w:rsidRPr="00391F3C">
        <w:rPr>
          <w:rFonts w:hAnsi="PMingLiU" w:hint="eastAsia"/>
          <w:color w:val="000000"/>
        </w:rPr>
        <w:t>：</w:t>
      </w:r>
      <w:r w:rsidRPr="00391F3C">
        <w:rPr>
          <w:rFonts w:hAnsi="PMingLiU"/>
        </w:rPr>
        <w:t>泰國，為半邊陲；乙</w:t>
      </w:r>
      <w:r w:rsidRPr="00391F3C">
        <w:rPr>
          <w:rFonts w:hAnsi="PMingLiU" w:hint="eastAsia"/>
          <w:color w:val="000000"/>
        </w:rPr>
        <w:t>：</w:t>
      </w:r>
      <w:r w:rsidRPr="00391F3C">
        <w:rPr>
          <w:rFonts w:hAnsi="PMingLiU"/>
        </w:rPr>
        <w:t>葡萄牙，為核心區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３</w:t>
      </w:r>
      <w:r>
        <w:t>)</w:t>
      </w:r>
      <w:r w:rsidRPr="00391F3C">
        <w:rPr>
          <w:rFonts w:hAnsi="PMingLiU"/>
        </w:rPr>
        <w:t>甲</w:t>
      </w:r>
      <w:r w:rsidRPr="00391F3C">
        <w:rPr>
          <w:rFonts w:hAnsi="PMingLiU" w:hint="eastAsia"/>
          <w:color w:val="000000"/>
        </w:rPr>
        <w:t>：</w:t>
      </w:r>
      <w:r w:rsidRPr="00391F3C">
        <w:rPr>
          <w:rFonts w:hAnsi="PMingLiU"/>
          <w:color w:val="000000"/>
        </w:rPr>
        <w:t>泰國，</w:t>
      </w:r>
      <w:r w:rsidRPr="00391F3C">
        <w:rPr>
          <w:rFonts w:hAnsi="PMingLiU" w:hint="eastAsia"/>
          <w:color w:val="000000"/>
        </w:rPr>
        <w:t>可</w:t>
      </w:r>
      <w:r w:rsidRPr="00391F3C">
        <w:rPr>
          <w:rFonts w:hAnsi="PMingLiU"/>
          <w:color w:val="000000"/>
        </w:rPr>
        <w:t>降低勞力成本</w:t>
      </w:r>
      <w:r w:rsidRPr="00391F3C">
        <w:rPr>
          <w:rFonts w:hAnsi="PMingLiU"/>
        </w:rPr>
        <w:t>；乙</w:t>
      </w:r>
      <w:r w:rsidRPr="00391F3C">
        <w:rPr>
          <w:rFonts w:hAnsi="PMingLiU" w:hint="eastAsia"/>
          <w:color w:val="000000"/>
        </w:rPr>
        <w:t>：</w:t>
      </w:r>
      <w:r w:rsidRPr="00391F3C">
        <w:rPr>
          <w:rFonts w:hAnsi="PMingLiU"/>
          <w:color w:val="000000"/>
        </w:rPr>
        <w:t>葡萄牙，</w:t>
      </w:r>
      <w:r w:rsidRPr="00391F3C">
        <w:rPr>
          <w:rFonts w:hAnsi="PMingLiU" w:hint="eastAsia"/>
          <w:color w:val="000000"/>
        </w:rPr>
        <w:t>可</w:t>
      </w:r>
      <w:r w:rsidRPr="00391F3C">
        <w:rPr>
          <w:rFonts w:hAnsi="PMingLiU"/>
          <w:color w:val="000000"/>
        </w:rPr>
        <w:t>提升產品的附加價值</w:t>
      </w:r>
      <w:r w:rsidRPr="00391F3C">
        <w:rPr>
          <w:rFonts w:hint="eastAsia"/>
          <w:color w:val="000000"/>
        </w:rPr>
        <w:t>。</w:t>
      </w:r>
    </w:p>
    <w:p w:rsidR="002C21B5" w:rsidRDefault="002C21B5" w:rsidP="002C21B5">
      <w:pPr>
        <w:rPr>
          <w:rFonts w:hAnsi="PMingLiU" w:hint="eastAsia"/>
          <w:color w:val="000000"/>
        </w:rPr>
      </w:pPr>
      <w:r>
        <w:rPr>
          <w:rFonts w:ascii="PMingLiU" w:hAnsi="PMingLiU"/>
        </w:rPr>
        <w:t>解析：</w:t>
      </w:r>
      <w:r>
        <w:t>(</w:t>
      </w:r>
      <w:r>
        <w:rPr>
          <w:rFonts w:hint="eastAsia"/>
        </w:rPr>
        <w:t>１</w:t>
      </w:r>
      <w:r>
        <w:t>)</w:t>
      </w:r>
      <w:r w:rsidRPr="00391F3C">
        <w:rPr>
          <w:rFonts w:hAnsi="PMingLiU"/>
        </w:rPr>
        <w:t>甲</w:t>
      </w:r>
      <w:r w:rsidRPr="00391F3C">
        <w:rPr>
          <w:rFonts w:hAnsi="PMingLiU" w:hint="eastAsia"/>
          <w:color w:val="000000"/>
        </w:rPr>
        <w:t>：</w:t>
      </w:r>
      <w:r w:rsidRPr="00391F3C">
        <w:rPr>
          <w:rFonts w:hAnsi="PMingLiU"/>
        </w:rPr>
        <w:t>核心日本將汽車工業帶到東南亞國家，進行知識、技術轉移，有助提升半邊陲地區的就業機會與經濟發展，屬於擴散效應。乙</w:t>
      </w:r>
      <w:r w:rsidRPr="00391F3C">
        <w:rPr>
          <w:rFonts w:hAnsi="PMingLiU" w:hint="eastAsia"/>
          <w:color w:val="000000"/>
        </w:rPr>
        <w:t>：</w:t>
      </w:r>
      <w:r w:rsidRPr="00391F3C">
        <w:rPr>
          <w:rFonts w:hAnsi="PMingLiU"/>
        </w:rPr>
        <w:t>葡萄牙不斷吸收原料，提升核心國工業產品附加價與經濟發展，使得安哥拉益趨落後，為反吸效應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２</w:t>
      </w:r>
      <w:r>
        <w:t>)</w:t>
      </w:r>
      <w:r w:rsidRPr="00391F3C">
        <w:rPr>
          <w:rFonts w:hAnsi="PMingLiU"/>
        </w:rPr>
        <w:t>甲</w:t>
      </w:r>
      <w:r w:rsidRPr="00391F3C">
        <w:rPr>
          <w:rFonts w:hAnsi="PMingLiU" w:hint="eastAsia"/>
          <w:color w:val="000000"/>
        </w:rPr>
        <w:t>：汽車業的資金、人力投向泰國，為半邊陲區；乙：加工製造業資金、人力投向葡萄牙，為核心區。</w:t>
      </w:r>
      <w:r w:rsidRPr="00391F3C">
        <w:rPr>
          <w:rFonts w:hAnsi="PMingLiU"/>
          <w:color w:val="000000"/>
        </w:rPr>
        <w:br/>
      </w:r>
      <w:r w:rsidRPr="00391F3C">
        <w:rPr>
          <w:color w:val="000000"/>
        </w:rPr>
        <w:t>(</w:t>
      </w:r>
      <w:r>
        <w:rPr>
          <w:rFonts w:hint="eastAsia"/>
        </w:rPr>
        <w:t>３</w:t>
      </w:r>
      <w:r>
        <w:t>)</w:t>
      </w:r>
      <w:r w:rsidRPr="00391F3C">
        <w:rPr>
          <w:rFonts w:hAnsi="PMingLiU"/>
        </w:rPr>
        <w:t>甲</w:t>
      </w:r>
      <w:r w:rsidRPr="00391F3C">
        <w:rPr>
          <w:rFonts w:hAnsi="PMingLiU" w:hint="eastAsia"/>
          <w:color w:val="000000"/>
        </w:rPr>
        <w:t>：</w:t>
      </w:r>
      <w:r w:rsidRPr="00391F3C">
        <w:rPr>
          <w:rFonts w:hAnsi="PMingLiU"/>
        </w:rPr>
        <w:t>泰國生產成本較低</w:t>
      </w:r>
      <w:r w:rsidRPr="00391F3C">
        <w:rPr>
          <w:rFonts w:hAnsi="PMingLiU" w:hint="eastAsia"/>
          <w:color w:val="000000"/>
        </w:rPr>
        <w:t>；</w:t>
      </w:r>
      <w:r w:rsidRPr="00391F3C">
        <w:rPr>
          <w:rFonts w:hAnsi="PMingLiU"/>
        </w:rPr>
        <w:t>乙</w:t>
      </w:r>
      <w:r w:rsidRPr="00391F3C">
        <w:rPr>
          <w:rFonts w:hAnsi="PMingLiU" w:hint="eastAsia"/>
          <w:color w:val="000000"/>
        </w:rPr>
        <w:t>：葡萄牙技術水準較高。</w:t>
      </w:r>
    </w:p>
    <w:p w:rsidR="002C21B5" w:rsidRDefault="002C21B5" w:rsidP="002C21B5">
      <w:pPr>
        <w:rPr>
          <w:rFonts w:hAnsi="PMingLiU" w:hint="eastAsia"/>
          <w:color w:val="000000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 w:hint="eastAsia"/>
          <w:color w:val="000000"/>
        </w:rPr>
        <w:t>題號：</w:t>
      </w:r>
      <w:r>
        <w:rPr>
          <w:rFonts w:ascii="PMingLiU" w:hAnsi="PMingLiU"/>
          <w:color w:val="000000"/>
        </w:rPr>
        <w:t xml:space="preserve">0601-00002　　　</w:t>
      </w:r>
      <w:r>
        <w:rPr>
          <w:rFonts w:ascii="SMbarcode" w:eastAsia="SMbarcode" w:hAnsi="PMingLiU"/>
          <w:color w:val="000000"/>
        </w:rPr>
        <w:t>*085402-0601-00002*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附圖所示為世界經濟體系之中，</w:t>
      </w:r>
      <w:r w:rsidRPr="002C21B5">
        <w:rPr>
          <w:rFonts w:ascii="PMingLiU" w:hAnsi="PMingLiU" w:hint="eastAsia"/>
          <w:color w:val="000000"/>
        </w:rPr>
        <w:t>甲～庚</w:t>
      </w:r>
      <w:r w:rsidRPr="002C21B5">
        <w:rPr>
          <w:rFonts w:ascii="PMingLiU" w:hAnsi="PMingLiU"/>
        </w:rPr>
        <w:t>各個區域之間彼此往來的</w:t>
      </w:r>
      <w:r w:rsidRPr="002C21B5">
        <w:rPr>
          <w:rFonts w:ascii="PMingLiU" w:hAnsi="PMingLiU" w:hint="eastAsia"/>
          <w:color w:val="000000"/>
        </w:rPr>
        <w:t>三種</w:t>
      </w:r>
      <w:r w:rsidRPr="002C21B5">
        <w:rPr>
          <w:rFonts w:ascii="PMingLiU" w:hAnsi="PMingLiU"/>
        </w:rPr>
        <w:t>關係</w:t>
      </w:r>
      <w:r w:rsidRPr="002C21B5">
        <w:rPr>
          <w:rFonts w:ascii="PMingLiU" w:hAnsi="PMingLiU" w:hint="eastAsia"/>
        </w:rPr>
        <w:t>型式</w:t>
      </w:r>
      <w:r w:rsidRPr="002C21B5">
        <w:rPr>
          <w:rFonts w:ascii="PMingLiU" w:hAnsi="PMingLiU"/>
        </w:rPr>
        <w:t>，請問：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3495675" cy="16287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</w:t>
      </w:r>
      <w:r w:rsidRPr="002C21B5">
        <w:rPr>
          <w:rFonts w:ascii="PMingLiU" w:hAnsi="PMingLiU" w:hint="eastAsia"/>
        </w:rPr>
        <w:t>１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/>
          <w:color w:val="000000"/>
        </w:rPr>
        <w:t>圖例</w:t>
      </w:r>
      <w:r w:rsidRPr="002C21B5">
        <w:rPr>
          <w:rFonts w:ascii="PMingLiU" w:hAnsi="PMingLiU" w:hint="eastAsia"/>
          <w:color w:val="000000"/>
        </w:rPr>
        <w:t>所示的互動關係</w:t>
      </w:r>
      <w:r w:rsidRPr="002C21B5">
        <w:rPr>
          <w:rFonts w:ascii="PMingLiU" w:hAnsi="PMingLiU"/>
        </w:rPr>
        <w:t>之中，</w:t>
      </w:r>
      <w:r w:rsidRPr="002C21B5">
        <w:rPr>
          <w:rFonts w:ascii="PMingLiU" w:hAnsi="PMingLiU" w:hint="eastAsia"/>
          <w:color w:val="000000"/>
        </w:rPr>
        <w:t>何者代表</w:t>
      </w:r>
      <w:r w:rsidRPr="002C21B5">
        <w:rPr>
          <w:rFonts w:ascii="PMingLiU" w:hAnsi="PMingLiU"/>
        </w:rPr>
        <w:t>核心區對外產生</w:t>
      </w:r>
      <w:r w:rsidRPr="002C21B5">
        <w:rPr>
          <w:rFonts w:ascii="PMingLiU" w:hAnsi="PMingLiU" w:hint="eastAsia"/>
          <w:color w:val="000000"/>
        </w:rPr>
        <w:t>之</w:t>
      </w:r>
      <w:r w:rsidRPr="002C21B5">
        <w:rPr>
          <w:rFonts w:ascii="PMingLiU" w:hAnsi="PMingLiU"/>
        </w:rPr>
        <w:t>擴散效應？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２</w:t>
      </w:r>
      <w:r w:rsidRPr="002C21B5">
        <w:rPr>
          <w:rFonts w:ascii="PMingLiU" w:hAnsi="PMingLiU"/>
        </w:rPr>
        <w:t>)世界體系的核心區，通常指圖中哪三區？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請寫出代號與區域名稱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３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承</w:t>
      </w:r>
      <w:r w:rsidRPr="002C21B5">
        <w:rPr>
          <w:rFonts w:ascii="PMingLiU" w:hAnsi="PMingLiU"/>
        </w:rPr>
        <w:t>上題，此三區之間的互動</w:t>
      </w:r>
      <w:r w:rsidRPr="002C21B5">
        <w:rPr>
          <w:rFonts w:ascii="PMingLiU" w:hAnsi="PMingLiU" w:hint="eastAsia"/>
          <w:color w:val="000000"/>
        </w:rPr>
        <w:t>關係</w:t>
      </w:r>
      <w:r w:rsidRPr="002C21B5">
        <w:rPr>
          <w:rFonts w:ascii="PMingLiU" w:hAnsi="PMingLiU"/>
        </w:rPr>
        <w:t>，通常以圖中何種</w:t>
      </w:r>
      <w:r w:rsidRPr="002C21B5">
        <w:rPr>
          <w:rFonts w:ascii="PMingLiU" w:hAnsi="PMingLiU" w:hint="eastAsia"/>
        </w:rPr>
        <w:t>型式</w:t>
      </w:r>
      <w:r w:rsidRPr="002C21B5">
        <w:rPr>
          <w:rFonts w:ascii="PMingLiU" w:hAnsi="PMingLiU"/>
        </w:rPr>
        <w:t>為主？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/>
        </w:rPr>
        <w:t>答案：</w:t>
      </w:r>
      <w:r>
        <w:t>(</w:t>
      </w:r>
      <w:r>
        <w:rPr>
          <w:rFonts w:hint="eastAsia"/>
        </w:rPr>
        <w:t>１</w:t>
      </w:r>
      <w:r>
        <w:t>)</w:t>
      </w:r>
      <w:r w:rsidRPr="00391F3C">
        <w:rPr>
          <w:rFonts w:hAnsi="PMingLiU"/>
        </w:rPr>
        <w:t>海外投資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２</w:t>
      </w:r>
      <w:r>
        <w:t>)</w:t>
      </w:r>
      <w:r w:rsidRPr="00391F3C">
        <w:rPr>
          <w:rFonts w:hAnsi="PMingLiU"/>
        </w:rPr>
        <w:t>甲：北美洲；丙：歐洲；己：東亞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３</w:t>
      </w:r>
      <w:r>
        <w:t>)</w:t>
      </w:r>
      <w:r w:rsidRPr="00391F3C">
        <w:rPr>
          <w:rFonts w:hAnsi="PMingLiU"/>
        </w:rPr>
        <w:t>雙向貿易</w:t>
      </w:r>
      <w:r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DB4EF4">
        <w:rPr>
          <w:rFonts w:hint="eastAsia"/>
        </w:rPr>
        <w:t>(</w:t>
      </w:r>
      <w:r>
        <w:rPr>
          <w:rFonts w:hint="eastAsia"/>
        </w:rPr>
        <w:t>１</w:t>
      </w:r>
      <w:r w:rsidRPr="00DB4EF4">
        <w:rPr>
          <w:rFonts w:hint="eastAsia"/>
        </w:rPr>
        <w:t>)</w:t>
      </w:r>
      <w:r w:rsidRPr="00391F3C">
        <w:rPr>
          <w:rFonts w:hint="eastAsia"/>
          <w:color w:val="000000"/>
        </w:rPr>
        <w:t>核心區對的海外投資，可協助半邊陲地區的發展，為擴散作用。</w:t>
      </w:r>
      <w:r w:rsidRPr="00391F3C">
        <w:rPr>
          <w:color w:val="000000"/>
        </w:rPr>
        <w:br/>
      </w:r>
      <w:r w:rsidRPr="00DB4EF4">
        <w:rPr>
          <w:rFonts w:hint="eastAsia"/>
        </w:rPr>
        <w:t>(</w:t>
      </w:r>
      <w:r>
        <w:rPr>
          <w:rFonts w:hint="eastAsia"/>
        </w:rPr>
        <w:t>２</w:t>
      </w:r>
      <w:r w:rsidRPr="00DB4EF4">
        <w:rPr>
          <w:rFonts w:hint="eastAsia"/>
        </w:rPr>
        <w:t>)</w:t>
      </w:r>
      <w:r w:rsidRPr="00391F3C">
        <w:rPr>
          <w:rFonts w:hAnsi="PMingLiU"/>
          <w:color w:val="000000"/>
        </w:rPr>
        <w:t>核心區為高度發展國家，</w:t>
      </w:r>
      <w:r w:rsidRPr="00391F3C">
        <w:rPr>
          <w:rFonts w:hAnsi="PMingLiU" w:hint="eastAsia"/>
          <w:color w:val="000000"/>
        </w:rPr>
        <w:t>通常指圖中的</w:t>
      </w:r>
      <w:r w:rsidRPr="00391F3C">
        <w:rPr>
          <w:rFonts w:hAnsi="PMingLiU" w:hint="eastAsia"/>
          <w:color w:val="000000"/>
        </w:rPr>
        <w:t>(</w:t>
      </w:r>
      <w:r w:rsidRPr="00391F3C">
        <w:rPr>
          <w:rFonts w:hAnsi="PMingLiU" w:hint="eastAsia"/>
          <w:color w:val="000000"/>
        </w:rPr>
        <w:t>甲</w:t>
      </w:r>
      <w:r w:rsidRPr="00391F3C">
        <w:rPr>
          <w:rFonts w:hAnsi="PMingLiU" w:hint="eastAsia"/>
          <w:color w:val="000000"/>
        </w:rPr>
        <w:t>)</w:t>
      </w:r>
      <w:r w:rsidRPr="00391F3C">
        <w:rPr>
          <w:rFonts w:hAnsi="PMingLiU"/>
          <w:color w:val="000000"/>
        </w:rPr>
        <w:t>北美洲、</w:t>
      </w:r>
      <w:r w:rsidRPr="00391F3C">
        <w:rPr>
          <w:rFonts w:hAnsi="PMingLiU" w:hint="eastAsia"/>
          <w:color w:val="000000"/>
        </w:rPr>
        <w:t>(</w:t>
      </w:r>
      <w:r w:rsidRPr="00391F3C">
        <w:rPr>
          <w:rFonts w:hAnsi="PMingLiU" w:hint="eastAsia"/>
          <w:color w:val="000000"/>
        </w:rPr>
        <w:t>丙</w:t>
      </w:r>
      <w:r w:rsidRPr="00391F3C">
        <w:rPr>
          <w:rFonts w:hAnsi="PMingLiU" w:hint="eastAsia"/>
          <w:color w:val="000000"/>
        </w:rPr>
        <w:t>)</w:t>
      </w:r>
      <w:r w:rsidRPr="00391F3C">
        <w:rPr>
          <w:rFonts w:hAnsi="PMingLiU"/>
          <w:color w:val="000000"/>
        </w:rPr>
        <w:t>歐洲、</w:t>
      </w:r>
      <w:r w:rsidRPr="00391F3C">
        <w:rPr>
          <w:rFonts w:hAnsi="PMingLiU" w:hint="eastAsia"/>
          <w:color w:val="000000"/>
        </w:rPr>
        <w:t>(</w:t>
      </w:r>
      <w:r w:rsidRPr="00391F3C">
        <w:rPr>
          <w:rFonts w:hAnsi="PMingLiU" w:hint="eastAsia"/>
          <w:color w:val="000000"/>
        </w:rPr>
        <w:t>己</w:t>
      </w:r>
      <w:r w:rsidRPr="00391F3C">
        <w:rPr>
          <w:rFonts w:hAnsi="PMingLiU" w:hint="eastAsia"/>
          <w:color w:val="000000"/>
        </w:rPr>
        <w:t>)</w:t>
      </w:r>
      <w:r w:rsidRPr="00391F3C">
        <w:rPr>
          <w:rFonts w:hAnsi="PMingLiU"/>
          <w:color w:val="000000"/>
        </w:rPr>
        <w:t>東亞三區</w:t>
      </w:r>
      <w:r w:rsidRPr="00391F3C">
        <w:rPr>
          <w:rFonts w:hint="eastAsia"/>
          <w:color w:val="000000"/>
        </w:rPr>
        <w:t>。</w:t>
      </w:r>
      <w:r w:rsidRPr="00391F3C">
        <w:rPr>
          <w:color w:val="000000"/>
        </w:rPr>
        <w:br/>
      </w:r>
      <w:r w:rsidRPr="00DB4EF4">
        <w:rPr>
          <w:rFonts w:hint="eastAsia"/>
        </w:rPr>
        <w:t>(</w:t>
      </w:r>
      <w:r>
        <w:rPr>
          <w:rFonts w:hint="eastAsia"/>
        </w:rPr>
        <w:t>３</w:t>
      </w:r>
      <w:r w:rsidRPr="00DB4EF4">
        <w:rPr>
          <w:rFonts w:hint="eastAsia"/>
        </w:rPr>
        <w:t>)</w:t>
      </w:r>
      <w:r w:rsidRPr="00391F3C">
        <w:rPr>
          <w:rFonts w:hAnsi="PMingLiU" w:hint="eastAsia"/>
          <w:color w:val="000000"/>
        </w:rPr>
        <w:t>該三區</w:t>
      </w:r>
      <w:r w:rsidRPr="00391F3C">
        <w:rPr>
          <w:rFonts w:hAnsi="PMingLiU"/>
        </w:rPr>
        <w:t>之間的互動關係以雙向貿易為主</w:t>
      </w:r>
      <w:r w:rsidRPr="004D741C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0601-00003　　　</w:t>
      </w:r>
      <w:r>
        <w:rPr>
          <w:rFonts w:ascii="SMbarcode" w:eastAsia="SMbarcode" w:hAnsi="PMingLiU"/>
        </w:rPr>
        <w:t>*085402-0601-00003*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附圖所示為世界主要飛機航線的夜間影像，圖中光點愈亮，表示飛機航線愈多，該圖也成為了解當今世界體系透過核心</w:t>
      </w:r>
      <w:r w:rsidRPr="002C21B5">
        <w:rPr>
          <w:rFonts w:ascii="PMingLiU" w:hAnsi="PMingLiU" w:hint="eastAsia"/>
        </w:rPr>
        <w:t>－</w:t>
      </w:r>
      <w:r w:rsidRPr="002C21B5">
        <w:rPr>
          <w:rFonts w:ascii="PMingLiU" w:hAnsi="PMingLiU"/>
        </w:rPr>
        <w:t>邊陲互動的方式之一，請問：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3238500" cy="143827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</w:t>
      </w:r>
      <w:r w:rsidRPr="002C21B5">
        <w:rPr>
          <w:rFonts w:ascii="PMingLiU" w:hAnsi="PMingLiU" w:hint="eastAsia"/>
        </w:rPr>
        <w:t>１</w:t>
      </w:r>
      <w:r w:rsidRPr="002C21B5">
        <w:rPr>
          <w:rFonts w:ascii="PMingLiU" w:hAnsi="PMingLiU"/>
        </w:rPr>
        <w:t>)依據世界體系劃分的區域</w:t>
      </w:r>
      <w:r w:rsidRPr="002C21B5">
        <w:rPr>
          <w:rFonts w:ascii="PMingLiU" w:hAnsi="PMingLiU" w:hint="eastAsia"/>
          <w:color w:val="000000"/>
        </w:rPr>
        <w:t>類型</w:t>
      </w:r>
      <w:r w:rsidRPr="002C21B5">
        <w:rPr>
          <w:rFonts w:ascii="PMingLiU" w:hAnsi="PMingLiU"/>
        </w:rPr>
        <w:t>，圖中歐洲屬於何種區域？為什麼？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２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承</w:t>
      </w:r>
      <w:r w:rsidRPr="002C21B5">
        <w:rPr>
          <w:rFonts w:ascii="PMingLiU" w:hAnsi="PMingLiU"/>
        </w:rPr>
        <w:t>上題，印度屬於何種類型的區域？為什麼？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３</w:t>
      </w:r>
      <w:r w:rsidRPr="002C21B5">
        <w:rPr>
          <w:rFonts w:ascii="PMingLiU" w:hAnsi="PMingLiU"/>
        </w:rPr>
        <w:t>)東亞地區的光點主要集中在哪四個地區？請寫出區域名稱。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/>
        </w:rPr>
        <w:t>答案：</w:t>
      </w:r>
      <w:r>
        <w:t>(</w:t>
      </w:r>
      <w:r>
        <w:rPr>
          <w:rFonts w:hint="eastAsia"/>
        </w:rPr>
        <w:t>１</w:t>
      </w:r>
      <w:r>
        <w:t>)</w:t>
      </w:r>
      <w:r w:rsidRPr="00391F3C">
        <w:rPr>
          <w:rFonts w:hAnsi="PMingLiU"/>
        </w:rPr>
        <w:t>核心區，飛機航線最密集，人流、物流最為頻繁，經濟最為繁榮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２</w:t>
      </w:r>
      <w:r>
        <w:t>)</w:t>
      </w:r>
      <w:r w:rsidRPr="00391F3C">
        <w:rPr>
          <w:rFonts w:hAnsi="PMingLiU"/>
        </w:rPr>
        <w:t>半邊陲，飛機航線低於核心區，且多與核心區相通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３</w:t>
      </w:r>
      <w:r>
        <w:t>)</w:t>
      </w:r>
      <w:r w:rsidRPr="00391F3C">
        <w:rPr>
          <w:rFonts w:hAnsi="PMingLiU"/>
        </w:rPr>
        <w:t>日本、南韓、中國華東、</w:t>
      </w:r>
      <w:r w:rsidRPr="00391F3C">
        <w:rPr>
          <w:rFonts w:hAnsi="PMingLiU" w:hint="eastAsia"/>
        </w:rPr>
        <w:t>臺灣</w:t>
      </w:r>
      <w:r w:rsidRPr="00391F3C">
        <w:rPr>
          <w:rFonts w:hAnsi="PMingLiU"/>
        </w:rPr>
        <w:t>西部</w:t>
      </w:r>
      <w:r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DB4EF4">
        <w:rPr>
          <w:rFonts w:hint="eastAsia"/>
        </w:rPr>
        <w:t>(</w:t>
      </w:r>
      <w:r>
        <w:rPr>
          <w:rFonts w:hint="eastAsia"/>
        </w:rPr>
        <w:t>１</w:t>
      </w:r>
      <w:r w:rsidRPr="00DB4EF4">
        <w:rPr>
          <w:rFonts w:hint="eastAsia"/>
        </w:rPr>
        <w:t>)</w:t>
      </w:r>
      <w:r w:rsidRPr="00391F3C">
        <w:rPr>
          <w:rFonts w:hAnsi="PMingLiU"/>
        </w:rPr>
        <w:t>圖中光點</w:t>
      </w:r>
      <w:r w:rsidRPr="00391F3C">
        <w:rPr>
          <w:rFonts w:hAnsi="PMingLiU" w:hint="eastAsia"/>
          <w:color w:val="000000"/>
        </w:rPr>
        <w:t>集中於</w:t>
      </w:r>
      <w:r w:rsidRPr="00391F3C">
        <w:rPr>
          <w:rFonts w:hAnsi="PMingLiU"/>
        </w:rPr>
        <w:t>歐洲地區，飛機航線最多，表示與世界往來的人流、物流最為普遍頻繁，為經濟高度發展的象徵</w:t>
      </w:r>
      <w:r w:rsidRPr="00DB4EF4">
        <w:rPr>
          <w:rFonts w:hint="eastAsia"/>
        </w:rPr>
        <w:t>。</w:t>
      </w:r>
      <w:r>
        <w:br/>
      </w:r>
      <w:r w:rsidRPr="00DB4EF4">
        <w:rPr>
          <w:rFonts w:hint="eastAsia"/>
        </w:rPr>
        <w:t>(</w:t>
      </w:r>
      <w:r>
        <w:rPr>
          <w:rFonts w:hint="eastAsia"/>
        </w:rPr>
        <w:t>２</w:t>
      </w:r>
      <w:r w:rsidRPr="00DB4EF4">
        <w:rPr>
          <w:rFonts w:hint="eastAsia"/>
        </w:rPr>
        <w:t>)</w:t>
      </w:r>
      <w:r w:rsidRPr="00391F3C">
        <w:rPr>
          <w:rFonts w:hAnsi="PMingLiU"/>
        </w:rPr>
        <w:t>印度的光點較為稀疏，主要集中於西北部，且與核心的互動較為頻繁，屬於次邊陲</w:t>
      </w:r>
      <w:r w:rsidRPr="00DB4EF4">
        <w:rPr>
          <w:rFonts w:hint="eastAsia"/>
        </w:rPr>
        <w:t>。</w:t>
      </w:r>
      <w:r>
        <w:br/>
      </w:r>
      <w:r w:rsidRPr="00DB4EF4">
        <w:rPr>
          <w:rFonts w:hint="eastAsia"/>
        </w:rPr>
        <w:t>(</w:t>
      </w:r>
      <w:r>
        <w:rPr>
          <w:rFonts w:hint="eastAsia"/>
        </w:rPr>
        <w:t>３</w:t>
      </w:r>
      <w:r w:rsidRPr="00DB4EF4">
        <w:rPr>
          <w:rFonts w:hint="eastAsia"/>
        </w:rPr>
        <w:t>)</w:t>
      </w:r>
      <w:r w:rsidRPr="00391F3C">
        <w:rPr>
          <w:rFonts w:hAnsi="PMingLiU"/>
        </w:rPr>
        <w:t>由地圖判斷，東亞光點最亮的地區集中在中、日、韓、</w:t>
      </w:r>
      <w:r w:rsidRPr="00391F3C">
        <w:rPr>
          <w:rFonts w:hAnsi="PMingLiU" w:hint="eastAsia"/>
        </w:rPr>
        <w:t>臺</w:t>
      </w:r>
      <w:r w:rsidRPr="00391F3C">
        <w:rPr>
          <w:rFonts w:hAnsi="PMingLiU"/>
        </w:rPr>
        <w:t>等地</w:t>
      </w:r>
      <w:r w:rsidRPr="004D741C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0601-00004　　　</w:t>
      </w:r>
      <w:r>
        <w:rPr>
          <w:rFonts w:ascii="SMbarcode" w:eastAsia="SMbarcode" w:hAnsi="PMingLiU"/>
        </w:rPr>
        <w:t>*085402-0601-00004*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 w:hint="eastAsia"/>
          <w:color w:val="000000"/>
        </w:rPr>
        <w:t>世界各區的發展程度不同，常以三種不同的形式構成世界體系；</w:t>
      </w:r>
      <w:r w:rsidRPr="002C21B5">
        <w:rPr>
          <w:rFonts w:ascii="PMingLiU" w:hAnsi="PMingLiU"/>
        </w:rPr>
        <w:t>附圖為世界體系之下，甲、乙、丙</w:t>
      </w:r>
      <w:r w:rsidRPr="002C21B5">
        <w:rPr>
          <w:rFonts w:ascii="PMingLiU" w:hAnsi="PMingLiU" w:hint="eastAsia"/>
          <w:color w:val="000000"/>
        </w:rPr>
        <w:t>所示的</w:t>
      </w:r>
      <w:r w:rsidRPr="002C21B5">
        <w:rPr>
          <w:rFonts w:ascii="PMingLiU" w:hAnsi="PMingLiU"/>
        </w:rPr>
        <w:t>三個區域，請問：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524125" cy="206692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</w:t>
      </w:r>
      <w:r w:rsidRPr="002C21B5">
        <w:rPr>
          <w:rFonts w:ascii="PMingLiU" w:hAnsi="PMingLiU" w:hint="eastAsia"/>
        </w:rPr>
        <w:t>１</w:t>
      </w:r>
      <w:r w:rsidRPr="002C21B5">
        <w:rPr>
          <w:rFonts w:ascii="PMingLiU" w:hAnsi="PMingLiU"/>
        </w:rPr>
        <w:t>)圖中甲、丙兩區的名稱有何不同？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２</w:t>
      </w:r>
      <w:r w:rsidRPr="002C21B5">
        <w:rPr>
          <w:rFonts w:ascii="PMingLiU" w:hAnsi="PMingLiU"/>
        </w:rPr>
        <w:t>)造成甲、乙、丙三個區域之間的差異，可能與何種作用有關？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３</w:t>
      </w:r>
      <w:r w:rsidRPr="002C21B5">
        <w:rPr>
          <w:rFonts w:ascii="PMingLiU" w:hAnsi="PMingLiU"/>
        </w:rPr>
        <w:t>)乙區應縮小與何區之間的差異，較有助於經濟成長？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/>
        </w:rPr>
        <w:t>答案：</w:t>
      </w:r>
      <w:r>
        <w:t>(</w:t>
      </w:r>
      <w:r>
        <w:rPr>
          <w:rFonts w:hint="eastAsia"/>
        </w:rPr>
        <w:t>１</w:t>
      </w:r>
      <w:r>
        <w:t>)</w:t>
      </w:r>
      <w:r w:rsidRPr="00391F3C">
        <w:rPr>
          <w:rFonts w:hAnsi="PMingLiU"/>
        </w:rPr>
        <w:t>甲為邊陲，丙為核心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２</w:t>
      </w:r>
      <w:r>
        <w:t>)</w:t>
      </w:r>
      <w:r w:rsidRPr="00391F3C">
        <w:rPr>
          <w:rFonts w:hAnsi="PMingLiU"/>
        </w:rPr>
        <w:t>反吸效應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３</w:t>
      </w:r>
      <w:r>
        <w:t>)</w:t>
      </w:r>
      <w:r w:rsidRPr="00391F3C">
        <w:rPr>
          <w:rFonts w:hAnsi="PMingLiU"/>
        </w:rPr>
        <w:t>丙區</w:t>
      </w:r>
      <w:r>
        <w:rPr>
          <w:rFonts w:hint="eastAsia"/>
        </w:rPr>
        <w:t>。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</w:rPr>
        <w:t>解析：</w:t>
      </w:r>
      <w:r w:rsidRPr="00DB4EF4">
        <w:rPr>
          <w:rFonts w:hint="eastAsia"/>
        </w:rPr>
        <w:t>(</w:t>
      </w:r>
      <w:r>
        <w:rPr>
          <w:rFonts w:hint="eastAsia"/>
        </w:rPr>
        <w:t>１</w:t>
      </w:r>
      <w:r w:rsidRPr="00DB4EF4">
        <w:rPr>
          <w:rFonts w:hint="eastAsia"/>
        </w:rPr>
        <w:t>)</w:t>
      </w:r>
      <w:r w:rsidRPr="00391F3C">
        <w:rPr>
          <w:rFonts w:hAnsi="PMingLiU"/>
        </w:rPr>
        <w:t>甲、乙、丙三者產業收入比例相同的情況下，甲的人口所占比例最高，相對貧困，應為邊陲；丙的人口比例最低，相對富裕，應為核心</w:t>
      </w:r>
      <w:r w:rsidRPr="00DB4EF4">
        <w:rPr>
          <w:rFonts w:hint="eastAsia"/>
        </w:rPr>
        <w:t>。</w:t>
      </w:r>
      <w:r>
        <w:br/>
      </w:r>
      <w:r w:rsidRPr="00DB4EF4">
        <w:rPr>
          <w:rFonts w:hint="eastAsia"/>
        </w:rPr>
        <w:t>(</w:t>
      </w:r>
      <w:r>
        <w:rPr>
          <w:rFonts w:hint="eastAsia"/>
        </w:rPr>
        <w:t>２</w:t>
      </w:r>
      <w:r w:rsidRPr="00DB4EF4">
        <w:rPr>
          <w:rFonts w:hint="eastAsia"/>
        </w:rPr>
        <w:t>)</w:t>
      </w:r>
      <w:r w:rsidRPr="00391F3C">
        <w:rPr>
          <w:rFonts w:hAnsi="PMingLiU"/>
        </w:rPr>
        <w:t>核心地區吸收邊陲的人力、資源，</w:t>
      </w:r>
      <w:r w:rsidRPr="00391F3C">
        <w:rPr>
          <w:rFonts w:hAnsi="PMingLiU" w:hint="eastAsia"/>
          <w:color w:val="000000"/>
        </w:rPr>
        <w:t>使得</w:t>
      </w:r>
      <w:r w:rsidRPr="00391F3C">
        <w:rPr>
          <w:rFonts w:hAnsi="PMingLiU"/>
        </w:rPr>
        <w:t>核心、邊陲之間的差距擴大，屬於負向循環的反吸效應</w:t>
      </w:r>
      <w:r w:rsidRPr="00DB4EF4">
        <w:rPr>
          <w:rFonts w:hint="eastAsia"/>
        </w:rPr>
        <w:t>。</w:t>
      </w:r>
      <w:r>
        <w:br/>
      </w:r>
      <w:r w:rsidRPr="00DB4EF4">
        <w:rPr>
          <w:rFonts w:hint="eastAsia"/>
        </w:rPr>
        <w:t>(</w:t>
      </w:r>
      <w:r>
        <w:rPr>
          <w:rFonts w:hint="eastAsia"/>
        </w:rPr>
        <w:t>３</w:t>
      </w:r>
      <w:r w:rsidRPr="00DB4EF4">
        <w:rPr>
          <w:rFonts w:hint="eastAsia"/>
        </w:rPr>
        <w:t>)</w:t>
      </w:r>
      <w:r w:rsidRPr="00391F3C">
        <w:rPr>
          <w:rFonts w:ascii="PMingLiU" w:hAnsi="PMingLiU" w:hint="eastAsia"/>
          <w:color w:val="000000"/>
        </w:rPr>
        <w:t>乙</w:t>
      </w:r>
      <w:r>
        <w:rPr>
          <w:rFonts w:hint="eastAsia"/>
        </w:rPr>
        <w:t>（</w:t>
      </w:r>
      <w:r w:rsidRPr="00391F3C">
        <w:rPr>
          <w:rFonts w:hint="eastAsia"/>
          <w:color w:val="000000"/>
        </w:rPr>
        <w:t>半邊陲</w:t>
      </w:r>
      <w:r>
        <w:rPr>
          <w:rFonts w:hint="eastAsia"/>
        </w:rPr>
        <w:t>）</w:t>
      </w:r>
      <w:r w:rsidRPr="00391F3C">
        <w:rPr>
          <w:rFonts w:hint="eastAsia"/>
          <w:color w:val="000000"/>
        </w:rPr>
        <w:t>與</w:t>
      </w:r>
      <w:r w:rsidRPr="00391F3C">
        <w:rPr>
          <w:rFonts w:ascii="PMingLiU" w:hAnsi="PMingLiU" w:hint="eastAsia"/>
          <w:color w:val="000000"/>
        </w:rPr>
        <w:t>丙（</w:t>
      </w:r>
      <w:r w:rsidRPr="00391F3C">
        <w:rPr>
          <w:rFonts w:hint="eastAsia"/>
          <w:color w:val="000000"/>
        </w:rPr>
        <w:t>核心</w:t>
      </w:r>
      <w:r w:rsidRPr="00391F3C">
        <w:rPr>
          <w:rFonts w:ascii="PMingLiU" w:hAnsi="PMingLiU" w:hint="eastAsia"/>
          <w:color w:val="000000"/>
        </w:rPr>
        <w:t>）</w:t>
      </w:r>
      <w:r w:rsidRPr="00391F3C">
        <w:rPr>
          <w:rFonts w:hint="eastAsia"/>
          <w:color w:val="000000"/>
        </w:rPr>
        <w:t>之間的差距縮小，有助經濟成長。</w:t>
      </w:r>
    </w:p>
    <w:p w:rsidR="002C21B5" w:rsidRDefault="002C21B5" w:rsidP="002C21B5">
      <w:pPr>
        <w:rPr>
          <w:rFonts w:hint="eastAsia"/>
          <w:color w:val="000000"/>
        </w:rPr>
      </w:pPr>
    </w:p>
    <w:p w:rsidR="002C21B5" w:rsidRDefault="00906448" w:rsidP="002C21B5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49" name="圖片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1B5">
        <w:rPr>
          <w:rFonts w:ascii="PMingLiU" w:hAnsi="PMingLiU"/>
          <w:sz w:val="24"/>
        </w:rPr>
        <w:t>6-2　全球經濟：發展與不均</w:t>
      </w:r>
    </w:p>
    <w:p w:rsidR="002C21B5" w:rsidRDefault="002C21B5" w:rsidP="002C21B5">
      <w:r>
        <w:object w:dxaOrig="1246" w:dyaOrig="397">
          <v:shape id="_x0000_i1041" type="#_x0000_t75" style="width:62.25pt;height:20.25pt" o:ole="">
            <v:imagedata r:id="rId8" o:title=""/>
          </v:shape>
          <o:OLEObject Type="Embed" ProgID="Word.Picture.8" ShapeID="_x0000_i1041" DrawAspect="Content" ObjectID="_1764389149" r:id="rId30"/>
        </w:object>
      </w:r>
      <w:r>
        <w:t xml:space="preserve"> </w:t>
      </w: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題號：0602-00003　　　</w:t>
      </w:r>
      <w:r>
        <w:rPr>
          <w:rFonts w:ascii="SMbarcode" w:eastAsia="SMbarcode" w:hAnsi="PMingLiU"/>
        </w:rPr>
        <w:t>*085402-0602-00003*</w:t>
      </w:r>
      <w:r>
        <w:rPr>
          <w:rFonts w:ascii="PMingLiU" w:hAnsi="PMingLiU"/>
        </w:rPr>
        <w:t xml:space="preserve">　　　難易度：易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衡量一個國家發展程度，須多方考量各項指標，這些指標並「不包括」下列哪一項？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(A)平均每人GDP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(B)都市化比率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(C)預期在學年數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(D)人口數量與密度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(D)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國家發展指標包括收入、壽命、教育、都市化程度各項，而人口數量與密度與國家領土大小有關，與發展程度並無關聯，故選</w:t>
      </w:r>
      <w:r w:rsidRPr="00BB4FE7">
        <w:t>(D)</w:t>
      </w:r>
      <w:r w:rsidRPr="00647DDB">
        <w:rPr>
          <w:rFonts w:hAnsi="PMingLiU"/>
        </w:rPr>
        <w:t>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題號：0602-00004　　　</w:t>
      </w:r>
      <w:r>
        <w:rPr>
          <w:rFonts w:ascii="SMbarcode" w:eastAsia="SMbarcode" w:hAnsi="PMingLiU"/>
        </w:rPr>
        <w:t>*085402-0602-00004*</w:t>
      </w:r>
      <w:r>
        <w:rPr>
          <w:rFonts w:ascii="PMingLiU" w:hAnsi="PMingLiU"/>
        </w:rPr>
        <w:t xml:space="preserve">　　　難易度：易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南、北方國家在社會、經濟發展狀況上具有很大不同，北方國家與南方國家相較之下，所具有之特色，並「不包括」下列何者？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(A)礦產資源豐富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(B)糧食供應充足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(C)在學年數較長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(D)都市化程度高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647DDB">
        <w:rPr>
          <w:rFonts w:hint="eastAsia"/>
          <w:color w:val="000000"/>
        </w:rPr>
        <w:t>(A)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北方為經濟發展程度較高的國家，有些面積較小，礦產資源缺乏，故</w:t>
      </w:r>
      <w:r w:rsidRPr="00BB4FE7">
        <w:t>(A)</w:t>
      </w:r>
      <w:r w:rsidRPr="00647DDB">
        <w:rPr>
          <w:rFonts w:hAnsi="PMingLiU"/>
        </w:rPr>
        <w:t>不正確。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題號：0602-00005　　　</w:t>
      </w:r>
      <w:r>
        <w:rPr>
          <w:rFonts w:ascii="SMbarcode" w:eastAsia="SMbarcode" w:hAnsi="PMingLiU"/>
        </w:rPr>
        <w:t>*085402-0602-00005*</w:t>
      </w:r>
      <w:r>
        <w:rPr>
          <w:rFonts w:ascii="PMingLiU" w:hAnsi="PMingLiU"/>
        </w:rPr>
        <w:t xml:space="preserve">　　　難易度：易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/>
          <w:color w:val="000000"/>
          <w:kern w:val="0"/>
          <w:lang w:val="zh-TW"/>
        </w:rPr>
        <w:t>就全球規模而言，現今的世界體系以下列哪三地為核心？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  <w:color w:val="000000"/>
          <w:kern w:val="0"/>
          <w:lang w:val="zh-TW"/>
        </w:rPr>
        <w:t>北美洲、歐盟、中國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北美洲、歐盟、日本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>日本、歐盟、中國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北美洲、日本、中國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B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A81AA9">
        <w:rPr>
          <w:rFonts w:hint="eastAsia"/>
        </w:rPr>
        <w:t>世界體系的三大核心為</w:t>
      </w:r>
      <w:r w:rsidRPr="00E34478">
        <w:rPr>
          <w:rFonts w:hint="eastAsia"/>
        </w:rPr>
        <w:t>(B)</w:t>
      </w:r>
      <w:r w:rsidRPr="00A81AA9">
        <w:rPr>
          <w:rFonts w:hint="eastAsia"/>
        </w:rPr>
        <w:t>北美洲、歐盟、日本。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0602-00006　　　</w:t>
      </w:r>
      <w:r>
        <w:rPr>
          <w:rFonts w:ascii="SMbarcode" w:eastAsia="SMbarcode" w:hAnsi="PMingLiU"/>
        </w:rPr>
        <w:t>*085402-0602-00006*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/>
          <w:color w:val="000000"/>
          <w:kern w:val="0"/>
          <w:lang w:val="zh-TW"/>
        </w:rPr>
        <w:t>在殖民時期，殖民地與殖民母國在經濟上存在著供需互賴關係。請問下列何者「不是」殖民地依賴殖民母國的項目？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  <w:color w:val="000000"/>
          <w:kern w:val="0"/>
          <w:lang w:val="zh-TW"/>
        </w:rPr>
        <w:t>資金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技術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>工業所需原料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工業所需機器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C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A81AA9">
        <w:rPr>
          <w:rFonts w:hint="eastAsia"/>
        </w:rPr>
        <w:t>工業所需原料多由殖民地提供給殖民母國，故</w:t>
      </w:r>
      <w:r w:rsidRPr="00E34478">
        <w:rPr>
          <w:rFonts w:hint="eastAsia"/>
        </w:rPr>
        <w:t>(C)</w:t>
      </w:r>
      <w:r w:rsidRPr="00A81AA9">
        <w:rPr>
          <w:rFonts w:hint="eastAsia"/>
        </w:rPr>
        <w:t>為答案。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0602-00007　　　</w:t>
      </w:r>
      <w:r>
        <w:rPr>
          <w:rFonts w:ascii="SMbarcode" w:eastAsia="SMbarcode" w:hAnsi="PMingLiU"/>
        </w:rPr>
        <w:t>*085402-0602-00007*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/>
          <w:color w:val="000000"/>
          <w:kern w:val="0"/>
          <w:lang w:val="zh-TW"/>
        </w:rPr>
        <w:t>在哥倫布大交換後，各種源於新大陸的作物進到歐洲市場，不但促成農業革命，進一步為工業革命奠下基礎，新大陸也成為歐洲初級工業產品銷售的市場。請問</w:t>
      </w:r>
      <w:r w:rsidRPr="002C21B5">
        <w:rPr>
          <w:rFonts w:ascii="PMingLiU" w:hAnsi="PMingLiU" w:hint="eastAsia"/>
          <w:color w:val="000000"/>
          <w:kern w:val="0"/>
          <w:lang w:val="zh-TW"/>
        </w:rPr>
        <w:t>：</w:t>
      </w:r>
      <w:r w:rsidRPr="002C21B5">
        <w:rPr>
          <w:rFonts w:ascii="PMingLiU" w:hAnsi="PMingLiU"/>
          <w:color w:val="000000"/>
          <w:kern w:val="0"/>
          <w:lang w:val="zh-TW"/>
        </w:rPr>
        <w:t>下列哪一項作物「並非」源於新大陸？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  <w:color w:val="000000"/>
          <w:kern w:val="0"/>
          <w:lang w:val="zh-TW"/>
        </w:rPr>
        <w:t>馬鈴薯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咖啡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>玉米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番茄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B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5A7BA6">
        <w:rPr>
          <w:rFonts w:hint="eastAsia"/>
        </w:rPr>
        <w:t>咖啡的原產地位於非洲。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0602-00008　　　</w:t>
      </w:r>
      <w:r>
        <w:rPr>
          <w:rFonts w:ascii="SMbarcode" w:eastAsia="SMbarcode" w:hAnsi="PMingLiU"/>
        </w:rPr>
        <w:t>*085402-0602-00008*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 w:hint="eastAsia"/>
          <w:color w:val="000000"/>
          <w:kern w:val="0"/>
          <w:lang w:val="zh-TW"/>
        </w:rPr>
        <w:t>附</w:t>
      </w:r>
      <w:r w:rsidRPr="002C21B5">
        <w:rPr>
          <w:rFonts w:ascii="PMingLiU" w:hAnsi="PMingLiU"/>
          <w:color w:val="000000"/>
          <w:kern w:val="0"/>
          <w:lang w:val="zh-TW"/>
        </w:rPr>
        <w:t>圖為2017年非洲鐵路網分布圖，請問由圖中鐵路的分布，可看出下列哪一項非洲經濟發展特色？</w:t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</w:r>
      <w:r w:rsidR="00906448" w:rsidRPr="002C21B5">
        <w:rPr>
          <w:rFonts w:ascii="PMingLiU" w:hAnsi="PMingLiU" w:hint="eastAsia"/>
          <w:noProof/>
          <w:color w:val="000000"/>
          <w:kern w:val="0"/>
          <w:lang w:val="zh-TW"/>
        </w:rPr>
        <w:drawing>
          <wp:inline distT="0" distB="0" distL="0" distR="0">
            <wp:extent cx="2514600" cy="235267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  <w:color w:val="000000"/>
          <w:kern w:val="0"/>
          <w:lang w:val="zh-TW"/>
        </w:rPr>
        <w:t>鐵路系統大部分為殖民時期的建設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鐵路系統的資金來源多來自殖民母國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/>
          <w:color w:val="000000"/>
          <w:kern w:val="0"/>
          <w:lang w:val="zh-TW"/>
        </w:rPr>
        <w:t>鐵路系統的目的在進口外國產品進入內陸地區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鐵路系統通常由海岸港口往內陸延伸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D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4638D5">
        <w:rPr>
          <w:rFonts w:hint="eastAsia"/>
        </w:rPr>
        <w:t>圖中為鐵路分布圖，僅能看出其分布現象為鐵路系統通常由海岸港口往內陸延伸。</w:t>
      </w:r>
      <w:r w:rsidRPr="00E34478">
        <w:rPr>
          <w:rFonts w:hint="eastAsia"/>
        </w:rPr>
        <w:t>(A)(B)(C)</w:t>
      </w:r>
      <w:r w:rsidRPr="004638D5">
        <w:rPr>
          <w:rFonts w:hint="eastAsia"/>
        </w:rPr>
        <w:t>敘述均無法從圖中得知。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0602-00009　　　</w:t>
      </w:r>
      <w:r>
        <w:rPr>
          <w:rFonts w:ascii="SMbarcode" w:eastAsia="SMbarcode" w:hAnsi="PMingLiU"/>
        </w:rPr>
        <w:t>*085402-0602-00009*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透過哥倫布時代的探險與航行，各個地區的原生作物得以進行交換，並擴散、種植於世界各地。附圖中箭頭所示為「哥倫布大交換」過程中，由中南美洲輸往歐洲、且成功解決歐洲飢荒的作物，請問該作物最有可能為下列何者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381250" cy="19050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(A)玉米、馬鈴薯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(B)香蕉、黃瓜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(C)咖啡、葡萄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(D)柑橘、甘蔗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(A)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中南美的玉米、馬鈴薯在哥倫布航海時期進入歐洲，成功解決歐洲中高緯度地區因積溫較低造成糧食不足的窘境，故選</w:t>
      </w:r>
      <w:r w:rsidRPr="00BB4FE7">
        <w:t>(A)</w:t>
      </w:r>
      <w:r w:rsidRPr="00647DDB">
        <w:rPr>
          <w:rFonts w:hAnsi="PMingLiU"/>
        </w:rPr>
        <w:t>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題號：0602-00010　　　</w:t>
      </w:r>
      <w:r>
        <w:rPr>
          <w:rFonts w:ascii="SMbarcode" w:eastAsia="SMbarcode" w:hAnsi="PMingLiU"/>
        </w:rPr>
        <w:t>*085402-0602-00010*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歐洲在15、16世紀以強大的軍事、政治力量，擴張勢力至世界各地，並藉此將農、礦資源進行區域交換，對於移入地區經濟活動的發展，影響至為深遠。請問：附圖中箭頭所示，最可能為下列何種作物？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381250" cy="21621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(A)甘蔗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(B)橡膠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(C)咖啡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(D)香蕉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(C)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箭頭來源為東非衣索比亞與西亞阿拉伯半島，為阿拉比卡咖啡豆的原產地。甘蔗源自中國，橡膠原產於南美洲，香蕉與來源地之氣候不符，皆不正確。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題號：0602-00011　　　</w:t>
      </w:r>
      <w:r>
        <w:rPr>
          <w:rFonts w:ascii="SMbarcode" w:eastAsia="SMbarcode" w:hAnsi="PMingLiU"/>
        </w:rPr>
        <w:t>*085402-0602-00011*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衡量一個國家財富的指標包括：國內生產毛額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GDP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、國民生產毛額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GNP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、</w:t>
      </w:r>
      <w:r w:rsidRPr="002C21B5">
        <w:rPr>
          <w:rFonts w:ascii="PMingLiU" w:hAnsi="PMingLiU"/>
          <w:color w:val="000000"/>
        </w:rPr>
        <w:t>國民所得</w:t>
      </w:r>
      <w:r w:rsidRPr="002C21B5">
        <w:rPr>
          <w:rFonts w:ascii="PMingLiU" w:hAnsi="PMingLiU" w:hint="eastAsia"/>
          <w:color w:val="000000"/>
        </w:rPr>
        <w:t>（</w:t>
      </w:r>
      <w:r w:rsidRPr="002C21B5">
        <w:rPr>
          <w:rFonts w:ascii="PMingLiU" w:hAnsi="PMingLiU"/>
        </w:rPr>
        <w:t>GNI</w:t>
      </w:r>
      <w:r w:rsidRPr="002C21B5">
        <w:rPr>
          <w:rFonts w:ascii="PMingLiU" w:hAnsi="PMingLiU" w:hint="eastAsia"/>
          <w:color w:val="000000"/>
        </w:rPr>
        <w:t>）</w:t>
      </w:r>
      <w:r w:rsidRPr="002C21B5">
        <w:rPr>
          <w:rFonts w:ascii="PMingLiU" w:hAnsi="PMingLiU"/>
        </w:rPr>
        <w:t>等多項統計數字，但通常以GNI做為區域經濟發展與生活水準的衡量指標，其主要原因在於GNI具有下列何項特性？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(A)反映國內、外國民生產的總價值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(B)反映一個地區土地資源量的多寡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(C)反映一個地區國內、外市場大小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(D)扣除折舊與稅賦，實際反應於生活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(D)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BB4FE7">
        <w:t>(D)</w:t>
      </w:r>
      <w:r w:rsidRPr="00647DDB">
        <w:rPr>
          <w:rFonts w:hAnsi="PMingLiU"/>
        </w:rPr>
        <w:t>為</w:t>
      </w:r>
      <w:r w:rsidRPr="00BB4FE7">
        <w:t>GNI</w:t>
      </w:r>
      <w:r w:rsidRPr="00647DDB">
        <w:rPr>
          <w:rFonts w:hAnsi="PMingLiU"/>
        </w:rPr>
        <w:t>，可真正反映居民的生活水準。</w:t>
      </w:r>
      <w:r w:rsidRPr="00BB4FE7">
        <w:t>(A)</w:t>
      </w:r>
      <w:r w:rsidRPr="00647DDB">
        <w:rPr>
          <w:rFonts w:hAnsi="PMingLiU"/>
        </w:rPr>
        <w:t>為</w:t>
      </w:r>
      <w:r w:rsidRPr="00BB4FE7">
        <w:t>GNP</w:t>
      </w:r>
      <w:r w:rsidRPr="00647DDB">
        <w:rPr>
          <w:rFonts w:hAnsi="PMingLiU"/>
        </w:rPr>
        <w:t>，包含國外國民所得，不能確實反映在地生活狀況，</w:t>
      </w:r>
      <w:r w:rsidRPr="00BB4FE7">
        <w:t>(B)(C)</w:t>
      </w:r>
      <w:r w:rsidRPr="00647DDB">
        <w:rPr>
          <w:rFonts w:hAnsi="PMingLiU"/>
        </w:rPr>
        <w:t>為</w:t>
      </w:r>
      <w:r w:rsidRPr="00BB4FE7">
        <w:t>GDP</w:t>
      </w:r>
      <w:r w:rsidRPr="00647DDB">
        <w:rPr>
          <w:rFonts w:hAnsi="PMingLiU"/>
        </w:rPr>
        <w:t>，包含稅賦、折舊，與實際生活支配情況有出入。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題號：0602-00012　　　</w:t>
      </w:r>
      <w:r>
        <w:rPr>
          <w:rFonts w:ascii="SMbarcode" w:eastAsia="SMbarcode" w:hAnsi="PMingLiU"/>
        </w:rPr>
        <w:t>*085402-0602-00012*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人類發展指數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HDI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涵蓋了收入、壽命、教育等多個面向的指標，常被用來衡量國家之間不同的發展程度。但就同一個國家而言，也常發生內部指數高低不一的現象。附圖所示為土耳其各州的HDI指數的空間分布，在依據該圖所得的推論之中，下列何者是正確的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609850" cy="113347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(A)愈近歐洲，發展程度愈高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(B)地勢愈平坦，經濟愈富庶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(C)雨量愈豐富，生產力愈高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(D)歷史愈悠久，發展愈快速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647DDB">
        <w:rPr>
          <w:rFonts w:hint="eastAsia"/>
          <w:color w:val="000000"/>
        </w:rPr>
        <w:t>(A)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土耳其跨歐、亞兩洲，歐洲為世界體系之核心所在，愈近歐洲，發展程度愈高，故選</w:t>
      </w:r>
      <w:r w:rsidRPr="00BB4FE7">
        <w:t>(A)</w:t>
      </w:r>
      <w:r w:rsidRPr="00647DDB">
        <w:rPr>
          <w:rFonts w:hAnsi="PMingLiU"/>
        </w:rPr>
        <w:t>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題號：0602-00013　　　</w:t>
      </w:r>
      <w:r>
        <w:rPr>
          <w:rFonts w:ascii="SMbarcode" w:eastAsia="SMbarcode" w:hAnsi="PMingLiU"/>
        </w:rPr>
        <w:t>*085402-0602-00013*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附圖為印度於2000年推動經濟特區政策下，所訂定的6個經濟特區</w:t>
      </w:r>
      <w:r w:rsidRPr="002C21B5">
        <w:rPr>
          <w:rFonts w:ascii="PMingLiU" w:hAnsi="PMingLiU" w:hint="eastAsia"/>
        </w:rPr>
        <w:t>。</w:t>
      </w:r>
      <w:r w:rsidRPr="002C21B5">
        <w:rPr>
          <w:rFonts w:ascii="PMingLiU" w:hAnsi="PMingLiU"/>
        </w:rPr>
        <w:t>請問</w:t>
      </w:r>
      <w:r w:rsidRPr="002C21B5">
        <w:rPr>
          <w:rFonts w:ascii="PMingLiU" w:hAnsi="PMingLiU" w:hint="eastAsia"/>
        </w:rPr>
        <w:t>：</w:t>
      </w:r>
      <w:r w:rsidRPr="002C21B5">
        <w:rPr>
          <w:rFonts w:ascii="PMingLiU" w:hAnsi="PMingLiU"/>
        </w:rPr>
        <w:t>這些經濟特區擁有下列何項共同的區位優勢？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390775" cy="246697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(A)工業歷史悠久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(B)地勢平坦肥沃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(C)對外聯繫方便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(D)水源供應充足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647DDB">
        <w:rPr>
          <w:rFonts w:hint="eastAsia"/>
          <w:color w:val="000000"/>
        </w:rPr>
        <w:t>(C)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經濟特區多設於沿海，對外貿易便利，為其共同各色。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題號：0602-00014　　　</w:t>
      </w:r>
      <w:r>
        <w:rPr>
          <w:rFonts w:ascii="SMbarcode" w:eastAsia="SMbarcode" w:hAnsi="PMingLiU"/>
        </w:rPr>
        <w:t>*085402-0602-00014*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世界體系之中，常有核心</w:t>
      </w:r>
      <w:r w:rsidRPr="002C21B5">
        <w:rPr>
          <w:rFonts w:ascii="PMingLiU" w:hAnsi="PMingLiU" w:hint="eastAsia"/>
        </w:rPr>
        <w:t>－</w:t>
      </w:r>
      <w:r w:rsidRPr="002C21B5">
        <w:rPr>
          <w:rFonts w:ascii="PMingLiU" w:hAnsi="PMingLiU"/>
        </w:rPr>
        <w:t>半邊陲</w:t>
      </w:r>
      <w:r w:rsidRPr="002C21B5">
        <w:rPr>
          <w:rFonts w:ascii="PMingLiU" w:hAnsi="PMingLiU" w:hint="eastAsia"/>
        </w:rPr>
        <w:t>－</w:t>
      </w:r>
      <w:r w:rsidRPr="002C21B5">
        <w:rPr>
          <w:rFonts w:ascii="PMingLiU" w:hAnsi="PMingLiU"/>
        </w:rPr>
        <w:t>邊陲之分，一國境內也常因發展不均，呈現出明顯的區域差異；附圖為2018年統計，墨西哥各州省的人類發展指數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HDI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差異，請問</w:t>
      </w:r>
      <w:r w:rsidRPr="002C21B5">
        <w:rPr>
          <w:rFonts w:ascii="PMingLiU" w:hAnsi="PMingLiU" w:hint="eastAsia"/>
        </w:rPr>
        <w:t>：</w:t>
      </w:r>
      <w:r w:rsidRPr="002C21B5">
        <w:rPr>
          <w:rFonts w:ascii="PMingLiU" w:hAnsi="PMingLiU"/>
        </w:rPr>
        <w:t>墨西哥國內發展程度最高的區域，其發展多與下列何項因素有關？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381250" cy="15240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(A)生產制度合理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(B)農礦生產豐富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(C)接近世界核心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(D)人口分布均勻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647DDB">
        <w:rPr>
          <w:rFonts w:hint="eastAsia"/>
          <w:color w:val="000000"/>
        </w:rPr>
        <w:t>(C)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墨西哥北部各州接近美國，為世界體系中之核心所在，發展程度最高，故選</w:t>
      </w:r>
      <w:r w:rsidRPr="00BB4FE7">
        <w:t>(C)</w:t>
      </w:r>
      <w:r w:rsidRPr="00647DDB">
        <w:rPr>
          <w:rFonts w:hAnsi="PMingLiU"/>
        </w:rPr>
        <w:t>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題號：0602-00015　　　</w:t>
      </w:r>
      <w:r>
        <w:rPr>
          <w:rFonts w:ascii="SMbarcode" w:eastAsia="SMbarcode" w:hAnsi="PMingLiU"/>
        </w:rPr>
        <w:t>*085402-0602-00015*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藉由一國的首都景觀，往往可了解到該國經濟發展上具有之特色。依所示的照片景觀判斷，該地最可能為下列哪一國家的首都？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381250" cy="13525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(A)日本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(B)玻利維亞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(C)印度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(D)衣索比亞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647DDB">
        <w:rPr>
          <w:rFonts w:hint="eastAsia"/>
          <w:color w:val="000000"/>
        </w:rPr>
        <w:t>(B)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該國首都位於山間，現代化高樓大廈與落後的貧民窟形成明顯對比，應為玻利維亞。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題號：0602-00016　　　</w:t>
      </w:r>
      <w:r>
        <w:rPr>
          <w:rFonts w:ascii="SMbarcode" w:eastAsia="SMbarcode" w:hAnsi="PMingLiU"/>
        </w:rPr>
        <w:t>*085402-0602-00016*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附表為非洲部分國家2017年出口商品</w:t>
      </w:r>
      <w:r w:rsidRPr="002C21B5">
        <w:rPr>
          <w:rFonts w:ascii="PMingLiU" w:hAnsi="PMingLiU" w:hint="eastAsia"/>
        </w:rPr>
        <w:t>占</w:t>
      </w:r>
      <w:r w:rsidRPr="002C21B5">
        <w:rPr>
          <w:rFonts w:ascii="PMingLiU" w:hAnsi="PMingLiU"/>
        </w:rPr>
        <w:t>出口總值之比例，由表中資料可得知，此種經濟結構可能具有下列哪些特質？</w:t>
      </w:r>
      <w:r w:rsidRPr="002C21B5">
        <w:rPr>
          <w:rFonts w:ascii="PMingLiU" w:hAnsi="PMingLiU" w:hint="eastAsia"/>
          <w:color w:val="000000"/>
        </w:rPr>
        <w:t>(甲)礦區較多導致耕地不足(乙)單一經濟易受他國控制(丙)食物里程遠，碳排量高(丁)加工程度低，利潤有限(戊)運費高，收入大幅減少。</w:t>
      </w:r>
      <w:r w:rsidRPr="002C21B5">
        <w:rPr>
          <w:rFonts w:ascii="PMingLiU" w:hAnsi="PMingLiU" w:hint="eastAsia"/>
        </w:rPr>
        <w:br/>
      </w:r>
      <w:bookmarkStart w:id="13" w:name="_MON_1634624753"/>
      <w:bookmarkStart w:id="14" w:name="_MON_1637124017"/>
      <w:bookmarkEnd w:id="13"/>
      <w:bookmarkEnd w:id="14"/>
      <w:r w:rsidRPr="002C21B5">
        <w:rPr>
          <w:rFonts w:ascii="PMingLiU" w:hAnsi="PMingLiU"/>
          <w:szCs w:val="23"/>
        </w:rPr>
        <w:object w:dxaOrig="3335" w:dyaOrig="2018">
          <v:shape id="_x0000_i1049" type="#_x0000_t75" style="width:198.75pt;height:123pt" o:ole="">
            <v:imagedata r:id="rId38" o:title=""/>
          </v:shape>
          <o:OLEObject Type="Embed" ProgID="Word.Picture.8" ShapeID="_x0000_i1049" DrawAspect="Content" ObjectID="_1764389150" r:id="rId39"/>
        </w:objec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(A)甲乙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(B)甲丙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(C)乙丁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(D)丙戊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647DDB">
        <w:rPr>
          <w:rFonts w:hint="eastAsia"/>
          <w:color w:val="000000"/>
        </w:rPr>
        <w:t>(C)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表中非洲國家以單一經濟為主，價格受到國際市場操縱，加上加工程度低，無法提高產品的附加價值，陷入不平等交換的困境。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題號：0602-00017　　　</w:t>
      </w:r>
      <w:r>
        <w:rPr>
          <w:rFonts w:ascii="SMbarcode" w:eastAsia="SMbarcode" w:hAnsi="PMingLiU"/>
        </w:rPr>
        <w:t>*085402-0602-00017*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 w:hint="eastAsia"/>
          <w:color w:val="000000"/>
          <w:kern w:val="0"/>
          <w:lang w:val="zh-TW"/>
        </w:rPr>
      </w:pPr>
      <w:r w:rsidRPr="002C21B5">
        <w:rPr>
          <w:rFonts w:ascii="PMingLiU" w:hAnsi="PMingLiU"/>
          <w:color w:val="000000"/>
          <w:kern w:val="0"/>
          <w:lang w:val="zh-TW"/>
        </w:rPr>
        <w:t>殖民母國在殖民地取得原料後，大多會選擇在當地進行初級加工，如將橡膠汁凝成膠塊、可可果實去膜製成可可豆，請問加工的主要目的為何？</w:t>
      </w:r>
      <w:r w:rsidRPr="002C21B5">
        <w:rPr>
          <w:rFonts w:ascii="PMingLiU" w:hAnsi="PMingLiU" w:hint="eastAsia"/>
          <w:color w:val="000000"/>
          <w:kern w:val="0"/>
          <w:lang w:val="zh-TW"/>
        </w:rPr>
        <w:t>(甲)</w:t>
      </w:r>
      <w:r w:rsidRPr="002C21B5">
        <w:rPr>
          <w:rFonts w:ascii="PMingLiU" w:hAnsi="PMingLiU"/>
          <w:color w:val="000000"/>
          <w:kern w:val="0"/>
          <w:lang w:val="zh-TW"/>
        </w:rPr>
        <w:t>提升產品的附加價值；</w:t>
      </w:r>
      <w:r w:rsidRPr="002C21B5">
        <w:rPr>
          <w:rFonts w:ascii="PMingLiU" w:hAnsi="PMingLiU" w:hint="eastAsia"/>
          <w:color w:val="000000"/>
          <w:kern w:val="0"/>
          <w:lang w:val="zh-TW"/>
        </w:rPr>
        <w:t>(乙)</w:t>
      </w:r>
      <w:r w:rsidRPr="002C21B5">
        <w:rPr>
          <w:rFonts w:ascii="PMingLiU" w:hAnsi="PMingLiU"/>
          <w:color w:val="000000"/>
          <w:kern w:val="0"/>
          <w:lang w:val="zh-TW"/>
        </w:rPr>
        <w:t>避免受到貿易障礙的影響；</w:t>
      </w:r>
      <w:r w:rsidRPr="002C21B5">
        <w:rPr>
          <w:rFonts w:ascii="PMingLiU" w:hAnsi="PMingLiU" w:hint="eastAsia"/>
          <w:color w:val="000000"/>
          <w:kern w:val="0"/>
          <w:lang w:val="zh-TW"/>
        </w:rPr>
        <w:t>(丙)</w:t>
      </w:r>
      <w:r w:rsidRPr="002C21B5">
        <w:rPr>
          <w:rFonts w:ascii="PMingLiU" w:hAnsi="PMingLiU"/>
          <w:color w:val="000000"/>
          <w:kern w:val="0"/>
          <w:lang w:val="zh-TW"/>
        </w:rPr>
        <w:t>為提升當地的就業機會；</w:t>
      </w:r>
      <w:r w:rsidRPr="002C21B5">
        <w:rPr>
          <w:rFonts w:ascii="PMingLiU" w:hAnsi="PMingLiU" w:hint="eastAsia"/>
          <w:color w:val="000000"/>
          <w:kern w:val="0"/>
          <w:lang w:val="zh-TW"/>
        </w:rPr>
        <w:t>(丁)</w:t>
      </w:r>
      <w:r w:rsidRPr="002C21B5">
        <w:rPr>
          <w:rFonts w:ascii="PMingLiU" w:hAnsi="PMingLiU"/>
          <w:color w:val="000000"/>
          <w:kern w:val="0"/>
          <w:lang w:val="zh-TW"/>
        </w:rPr>
        <w:t>減輕產品重量便於運送。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</w:t>
      </w:r>
      <w:r w:rsidRPr="002C21B5">
        <w:rPr>
          <w:rFonts w:ascii="PMingLiU" w:hAnsi="PMingLiU"/>
          <w:color w:val="000000"/>
          <w:kern w:val="0"/>
          <w:lang w:val="zh-TW"/>
        </w:rPr>
        <w:t>甲乙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</w:t>
      </w:r>
      <w:r w:rsidRPr="002C21B5">
        <w:rPr>
          <w:rFonts w:ascii="PMingLiU" w:hAnsi="PMingLiU" w:hint="eastAsia"/>
          <w:color w:val="000000"/>
          <w:kern w:val="0"/>
          <w:lang w:val="zh-TW"/>
        </w:rPr>
        <w:t>乙丙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</w:t>
      </w:r>
      <w:r w:rsidRPr="002C21B5">
        <w:rPr>
          <w:rFonts w:ascii="PMingLiU" w:hAnsi="PMingLiU" w:hint="eastAsia"/>
          <w:color w:val="000000"/>
          <w:kern w:val="0"/>
          <w:lang w:val="zh-TW"/>
        </w:rPr>
        <w:t>甲丁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</w:t>
      </w:r>
      <w:r w:rsidRPr="002C21B5">
        <w:rPr>
          <w:rFonts w:ascii="PMingLiU" w:hAnsi="PMingLiU" w:hint="eastAsia"/>
          <w:color w:val="000000"/>
          <w:kern w:val="0"/>
          <w:lang w:val="zh-TW"/>
        </w:rPr>
        <w:t>乙丁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C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5A7BA6">
        <w:rPr>
          <w:rFonts w:hint="eastAsia"/>
        </w:rPr>
        <w:t>殖民母國在殖民地的熱帶栽培業進行初級加工，主是為了提升產品的附加價值及減輕產品重量便於運送。因為殖民地非主要市場，和「避免受到貿易障礙的影響」無關，「提升當地的就業機會」亦非主要目的。故選</w:t>
      </w:r>
      <w:r w:rsidRPr="00E34478">
        <w:rPr>
          <w:rFonts w:hint="eastAsia"/>
        </w:rPr>
        <w:t>(C)</w:t>
      </w:r>
      <w:r w:rsidRPr="005A7BA6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0602-00018　　　</w:t>
      </w:r>
      <w:r>
        <w:rPr>
          <w:rFonts w:ascii="SMbarcode" w:eastAsia="SMbarcode" w:hAnsi="PMingLiU"/>
        </w:rPr>
        <w:t>*085402-0602-00018*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大發現時期的殖民帝國，在世界各地建立了許多殖民地，這些殖民地獨立以後，其經濟仍受到前殖民母國的操縱，鮮少具有自主性。請問：前殖民母國對這些國家經濟層面上造成的影響，並「不包括」下列何者？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(A)市場價格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(B)勞工薪資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(C)加工技術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(D)交通運輸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(D)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殖民地式經濟以壓低國際市場價格方式使得勞工薪資微薄，又掌握加工的關鍵技術，使得經濟活動仍然不脫殖民帝國的掠奪、剝削本質，與掌控交通運輸關係較小。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題號：0602-00019　　　</w:t>
      </w:r>
      <w:r>
        <w:rPr>
          <w:rFonts w:ascii="SMbarcode" w:eastAsia="SMbarcode" w:hAnsi="PMingLiU"/>
        </w:rPr>
        <w:t>*085402-0602-00019*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東南亞國家積極推動「東南亞共同體」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AEC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，以</w:t>
      </w:r>
      <w:r w:rsidRPr="002C21B5">
        <w:rPr>
          <w:rFonts w:ascii="PMingLiU" w:hAnsi="PMingLiU" w:hint="eastAsia"/>
        </w:rPr>
        <w:t>附</w:t>
      </w:r>
      <w:r w:rsidRPr="002C21B5">
        <w:rPr>
          <w:rFonts w:ascii="PMingLiU" w:hAnsi="PMingLiU"/>
        </w:rPr>
        <w:t>圖中的方式來保障區域的經濟利益；此處的區域經濟利益與下列何項工業經營之概念最為類似？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152650" cy="164782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(A)規模經濟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(B)工業慣性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(C)國際分工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(D)連鎖經濟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647DDB">
        <w:rPr>
          <w:rFonts w:hint="eastAsia"/>
          <w:color w:val="000000"/>
        </w:rPr>
        <w:t>(A)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東南亞國家聯合起來可以加大區域經濟的層面與實力，與規模經濟所收效益相同，故選</w:t>
      </w:r>
      <w:r w:rsidRPr="00BB4FE7">
        <w:t>(A)</w:t>
      </w:r>
      <w:r w:rsidRPr="00647DDB">
        <w:rPr>
          <w:rFonts w:hAnsi="PMingLiU"/>
        </w:rPr>
        <w:t>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題號：0602-00020　　　</w:t>
      </w:r>
      <w:r>
        <w:rPr>
          <w:rFonts w:ascii="SMbarcode" w:eastAsia="SMbarcode" w:hAnsi="PMingLiU"/>
        </w:rPr>
        <w:t>*085402-0602-00020*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Pr="002C21B5" w:rsidRDefault="002C21B5" w:rsidP="002C21B5">
      <w:pPr>
        <w:rPr>
          <w:rFonts w:ascii="PMingLiU" w:hAnsi="PMingLiU" w:hint="eastAsia"/>
        </w:rPr>
      </w:pPr>
      <w:r w:rsidRPr="002C21B5">
        <w:rPr>
          <w:rFonts w:ascii="PMingLiU" w:hAnsi="PMingLiU"/>
        </w:rPr>
        <w:t>附表為2017年開發中國家、已開發國家、經濟轉型國家之進出口貿易統計資料，下列依據表中資料所得的推論，何者是「不正確」的？</w:t>
      </w:r>
    </w:p>
    <w:bookmarkStart w:id="15" w:name="_MON_1634624366"/>
    <w:bookmarkStart w:id="16" w:name="_MON_1637123690"/>
    <w:bookmarkStart w:id="17" w:name="_MON_1637123949"/>
    <w:bookmarkEnd w:id="15"/>
    <w:bookmarkEnd w:id="16"/>
    <w:bookmarkEnd w:id="17"/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  <w:szCs w:val="23"/>
        </w:rPr>
        <w:object w:dxaOrig="7620" w:dyaOrig="1725">
          <v:shape id="_x0000_i1051" type="#_x0000_t75" style="width:255pt;height:96.75pt" o:ole="">
            <v:imagedata r:id="rId41" o:title=""/>
          </v:shape>
          <o:OLEObject Type="Embed" ProgID="Word.Picture.8" ShapeID="_x0000_i1051" DrawAspect="Content" ObjectID="_1764389151" r:id="rId42"/>
        </w:objec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(A)開發中國家為出超，累積巨額外匯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(B)已開發國家為入超，貿易赤字沉重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(C)獨立國協的貿易順差約860億美元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(D)已開發國家主要出口至開發中國家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647DDB">
        <w:rPr>
          <w:rFonts w:hint="eastAsia"/>
          <w:color w:val="000000"/>
        </w:rPr>
        <w:t>(D)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表中可得知不同類型國家順差、逆差及其金額，但無法判斷貿易對象，故</w:t>
      </w:r>
      <w:r w:rsidRPr="00BB4FE7">
        <w:t>(D)</w:t>
      </w:r>
      <w:r w:rsidRPr="00647DDB">
        <w:rPr>
          <w:rFonts w:hAnsi="PMingLiU"/>
        </w:rPr>
        <w:t>不正確。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題號：0602-00021　　　</w:t>
      </w:r>
      <w:r>
        <w:rPr>
          <w:rFonts w:ascii="SMbarcode" w:eastAsia="SMbarcode" w:hAnsi="PMingLiU"/>
        </w:rPr>
        <w:t>*085402-0602-00021*</w:t>
      </w:r>
      <w:r>
        <w:rPr>
          <w:rFonts w:ascii="PMingLiU" w:hAnsi="PMingLiU"/>
        </w:rPr>
        <w:t xml:space="preserve">　　　難易度：難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在世界經濟體系之下，由於國家與國家之間的發展程度差異太大，常須透過區域組織進行合作談判，以保障區內各國的利益。2015年時，部分開發中國家在世貿組織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WTO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部長會議談判中，對已開發國家提出了一項要求，獲得通過，之後順利達成目標。請問開發中國家最可能對已開發國家提出下列何項要求？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br/>
        <w:t>(A)延長高科技產品的專利權期限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(B)大企業研發部移往開發中國家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(C)提高已開發國家的出口品關稅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(D)消除國內農業的出口補貼政策</w:t>
      </w:r>
    </w:p>
    <w:p w:rsidR="002C21B5" w:rsidRDefault="002C21B5" w:rsidP="002C21B5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647DDB">
        <w:rPr>
          <w:rFonts w:hint="eastAsia"/>
          <w:color w:val="000000"/>
        </w:rPr>
        <w:t>(D)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/>
        </w:rPr>
        <w:t>解析：</w:t>
      </w:r>
      <w:r w:rsidRPr="00647DDB">
        <w:rPr>
          <w:rFonts w:hAnsi="PMingLiU"/>
        </w:rPr>
        <w:t>開發中國家多以農業發展為主，若已開發國家給予國內農業補貼，將使開發中國家無法與之競爭，因此</w:t>
      </w:r>
      <w:r w:rsidRPr="00BB4FE7">
        <w:t>(D)</w:t>
      </w:r>
      <w:r w:rsidRPr="00647DDB">
        <w:rPr>
          <w:rFonts w:hAnsi="PMingLiU"/>
        </w:rPr>
        <w:t>最具可能性與必要性。</w:t>
      </w:r>
      <w:r w:rsidRPr="00BB4FE7">
        <w:t>(A)(C)</w:t>
      </w:r>
      <w:r w:rsidRPr="00647DDB">
        <w:rPr>
          <w:rFonts w:hAnsi="PMingLiU"/>
        </w:rPr>
        <w:t>將造成國際間自由貿易的阻礙</w:t>
      </w:r>
      <w:r w:rsidRPr="00647DDB">
        <w:rPr>
          <w:rFonts w:hAnsi="PMingLiU" w:hint="eastAsia"/>
        </w:rPr>
        <w:t>；</w:t>
      </w:r>
      <w:r w:rsidRPr="00BB4FE7">
        <w:t>(B)</w:t>
      </w:r>
      <w:r w:rsidRPr="00647DDB">
        <w:rPr>
          <w:rFonts w:hAnsi="PMingLiU"/>
        </w:rPr>
        <w:t>研發中心不可能外移至發展程度低的國家，皆不正確。</w:t>
      </w:r>
    </w:p>
    <w:p w:rsidR="002C21B5" w:rsidRDefault="002C21B5" w:rsidP="002C21B5">
      <w:pPr>
        <w:rPr>
          <w:rFonts w:hAnsi="PMingLiU"/>
        </w:rPr>
      </w:pPr>
    </w:p>
    <w:p w:rsidR="002C21B5" w:rsidRDefault="00906448" w:rsidP="002C21B5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50" name="圖片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1B5">
        <w:rPr>
          <w:rFonts w:ascii="PMingLiU" w:hAnsi="PMingLiU"/>
          <w:sz w:val="24"/>
        </w:rPr>
        <w:t>6-2　全球經濟：發展與不均</w:t>
      </w:r>
    </w:p>
    <w:p w:rsidR="002C21B5" w:rsidRDefault="002C21B5" w:rsidP="002C21B5">
      <w:r>
        <w:object w:dxaOrig="1246" w:dyaOrig="397">
          <v:shape id="_x0000_i1052" type="#_x0000_t75" style="width:62.25pt;height:20.25pt" o:ole="">
            <v:imagedata r:id="rId15" o:title=""/>
          </v:shape>
          <o:OLEObject Type="Embed" ProgID="Word.Picture.8" ShapeID="_x0000_i1052" DrawAspect="Content" ObjectID="_1764389152" r:id="rId43"/>
        </w:object>
      </w:r>
      <w:r>
        <w:t xml:space="preserve"> </w:t>
      </w: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題號：0602-00022　　　</w:t>
      </w:r>
      <w:r>
        <w:rPr>
          <w:rFonts w:ascii="SMbarcode" w:eastAsia="SMbarcode" w:hAnsi="PMingLiU"/>
        </w:rPr>
        <w:t>*085402-0602-00022*</w:t>
      </w:r>
      <w:r>
        <w:rPr>
          <w:rFonts w:ascii="PMingLiU" w:hAnsi="PMingLiU"/>
        </w:rPr>
        <w:t xml:space="preserve">　　　難易度：易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利用一個國家平均每人收入、受教育的年數、預期壽命等統計數據，可以得到人類發展指數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HDI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，作為衡量國家經濟發展的基準。墨西哥全國平均數為77.4，但墨西哥市為83，墨西哥市其中的兩個區甚至高達</w:t>
      </w:r>
      <w:r w:rsidRPr="002C21B5">
        <w:rPr>
          <w:rFonts w:ascii="PMingLiU" w:hAnsi="PMingLiU" w:hint="eastAsia"/>
          <w:color w:val="000000"/>
        </w:rPr>
        <w:t>90以上</w:t>
      </w:r>
      <w:r w:rsidRPr="002C21B5">
        <w:rPr>
          <w:rFonts w:ascii="PMingLiU" w:hAnsi="PMingLiU"/>
        </w:rPr>
        <w:t>，如附圖所示</w:t>
      </w:r>
      <w:r w:rsidRPr="002C21B5">
        <w:rPr>
          <w:rFonts w:ascii="PMingLiU" w:hAnsi="PMingLiU" w:hint="eastAsia"/>
        </w:rPr>
        <w:t>。</w:t>
      </w:r>
      <w:r w:rsidRPr="002C21B5">
        <w:rPr>
          <w:rFonts w:ascii="PMingLiU" w:hAnsi="PMingLiU"/>
        </w:rPr>
        <w:t>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924175" cy="254317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(１)</w:t>
      </w:r>
      <w:r w:rsidRPr="002C21B5">
        <w:rPr>
          <w:rFonts w:ascii="PMingLiU" w:hAnsi="PMingLiU"/>
        </w:rPr>
        <w:t>下列由引文敘述所得的推論之中，何者正確？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(A)發展程度與面積大小成反比　(B)人口密集地區發展程度較高　(C)城市小區內的貧富差距很大　(D)國家內部有明顯的區域差異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(２)</w:t>
      </w:r>
      <w:r w:rsidRPr="002C21B5">
        <w:rPr>
          <w:rFonts w:ascii="PMingLiU" w:hAnsi="PMingLiU"/>
        </w:rPr>
        <w:t>依據圖中資料判斷，墨西哥市</w:t>
      </w:r>
      <w:r w:rsidRPr="002C21B5">
        <w:rPr>
          <w:rFonts w:ascii="PMingLiU" w:hAnsi="PMingLiU" w:hint="eastAsia"/>
          <w:color w:val="000000"/>
        </w:rPr>
        <w:t>指數最高的兩個區，</w:t>
      </w:r>
      <w:r w:rsidRPr="002C21B5">
        <w:rPr>
          <w:rFonts w:ascii="PMingLiU" w:hAnsi="PMingLiU"/>
        </w:rPr>
        <w:t>與其他區域相較之下，凸顯出何種特色？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(A)發展歷史較久　(B)人均收入較高　(C)</w:t>
      </w:r>
      <w:r w:rsidRPr="002C21B5">
        <w:rPr>
          <w:rFonts w:ascii="PMingLiU" w:hAnsi="PMingLiU" w:hint="eastAsia"/>
          <w:color w:val="000000"/>
        </w:rPr>
        <w:t>綜合</w:t>
      </w:r>
      <w:r w:rsidRPr="002C21B5">
        <w:rPr>
          <w:rFonts w:ascii="PMingLiU" w:hAnsi="PMingLiU"/>
        </w:rPr>
        <w:t>表現較佳　(D)農礦資源豐富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(３)</w:t>
      </w:r>
      <w:r w:rsidRPr="002C21B5">
        <w:rPr>
          <w:rFonts w:ascii="PMingLiU" w:hAnsi="PMingLiU"/>
        </w:rPr>
        <w:t>墨西哥市對於其周邊地區而言，可透過下列何種作用來縮小彼此之間的差距？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(A)擴散作用　(B)模仿作用　(C)反吸作用　(D)退化作用</w:t>
      </w:r>
    </w:p>
    <w:p w:rsidR="002C21B5" w:rsidRDefault="002C21B5" w:rsidP="002C21B5">
      <w:pPr>
        <w:rPr>
          <w:rFonts w:ascii="PMingLiU" w:hAnsi="PMingLiU" w:hint="eastAsia"/>
        </w:rPr>
      </w:pPr>
      <w:r>
        <w:rPr>
          <w:rFonts w:ascii="PMingLiU" w:hAnsi="PMingLiU" w:hint="eastAsia"/>
        </w:rPr>
        <w:t>答案：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)(</w:t>
      </w:r>
      <w:r>
        <w:rPr>
          <w:rFonts w:hint="eastAsia"/>
        </w:rPr>
        <w:t>D</w:t>
      </w:r>
      <w:r w:rsidRPr="00F37F5C">
        <w:rPr>
          <w:rFonts w:hint="eastAsia"/>
        </w:rPr>
        <w:t>)</w:t>
      </w:r>
      <w:r w:rsidRPr="00F37F5C">
        <w:rPr>
          <w:rFonts w:hint="eastAsia"/>
        </w:rPr>
        <w:t>；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)(</w:t>
      </w:r>
      <w:r>
        <w:rPr>
          <w:rFonts w:hint="eastAsia"/>
        </w:rPr>
        <w:t>C</w:t>
      </w:r>
      <w:r w:rsidRPr="00CA4D11">
        <w:rPr>
          <w:rFonts w:ascii="PMingLiU" w:hAnsi="PMingLiU" w:hint="eastAsia"/>
        </w:rPr>
        <w:t>)；</w:t>
      </w:r>
      <w:r w:rsidRPr="00F37F5C">
        <w:rPr>
          <w:rFonts w:hint="eastAsia"/>
        </w:rPr>
        <w:t>(</w:t>
      </w:r>
      <w:r>
        <w:rPr>
          <w:rFonts w:hint="eastAsia"/>
        </w:rPr>
        <w:t>３</w:t>
      </w:r>
      <w:r w:rsidRPr="00F37F5C">
        <w:rPr>
          <w:rFonts w:hint="eastAsia"/>
        </w:rPr>
        <w:t>)(</w:t>
      </w:r>
      <w:r>
        <w:rPr>
          <w:rFonts w:hint="eastAsia"/>
        </w:rPr>
        <w:t>A</w:t>
      </w:r>
      <w:r w:rsidRPr="00CA4D11">
        <w:rPr>
          <w:rFonts w:ascii="PMingLiU" w:hAnsi="PMingLiU" w:hint="eastAsia"/>
        </w:rPr>
        <w:t>)。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 w:hint="eastAsia"/>
        </w:rPr>
        <w:t>解析：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全國各區與城市內個小區的</w:t>
      </w:r>
      <w:r w:rsidRPr="00BB4FE7">
        <w:t>HDI</w:t>
      </w:r>
      <w:r w:rsidRPr="00CA4D11">
        <w:rPr>
          <w:rFonts w:hAnsi="PMingLiU"/>
        </w:rPr>
        <w:t>不同，顯示區域發展差異很大</w:t>
      </w:r>
      <w:r w:rsidRPr="00F37F5C">
        <w:rPr>
          <w:rFonts w:hint="eastAsia"/>
        </w:rPr>
        <w:t>。</w:t>
      </w:r>
      <w:r>
        <w:br/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由</w:t>
      </w:r>
      <w:r w:rsidRPr="00BB4FE7">
        <w:t>HDI</w:t>
      </w:r>
      <w:r w:rsidRPr="00CA4D11">
        <w:rPr>
          <w:rFonts w:hAnsi="PMingLiU"/>
        </w:rPr>
        <w:t>僅能判斷整體綜合表現，故選</w:t>
      </w:r>
      <w:r w:rsidRPr="00BB4FE7">
        <w:t>(C)</w:t>
      </w:r>
      <w:r w:rsidRPr="00CA4D11">
        <w:rPr>
          <w:rFonts w:hAnsi="PMingLiU"/>
        </w:rPr>
        <w:t>。</w:t>
      </w:r>
      <w:r w:rsidRPr="00CA4D11">
        <w:rPr>
          <w:rFonts w:hAnsi="PMingLiU" w:hint="eastAsia"/>
        </w:rPr>
        <w:br/>
      </w:r>
      <w:r w:rsidRPr="00F37F5C">
        <w:rPr>
          <w:rFonts w:hint="eastAsia"/>
        </w:rPr>
        <w:t>(</w:t>
      </w:r>
      <w:r>
        <w:rPr>
          <w:rFonts w:hint="eastAsia"/>
        </w:rPr>
        <w:t>３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擴散作用有助於減少區域之間的發展差距。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題號：0602-00023　　　</w:t>
      </w:r>
      <w:r>
        <w:rPr>
          <w:rFonts w:ascii="SMbarcode" w:eastAsia="SMbarcode" w:hAnsi="PMingLiU"/>
        </w:rPr>
        <w:t>*085402-0602-00023*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附表所列為世界最貧窮的10個國家及其年平均所得(單位：美元)；請問：</w:t>
      </w:r>
      <w:r w:rsidRPr="002C21B5">
        <w:rPr>
          <w:rFonts w:ascii="PMingLiU" w:hAnsi="PMingLiU" w:hint="eastAsia"/>
        </w:rPr>
        <w:br/>
      </w:r>
      <w:bookmarkStart w:id="18" w:name="_MON_1634628278"/>
      <w:bookmarkEnd w:id="18"/>
      <w:r w:rsidRPr="002C21B5">
        <w:rPr>
          <w:rFonts w:ascii="PMingLiU" w:hAnsi="PMingLiU"/>
          <w:szCs w:val="23"/>
        </w:rPr>
        <w:object w:dxaOrig="2693" w:dyaOrig="3988">
          <v:shape id="_x0000_i1054" type="#_x0000_t75" style="width:170.25pt;height:257.25pt" o:ole="">
            <v:imagedata r:id="rId45" o:title=""/>
          </v:shape>
          <o:OLEObject Type="Embed" ProgID="Word.Picture.8" ShapeID="_x0000_i1054" DrawAspect="Content" ObjectID="_1764389153" r:id="rId46"/>
        </w:objec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(１)</w:t>
      </w:r>
      <w:r w:rsidRPr="002C21B5">
        <w:rPr>
          <w:rFonts w:ascii="PMingLiU" w:hAnsi="PMingLiU"/>
        </w:rPr>
        <w:t>這些國家在經濟發展上，具有何種共同特色？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(A)內部貧富差距較小　(B)單一經濟倚賴性強　(C)奴隸制度降低生產力　(D)教育醫療表現高於收入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(２</w:t>
      </w:r>
      <w:r w:rsidRPr="002C21B5">
        <w:rPr>
          <w:rFonts w:ascii="PMingLiU" w:hAnsi="PMingLiU" w:hint="eastAsia"/>
          <w:color w:val="000000"/>
        </w:rPr>
        <w:t>)若世界體系依各國地位區分為下列4種，則</w:t>
      </w:r>
      <w:r w:rsidRPr="002C21B5">
        <w:rPr>
          <w:rFonts w:ascii="PMingLiU" w:hAnsi="PMingLiU"/>
        </w:rPr>
        <w:t>表列國家在世界體系之中</w:t>
      </w:r>
      <w:r w:rsidRPr="002C21B5">
        <w:rPr>
          <w:rFonts w:ascii="PMingLiU" w:hAnsi="PMingLiU" w:hint="eastAsia"/>
          <w:color w:val="000000"/>
        </w:rPr>
        <w:t>所扮演的角色，最接近下列何者</w:t>
      </w:r>
      <w:r w:rsidRPr="002C21B5">
        <w:rPr>
          <w:rFonts w:ascii="PMingLiU" w:hAnsi="PMingLiU"/>
        </w:rPr>
        <w:t>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(A)非洲核心區　(B)核心化半邊陲　(C)資源開發區　(D)蠻荒邊陲區</w:t>
      </w:r>
    </w:p>
    <w:p w:rsidR="002C21B5" w:rsidRDefault="002C21B5" w:rsidP="002C21B5">
      <w:pPr>
        <w:rPr>
          <w:rFonts w:ascii="PMingLiU" w:hAnsi="PMingLiU" w:hint="eastAsia"/>
        </w:rPr>
      </w:pPr>
      <w:r>
        <w:rPr>
          <w:rFonts w:ascii="PMingLiU" w:hAnsi="PMingLiU" w:hint="eastAsia"/>
        </w:rPr>
        <w:t>答案：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)(</w:t>
      </w:r>
      <w:r>
        <w:rPr>
          <w:rFonts w:hint="eastAsia"/>
        </w:rPr>
        <w:t>B</w:t>
      </w:r>
      <w:r w:rsidRPr="00F37F5C">
        <w:rPr>
          <w:rFonts w:hint="eastAsia"/>
        </w:rPr>
        <w:t>)</w:t>
      </w:r>
      <w:r w:rsidRPr="00F37F5C">
        <w:rPr>
          <w:rFonts w:hint="eastAsia"/>
        </w:rPr>
        <w:t>；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)(C</w:t>
      </w:r>
      <w:r w:rsidRPr="00CA4D11">
        <w:rPr>
          <w:rFonts w:ascii="PMingLiU" w:hAnsi="PMingLiU" w:hint="eastAsia"/>
        </w:rPr>
        <w:t>)。</w:t>
      </w:r>
    </w:p>
    <w:p w:rsidR="002C21B5" w:rsidRDefault="002C21B5" w:rsidP="002C21B5">
      <w:pPr>
        <w:rPr>
          <w:rFonts w:hAnsi="PMingLiU"/>
        </w:rPr>
      </w:pPr>
      <w:r>
        <w:rPr>
          <w:rFonts w:ascii="PMingLiU" w:hAnsi="PMingLiU" w:hint="eastAsia"/>
        </w:rPr>
        <w:t>解析：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</w:t>
      </w:r>
      <w:r w:rsidRPr="00BB4FE7">
        <w:t>(A)</w:t>
      </w:r>
      <w:r w:rsidRPr="00CA4D11">
        <w:rPr>
          <w:rFonts w:hAnsi="PMingLiU"/>
        </w:rPr>
        <w:t>非洲國家平均收入低，所得差異大，不正確；</w:t>
      </w:r>
      <w:r w:rsidRPr="00BB4FE7">
        <w:t>(B)</w:t>
      </w:r>
      <w:r w:rsidRPr="00CA4D11">
        <w:rPr>
          <w:rFonts w:hAnsi="PMingLiU"/>
        </w:rPr>
        <w:t>多以單一作物或礦物出口為經濟來源，強烈倚賴國際市場；</w:t>
      </w:r>
      <w:r w:rsidRPr="00BB4FE7">
        <w:t>(C)</w:t>
      </w:r>
      <w:r w:rsidRPr="00CA4D11">
        <w:rPr>
          <w:rFonts w:hAnsi="PMingLiU"/>
        </w:rPr>
        <w:t>僅有獅子山該西非國家為奴隸輸出國；</w:t>
      </w:r>
      <w:r w:rsidRPr="00BB4FE7">
        <w:t>(D)</w:t>
      </w:r>
      <w:r w:rsidRPr="00CA4D11">
        <w:rPr>
          <w:rFonts w:hAnsi="PMingLiU"/>
        </w:rPr>
        <w:t>收入低無法加強教育醫療，因此各項指數表現均差，</w:t>
      </w:r>
      <w:r w:rsidRPr="00CA4D11">
        <w:rPr>
          <w:rFonts w:hAnsi="PMingLiU" w:hint="eastAsia"/>
        </w:rPr>
        <w:t>故選</w:t>
      </w:r>
      <w:r w:rsidRPr="00CA4D11">
        <w:rPr>
          <w:rFonts w:hAnsi="PMingLiU" w:hint="eastAsia"/>
        </w:rPr>
        <w:t>(B)</w:t>
      </w:r>
      <w:r w:rsidRPr="00CA4D11">
        <w:rPr>
          <w:rFonts w:hAnsi="PMingLiU"/>
        </w:rPr>
        <w:t>。</w:t>
      </w:r>
      <w:r w:rsidRPr="00CA4D11">
        <w:rPr>
          <w:rFonts w:hAnsi="PMingLiU" w:hint="eastAsia"/>
        </w:rPr>
        <w:br/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這些國家以單一經濟進入世界體系，扮演資源供應的角色，</w:t>
      </w:r>
      <w:r w:rsidRPr="00BB4FE7">
        <w:t>(C)</w:t>
      </w:r>
      <w:r w:rsidRPr="00CA4D11">
        <w:rPr>
          <w:rFonts w:hAnsi="PMingLiU"/>
        </w:rPr>
        <w:t>正確。</w:t>
      </w:r>
    </w:p>
    <w:p w:rsidR="002C21B5" w:rsidRDefault="002C21B5" w:rsidP="002C21B5">
      <w:pPr>
        <w:rPr>
          <w:rFonts w:hAnsi="PMingLiU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題號：0602-00024　　　</w:t>
      </w:r>
      <w:r>
        <w:rPr>
          <w:rFonts w:ascii="SMbarcode" w:eastAsia="SMbarcode" w:hAnsi="PMingLiU"/>
        </w:rPr>
        <w:t>*085402-0602-00024*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附圖為卡達、科威特、阿拉伯聯合大公國、阿曼等4個產油國家在1973年至2012年間的不同時期，其石油製品、石油以外製品，民營企業、公營企業所占GDP百分比的變化；請問：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876550" cy="240982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(１)</w:t>
      </w:r>
      <w:r w:rsidRPr="002C21B5">
        <w:rPr>
          <w:rFonts w:ascii="PMingLiU" w:hAnsi="PMingLiU"/>
        </w:rPr>
        <w:t>這4個產油國家，何者在四個時期的發展中，經濟結構的轉變最大？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(A)卡達　(B)科威特　(C)阿拉伯聯合大公國　(D)阿曼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(２)</w:t>
      </w:r>
      <w:r w:rsidRPr="002C21B5">
        <w:rPr>
          <w:rFonts w:ascii="PMingLiU" w:hAnsi="PMingLiU"/>
        </w:rPr>
        <w:t>承上題，造成該國經濟結構轉變的主要原因為何？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(A)強化公營企業規模，取得優勢　(B)達成區域聯盟，壟斷世界油價　(C)經濟單一化，降關稅以利出口　(D)多元化發展，與世界經濟整合</w:t>
      </w:r>
    </w:p>
    <w:p w:rsidR="002C21B5" w:rsidRDefault="002C21B5" w:rsidP="002C21B5">
      <w:pPr>
        <w:rPr>
          <w:rFonts w:ascii="PMingLiU" w:hAnsi="PMingLiU" w:hint="eastAsia"/>
        </w:rPr>
      </w:pPr>
      <w:r>
        <w:rPr>
          <w:rFonts w:ascii="PMingLiU" w:hAnsi="PMingLiU" w:hint="eastAsia"/>
        </w:rPr>
        <w:t>答案：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)(</w:t>
      </w:r>
      <w:r>
        <w:rPr>
          <w:rFonts w:hint="eastAsia"/>
        </w:rPr>
        <w:t>C</w:t>
      </w:r>
      <w:r w:rsidRPr="00F37F5C">
        <w:rPr>
          <w:rFonts w:hint="eastAsia"/>
        </w:rPr>
        <w:t>)</w:t>
      </w:r>
      <w:r w:rsidRPr="00F37F5C">
        <w:rPr>
          <w:rFonts w:hint="eastAsia"/>
        </w:rPr>
        <w:t>；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)(</w:t>
      </w:r>
      <w:r w:rsidRPr="00CA4D11">
        <w:rPr>
          <w:rFonts w:hint="eastAsia"/>
          <w:color w:val="000000"/>
        </w:rPr>
        <w:t>D</w:t>
      </w:r>
      <w:r w:rsidRPr="00CA4D11">
        <w:rPr>
          <w:rFonts w:ascii="PMingLiU" w:hAnsi="PMingLiU" w:hint="eastAsia"/>
        </w:rPr>
        <w:t>)。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四國之中，阿拉伯聯合大公國的石油製品所占比例</w:t>
      </w:r>
      <w:r w:rsidRPr="00CA4D11">
        <w:rPr>
          <w:rFonts w:hAnsi="PMingLiU" w:hint="eastAsia"/>
          <w:color w:val="000000"/>
        </w:rPr>
        <w:t>逐漸低於非石油製品，轉變最大</w:t>
      </w:r>
      <w:r w:rsidRPr="00F37F5C">
        <w:rPr>
          <w:rFonts w:hint="eastAsia"/>
        </w:rPr>
        <w:t>。</w:t>
      </w:r>
      <w:r>
        <w:br/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阿拉伯聯合大公國的石油製品所占比例較低且逐步下降，非石油製品比例不斷上升，顯見多元化發展已與世界經濟整合的發展目標</w:t>
      </w:r>
      <w:r w:rsidRPr="00F37F5C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0602-00025　　　</w:t>
      </w:r>
      <w:r>
        <w:rPr>
          <w:rFonts w:ascii="SMbarcode" w:eastAsia="SMbarcode" w:hAnsi="PMingLiU"/>
        </w:rPr>
        <w:t>*085402-0602-00025*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附圖為卡達、科威特、阿拉伯聯合大公國、阿曼等4個產油國家在1973年至2012年間的不同時期，其石油製品、石油以外製品，民營企業、公營企業所占GDP百分比的變化；請問：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876550" cy="240982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(１)</w:t>
      </w:r>
      <w:r w:rsidRPr="002C21B5">
        <w:rPr>
          <w:rFonts w:ascii="PMingLiU" w:hAnsi="PMingLiU"/>
        </w:rPr>
        <w:t>這4個產油國家，何者在四個時期的發展中，經濟結構的轉變最大？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(A)卡達　(B)科威特　(C)阿拉伯聯合大公國　(D)阿曼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(２)</w:t>
      </w:r>
      <w:r w:rsidRPr="002C21B5">
        <w:rPr>
          <w:rFonts w:ascii="PMingLiU" w:hAnsi="PMingLiU"/>
        </w:rPr>
        <w:t>承上題，造成該國經濟結構轉變的主要原因為何？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(A)強化公營企業規模，取得優勢　(B)達成區域聯盟，壟斷世界油價　(C)經濟單一化，降關稅以利出口　(D)多元化發展，與世界經濟整合</w:t>
      </w:r>
    </w:p>
    <w:p w:rsidR="002C21B5" w:rsidRDefault="002C21B5" w:rsidP="002C21B5">
      <w:pPr>
        <w:rPr>
          <w:rFonts w:ascii="PMingLiU" w:hAnsi="PMingLiU" w:hint="eastAsia"/>
        </w:rPr>
      </w:pPr>
      <w:r>
        <w:rPr>
          <w:rFonts w:ascii="PMingLiU" w:hAnsi="PMingLiU" w:hint="eastAsia"/>
        </w:rPr>
        <w:t>答案：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)(</w:t>
      </w:r>
      <w:r>
        <w:rPr>
          <w:rFonts w:hint="eastAsia"/>
        </w:rPr>
        <w:t>C</w:t>
      </w:r>
      <w:r w:rsidRPr="00F37F5C">
        <w:rPr>
          <w:rFonts w:hint="eastAsia"/>
        </w:rPr>
        <w:t>)</w:t>
      </w:r>
      <w:r w:rsidRPr="00F37F5C">
        <w:rPr>
          <w:rFonts w:hint="eastAsia"/>
        </w:rPr>
        <w:t>；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)(</w:t>
      </w:r>
      <w:r w:rsidRPr="00CA4D11">
        <w:rPr>
          <w:rFonts w:hint="eastAsia"/>
          <w:color w:val="000000"/>
        </w:rPr>
        <w:t>D</w:t>
      </w:r>
      <w:r w:rsidRPr="00CA4D11">
        <w:rPr>
          <w:rFonts w:ascii="PMingLiU" w:hAnsi="PMingLiU" w:hint="eastAsia"/>
        </w:rPr>
        <w:t>)。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四國之中，阿拉伯聯合大公國的石油製品所占比例</w:t>
      </w:r>
      <w:r w:rsidRPr="00CA4D11">
        <w:rPr>
          <w:rFonts w:hAnsi="PMingLiU" w:hint="eastAsia"/>
          <w:color w:val="000000"/>
        </w:rPr>
        <w:t>逐漸低於非石油製品，轉變最大</w:t>
      </w:r>
      <w:r w:rsidRPr="00F37F5C">
        <w:rPr>
          <w:rFonts w:hint="eastAsia"/>
        </w:rPr>
        <w:t>。</w:t>
      </w:r>
      <w:r>
        <w:br/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阿拉伯聯合大公國的石油製品所占比例較低且逐步下降，非石油製品比例不斷上升，顯見多元化發展已與世界經濟整合的發展目標</w:t>
      </w:r>
      <w:r w:rsidRPr="00F37F5C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0602-00026　　　</w:t>
      </w:r>
      <w:r>
        <w:rPr>
          <w:rFonts w:ascii="SMbarcode" w:eastAsia="SMbarcode" w:hAnsi="PMingLiU"/>
        </w:rPr>
        <w:t>*085402-0602-00026*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  <w:color w:val="000000"/>
          <w:kern w:val="0"/>
          <w:lang w:val="zh-TW"/>
        </w:rPr>
      </w:pPr>
      <w:r w:rsidRPr="002C21B5">
        <w:rPr>
          <w:rFonts w:ascii="PMingLiU" w:hAnsi="PMingLiU" w:hint="eastAsia"/>
          <w:color w:val="000000"/>
          <w:kern w:val="0"/>
          <w:lang w:val="zh-TW"/>
        </w:rPr>
        <w:t>附</w:t>
      </w:r>
      <w:r w:rsidRPr="002C21B5">
        <w:rPr>
          <w:rFonts w:ascii="PMingLiU" w:hAnsi="PMingLiU"/>
          <w:color w:val="000000"/>
          <w:kern w:val="0"/>
          <w:lang w:val="zh-TW"/>
        </w:rPr>
        <w:t>表是1992年與2017年部分非洲國家的單一商品出口概況，請利用該表資料，回答以下問題：</w:t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</w:r>
      <w:bookmarkStart w:id="19" w:name="_MON_1638256769"/>
      <w:bookmarkEnd w:id="19"/>
      <w:r w:rsidRPr="002C21B5">
        <w:rPr>
          <w:rFonts w:ascii="PMingLiU" w:hAnsi="PMingLiU"/>
          <w:color w:val="000000"/>
          <w:kern w:val="0"/>
          <w:lang w:val="zh-TW"/>
        </w:rPr>
        <w:object w:dxaOrig="9689" w:dyaOrig="6419">
          <v:shape id="_x0000_i1057" type="#_x0000_t75" style="width:484.5pt;height:321pt" o:ole="">
            <v:imagedata r:id="rId48" o:title=""/>
          </v:shape>
          <o:OLEObject Type="Embed" ProgID="Word.Picture.8" ShapeID="_x0000_i1057" DrawAspect="Content" ObjectID="_1764389154" r:id="rId49"/>
        </w:object>
      </w:r>
      <w:r w:rsidRPr="002C21B5">
        <w:rPr>
          <w:rFonts w:ascii="PMingLiU" w:hAnsi="PMingLiU" w:hint="eastAsia"/>
          <w:color w:val="000000"/>
          <w:kern w:val="0"/>
          <w:lang w:val="zh-TW"/>
        </w:rPr>
        <w:br/>
      </w:r>
      <w:r w:rsidRPr="002C21B5">
        <w:rPr>
          <w:rFonts w:ascii="PMingLiU" w:hAnsi="PMingLiU"/>
          <w:color w:val="000000"/>
          <w:kern w:val="0"/>
          <w:lang w:val="zh-TW"/>
        </w:rPr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(１)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 2017 年哪三個國家的單一經濟結構最明顯？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(A)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馬利、幾內亞、剛果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安哥拉、波札那、利比亞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(C)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安哥拉、剛果、利比亞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(D)</w:t>
      </w:r>
      <w:r w:rsidRPr="002C21B5">
        <w:rPr>
          <w:rFonts w:ascii="PMingLiU" w:hAnsi="PMingLiU"/>
          <w:color w:val="000000"/>
          <w:kern w:val="0"/>
          <w:lang w:val="zh-TW"/>
        </w:rPr>
        <w:t>衣索比亞、埃及、烏干達</w:t>
      </w:r>
      <w:r w:rsidRPr="002C21B5">
        <w:rPr>
          <w:rFonts w:ascii="PMingLiU" w:hAnsi="PMingLiU"/>
          <w:color w:val="000000"/>
          <w:kern w:val="0"/>
          <w:lang w:val="zh-TW"/>
        </w:rPr>
        <w:br/>
        <w:t>(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　</w:t>
      </w:r>
      <w:r w:rsidRPr="002C21B5">
        <w:rPr>
          <w:rFonts w:ascii="PMingLiU" w:hAnsi="PMingLiU"/>
          <w:color w:val="000000"/>
          <w:kern w:val="0"/>
          <w:lang w:val="zh-TW"/>
        </w:rPr>
        <w:t>)</w:t>
      </w:r>
      <w:r w:rsidRPr="002C21B5">
        <w:rPr>
          <w:rFonts w:ascii="PMingLiU" w:hAnsi="PMingLiU" w:hint="eastAsia"/>
          <w:color w:val="000000"/>
          <w:kern w:val="0"/>
          <w:lang w:val="zh-TW"/>
        </w:rPr>
        <w:t>(２)</w:t>
      </w:r>
      <w:r w:rsidRPr="002C21B5">
        <w:rPr>
          <w:rFonts w:ascii="PMingLiU" w:hAnsi="PMingLiU"/>
          <w:color w:val="000000"/>
          <w:kern w:val="0"/>
          <w:lang w:val="zh-TW"/>
        </w:rPr>
        <w:t>承上題，下列關於三個國家在1992～2017年間，單一出口商品類型及集中程度的描述，何者正確？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(A)</w:t>
      </w:r>
      <w:r w:rsidRPr="002C21B5">
        <w:rPr>
          <w:rFonts w:ascii="PMingLiU" w:hAnsi="PMingLiU"/>
          <w:color w:val="000000"/>
          <w:kern w:val="0"/>
          <w:lang w:val="zh-TW"/>
        </w:rPr>
        <w:t xml:space="preserve">商品不變；集中程度多增加　</w:t>
      </w:r>
      <w:r w:rsidRPr="002C21B5">
        <w:rPr>
          <w:rFonts w:ascii="PMingLiU" w:hAnsi="PMingLiU" w:hint="eastAsia"/>
          <w:color w:val="000000"/>
          <w:kern w:val="0"/>
          <w:lang w:val="zh-TW"/>
        </w:rPr>
        <w:t>(B)</w:t>
      </w:r>
      <w:r w:rsidRPr="002C21B5">
        <w:rPr>
          <w:rFonts w:ascii="PMingLiU" w:hAnsi="PMingLiU"/>
          <w:color w:val="000000"/>
          <w:kern w:val="0"/>
          <w:lang w:val="zh-TW"/>
        </w:rPr>
        <w:t>商品不變；集中程度多減少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(C)</w:t>
      </w:r>
      <w:r w:rsidRPr="002C21B5">
        <w:rPr>
          <w:rFonts w:ascii="PMingLiU" w:hAnsi="PMingLiU"/>
          <w:color w:val="000000"/>
          <w:kern w:val="0"/>
          <w:lang w:val="zh-TW"/>
        </w:rPr>
        <w:t>商品由礦產變為農產；集中程度多減少</w:t>
      </w:r>
      <w:r w:rsidRPr="002C21B5">
        <w:rPr>
          <w:rFonts w:ascii="PMingLiU" w:hAnsi="PMingLiU" w:hint="eastAsia"/>
          <w:color w:val="000000"/>
          <w:kern w:val="0"/>
          <w:lang w:val="zh-TW"/>
        </w:rPr>
        <w:t xml:space="preserve">　(D)</w:t>
      </w:r>
      <w:r w:rsidRPr="002C21B5">
        <w:rPr>
          <w:rFonts w:ascii="PMingLiU" w:hAnsi="PMingLiU"/>
          <w:color w:val="000000"/>
          <w:kern w:val="0"/>
          <w:lang w:val="zh-TW"/>
        </w:rPr>
        <w:t>商品由礦產變為農產；集中程度多增加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答案：</w:t>
      </w:r>
      <w:r>
        <w:rPr>
          <w:rFonts w:hint="eastAsia"/>
        </w:rPr>
        <w:t>(</w:t>
      </w:r>
      <w:r w:rsidRPr="009B354A">
        <w:t>１</w:t>
      </w:r>
      <w:r w:rsidRPr="009B354A">
        <w:t>)</w:t>
      </w:r>
      <w:r>
        <w:rPr>
          <w:rFonts w:hint="eastAsia"/>
        </w:rPr>
        <w:t>(B)</w:t>
      </w:r>
      <w:r w:rsidRPr="00690883">
        <w:t>；</w:t>
      </w:r>
      <w:r>
        <w:rPr>
          <w:rFonts w:hint="eastAsia"/>
        </w:rPr>
        <w:t>(</w:t>
      </w:r>
      <w:r>
        <w:rPr>
          <w:rFonts w:hint="eastAsia"/>
        </w:rPr>
        <w:t>２</w:t>
      </w:r>
      <w:r w:rsidRPr="009B354A">
        <w:t>)</w:t>
      </w:r>
      <w:r>
        <w:rPr>
          <w:rFonts w:hint="eastAsia"/>
        </w:rPr>
        <w:t>(A)</w:t>
      </w:r>
      <w:r w:rsidRPr="00690883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690883">
        <w:rPr>
          <w:rFonts w:hint="eastAsia"/>
        </w:rPr>
        <w:t>(</w:t>
      </w:r>
      <w:r w:rsidRPr="00690883">
        <w:t>１</w:t>
      </w:r>
      <w:r w:rsidRPr="00690883">
        <w:t>)</w:t>
      </w:r>
      <w:r w:rsidRPr="00A81AA9">
        <w:rPr>
          <w:rFonts w:hint="eastAsia"/>
        </w:rPr>
        <w:t>以表中</w:t>
      </w:r>
      <w:r w:rsidRPr="00A81AA9">
        <w:t>2017</w:t>
      </w:r>
      <w:r w:rsidRPr="00A81AA9">
        <w:rPr>
          <w:rFonts w:hint="eastAsia"/>
        </w:rPr>
        <w:t>年單一出口商品占出口總值的數字看出，安哥拉、波札那、利比亞的數值最高，因此該國的單一經濟結構最明顯。故選</w:t>
      </w:r>
      <w:r w:rsidRPr="00690883">
        <w:rPr>
          <w:rFonts w:hint="eastAsia"/>
        </w:rPr>
        <w:t>(B)</w:t>
      </w:r>
      <w:r w:rsidRPr="00A81AA9">
        <w:rPr>
          <w:rFonts w:hint="eastAsia"/>
        </w:rPr>
        <w:t>。</w:t>
      </w:r>
      <w:r w:rsidRPr="00690883">
        <w:rPr>
          <w:rFonts w:hint="eastAsia"/>
        </w:rPr>
        <w:br/>
        <w:t>(</w:t>
      </w:r>
      <w:r w:rsidRPr="00690883">
        <w:rPr>
          <w:rFonts w:hint="eastAsia"/>
        </w:rPr>
        <w:t>２</w:t>
      </w:r>
      <w:r w:rsidRPr="00690883">
        <w:t>)</w:t>
      </w:r>
      <w:r w:rsidRPr="00A81AA9">
        <w:rPr>
          <w:rFonts w:hint="eastAsia"/>
        </w:rPr>
        <w:t>從表中資料可看出，三國在主要出口商品項目均相同，且集中程度有兩國甚至還增加比例。故選</w:t>
      </w:r>
      <w:r w:rsidRPr="00690883">
        <w:rPr>
          <w:rFonts w:hint="eastAsia"/>
        </w:rPr>
        <w:t>(A)</w:t>
      </w:r>
      <w:r w:rsidRPr="00A81AA9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0602-00027　　　</w:t>
      </w:r>
      <w:r>
        <w:rPr>
          <w:rFonts w:ascii="SMbarcode" w:eastAsia="SMbarcode" w:hAnsi="PMingLiU"/>
        </w:rPr>
        <w:t>*085402-0602-00027*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奴隸貿易自16世紀進行到20世紀，400年來對非洲地區造成了深遠的影響。請問：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343150" cy="20002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2343150" cy="20193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343150" cy="197167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2343150" cy="202882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(１)</w:t>
      </w:r>
      <w:r w:rsidRPr="002C21B5">
        <w:rPr>
          <w:rFonts w:ascii="PMingLiU" w:hAnsi="PMingLiU"/>
        </w:rPr>
        <w:t>依據歐洲、非洲、美洲三者所處位置及人流、物流往返流向判斷，</w:t>
      </w:r>
      <w:r w:rsidRPr="002C21B5">
        <w:rPr>
          <w:rFonts w:ascii="PMingLiU" w:hAnsi="PMingLiU" w:hint="eastAsia"/>
          <w:color w:val="000000"/>
        </w:rPr>
        <w:t>其</w:t>
      </w:r>
      <w:r w:rsidRPr="002C21B5">
        <w:rPr>
          <w:rFonts w:ascii="PMingLiU" w:hAnsi="PMingLiU"/>
          <w:color w:val="000000"/>
        </w:rPr>
        <w:t>貿易運作模</w:t>
      </w:r>
      <w:r w:rsidRPr="002C21B5">
        <w:rPr>
          <w:rFonts w:ascii="PMingLiU" w:hAnsi="PMingLiU" w:hint="eastAsia"/>
          <w:color w:val="000000"/>
        </w:rPr>
        <w:t>式所具有</w:t>
      </w:r>
      <w:r w:rsidRPr="002C21B5">
        <w:rPr>
          <w:rFonts w:ascii="PMingLiU" w:hAnsi="PMingLiU"/>
          <w:color w:val="000000"/>
        </w:rPr>
        <w:t>「位置與流向」</w:t>
      </w:r>
      <w:r w:rsidRPr="002C21B5">
        <w:rPr>
          <w:rFonts w:ascii="PMingLiU" w:hAnsi="PMingLiU" w:hint="eastAsia"/>
          <w:color w:val="000000"/>
        </w:rPr>
        <w:t>之特性，圖中何者</w:t>
      </w:r>
      <w:r w:rsidRPr="002C21B5">
        <w:rPr>
          <w:rFonts w:ascii="PMingLiU" w:hAnsi="PMingLiU"/>
        </w:rPr>
        <w:t>是正確的？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(A)甲　(B)乙　(C)丙　(D)丁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(２)</w:t>
      </w:r>
      <w:r w:rsidRPr="002C21B5">
        <w:rPr>
          <w:rFonts w:ascii="PMingLiU" w:hAnsi="PMingLiU" w:hint="eastAsia"/>
          <w:color w:val="000000"/>
        </w:rPr>
        <w:t>承上題，該</w:t>
      </w:r>
      <w:r w:rsidRPr="002C21B5">
        <w:rPr>
          <w:rFonts w:ascii="PMingLiU" w:hAnsi="PMingLiU"/>
        </w:rPr>
        <w:t>圖中的「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1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2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→</w:t>
      </w:r>
      <w:r w:rsidRPr="002C21B5">
        <w:rPr>
          <w:rFonts w:ascii="PMingLiU" w:hAnsi="PMingLiU"/>
        </w:rPr>
        <w:fldChar w:fldCharType="begin"/>
      </w:r>
      <w:r w:rsidRPr="002C21B5">
        <w:rPr>
          <w:rFonts w:ascii="PMingLiU" w:hAnsi="PMingLiU"/>
        </w:rPr>
        <w:instrText xml:space="preserve"> </w:instrText>
      </w:r>
      <w:r w:rsidRPr="002C21B5">
        <w:rPr>
          <w:rFonts w:ascii="PMingLiU" w:hAnsi="PMingLiU" w:hint="eastAsia"/>
        </w:rPr>
        <w:instrText>eq \o\ac(○,</w:instrText>
      </w:r>
      <w:r w:rsidRPr="002C21B5">
        <w:rPr>
          <w:rFonts w:ascii="PMingLiU" w:hAnsi="PMingLiU" w:hint="eastAsia"/>
          <w:position w:val="3"/>
        </w:rPr>
        <w:instrText>3</w:instrText>
      </w:r>
      <w:r w:rsidRPr="002C21B5">
        <w:rPr>
          <w:rFonts w:ascii="PMingLiU" w:hAnsi="PMingLiU" w:hint="eastAsia"/>
        </w:rPr>
        <w:instrText>)</w:instrText>
      </w:r>
      <w:r w:rsidRPr="002C21B5">
        <w:rPr>
          <w:rFonts w:ascii="PMingLiU" w:hAnsi="PMingLiU"/>
        </w:rPr>
        <w:fldChar w:fldCharType="end"/>
      </w:r>
      <w:r w:rsidRPr="002C21B5">
        <w:rPr>
          <w:rFonts w:ascii="PMingLiU" w:hAnsi="PMingLiU"/>
        </w:rPr>
        <w:t>」，依序代表下列何者？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(A)工業製品→奴隸→原料作物　(B)原料作物→奴隸→工業製品　(C)工業製品→原料作物→奴隸　(D)原料作物→工業製品→奴隸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(３)</w:t>
      </w:r>
      <w:r w:rsidRPr="002C21B5">
        <w:rPr>
          <w:rFonts w:ascii="PMingLiU" w:hAnsi="PMingLiU"/>
        </w:rPr>
        <w:t>此種貿易進行的方式，對於非洲地區而言，造成了下列何種影響？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(A)原物料過度開採告竭　(B)加速沿岸地區的開發　(C)</w:t>
      </w:r>
      <w:r w:rsidRPr="002C21B5">
        <w:rPr>
          <w:rFonts w:ascii="PMingLiU" w:hAnsi="PMingLiU" w:hint="eastAsia"/>
          <w:color w:val="000000"/>
        </w:rPr>
        <w:t>人均</w:t>
      </w:r>
      <w:r w:rsidRPr="002C21B5">
        <w:rPr>
          <w:rFonts w:ascii="PMingLiU" w:hAnsi="PMingLiU"/>
        </w:rPr>
        <w:t>生產力大幅衰退　(D)人口分布嚴重不均衡</w:t>
      </w:r>
    </w:p>
    <w:p w:rsidR="002C21B5" w:rsidRDefault="002C21B5" w:rsidP="002C21B5">
      <w:pPr>
        <w:rPr>
          <w:rFonts w:ascii="PMingLiU" w:hAnsi="PMingLiU" w:hint="eastAsia"/>
        </w:rPr>
      </w:pPr>
      <w:r>
        <w:rPr>
          <w:rFonts w:ascii="PMingLiU" w:hAnsi="PMingLiU" w:hint="eastAsia"/>
        </w:rPr>
        <w:t>答案：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)(</w:t>
      </w:r>
      <w:r>
        <w:rPr>
          <w:rFonts w:hint="eastAsia"/>
        </w:rPr>
        <w:t>D</w:t>
      </w:r>
      <w:r w:rsidRPr="00F37F5C">
        <w:rPr>
          <w:rFonts w:hint="eastAsia"/>
        </w:rPr>
        <w:t>)</w:t>
      </w:r>
      <w:r w:rsidRPr="00F37F5C">
        <w:rPr>
          <w:rFonts w:hint="eastAsia"/>
        </w:rPr>
        <w:t>；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)(</w:t>
      </w:r>
      <w:r>
        <w:rPr>
          <w:rFonts w:hint="eastAsia"/>
        </w:rPr>
        <w:t>A</w:t>
      </w:r>
      <w:r w:rsidRPr="00CA4D11">
        <w:rPr>
          <w:rFonts w:ascii="PMingLiU" w:hAnsi="PMingLiU" w:hint="eastAsia"/>
        </w:rPr>
        <w:t>)；</w:t>
      </w:r>
      <w:r w:rsidRPr="00F37F5C">
        <w:rPr>
          <w:rFonts w:hint="eastAsia"/>
        </w:rPr>
        <w:t>(</w:t>
      </w:r>
      <w:r>
        <w:rPr>
          <w:rFonts w:hint="eastAsia"/>
        </w:rPr>
        <w:t>３</w:t>
      </w:r>
      <w:r w:rsidRPr="00F37F5C">
        <w:rPr>
          <w:rFonts w:hint="eastAsia"/>
        </w:rPr>
        <w:t>)(</w:t>
      </w:r>
      <w:r>
        <w:rPr>
          <w:rFonts w:hint="eastAsia"/>
        </w:rPr>
        <w:t>C</w:t>
      </w:r>
      <w:r w:rsidRPr="00CA4D11">
        <w:rPr>
          <w:rFonts w:ascii="PMingLiU" w:hAnsi="PMingLiU" w:hint="eastAsia"/>
        </w:rPr>
        <w:t>)。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歐洲將非洲的奴隸運往美洲，開礦及種植熱帶經濟作物，所得原物料送往歐洲製成商品，再將紡織品、槍械送往非洲交換黑奴，與</w:t>
      </w:r>
      <w:r w:rsidRPr="00BB4FE7">
        <w:t>(</w:t>
      </w:r>
      <w:r w:rsidRPr="00CA4D11">
        <w:rPr>
          <w:rFonts w:hAnsi="PMingLiU"/>
        </w:rPr>
        <w:t>丁</w:t>
      </w:r>
      <w:r w:rsidRPr="00BB4FE7">
        <w:t>)</w:t>
      </w:r>
      <w:r w:rsidRPr="00CA4D11">
        <w:rPr>
          <w:rFonts w:hAnsi="PMingLiU"/>
        </w:rPr>
        <w:t>的位置、流向相符</w:t>
      </w:r>
      <w:r w:rsidRPr="00F37F5C">
        <w:rPr>
          <w:rFonts w:hint="eastAsia"/>
        </w:rPr>
        <w:t>。</w:t>
      </w:r>
      <w:r>
        <w:br/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歐洲將非洲的奴隸</w:t>
      </w:r>
      <w:r w:rsidRPr="00CA4D11">
        <w:rPr>
          <w:rFonts w:hAnsi="PMingLiU"/>
          <w:color w:val="000000"/>
        </w:rPr>
        <w:sym w:font="Wingdings" w:char="F082"/>
      </w:r>
      <w:r w:rsidRPr="00CA4D11">
        <w:rPr>
          <w:rFonts w:hAnsi="PMingLiU"/>
          <w:color w:val="000000"/>
        </w:rPr>
        <w:t>運往</w:t>
      </w:r>
      <w:r w:rsidRPr="00CA4D11">
        <w:rPr>
          <w:rFonts w:hAnsi="PMingLiU"/>
        </w:rPr>
        <w:t>美洲，礦物與作物</w:t>
      </w:r>
      <w:r w:rsidRPr="00CA4D11">
        <w:rPr>
          <w:rFonts w:hAnsi="PMingLiU"/>
          <w:color w:val="000000"/>
        </w:rPr>
        <w:sym w:font="Wingdings" w:char="F083"/>
      </w:r>
      <w:r w:rsidRPr="00CA4D11">
        <w:rPr>
          <w:rFonts w:hAnsi="PMingLiU"/>
          <w:color w:val="000000"/>
        </w:rPr>
        <w:t>運往歐洲，製成商品</w:t>
      </w:r>
      <w:r w:rsidRPr="00CA4D11">
        <w:rPr>
          <w:rFonts w:hAnsi="PMingLiU"/>
          <w:color w:val="000000"/>
        </w:rPr>
        <w:sym w:font="Wingdings" w:char="F081"/>
      </w:r>
      <w:r w:rsidRPr="00CA4D11">
        <w:rPr>
          <w:rFonts w:hAnsi="PMingLiU"/>
          <w:color w:val="000000"/>
        </w:rPr>
        <w:t>後</w:t>
      </w:r>
      <w:r w:rsidRPr="00CA4D11">
        <w:rPr>
          <w:rFonts w:hAnsi="PMingLiU"/>
        </w:rPr>
        <w:t>銷回非洲換取奴隸</w:t>
      </w:r>
      <w:r w:rsidRPr="00F37F5C">
        <w:rPr>
          <w:rFonts w:hint="eastAsia"/>
        </w:rPr>
        <w:t>。</w:t>
      </w:r>
      <w:r>
        <w:br/>
      </w:r>
      <w:r w:rsidRPr="00F37F5C">
        <w:rPr>
          <w:rFonts w:hint="eastAsia"/>
        </w:rPr>
        <w:t>(</w:t>
      </w:r>
      <w:r>
        <w:rPr>
          <w:rFonts w:hint="eastAsia"/>
        </w:rPr>
        <w:t>３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由於大量壯年人口外流，僅餘老弱婦孺，平均每人生產力大幅下降，經濟衰退，故選</w:t>
      </w:r>
      <w:r w:rsidRPr="00BB4FE7">
        <w:t>(C)</w:t>
      </w:r>
      <w:r w:rsidRPr="00F37F5C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0602-00028　　　</w:t>
      </w:r>
      <w:r>
        <w:rPr>
          <w:rFonts w:ascii="SMbarcode" w:eastAsia="SMbarcode" w:hAnsi="PMingLiU"/>
        </w:rPr>
        <w:t>*085402-0602-00028*</w:t>
      </w:r>
      <w:r>
        <w:rPr>
          <w:rFonts w:ascii="PMingLiU" w:hAnsi="PMingLiU"/>
        </w:rPr>
        <w:t xml:space="preserve">　　　難易度：難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1997年亞洲金融風暴之後，經濟動盪不安，為防止金融危機再現，並維持全球經濟成長，20個國家於1999年在德國柏林成立了G20集團，並於2009年取代工業八國集團，成為全球經濟合作的主要論壇。這個集團包括七國集團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英、美、法、德、義大利、加拿大、日本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、金磚五國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中、印度、巴西、俄羅斯、南非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、七個重要經濟體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澳洲、墨西哥、南韓、土耳其、印尼、沙烏地阿拉伯、阿根廷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，其分布如附圖所示，GDP合</w:t>
      </w:r>
      <w:r w:rsidRPr="002C21B5">
        <w:rPr>
          <w:rFonts w:ascii="PMingLiU" w:hAnsi="PMingLiU" w:hint="eastAsia"/>
        </w:rPr>
        <w:t>占</w:t>
      </w:r>
      <w:r w:rsidRPr="002C21B5">
        <w:rPr>
          <w:rFonts w:ascii="PMingLiU" w:hAnsi="PMingLiU"/>
        </w:rPr>
        <w:t>全球85%，人口占2/3，貿易額占80%。2019年6月28、29兩日，G20國家領袖於日本大阪舉行了第14次峰會，請問：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3600450" cy="180975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(１)</w:t>
      </w:r>
      <w:r w:rsidRPr="002C21B5">
        <w:rPr>
          <w:rFonts w:ascii="PMingLiU" w:hAnsi="PMingLiU"/>
        </w:rPr>
        <w:t>由這個集團的成員組織中，可觀察得知世界經濟體系具有下列何項特色？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(A)核心、邊陲間的交流互動強烈　(B)核心國家致力邊陲地區的開發　(C)核心國家間既競爭又合作的關係　(D)核心與邊陲國家間差距益形擴大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(２)</w:t>
      </w:r>
      <w:r w:rsidRPr="002C21B5">
        <w:rPr>
          <w:rFonts w:ascii="PMingLiU" w:hAnsi="PMingLiU"/>
        </w:rPr>
        <w:t>七個重要經濟體國家之中，何者之平均每人收入較高，但教育程度與醫療水準之表現卻不盡理想？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(A)澳大利亞　(B)墨西哥　(C)大韓民國　(D)沙烏地阿拉伯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(３)</w:t>
      </w:r>
      <w:r w:rsidRPr="002C21B5">
        <w:rPr>
          <w:rFonts w:ascii="PMingLiU" w:hAnsi="PMingLiU"/>
        </w:rPr>
        <w:t>對於G20成員而言，下列何項措施對於未來各成員國之間的合作發展最具幫助？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(A)資訊工具採取不同的規格與標準　(B)鋼鐵工業不應受到減碳協議約束　(C)多邊貿易協定取代雙邊貿易協定　(D)資本財所課之關稅應重於消費財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(４)</w:t>
      </w:r>
      <w:r w:rsidRPr="002C21B5">
        <w:rPr>
          <w:rFonts w:ascii="PMingLiU" w:hAnsi="PMingLiU"/>
        </w:rPr>
        <w:t>七國集團美、英、法、德、義大利、加拿大、日本彼此之間的貿易，多以下列何項性質的貨物為主？</w:t>
      </w:r>
      <w:r w:rsidRPr="002C21B5">
        <w:rPr>
          <w:rFonts w:ascii="PMingLiU" w:hAnsi="PMingLiU" w:hint="eastAsia"/>
        </w:rPr>
        <w:t xml:space="preserve">　</w:t>
      </w:r>
      <w:r w:rsidRPr="002C21B5">
        <w:rPr>
          <w:rFonts w:ascii="PMingLiU" w:hAnsi="PMingLiU"/>
        </w:rPr>
        <w:t>(A)資本財　(B)消費財　(C)原料燃料　(D)勞力密集產品</w:t>
      </w:r>
    </w:p>
    <w:p w:rsidR="002C21B5" w:rsidRDefault="002C21B5" w:rsidP="002C21B5">
      <w:pPr>
        <w:rPr>
          <w:rFonts w:ascii="PMingLiU" w:hAnsi="PMingLiU" w:hint="eastAsia"/>
        </w:rPr>
      </w:pPr>
      <w:r>
        <w:rPr>
          <w:rFonts w:ascii="PMingLiU" w:hAnsi="PMingLiU" w:hint="eastAsia"/>
        </w:rPr>
        <w:t>答案：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)(</w:t>
      </w:r>
      <w:r>
        <w:rPr>
          <w:rFonts w:hint="eastAsia"/>
        </w:rPr>
        <w:t>C</w:t>
      </w:r>
      <w:r w:rsidRPr="00F37F5C">
        <w:rPr>
          <w:rFonts w:hint="eastAsia"/>
        </w:rPr>
        <w:t>)</w:t>
      </w:r>
      <w:r w:rsidRPr="00F37F5C">
        <w:rPr>
          <w:rFonts w:hint="eastAsia"/>
        </w:rPr>
        <w:t>；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)(</w:t>
      </w:r>
      <w:r>
        <w:rPr>
          <w:rFonts w:hint="eastAsia"/>
        </w:rPr>
        <w:t>D</w:t>
      </w:r>
      <w:r w:rsidRPr="00CA4D11">
        <w:rPr>
          <w:rFonts w:ascii="PMingLiU" w:hAnsi="PMingLiU" w:hint="eastAsia"/>
        </w:rPr>
        <w:t>)；</w:t>
      </w:r>
      <w:r w:rsidRPr="00F37F5C">
        <w:rPr>
          <w:rFonts w:hint="eastAsia"/>
        </w:rPr>
        <w:t>(</w:t>
      </w:r>
      <w:r>
        <w:rPr>
          <w:rFonts w:hint="eastAsia"/>
        </w:rPr>
        <w:t>３</w:t>
      </w:r>
      <w:r w:rsidRPr="00F37F5C">
        <w:rPr>
          <w:rFonts w:hint="eastAsia"/>
        </w:rPr>
        <w:t>)(</w:t>
      </w:r>
      <w:r>
        <w:rPr>
          <w:rFonts w:hint="eastAsia"/>
        </w:rPr>
        <w:t>C</w:t>
      </w:r>
      <w:r w:rsidRPr="00F37F5C">
        <w:rPr>
          <w:rFonts w:hint="eastAsia"/>
        </w:rPr>
        <w:t>)</w:t>
      </w:r>
      <w:r w:rsidRPr="00F37F5C">
        <w:rPr>
          <w:rFonts w:hint="eastAsia"/>
        </w:rPr>
        <w:t>；</w:t>
      </w:r>
      <w:r w:rsidRPr="00F37F5C">
        <w:rPr>
          <w:rFonts w:hint="eastAsia"/>
        </w:rPr>
        <w:t>(</w:t>
      </w:r>
      <w:r>
        <w:rPr>
          <w:rFonts w:hint="eastAsia"/>
        </w:rPr>
        <w:t>４</w:t>
      </w:r>
      <w:r w:rsidRPr="00F37F5C">
        <w:rPr>
          <w:rFonts w:hint="eastAsia"/>
        </w:rPr>
        <w:t>)(</w:t>
      </w:r>
      <w:r>
        <w:rPr>
          <w:rFonts w:hint="eastAsia"/>
        </w:rPr>
        <w:t>A</w:t>
      </w:r>
      <w:r w:rsidRPr="00CA4D11">
        <w:rPr>
          <w:rFonts w:ascii="PMingLiU" w:hAnsi="PMingLiU" w:hint="eastAsia"/>
        </w:rPr>
        <w:t>)。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F37F5C">
        <w:rPr>
          <w:rFonts w:hint="eastAsia"/>
        </w:rPr>
        <w:t>(</w:t>
      </w:r>
      <w:r w:rsidRPr="00F37F5C">
        <w:rPr>
          <w:rFonts w:hint="eastAsia"/>
        </w:rPr>
        <w:t>１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集團成員均為發展程度較高的國家，彼此之間具有既競爭又合作的關係，故選</w:t>
      </w:r>
      <w:r w:rsidRPr="00BB4FE7">
        <w:t>(C)</w:t>
      </w:r>
      <w:r w:rsidRPr="00F37F5C">
        <w:rPr>
          <w:rFonts w:hint="eastAsia"/>
        </w:rPr>
        <w:t>。</w:t>
      </w:r>
      <w:r>
        <w:br/>
      </w:r>
      <w:r w:rsidRPr="00F37F5C">
        <w:rPr>
          <w:rFonts w:hint="eastAsia"/>
        </w:rPr>
        <w:t>(</w:t>
      </w:r>
      <w:r w:rsidRPr="00F37F5C">
        <w:rPr>
          <w:rFonts w:hint="eastAsia"/>
        </w:rPr>
        <w:t>２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沙烏地阿拉伯為石油輸出國，締造極高的人均收入，但教育與醫療水準的表現較差，故選</w:t>
      </w:r>
      <w:r w:rsidRPr="00BB4FE7">
        <w:t>(D)</w:t>
      </w:r>
      <w:r w:rsidRPr="00F37F5C">
        <w:rPr>
          <w:rFonts w:hint="eastAsia"/>
        </w:rPr>
        <w:t>。</w:t>
      </w:r>
      <w:r>
        <w:br/>
      </w:r>
      <w:r w:rsidRPr="00F37F5C">
        <w:rPr>
          <w:rFonts w:hint="eastAsia"/>
        </w:rPr>
        <w:t>(</w:t>
      </w:r>
      <w:r>
        <w:rPr>
          <w:rFonts w:hint="eastAsia"/>
        </w:rPr>
        <w:t>３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多邊貿易協定有助於各國訂定相同標準，符合自由貿易精神，</w:t>
      </w:r>
      <w:r w:rsidRPr="00BB4FE7">
        <w:t>(C)</w:t>
      </w:r>
      <w:r w:rsidRPr="00CA4D11">
        <w:rPr>
          <w:rFonts w:hAnsi="PMingLiU"/>
        </w:rPr>
        <w:t>正確。資訊工具採取不同標準將增加整合困難，減碳協議仍須遵守，資本財課徵關稅不利自由貿易，</w:t>
      </w:r>
      <w:r w:rsidRPr="00BB4FE7">
        <w:t>(A)(B)(D)</w:t>
      </w:r>
      <w:r w:rsidRPr="00CA4D11">
        <w:rPr>
          <w:rFonts w:hAnsi="PMingLiU"/>
        </w:rPr>
        <w:t>不正確</w:t>
      </w:r>
      <w:r w:rsidRPr="00F37F5C">
        <w:rPr>
          <w:rFonts w:hint="eastAsia"/>
        </w:rPr>
        <w:t>。</w:t>
      </w:r>
      <w:r>
        <w:br/>
      </w:r>
      <w:r w:rsidRPr="00F37F5C">
        <w:rPr>
          <w:rFonts w:hint="eastAsia"/>
        </w:rPr>
        <w:t>(</w:t>
      </w:r>
      <w:r>
        <w:rPr>
          <w:rFonts w:hint="eastAsia"/>
        </w:rPr>
        <w:t>４</w:t>
      </w:r>
      <w:r w:rsidRPr="00F37F5C">
        <w:rPr>
          <w:rFonts w:hint="eastAsia"/>
        </w:rPr>
        <w:t>)</w:t>
      </w:r>
      <w:r w:rsidRPr="00CA4D11">
        <w:rPr>
          <w:rFonts w:hAnsi="PMingLiU"/>
        </w:rPr>
        <w:t>七大工業國彼此之間的貿易往來多以附加價值較高的資本財為主，</w:t>
      </w:r>
      <w:r w:rsidRPr="00CA4D11">
        <w:rPr>
          <w:rFonts w:hAnsi="PMingLiU"/>
          <w:color w:val="000000"/>
        </w:rPr>
        <w:t>故</w:t>
      </w:r>
      <w:r w:rsidRPr="00CA4D11">
        <w:rPr>
          <w:rFonts w:hAnsi="PMingLiU"/>
        </w:rPr>
        <w:t>選</w:t>
      </w:r>
      <w:r w:rsidRPr="00BB4FE7">
        <w:t>(A)</w:t>
      </w:r>
      <w:r w:rsidRPr="00F37F5C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906448" w:rsidP="002C21B5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51" name="圖片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1B5">
        <w:rPr>
          <w:rFonts w:ascii="PMingLiU" w:hAnsi="PMingLiU"/>
          <w:sz w:val="24"/>
        </w:rPr>
        <w:t>6-2　全球經濟：發展與不均</w:t>
      </w:r>
    </w:p>
    <w:p w:rsidR="002C21B5" w:rsidRDefault="002C21B5" w:rsidP="002C21B5">
      <w:r>
        <w:object w:dxaOrig="1246" w:dyaOrig="397">
          <v:shape id="_x0000_i1063" type="#_x0000_t75" style="width:62.25pt;height:20.25pt" o:ole="">
            <v:imagedata r:id="rId23" o:title=""/>
          </v:shape>
          <o:OLEObject Type="Embed" ProgID="Word.Picture.8" ShapeID="_x0000_i1063" DrawAspect="Content" ObjectID="_1764389155" r:id="rId55"/>
        </w:object>
      </w:r>
      <w:r>
        <w:t xml:space="preserve"> </w:t>
      </w: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題號：0602-00001　　　</w:t>
      </w:r>
      <w:r>
        <w:rPr>
          <w:rFonts w:ascii="SMbarcode" w:eastAsia="SMbarcode" w:hAnsi="PMingLiU"/>
        </w:rPr>
        <w:t>*085402-0602-00001*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中國政府為了解決產能過剩，並掌握能源通道，於2013年推出「一帶一路」政策，自陸上、海上連接亞洲、印度洋等地區，至2019年已涵蓋66個國家，影響範圍極為廣大</w:t>
      </w:r>
      <w:r w:rsidRPr="002C21B5">
        <w:rPr>
          <w:rFonts w:ascii="PMingLiU" w:hAnsi="PMingLiU" w:hint="eastAsia"/>
        </w:rPr>
        <w:t>。</w:t>
      </w:r>
      <w:r w:rsidRPr="002C21B5">
        <w:rPr>
          <w:rFonts w:ascii="PMingLiU" w:hAnsi="PMingLiU"/>
        </w:rPr>
        <w:t>請問：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3600450" cy="218122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</w:t>
      </w:r>
      <w:r w:rsidRPr="002C21B5">
        <w:rPr>
          <w:rFonts w:ascii="PMingLiU" w:hAnsi="PMingLiU" w:hint="eastAsia"/>
        </w:rPr>
        <w:t>１</w:t>
      </w:r>
      <w:r w:rsidRPr="002C21B5">
        <w:rPr>
          <w:rFonts w:ascii="PMingLiU" w:hAnsi="PMingLiU"/>
        </w:rPr>
        <w:t>)該項計畫透過出口創造許多工作與收入，從而大幅降低國內貧窮人口，並帶動區域合作，促使中國在世界體系中的地位產生何種轉變？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２</w:t>
      </w:r>
      <w:r w:rsidRPr="002C21B5">
        <w:rPr>
          <w:rFonts w:ascii="PMingLiU" w:hAnsi="PMingLiU"/>
        </w:rPr>
        <w:t>)由「一帶」的核心區出發，與歐洲之間所經各國主要以信奉何種宗教為主？主要提供何項資源出口至中國大陸？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３</w:t>
      </w:r>
      <w:r w:rsidRPr="002C21B5">
        <w:rPr>
          <w:rFonts w:ascii="PMingLiU" w:hAnsi="PMingLiU"/>
        </w:rPr>
        <w:t>)我們居住的世界可以分成富有、貧窮地區，又稱北方國家與南方國家，請在圖中繪出南</w:t>
      </w:r>
      <w:r w:rsidRPr="002C21B5">
        <w:rPr>
          <w:rFonts w:ascii="PMingLiU" w:hAnsi="PMingLiU" w:hint="eastAsia"/>
          <w:color w:val="000000"/>
        </w:rPr>
        <w:t>、</w:t>
      </w:r>
      <w:r w:rsidRPr="002C21B5">
        <w:rPr>
          <w:rFonts w:ascii="PMingLiU" w:hAnsi="PMingLiU"/>
        </w:rPr>
        <w:t>北方國家的界線，說明「一路」大部分經過其中哪一種類型的國家？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/>
        </w:rPr>
        <w:t>答案：</w:t>
      </w:r>
      <w:r>
        <w:t>(</w:t>
      </w:r>
      <w:r>
        <w:rPr>
          <w:rFonts w:hint="eastAsia"/>
        </w:rPr>
        <w:t>１</w:t>
      </w:r>
      <w:r>
        <w:t>)</w:t>
      </w:r>
      <w:r w:rsidRPr="00EF1CFA">
        <w:rPr>
          <w:rFonts w:hAnsi="PMingLiU"/>
        </w:rPr>
        <w:t>由半邊陲成為核心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２</w:t>
      </w:r>
      <w:r>
        <w:t>)</w:t>
      </w:r>
      <w:r w:rsidRPr="00EF1CFA">
        <w:rPr>
          <w:rFonts w:hAnsi="PMingLiU"/>
        </w:rPr>
        <w:t>伊斯蘭教，石油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３</w:t>
      </w:r>
      <w:r>
        <w:t>)</w:t>
      </w:r>
      <w:r w:rsidRPr="00EF1CFA">
        <w:rPr>
          <w:rFonts w:hAnsi="PMingLiU"/>
        </w:rPr>
        <w:t>界線如附圖中粗黑虛線所示，「一路」多經過南方國家</w:t>
      </w:r>
      <w:r>
        <w:rPr>
          <w:rFonts w:hint="eastAsia"/>
        </w:rPr>
        <w:t>。</w:t>
      </w:r>
    </w:p>
    <w:p w:rsidR="002C21B5" w:rsidRDefault="00906448" w:rsidP="002C21B5">
      <w:pPr>
        <w:rPr>
          <w:rFonts w:hAnsi="PMingLiU" w:hint="eastAsia"/>
        </w:rPr>
      </w:pPr>
      <w:r w:rsidRPr="00EF1CFA">
        <w:rPr>
          <w:rFonts w:hAnsi="PMingLiU" w:hint="eastAsia"/>
          <w:noProof/>
        </w:rPr>
        <w:drawing>
          <wp:inline distT="0" distB="0" distL="0" distR="0">
            <wp:extent cx="2009775" cy="120967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DB4EF4">
        <w:rPr>
          <w:rFonts w:hint="eastAsia"/>
        </w:rPr>
        <w:t>(</w:t>
      </w:r>
      <w:r>
        <w:rPr>
          <w:rFonts w:hint="eastAsia"/>
        </w:rPr>
        <w:t>１</w:t>
      </w:r>
      <w:r w:rsidRPr="00DB4EF4">
        <w:rPr>
          <w:rFonts w:hint="eastAsia"/>
        </w:rPr>
        <w:t>)</w:t>
      </w:r>
      <w:r w:rsidRPr="00EF1CFA">
        <w:rPr>
          <w:rFonts w:hAnsi="PMingLiU"/>
        </w:rPr>
        <w:t>目前中國處於世界體系中之半邊陲，透過一帶一路的建設主導沿線國家的發展，成為這個區域的核心</w:t>
      </w:r>
      <w:r w:rsidRPr="00DB4EF4">
        <w:rPr>
          <w:rFonts w:hint="eastAsia"/>
        </w:rPr>
        <w:t>。</w:t>
      </w:r>
      <w:r>
        <w:br/>
      </w:r>
      <w:r w:rsidRPr="00DB4EF4">
        <w:rPr>
          <w:rFonts w:hint="eastAsia"/>
        </w:rPr>
        <w:t>(</w:t>
      </w:r>
      <w:r>
        <w:rPr>
          <w:rFonts w:hint="eastAsia"/>
        </w:rPr>
        <w:t>２</w:t>
      </w:r>
      <w:r w:rsidRPr="00DB4EF4">
        <w:rPr>
          <w:rFonts w:hint="eastAsia"/>
        </w:rPr>
        <w:t>)</w:t>
      </w:r>
      <w:r w:rsidRPr="00EF1CFA">
        <w:rPr>
          <w:rFonts w:hAnsi="PMingLiU"/>
        </w:rPr>
        <w:t>「一帶」的核心區為新疆，穿越中亞、西亞等國，多以信奉伊斯蘭教為主，且沿線石油資源極為豐富</w:t>
      </w:r>
      <w:r w:rsidRPr="00DB4EF4">
        <w:rPr>
          <w:rFonts w:hint="eastAsia"/>
        </w:rPr>
        <w:t>。</w:t>
      </w:r>
      <w:r>
        <w:br/>
      </w:r>
      <w:r w:rsidRPr="00DB4EF4">
        <w:rPr>
          <w:rFonts w:hint="eastAsia"/>
        </w:rPr>
        <w:t>(</w:t>
      </w:r>
      <w:r>
        <w:rPr>
          <w:rFonts w:hint="eastAsia"/>
        </w:rPr>
        <w:t>３</w:t>
      </w:r>
      <w:r w:rsidRPr="00DB4EF4">
        <w:rPr>
          <w:rFonts w:hint="eastAsia"/>
        </w:rPr>
        <w:t>)</w:t>
      </w:r>
      <w:r w:rsidRPr="00EF1CFA">
        <w:rPr>
          <w:rFonts w:hAnsi="PMingLiU"/>
        </w:rPr>
        <w:t>北方國家指北美洲、歐洲、俄羅斯、日本、澳洲等區，沿著這些的國家的邊緣可繪出界線如</w:t>
      </w:r>
      <w:r w:rsidRPr="00EF1CFA">
        <w:rPr>
          <w:rFonts w:hAnsi="PMingLiU" w:hint="eastAsia"/>
        </w:rPr>
        <w:t>附</w:t>
      </w:r>
      <w:r w:rsidRPr="00EF1CFA">
        <w:rPr>
          <w:rFonts w:hAnsi="PMingLiU"/>
        </w:rPr>
        <w:t>圖。「一路」多在這條界線以南，為較落後的南方國家</w:t>
      </w:r>
      <w:r w:rsidRPr="004D741C">
        <w:rPr>
          <w:rFonts w:hint="eastAsia"/>
        </w:rPr>
        <w:t>。</w:t>
      </w:r>
    </w:p>
    <w:p w:rsidR="002C21B5" w:rsidRDefault="002C21B5" w:rsidP="002C21B5">
      <w:pPr>
        <w:rPr>
          <w:rFonts w:hint="eastAsia"/>
        </w:rPr>
      </w:pP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0602-00002　　　</w:t>
      </w:r>
      <w:r>
        <w:rPr>
          <w:rFonts w:ascii="SMbarcode" w:eastAsia="SMbarcode" w:hAnsi="PMingLiU"/>
        </w:rPr>
        <w:t>*085402-0602-00002*</w:t>
      </w:r>
      <w:r>
        <w:rPr>
          <w:rFonts w:ascii="PMingLiU" w:hAnsi="PMingLiU"/>
        </w:rPr>
        <w:t xml:space="preserve">　　　難易度：中　　　出處：精選試題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聯合國經濟計畫署在衡量一個國家整體的經濟發展程度時，通常使用人類發展指數</w:t>
      </w:r>
      <w:r w:rsidRPr="002C21B5">
        <w:rPr>
          <w:rFonts w:ascii="PMingLiU" w:hAnsi="PMingLiU" w:hint="eastAsia"/>
        </w:rPr>
        <w:t>（</w:t>
      </w:r>
      <w:r w:rsidRPr="002C21B5">
        <w:rPr>
          <w:rFonts w:ascii="PMingLiU" w:hAnsi="PMingLiU"/>
        </w:rPr>
        <w:t>HDI</w:t>
      </w:r>
      <w:r w:rsidRPr="002C21B5">
        <w:rPr>
          <w:rFonts w:ascii="PMingLiU" w:hAnsi="PMingLiU" w:hint="eastAsia"/>
        </w:rPr>
        <w:t>）</w:t>
      </w:r>
      <w:r w:rsidRPr="002C21B5">
        <w:rPr>
          <w:rFonts w:ascii="PMingLiU" w:hAnsi="PMingLiU"/>
        </w:rPr>
        <w:t>，其來源包括了預期壽命指數、教育指數、收入指數三者</w:t>
      </w:r>
      <w:r w:rsidRPr="002C21B5">
        <w:rPr>
          <w:rFonts w:ascii="PMingLiU" w:hAnsi="PMingLiU" w:hint="eastAsia"/>
        </w:rPr>
        <w:t>。</w:t>
      </w:r>
      <w:r w:rsidRPr="002C21B5">
        <w:rPr>
          <w:rFonts w:ascii="PMingLiU" w:hAnsi="PMingLiU"/>
        </w:rPr>
        <w:t>附表為2018年四個國家的部分指數資料，請問：</w:t>
      </w:r>
      <w:r w:rsidRPr="002C21B5">
        <w:rPr>
          <w:rFonts w:ascii="PMingLiU" w:hAnsi="PMingLiU" w:hint="eastAsia"/>
        </w:rPr>
        <w:br/>
      </w:r>
      <w:bookmarkStart w:id="20" w:name="_MON_1634638312"/>
      <w:bookmarkStart w:id="21" w:name="_MON_1637125555"/>
      <w:bookmarkStart w:id="22" w:name="_MON_1637125754"/>
      <w:bookmarkEnd w:id="20"/>
      <w:bookmarkEnd w:id="21"/>
      <w:bookmarkEnd w:id="22"/>
      <w:r w:rsidRPr="002C21B5">
        <w:rPr>
          <w:rFonts w:ascii="PMingLiU" w:hAnsi="PMingLiU"/>
          <w:szCs w:val="23"/>
        </w:rPr>
        <w:object w:dxaOrig="3525" w:dyaOrig="1709">
          <v:shape id="_x0000_i1066" type="#_x0000_t75" style="width:210.75pt;height:104.25pt" o:ole="">
            <v:imagedata r:id="rId58" o:title=""/>
          </v:shape>
          <o:OLEObject Type="Embed" ProgID="Word.Picture.8" ShapeID="_x0000_i1066" DrawAspect="Content" ObjectID="_1764389156" r:id="rId59"/>
        </w:object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</w:t>
      </w:r>
      <w:r w:rsidRPr="002C21B5">
        <w:rPr>
          <w:rFonts w:ascii="PMingLiU" w:hAnsi="PMingLiU" w:hint="eastAsia"/>
        </w:rPr>
        <w:t>１</w:t>
      </w:r>
      <w:r w:rsidRPr="002C21B5">
        <w:rPr>
          <w:rFonts w:ascii="PMingLiU" w:hAnsi="PMingLiU"/>
        </w:rPr>
        <w:t>)將表中各國的HDI、預期壽命指數、教育指數轉繪成直條圖於空白的附圖之中。</w:t>
      </w:r>
      <w:r w:rsidRPr="002C21B5">
        <w:rPr>
          <w:rFonts w:ascii="PMingLiU" w:hAnsi="PMingLiU" w:hint="eastAsia"/>
        </w:rPr>
        <w:br/>
      </w:r>
      <w:r w:rsidR="00906448" w:rsidRPr="002C21B5">
        <w:rPr>
          <w:rFonts w:ascii="PMingLiU" w:hAnsi="PMingLiU" w:hint="eastAsia"/>
          <w:noProof/>
        </w:rPr>
        <w:drawing>
          <wp:inline distT="0" distB="0" distL="0" distR="0">
            <wp:extent cx="2276475" cy="249555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２</w:t>
      </w:r>
      <w:r w:rsidRPr="002C21B5">
        <w:rPr>
          <w:rFonts w:ascii="PMingLiU" w:hAnsi="PMingLiU"/>
        </w:rPr>
        <w:t>)將四個國家的收入指數，按「由高→低」順序排列，其順序為何？</w:t>
      </w:r>
      <w:r w:rsidRPr="002C21B5">
        <w:rPr>
          <w:rFonts w:ascii="PMingLiU" w:hAnsi="PMingLiU"/>
        </w:rPr>
        <w:br/>
        <w:t>(</w:t>
      </w:r>
      <w:r w:rsidRPr="002C21B5">
        <w:rPr>
          <w:rFonts w:ascii="PMingLiU" w:hAnsi="PMingLiU" w:hint="eastAsia"/>
        </w:rPr>
        <w:t>３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承</w:t>
      </w:r>
      <w:r w:rsidRPr="002C21B5">
        <w:rPr>
          <w:rFonts w:ascii="PMingLiU" w:hAnsi="PMingLiU"/>
        </w:rPr>
        <w:t>上題，請以150字說明這樣排列的理由為何？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/>
        </w:rPr>
        <w:t>答案：</w:t>
      </w:r>
      <w:r>
        <w:t>(</w:t>
      </w:r>
      <w:r>
        <w:rPr>
          <w:rFonts w:hint="eastAsia"/>
        </w:rPr>
        <w:t>１</w:t>
      </w:r>
      <w:r>
        <w:t>)</w:t>
      </w:r>
      <w:r w:rsidRPr="00EF1CFA">
        <w:rPr>
          <w:rFonts w:hAnsi="PMingLiU"/>
        </w:rPr>
        <w:t>請見</w:t>
      </w:r>
      <w:r w:rsidRPr="00EF1CFA">
        <w:rPr>
          <w:rFonts w:hAnsi="PMingLiU" w:hint="eastAsia"/>
        </w:rPr>
        <w:t>附</w:t>
      </w:r>
      <w:r w:rsidRPr="00EF1CFA">
        <w:rPr>
          <w:rFonts w:hAnsi="PMingLiU"/>
        </w:rPr>
        <w:t>圖</w:t>
      </w:r>
      <w:r>
        <w:rPr>
          <w:rFonts w:hint="eastAsia"/>
        </w:rPr>
        <w:t>。</w:t>
      </w:r>
      <w:r>
        <w:br/>
      </w:r>
      <w:r w:rsidR="00906448">
        <w:rPr>
          <w:noProof/>
        </w:rPr>
        <w:drawing>
          <wp:inline distT="0" distB="0" distL="0" distR="0">
            <wp:extent cx="1781175" cy="19621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(</w:t>
      </w:r>
      <w:r>
        <w:rPr>
          <w:rFonts w:hint="eastAsia"/>
        </w:rPr>
        <w:t>２</w:t>
      </w:r>
      <w:r>
        <w:t>)</w:t>
      </w:r>
      <w:r w:rsidRPr="00EF1CFA">
        <w:rPr>
          <w:rFonts w:hAnsi="PMingLiU"/>
        </w:rPr>
        <w:t>挪威</w:t>
      </w:r>
      <w:r w:rsidRPr="00BB4FE7">
        <w:t>&gt;</w:t>
      </w:r>
      <w:r w:rsidRPr="00EF1CFA">
        <w:rPr>
          <w:rFonts w:hAnsi="PMingLiU"/>
        </w:rPr>
        <w:t>沙烏地阿拉伯</w:t>
      </w:r>
      <w:r w:rsidRPr="00BB4FE7">
        <w:t>&gt;</w:t>
      </w:r>
      <w:r w:rsidRPr="00EF1CFA">
        <w:rPr>
          <w:rFonts w:hAnsi="PMingLiU"/>
        </w:rPr>
        <w:t>立陶宛</w:t>
      </w:r>
      <w:r w:rsidRPr="00BB4FE7">
        <w:t>&gt;</w:t>
      </w:r>
      <w:r w:rsidRPr="00EF1CFA">
        <w:rPr>
          <w:rFonts w:hAnsi="PMingLiU"/>
        </w:rPr>
        <w:t>馬爾地夫</w:t>
      </w:r>
      <w:r>
        <w:rPr>
          <w:rFonts w:hint="eastAsia"/>
        </w:rPr>
        <w:t>。</w:t>
      </w:r>
      <w:r>
        <w:br/>
        <w:t>(</w:t>
      </w:r>
      <w:r>
        <w:rPr>
          <w:rFonts w:hint="eastAsia"/>
        </w:rPr>
        <w:t>３</w:t>
      </w:r>
      <w:r>
        <w:t>)</w:t>
      </w:r>
      <w:r w:rsidRPr="00EF1CFA">
        <w:rPr>
          <w:rFonts w:hAnsi="PMingLiU"/>
        </w:rPr>
        <w:t>挪威預期壽命指數、教育指數皆低於</w:t>
      </w:r>
      <w:r w:rsidRPr="00BB4FE7">
        <w:t>HDI</w:t>
      </w:r>
      <w:r w:rsidRPr="00EF1CFA">
        <w:rPr>
          <w:rFonts w:hAnsi="PMingLiU"/>
        </w:rPr>
        <w:t>，顯見收入最高；沙烏地阿拉伯預期壽命指數、教育指數均低，</w:t>
      </w:r>
      <w:r w:rsidRPr="00BB4FE7">
        <w:t>HDI</w:t>
      </w:r>
      <w:r w:rsidRPr="00EF1CFA">
        <w:rPr>
          <w:rFonts w:hAnsi="PMingLiU"/>
        </w:rPr>
        <w:t>卻高達</w:t>
      </w:r>
      <w:r w:rsidRPr="00BB4FE7">
        <w:t>85</w:t>
      </w:r>
      <w:r w:rsidRPr="00EF1CFA">
        <w:rPr>
          <w:rFonts w:hAnsi="PMingLiU"/>
        </w:rPr>
        <w:t>，顯見收入僅次於挪威；立陶宛預期壽命指數與教育指數均遠高於沙烏地阿拉伯，</w:t>
      </w:r>
      <w:r w:rsidRPr="00BB4FE7">
        <w:t>HDI</w:t>
      </w:r>
      <w:r w:rsidRPr="00EF1CFA">
        <w:rPr>
          <w:rFonts w:hAnsi="PMingLiU"/>
        </w:rPr>
        <w:t>卻與沙烏地相同，顯見收入較低，居第三；馬爾地夫</w:t>
      </w:r>
      <w:r w:rsidRPr="00BB4FE7">
        <w:t>HDI</w:t>
      </w:r>
      <w:r w:rsidRPr="00EF1CFA">
        <w:rPr>
          <w:rFonts w:hAnsi="PMingLiU"/>
        </w:rPr>
        <w:t>指數最低，收入居最末</w:t>
      </w:r>
      <w:r>
        <w:rPr>
          <w:rFonts w:hint="eastAsia"/>
        </w:rPr>
        <w:t>。</w:t>
      </w:r>
    </w:p>
    <w:p w:rsidR="002C21B5" w:rsidRDefault="002C21B5" w:rsidP="002C21B5">
      <w:pPr>
        <w:rPr>
          <w:rFonts w:hAnsi="PMingLiU" w:hint="eastAsia"/>
        </w:rPr>
      </w:pPr>
      <w:r>
        <w:rPr>
          <w:rFonts w:ascii="PMingLiU" w:hAnsi="PMingLiU" w:hint="eastAsia"/>
        </w:rPr>
        <w:t>解析：</w:t>
      </w:r>
      <w:r w:rsidRPr="00DB4EF4">
        <w:rPr>
          <w:rFonts w:hint="eastAsia"/>
        </w:rPr>
        <w:t>(</w:t>
      </w:r>
      <w:r>
        <w:rPr>
          <w:rFonts w:hint="eastAsia"/>
        </w:rPr>
        <w:t>１</w:t>
      </w:r>
      <w:r w:rsidRPr="00DB4EF4">
        <w:rPr>
          <w:rFonts w:hint="eastAsia"/>
        </w:rPr>
        <w:t>)</w:t>
      </w:r>
      <w:r w:rsidRPr="00EF1CFA">
        <w:rPr>
          <w:rFonts w:hAnsi="PMingLiU"/>
        </w:rPr>
        <w:t>將表中的各項數值轉繪於圖中即可</w:t>
      </w:r>
      <w:r w:rsidRPr="00DB4EF4">
        <w:rPr>
          <w:rFonts w:hint="eastAsia"/>
        </w:rPr>
        <w:t>。</w:t>
      </w:r>
      <w:r>
        <w:br/>
      </w:r>
      <w:r w:rsidRPr="00DB4EF4">
        <w:rPr>
          <w:rFonts w:hint="eastAsia"/>
        </w:rPr>
        <w:t>(</w:t>
      </w:r>
      <w:r>
        <w:rPr>
          <w:rFonts w:hint="eastAsia"/>
        </w:rPr>
        <w:t>２</w:t>
      </w:r>
      <w:r w:rsidRPr="00DB4EF4">
        <w:rPr>
          <w:rFonts w:hint="eastAsia"/>
        </w:rPr>
        <w:t>)(</w:t>
      </w:r>
      <w:r>
        <w:rPr>
          <w:rFonts w:hint="eastAsia"/>
        </w:rPr>
        <w:t>３</w:t>
      </w:r>
      <w:r w:rsidRPr="00DB4EF4">
        <w:rPr>
          <w:rFonts w:hint="eastAsia"/>
        </w:rPr>
        <w:t>)</w:t>
      </w:r>
      <w:r w:rsidRPr="00EF1CFA">
        <w:rPr>
          <w:rFonts w:hAnsi="PMingLiU"/>
        </w:rPr>
        <w:t>挪威預期壽命指數、教育指數皆低於</w:t>
      </w:r>
      <w:r w:rsidRPr="00BB4FE7">
        <w:t>HDI</w:t>
      </w:r>
      <w:r w:rsidRPr="00EF1CFA">
        <w:rPr>
          <w:rFonts w:hAnsi="PMingLiU"/>
        </w:rPr>
        <w:t>，顯見其收入最高，居第一；沙烏地阿拉伯預期壽命指數</w:t>
      </w:r>
      <w:r w:rsidRPr="00BB4FE7">
        <w:t>77</w:t>
      </w:r>
      <w:r w:rsidRPr="00EF1CFA">
        <w:rPr>
          <w:rFonts w:hAnsi="PMingLiU"/>
        </w:rPr>
        <w:t>、教育指數</w:t>
      </w:r>
      <w:r w:rsidRPr="00BB4FE7">
        <w:t>66</w:t>
      </w:r>
      <w:r w:rsidRPr="00EF1CFA">
        <w:rPr>
          <w:rFonts w:hAnsi="PMingLiU"/>
        </w:rPr>
        <w:t>，</w:t>
      </w:r>
      <w:r w:rsidRPr="00BB4FE7">
        <w:t>HDI</w:t>
      </w:r>
      <w:r w:rsidRPr="00EF1CFA">
        <w:rPr>
          <w:rFonts w:hAnsi="PMingLiU"/>
        </w:rPr>
        <w:t>卻高達</w:t>
      </w:r>
      <w:r w:rsidRPr="00BB4FE7">
        <w:t>85</w:t>
      </w:r>
      <w:r w:rsidRPr="00EF1CFA">
        <w:rPr>
          <w:rFonts w:hAnsi="PMingLiU"/>
        </w:rPr>
        <w:t>，顯見收入頗高，僅次於挪威；立陶宛預期壽命指數與教育指數均遠高於沙烏地阿拉伯，</w:t>
      </w:r>
      <w:r w:rsidRPr="00BB4FE7">
        <w:t>HDI</w:t>
      </w:r>
      <w:r w:rsidRPr="00EF1CFA">
        <w:rPr>
          <w:rFonts w:hAnsi="PMingLiU"/>
        </w:rPr>
        <w:t>卻與沙烏地阿拉伯相同，顯見收入較低，居第三；馬爾地夫指數最低，收入居最末。</w:t>
      </w:r>
      <w:r w:rsidRPr="00EF1CFA">
        <w:rPr>
          <w:rFonts w:hAnsi="PMingLiU" w:hint="eastAsia"/>
        </w:rPr>
        <w:t>（</w:t>
      </w:r>
      <w:r w:rsidRPr="00EF1CFA">
        <w:t>*</w:t>
      </w:r>
      <w:r w:rsidRPr="00EF1CFA">
        <w:rPr>
          <w:rFonts w:hAnsi="PMingLiU"/>
        </w:rPr>
        <w:t>平均每人收入參考：沙烏地</w:t>
      </w:r>
      <w:r w:rsidRPr="00EF1CFA">
        <w:t>49,860</w:t>
      </w:r>
      <w:r w:rsidRPr="00EF1CFA">
        <w:rPr>
          <w:rFonts w:hAnsi="PMingLiU"/>
        </w:rPr>
        <w:t>元，立陶宛</w:t>
      </w:r>
      <w:r w:rsidRPr="00EF1CFA">
        <w:t>28,314</w:t>
      </w:r>
      <w:r w:rsidRPr="00EF1CFA">
        <w:rPr>
          <w:rFonts w:hAnsi="PMingLiU"/>
        </w:rPr>
        <w:t>元，挪威</w:t>
      </w:r>
      <w:r w:rsidRPr="00EF1CFA">
        <w:t>68,012</w:t>
      </w:r>
      <w:r w:rsidRPr="00EF1CFA">
        <w:rPr>
          <w:rFonts w:hAnsi="PMingLiU"/>
        </w:rPr>
        <w:t>元，馬爾地夫</w:t>
      </w:r>
      <w:r w:rsidRPr="00EF1CFA">
        <w:t>13,567</w:t>
      </w:r>
      <w:r w:rsidRPr="00EF1CFA">
        <w:rPr>
          <w:rFonts w:hAnsi="PMingLiU"/>
        </w:rPr>
        <w:t>元</w:t>
      </w:r>
      <w:r w:rsidRPr="00EF1CFA">
        <w:rPr>
          <w:rFonts w:hint="eastAsia"/>
        </w:rPr>
        <w:t>。</w:t>
      </w:r>
      <w:r w:rsidRPr="00EF1CFA">
        <w:rPr>
          <w:rFonts w:hAnsi="PMingLiU" w:hint="eastAsia"/>
        </w:rPr>
        <w:t>）</w:t>
      </w:r>
    </w:p>
    <w:p w:rsidR="002C21B5" w:rsidRDefault="002C21B5" w:rsidP="002C21B5">
      <w:pPr>
        <w:rPr>
          <w:rFonts w:hAnsi="PMingLiU" w:hint="eastAsia"/>
        </w:rPr>
      </w:pPr>
    </w:p>
    <w:p w:rsidR="002C21B5" w:rsidRDefault="00906448" w:rsidP="002C21B5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52" name="圖片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1B5">
        <w:rPr>
          <w:rFonts w:ascii="PMingLiU" w:hAnsi="PMingLiU"/>
          <w:sz w:val="24"/>
        </w:rPr>
        <w:t>6-2　全球經濟：發展與不均</w:t>
      </w:r>
    </w:p>
    <w:bookmarkStart w:id="23" w:name="_MON_1303650827"/>
    <w:bookmarkStart w:id="24" w:name="_MON_1303905850"/>
    <w:bookmarkStart w:id="25" w:name="_MON_1303905859"/>
    <w:bookmarkStart w:id="26" w:name="_MON_1304928258"/>
    <w:bookmarkStart w:id="27" w:name="_MON_1626940527"/>
    <w:bookmarkEnd w:id="23"/>
    <w:bookmarkEnd w:id="24"/>
    <w:bookmarkEnd w:id="25"/>
    <w:bookmarkEnd w:id="26"/>
    <w:bookmarkEnd w:id="27"/>
    <w:p w:rsidR="002C21B5" w:rsidRDefault="002C21B5" w:rsidP="002C21B5">
      <w:r>
        <w:object w:dxaOrig="1246" w:dyaOrig="397">
          <v:shape id="_x0000_i1069" type="#_x0000_t75" style="width:62.25pt;height:20.25pt" o:ole="">
            <v:imagedata r:id="rId62" o:title=""/>
          </v:shape>
          <o:OLEObject Type="Embed" ProgID="Word.Picture.8" ShapeID="_x0000_i1069" DrawAspect="Content" ObjectID="_1764389157" r:id="rId63"/>
        </w:object>
      </w:r>
      <w:r>
        <w:t xml:space="preserve"> </w:t>
      </w:r>
    </w:p>
    <w:p w:rsid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題號：0602-00029　　　</w:t>
      </w:r>
      <w:r>
        <w:rPr>
          <w:rFonts w:ascii="SMbarcode" w:eastAsia="SMbarcode" w:hAnsi="PMingLiU"/>
        </w:rPr>
        <w:t>*085402-0602-00029*</w:t>
      </w:r>
      <w:r>
        <w:rPr>
          <w:rFonts w:ascii="PMingLiU" w:hAnsi="PMingLiU"/>
        </w:rPr>
        <w:t xml:space="preserve">　　　難易度：中　　　出處：學習講義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 w:hint="eastAsia"/>
        </w:rPr>
        <w:t>若將高科技產業與國際分工的概念應用於東亞及東南亞地區，可整理成附圖中三種類型的國家。為了在國際市場維持競爭力，東亞各國長期以來皆盡量維持較低的匯率，因此，三種類型的國家常出現集體性的匯率波動。請回答下列問題：</w:t>
      </w:r>
      <w:r w:rsidRPr="002C21B5">
        <w:rPr>
          <w:rFonts w:ascii="PMingLiU" w:hAnsi="PMingLiU"/>
        </w:rPr>
        <w:br/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2695575" cy="123825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(１)</w:t>
      </w:r>
      <w:r w:rsidRPr="002C21B5">
        <w:rPr>
          <w:rFonts w:ascii="PMingLiU" w:hAnsi="PMingLiU"/>
        </w:rPr>
        <w:t>在全球化的經濟架構之下，東亞地區的國家為何須維持較低的匯率？</w:t>
      </w:r>
      <w:r w:rsidRPr="002C21B5">
        <w:rPr>
          <w:rFonts w:ascii="PMingLiU" w:hAnsi="PMingLiU" w:hint="eastAsia"/>
        </w:rPr>
        <w:t xml:space="preserve">　(A)</w:t>
      </w:r>
      <w:r w:rsidRPr="002C21B5">
        <w:rPr>
          <w:rFonts w:ascii="PMingLiU" w:hAnsi="PMingLiU"/>
        </w:rPr>
        <w:t xml:space="preserve">有利外資進入國內投資　</w:t>
      </w:r>
      <w:r w:rsidRPr="002C21B5">
        <w:rPr>
          <w:rFonts w:ascii="PMingLiU" w:hAnsi="PMingLiU" w:hint="eastAsia"/>
        </w:rPr>
        <w:t>(B)</w:t>
      </w:r>
      <w:r w:rsidRPr="002C21B5">
        <w:rPr>
          <w:rFonts w:ascii="PMingLiU" w:hAnsi="PMingLiU"/>
        </w:rPr>
        <w:t xml:space="preserve">有利貨品進口　</w:t>
      </w:r>
      <w:r w:rsidRPr="002C21B5">
        <w:rPr>
          <w:rFonts w:ascii="PMingLiU" w:hAnsi="PMingLiU" w:hint="eastAsia"/>
        </w:rPr>
        <w:t>(C)</w:t>
      </w:r>
      <w:r w:rsidRPr="002C21B5">
        <w:rPr>
          <w:rFonts w:ascii="PMingLiU" w:hAnsi="PMingLiU"/>
        </w:rPr>
        <w:t xml:space="preserve">有利增加民間購買力　</w:t>
      </w:r>
      <w:r w:rsidRPr="002C21B5">
        <w:rPr>
          <w:rFonts w:ascii="PMingLiU" w:hAnsi="PMingLiU" w:hint="eastAsia"/>
        </w:rPr>
        <w:t>(D)</w:t>
      </w:r>
      <w:r w:rsidRPr="002C21B5">
        <w:rPr>
          <w:rFonts w:ascii="PMingLiU" w:hAnsi="PMingLiU"/>
        </w:rPr>
        <w:t>有利對外投資</w:t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</w:t>
      </w:r>
      <w:r w:rsidRPr="002C21B5">
        <w:rPr>
          <w:rFonts w:ascii="PMingLiU" w:hAnsi="PMingLiU" w:hint="eastAsia"/>
        </w:rPr>
        <w:t xml:space="preserve">　　</w:t>
      </w:r>
      <w:r w:rsidRPr="002C21B5">
        <w:rPr>
          <w:rFonts w:ascii="PMingLiU" w:hAnsi="PMingLiU"/>
        </w:rPr>
        <w:t>)</w:t>
      </w:r>
      <w:r w:rsidRPr="002C21B5">
        <w:rPr>
          <w:rFonts w:ascii="PMingLiU" w:hAnsi="PMingLiU" w:hint="eastAsia"/>
        </w:rPr>
        <w:t>(２)</w:t>
      </w:r>
      <w:r w:rsidRPr="002C21B5">
        <w:rPr>
          <w:rFonts w:ascii="PMingLiU" w:hAnsi="PMingLiU"/>
        </w:rPr>
        <w:t>圖中的</w:t>
      </w:r>
      <w:r w:rsidRPr="002C21B5">
        <w:rPr>
          <w:rFonts w:ascii="PMingLiU" w:hAnsi="PMingLiU" w:hint="eastAsia"/>
        </w:rPr>
        <w:t>(甲)</w:t>
      </w:r>
      <w:r w:rsidRPr="002C21B5">
        <w:rPr>
          <w:rFonts w:ascii="PMingLiU" w:hAnsi="PMingLiU"/>
        </w:rPr>
        <w:t>最適宜填入下列哪一個詞？</w:t>
      </w:r>
      <w:r w:rsidRPr="002C21B5">
        <w:rPr>
          <w:rFonts w:ascii="PMingLiU" w:hAnsi="PMingLiU" w:hint="eastAsia"/>
        </w:rPr>
        <w:t xml:space="preserve">　(A)</w:t>
      </w:r>
      <w:r w:rsidRPr="002C21B5">
        <w:rPr>
          <w:rFonts w:ascii="PMingLiU" w:hAnsi="PMingLiU"/>
        </w:rPr>
        <w:t xml:space="preserve">能源礦藏　</w:t>
      </w:r>
      <w:r w:rsidRPr="002C21B5">
        <w:rPr>
          <w:rFonts w:ascii="PMingLiU" w:hAnsi="PMingLiU" w:hint="eastAsia"/>
        </w:rPr>
        <w:t>(B)</w:t>
      </w:r>
      <w:r w:rsidRPr="002C21B5">
        <w:rPr>
          <w:rFonts w:ascii="PMingLiU" w:hAnsi="PMingLiU"/>
        </w:rPr>
        <w:t xml:space="preserve">核心技術　</w:t>
      </w:r>
      <w:r w:rsidRPr="002C21B5">
        <w:rPr>
          <w:rFonts w:ascii="PMingLiU" w:hAnsi="PMingLiU" w:hint="eastAsia"/>
        </w:rPr>
        <w:t>(C)</w:t>
      </w:r>
      <w:r w:rsidRPr="002C21B5">
        <w:rPr>
          <w:rFonts w:ascii="PMingLiU" w:hAnsi="PMingLiU"/>
        </w:rPr>
        <w:t xml:space="preserve">經濟結盟　</w:t>
      </w:r>
      <w:r w:rsidRPr="002C21B5">
        <w:rPr>
          <w:rFonts w:ascii="PMingLiU" w:hAnsi="PMingLiU" w:hint="eastAsia"/>
        </w:rPr>
        <w:t>(D)</w:t>
      </w:r>
      <w:r w:rsidRPr="002C21B5">
        <w:rPr>
          <w:rFonts w:ascii="PMingLiU" w:hAnsi="PMingLiU"/>
        </w:rPr>
        <w:t>糧食來源</w:t>
      </w:r>
      <w:r w:rsidRPr="002C21B5">
        <w:rPr>
          <w:rFonts w:ascii="PMingLiU" w:hAnsi="PMingLiU" w:hint="eastAsia"/>
        </w:rPr>
        <w:br/>
        <w:t>(３)</w:t>
      </w:r>
      <w:r w:rsidRPr="002C21B5">
        <w:rPr>
          <w:rFonts w:ascii="PMingLiU" w:hAnsi="PMingLiU"/>
        </w:rPr>
        <w:t>請針對A、B、C三種類型，各舉例一個東亞或東南亞國家？</w:t>
      </w:r>
    </w:p>
    <w:p w:rsidR="002C21B5" w:rsidRDefault="002C21B5" w:rsidP="002C21B5">
      <w:r>
        <w:rPr>
          <w:rFonts w:ascii="PMingLiU" w:hAnsi="PMingLiU" w:hint="eastAsia"/>
        </w:rPr>
        <w:t>答案：</w:t>
      </w:r>
      <w:r w:rsidRPr="00A752A7">
        <w:rPr>
          <w:rFonts w:hint="eastAsia"/>
        </w:rPr>
        <w:t>(</w:t>
      </w:r>
      <w:r w:rsidRPr="00A752A7">
        <w:t>１</w:t>
      </w:r>
      <w:r w:rsidRPr="00A752A7">
        <w:t>)</w:t>
      </w:r>
      <w:r w:rsidRPr="00A752A7">
        <w:rPr>
          <w:rFonts w:hint="eastAsia"/>
        </w:rPr>
        <w:t>(</w:t>
      </w:r>
      <w:r>
        <w:rPr>
          <w:rFonts w:hint="eastAsia"/>
        </w:rPr>
        <w:t>A</w:t>
      </w:r>
      <w:r w:rsidRPr="00F51BEC">
        <w:rPr>
          <w:rFonts w:ascii="PMingLiU" w:hAnsi="PMingLiU" w:hint="eastAsia"/>
        </w:rPr>
        <w:t>)。</w:t>
      </w:r>
      <w:r>
        <w:br/>
      </w:r>
      <w:r w:rsidRPr="00A752A7">
        <w:rPr>
          <w:rFonts w:hint="eastAsia"/>
        </w:rPr>
        <w:t>(</w:t>
      </w:r>
      <w:r w:rsidRPr="00A752A7">
        <w:rPr>
          <w:rFonts w:hint="eastAsia"/>
        </w:rPr>
        <w:t>２</w:t>
      </w:r>
      <w:r w:rsidRPr="00A752A7">
        <w:t>)</w:t>
      </w:r>
      <w:r w:rsidRPr="00A752A7">
        <w:rPr>
          <w:rFonts w:hint="eastAsia"/>
        </w:rPr>
        <w:t>(</w:t>
      </w:r>
      <w:r>
        <w:rPr>
          <w:rFonts w:hint="eastAsia"/>
        </w:rPr>
        <w:t>B</w:t>
      </w:r>
      <w:r w:rsidRPr="00F51BEC">
        <w:rPr>
          <w:rFonts w:ascii="PMingLiU" w:hAnsi="PMingLiU" w:hint="eastAsia"/>
        </w:rPr>
        <w:t>)。</w:t>
      </w:r>
      <w:r>
        <w:br/>
      </w:r>
      <w:r w:rsidRPr="00A752A7">
        <w:rPr>
          <w:rFonts w:hint="eastAsia"/>
        </w:rPr>
        <w:t>(</w:t>
      </w:r>
      <w:r w:rsidRPr="00A752A7">
        <w:rPr>
          <w:rFonts w:hint="eastAsia"/>
        </w:rPr>
        <w:t>３</w:t>
      </w:r>
      <w:r w:rsidRPr="00A752A7">
        <w:t>)</w:t>
      </w:r>
      <w:r w:rsidRPr="00482171">
        <w:t>A</w:t>
      </w:r>
      <w:r w:rsidRPr="00482171">
        <w:t>：日本；</w:t>
      </w:r>
      <w:r w:rsidRPr="00482171">
        <w:t>B</w:t>
      </w:r>
      <w:r w:rsidRPr="00482171">
        <w:t>：臺灣、韓國、新加坡等國；</w:t>
      </w:r>
      <w:r w:rsidRPr="00482171">
        <w:t>C</w:t>
      </w:r>
      <w:r w:rsidRPr="00482171">
        <w:t>：馬來西亞、泰國、中國大陸、越南等國。</w:t>
      </w:r>
    </w:p>
    <w:p w:rsidR="002C21B5" w:rsidRDefault="002C21B5" w:rsidP="002C21B5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482171">
        <w:rPr>
          <w:rFonts w:hint="eastAsia"/>
        </w:rPr>
        <w:t>(</w:t>
      </w:r>
      <w:r w:rsidRPr="00482171">
        <w:t>１</w:t>
      </w:r>
      <w:r w:rsidRPr="00482171">
        <w:t>)</w:t>
      </w:r>
      <w:r w:rsidRPr="004638D5">
        <w:rPr>
          <w:rFonts w:hint="eastAsia"/>
        </w:rPr>
        <w:t>維持較低的匯率，代表外幣的購買力較高，投資能力亦較高，有利吸引外資進入國內投資。故選</w:t>
      </w:r>
      <w:r w:rsidRPr="00482171">
        <w:rPr>
          <w:rFonts w:hint="eastAsia"/>
        </w:rPr>
        <w:t>(A)</w:t>
      </w:r>
      <w:r w:rsidRPr="004638D5">
        <w:rPr>
          <w:rFonts w:hint="eastAsia"/>
        </w:rPr>
        <w:t>。</w:t>
      </w:r>
      <w:r w:rsidRPr="00482171">
        <w:rPr>
          <w:rFonts w:hint="eastAsia"/>
        </w:rPr>
        <w:br/>
        <w:t>(</w:t>
      </w:r>
      <w:r w:rsidRPr="00482171">
        <w:rPr>
          <w:rFonts w:hint="eastAsia"/>
        </w:rPr>
        <w:t>２</w:t>
      </w:r>
      <w:r w:rsidRPr="00482171">
        <w:t>)</w:t>
      </w:r>
      <w:r w:rsidRPr="004638D5">
        <w:rPr>
          <w:rFonts w:hint="eastAsia"/>
        </w:rPr>
        <w:t>世界體系中，已開發國家多掌握核心技術。故選</w:t>
      </w:r>
      <w:r w:rsidRPr="00482171">
        <w:rPr>
          <w:rFonts w:hint="eastAsia"/>
        </w:rPr>
        <w:t>(B)</w:t>
      </w:r>
      <w:r w:rsidRPr="004638D5">
        <w:rPr>
          <w:rFonts w:hint="eastAsia"/>
        </w:rPr>
        <w:t>。</w:t>
      </w:r>
      <w:r w:rsidRPr="00482171">
        <w:rPr>
          <w:rFonts w:hint="eastAsia"/>
        </w:rPr>
        <w:t xml:space="preserve"> </w:t>
      </w:r>
      <w:r w:rsidRPr="00482171">
        <w:rPr>
          <w:rFonts w:hint="eastAsia"/>
        </w:rPr>
        <w:br/>
        <w:t>(</w:t>
      </w:r>
      <w:r w:rsidRPr="00482171">
        <w:rPr>
          <w:rFonts w:hint="eastAsia"/>
        </w:rPr>
        <w:t>３</w:t>
      </w:r>
      <w:r w:rsidRPr="00482171">
        <w:t>)</w:t>
      </w:r>
      <w:r w:rsidRPr="004638D5">
        <w:rPr>
          <w:rFonts w:hint="eastAsia"/>
        </w:rPr>
        <w:t>本題答案只能寫東亞或東南亞地區。</w:t>
      </w:r>
    </w:p>
    <w:p w:rsidR="002C21B5" w:rsidRDefault="002C21B5" w:rsidP="002C21B5">
      <w:pPr>
        <w:rPr>
          <w:rFonts w:hint="eastAsia"/>
        </w:rPr>
      </w:pPr>
    </w:p>
    <w:p w:rsidR="002C21B5" w:rsidRPr="002C21B5" w:rsidRDefault="002C21B5" w:rsidP="002C21B5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0602-00030　　　</w:t>
      </w:r>
      <w:r>
        <w:rPr>
          <w:rFonts w:ascii="SMbarcode" w:eastAsia="SMbarcode" w:hAnsi="PMingLiU"/>
        </w:rPr>
        <w:t>*085402-0602-00030*</w:t>
      </w:r>
      <w:r>
        <w:rPr>
          <w:rFonts w:ascii="PMingLiU" w:hAnsi="PMingLiU"/>
        </w:rPr>
        <w:t xml:space="preserve">　　　難易度：難　　　出處：素養試題</w:t>
      </w:r>
    </w:p>
    <w:p w:rsidR="002C21B5" w:rsidRP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</w:rPr>
        <w:t>新殖民主義下的咖啡貿易</w:t>
      </w:r>
      <w:r w:rsidRPr="002C21B5">
        <w:rPr>
          <w:rFonts w:ascii="PMingLiU" w:hAnsi="PMingLiU"/>
        </w:rPr>
        <w:br/>
        <w:t xml:space="preserve">　　進入21世紀以後，歐洲、北美等先進國家依舊分裂為兩個敵對陣營：一派為以殖民時期為榮光、期待復辟的保守主義者，及另一派則為以反省態度面對歷史、主張自由主義的社會學家。後者認為過去奴隸制度與殖民主義雖已逐漸修正，然而重新席捲而來的資本主義，仍以諸多形式，持續營造出貧富國家間的不對等關係，並影響到落後國家的環境負載力與居民生計。</w:t>
      </w:r>
      <w:r w:rsidRPr="002C21B5">
        <w:rPr>
          <w:rFonts w:ascii="PMingLiU" w:hAnsi="PMingLiU"/>
        </w:rPr>
        <w:br/>
        <w:t xml:space="preserve">　　一般社會大眾的觀念，對於「帝國主義」與「殖民主義」仍有些混淆，兩者對於人類與環境財富上擁有相同的掠奪本質，但殖民只是帝國主義帶來的其中一項措施，且隨著資本主義不斷翻新面貌，影響尤為深遠。專家甚至認為，此種掠奪方式造成的影響，更甚於過去軍隊進入、屠殺當地人的行徑。而過去殖民帝國轄下的眾多奴隸，也在全球化「自由貿易」包裝下，轉變為低薪沉默的義務性免費勞工。</w:t>
      </w:r>
    </w:p>
    <w:p w:rsidR="002C21B5" w:rsidRDefault="002C21B5" w:rsidP="002C21B5">
      <w:pPr>
        <w:rPr>
          <w:rFonts w:ascii="PMingLiU" w:hAnsi="PMingLiU"/>
        </w:rPr>
      </w:pPr>
      <w:r w:rsidRPr="002C21B5">
        <w:rPr>
          <w:rFonts w:ascii="PMingLiU" w:hAnsi="PMingLiU"/>
          <w:color w:val="212121"/>
          <w:shd w:val="clear" w:color="auto" w:fill="FFFFFF"/>
        </w:rPr>
        <w:t xml:space="preserve">　　以咖啡為例，生產鏈終點的一杯咖啡售價約新台幣100元，但辛苦種植收穫的農民平均只拿到1元！2015年來因綠色咖啡豆的國際市場價格遽跌，2019年更來到歷史新低1公斤80元。對於2,500萬名生產世界94%的咖啡小農而言，收入更因此連1元都不到，請見圖(一)、圖(二)。</w:t>
      </w:r>
      <w:r w:rsidRPr="002C21B5">
        <w:rPr>
          <w:rFonts w:ascii="PMingLiU" w:hAnsi="PMingLiU"/>
          <w:color w:val="212121"/>
          <w:shd w:val="clear" w:color="auto" w:fill="FFFFFF"/>
        </w:rPr>
        <w:br/>
      </w:r>
      <w:r w:rsidR="00906448" w:rsidRPr="002C21B5">
        <w:rPr>
          <w:rFonts w:ascii="PMingLiU" w:hAnsi="PMingLiU"/>
          <w:noProof/>
          <w:color w:val="212121"/>
          <w:shd w:val="clear" w:color="auto" w:fill="FFFFFF"/>
        </w:rPr>
        <w:drawing>
          <wp:inline distT="0" distB="0" distL="0" distR="0">
            <wp:extent cx="3038475" cy="191452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  <w:color w:val="212121"/>
          <w:shd w:val="clear" w:color="auto" w:fill="FFFFFF"/>
        </w:rPr>
        <w:br/>
        <w:t>圖(一)　咖啡價格2015年後屢創新低</w:t>
      </w:r>
      <w:r w:rsidRPr="002C21B5">
        <w:rPr>
          <w:rFonts w:ascii="PMingLiU" w:hAnsi="PMingLiU"/>
          <w:color w:val="212121"/>
          <w:shd w:val="clear" w:color="auto" w:fill="FFFFFF"/>
        </w:rPr>
        <w:br/>
      </w:r>
      <w:r w:rsidR="00906448" w:rsidRPr="002C21B5">
        <w:rPr>
          <w:rFonts w:ascii="PMingLiU" w:hAnsi="PMingLiU"/>
          <w:noProof/>
          <w:color w:val="212121"/>
          <w:shd w:val="clear" w:color="auto" w:fill="FFFFFF"/>
        </w:rPr>
        <w:drawing>
          <wp:inline distT="0" distB="0" distL="0" distR="0">
            <wp:extent cx="2419350" cy="241935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  <w:color w:val="212121"/>
          <w:shd w:val="clear" w:color="auto" w:fill="FFFFFF"/>
        </w:rPr>
        <w:br/>
        <w:t>圖(二)　一杯100元咖啡的獲利分配示意圖</w:t>
      </w:r>
      <w:r w:rsidRPr="002C21B5">
        <w:rPr>
          <w:rFonts w:ascii="PMingLiU" w:hAnsi="PMingLiU"/>
          <w:color w:val="212121"/>
          <w:shd w:val="clear" w:color="auto" w:fill="FFFFFF"/>
        </w:rPr>
        <w:br/>
        <w:t xml:space="preserve">　　對中美洲的咖啡農來說，每公斤咖啡投入的生產成本約新臺幣132～164元，但在辛苦的種植、收割，甚至連孩童都加入農耕勞動後，卻沒有得到任何收入，為了維持生活只好借貸購買糧食，也因此背負了沉重的債務。在入不敷出的情形下，有些農民眼睜睜地看著孩童挨餓，有些轉種可可、鴉片、大麻，有些乾脆棄耕，更有一些農民因此離鄉背井尋求發展，或寄居在都市一角，使得都市貧民窟反常地膨脹壯大起來；或輾轉遷徙到美國邊境，伺機偷渡。反觀消費國之一的英國，扣除農民收益之外，所有收入皆為該國所有，而咖啡銷售獲得的利潤卻僅占GDP的2%，對國家經濟的影響程度遠比不上中南美各國，也因此使得咖啡的產銷，蒙上了不公平貿易、剝削落後國家的色彩。</w:t>
      </w:r>
      <w:r w:rsidRPr="002C21B5">
        <w:rPr>
          <w:rFonts w:ascii="PMingLiU" w:hAnsi="PMingLiU"/>
          <w:color w:val="212121"/>
          <w:shd w:val="clear" w:color="auto" w:fill="FFFFFF"/>
        </w:rPr>
        <w:br/>
      </w:r>
      <w:r w:rsidRPr="002C21B5">
        <w:rPr>
          <w:rFonts w:ascii="PMingLiU" w:hAnsi="PMingLiU"/>
        </w:rPr>
        <w:t>(　　)(１)以咖啡生產的產業分工鏈「先→後」而言，其平均產值的高低，最可能如下列何者所示？</w:t>
      </w:r>
      <w:r w:rsidRPr="002C21B5">
        <w:rPr>
          <w:rFonts w:ascii="PMingLiU" w:hAnsi="PMingLiU"/>
        </w:rPr>
        <w:br/>
        <w:t>(A)</w:t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1381125" cy="12192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(B)</w:t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1381125" cy="12192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(C)</w:t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1381125" cy="121920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 w:hint="eastAsia"/>
        </w:rPr>
        <w:br/>
      </w:r>
      <w:r w:rsidRPr="002C21B5">
        <w:rPr>
          <w:rFonts w:ascii="PMingLiU" w:hAnsi="PMingLiU"/>
        </w:rPr>
        <w:t>(D)</w:t>
      </w:r>
      <w:r w:rsidR="00906448" w:rsidRPr="002C21B5">
        <w:rPr>
          <w:rFonts w:ascii="PMingLiU" w:hAnsi="PMingLiU"/>
          <w:noProof/>
        </w:rPr>
        <w:drawing>
          <wp:inline distT="0" distB="0" distL="0" distR="0">
            <wp:extent cx="1381125" cy="12192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1B5">
        <w:rPr>
          <w:rFonts w:ascii="PMingLiU" w:hAnsi="PMingLiU"/>
        </w:rPr>
        <w:br/>
        <w:t>(　　)(２)殖民主義殘存於現代農業的影響層面很廣，但並</w:t>
      </w:r>
      <w:r w:rsidRPr="002C21B5">
        <w:rPr>
          <w:rFonts w:ascii="PMingLiU" w:hAnsi="PMingLiU"/>
          <w:u w:val="single"/>
        </w:rPr>
        <w:t>不包括</w:t>
      </w:r>
      <w:r w:rsidRPr="002C21B5">
        <w:rPr>
          <w:rFonts w:ascii="PMingLiU" w:hAnsi="PMingLiU"/>
        </w:rPr>
        <w:t>下列何者？　(A)平均農民擁有的耕地大小　(B)單一作物為主的田地景觀　(C)單一運輸路線延伸至全面　(D)農作環境發展上的永續性</w:t>
      </w:r>
      <w:r w:rsidRPr="002C21B5">
        <w:rPr>
          <w:rFonts w:ascii="PMingLiU" w:hAnsi="PMingLiU"/>
        </w:rPr>
        <w:br/>
        <w:t>(　　)(３)由這則引文敘述中，可以得到下列何項正確的推論？　(A)消費國對前殖民地已由反吸作用轉為擴散作用　(B)前殖民地對消費國已由退化作用轉為模仿作用　(C)經濟作物生產國與消費國的收入差距不斷加大　(D)後殖民時期的作物生產國尚未步入全球化浪潮</w:t>
      </w:r>
      <w:r w:rsidRPr="002C21B5">
        <w:rPr>
          <w:rFonts w:ascii="PMingLiU" w:hAnsi="PMingLiU"/>
        </w:rPr>
        <w:br/>
        <w:t>(　　)(４)咖啡農面對國際市場暴跌，背負沉重債務，無以維生的窘境，可能造成下列何項數字反常的升高？　(A)咖啡園面積　(B)環境負載力　(C)鄉村人口密度　(D)都市化程度</w:t>
      </w:r>
      <w:r w:rsidRPr="002C21B5">
        <w:rPr>
          <w:rFonts w:ascii="PMingLiU" w:hAnsi="PMingLiU"/>
        </w:rPr>
        <w:br/>
        <w:t>(５)中南美、非洲等地種植咖啡的農民，平均每人收入極低，且經常血本無歸甚至背負著沉重的債務；請就「農業經營」的觀點以及「產業鏈」的角度，提出兩點原因，說明為何造成此種結果？</w:t>
      </w:r>
    </w:p>
    <w:p w:rsidR="002C21B5" w:rsidRDefault="002C21B5" w:rsidP="002C21B5">
      <w:pPr>
        <w:rPr>
          <w:rFonts w:hAnsi="PMingLiU" w:hint="eastAsia"/>
          <w:kern w:val="0"/>
        </w:rPr>
      </w:pPr>
      <w:r>
        <w:rPr>
          <w:rFonts w:ascii="PMingLiU" w:hAnsi="PMingLiU"/>
        </w:rPr>
        <w:t>答案：</w:t>
      </w:r>
      <w:r w:rsidRPr="00993C4D">
        <w:t>(</w:t>
      </w:r>
      <w:r>
        <w:rPr>
          <w:rFonts w:hint="eastAsia"/>
        </w:rPr>
        <w:t>１</w:t>
      </w:r>
      <w:r w:rsidRPr="00993C4D">
        <w:t>)</w:t>
      </w:r>
      <w:r>
        <w:rPr>
          <w:rFonts w:hint="eastAsia"/>
        </w:rPr>
        <w:t>(</w:t>
      </w:r>
      <w:r>
        <w:t>D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br/>
      </w:r>
      <w:r w:rsidRPr="00993C4D">
        <w:t>(</w:t>
      </w:r>
      <w:r>
        <w:rPr>
          <w:rFonts w:hint="eastAsia"/>
        </w:rPr>
        <w:t>２</w:t>
      </w:r>
      <w:r w:rsidRPr="00993C4D">
        <w:t>)</w:t>
      </w: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br/>
      </w:r>
      <w:r w:rsidRPr="00993C4D">
        <w:t>(</w:t>
      </w:r>
      <w:r>
        <w:rPr>
          <w:rFonts w:hint="eastAsia"/>
        </w:rPr>
        <w:t>３</w:t>
      </w:r>
      <w:r w:rsidRPr="00993C4D">
        <w:t>)</w:t>
      </w: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br/>
      </w:r>
      <w:r w:rsidRPr="00993C4D">
        <w:t>(</w:t>
      </w:r>
      <w:r>
        <w:rPr>
          <w:rFonts w:hint="eastAsia"/>
        </w:rPr>
        <w:t>４</w:t>
      </w:r>
      <w:r w:rsidRPr="00993C4D">
        <w:t>)</w:t>
      </w:r>
      <w:r>
        <w:rPr>
          <w:rFonts w:hint="eastAsia"/>
        </w:rPr>
        <w:t>(</w:t>
      </w:r>
      <w:r>
        <w:t>D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br/>
      </w:r>
      <w:r w:rsidRPr="00993C4D">
        <w:t>(</w:t>
      </w:r>
      <w:r>
        <w:rPr>
          <w:rFonts w:hint="eastAsia"/>
        </w:rPr>
        <w:t>５</w:t>
      </w:r>
      <w:r w:rsidRPr="00993C4D">
        <w:t>)</w:t>
      </w:r>
      <w:r w:rsidRPr="00F51BEC">
        <w:rPr>
          <w:rFonts w:hAnsi="PMingLiU" w:hint="eastAsia"/>
          <w:kern w:val="0"/>
        </w:rPr>
        <w:t>勞力密集、加工程度太低</w:t>
      </w:r>
    </w:p>
    <w:p w:rsidR="002C21B5" w:rsidRDefault="002C21B5" w:rsidP="002C21B5">
      <w:pPr>
        <w:rPr>
          <w:rFonts w:hAnsi="PMingLiU" w:hint="eastAsia"/>
          <w:kern w:val="0"/>
        </w:rPr>
      </w:pPr>
      <w:r>
        <w:rPr>
          <w:rFonts w:ascii="PMingLiU" w:hAnsi="PMingLiU"/>
        </w:rPr>
        <w:t>解析：</w:t>
      </w:r>
      <w:r w:rsidRPr="00582904">
        <w:t>(</w:t>
      </w:r>
      <w:r w:rsidRPr="00582904">
        <w:rPr>
          <w:rFonts w:hint="eastAsia"/>
        </w:rPr>
        <w:t>１</w:t>
      </w:r>
      <w:r w:rsidRPr="00582904">
        <w:t>)</w:t>
      </w:r>
      <w:r w:rsidRPr="00F51BEC">
        <w:rPr>
          <w:rFonts w:hAnsi="PMingLiU" w:hint="eastAsia"/>
          <w:kern w:val="0"/>
        </w:rPr>
        <w:t>由於農民所得最低，隨著加工程度升高，商業利潤的分配，愈往終端愈高，與</w:t>
      </w:r>
      <w:r w:rsidRPr="00F51BEC">
        <w:rPr>
          <w:rFonts w:hAnsi="PMingLiU" w:hint="eastAsia"/>
          <w:kern w:val="0"/>
        </w:rPr>
        <w:t>(D)</w:t>
      </w:r>
      <w:r w:rsidRPr="00F51BEC">
        <w:rPr>
          <w:rFonts w:hAnsi="PMingLiU" w:hint="eastAsia"/>
          <w:kern w:val="0"/>
        </w:rPr>
        <w:t>相符。</w:t>
      </w:r>
      <w:r w:rsidRPr="00582904">
        <w:br/>
        <w:t>(</w:t>
      </w:r>
      <w:r w:rsidRPr="00582904">
        <w:rPr>
          <w:rFonts w:hint="eastAsia"/>
        </w:rPr>
        <w:t>２</w:t>
      </w:r>
      <w:r w:rsidRPr="00582904">
        <w:t>)</w:t>
      </w:r>
      <w:r w:rsidRPr="00F51BEC">
        <w:rPr>
          <w:rFonts w:hAnsi="PMingLiU" w:hint="eastAsia"/>
          <w:kern w:val="0"/>
        </w:rPr>
        <w:t>熱帶栽培業具有濃厚的殖民地式經濟色彩，農民擁有的耕地小、所得低，單一作物取代多元化自給作物現象普遍，且掠奪性高、永續性低，故</w:t>
      </w:r>
      <w:r w:rsidRPr="00F51BEC">
        <w:rPr>
          <w:rFonts w:hAnsi="PMingLiU" w:hint="eastAsia"/>
          <w:kern w:val="0"/>
        </w:rPr>
        <w:t>(</w:t>
      </w:r>
      <w:r>
        <w:rPr>
          <w:rFonts w:hint="eastAsia"/>
        </w:rPr>
        <w:t>A</w:t>
      </w:r>
      <w:r w:rsidRPr="00F51BEC">
        <w:rPr>
          <w:rFonts w:hAnsi="PMingLiU" w:hint="eastAsia"/>
          <w:kern w:val="0"/>
        </w:rPr>
        <w:t>)(</w:t>
      </w:r>
      <w:r w:rsidRPr="005C46B2">
        <w:t>B</w:t>
      </w:r>
      <w:r w:rsidRPr="00F51BEC">
        <w:rPr>
          <w:rFonts w:hAnsi="PMingLiU" w:hint="eastAsia"/>
          <w:kern w:val="0"/>
        </w:rPr>
        <w:t>)(D)</w:t>
      </w:r>
      <w:r w:rsidRPr="00F51BEC">
        <w:rPr>
          <w:rFonts w:hAnsi="PMingLiU" w:hint="eastAsia"/>
          <w:kern w:val="0"/>
        </w:rPr>
        <w:t>正確。由於所生產之經濟作物主供輸出，交通建設多為單一路線，並未擴張至全面，故</w:t>
      </w:r>
      <w:r w:rsidRPr="00F51BEC">
        <w:rPr>
          <w:rFonts w:hAnsi="PMingLiU" w:hint="eastAsia"/>
          <w:kern w:val="0"/>
        </w:rPr>
        <w:t>(</w:t>
      </w:r>
      <w:r w:rsidRPr="005C46B2">
        <w:rPr>
          <w:rFonts w:hint="eastAsia"/>
        </w:rPr>
        <w:t>C</w:t>
      </w:r>
      <w:r w:rsidRPr="00F51BEC">
        <w:rPr>
          <w:rFonts w:hAnsi="PMingLiU" w:hint="eastAsia"/>
          <w:kern w:val="0"/>
        </w:rPr>
        <w:t>)</w:t>
      </w:r>
      <w:r w:rsidRPr="00F51BEC">
        <w:rPr>
          <w:rFonts w:hAnsi="PMingLiU" w:hint="eastAsia"/>
          <w:kern w:val="0"/>
        </w:rPr>
        <w:t>不正確。</w:t>
      </w:r>
      <w:r w:rsidRPr="00582904">
        <w:br/>
        <w:t>(</w:t>
      </w:r>
      <w:r>
        <w:rPr>
          <w:rFonts w:hint="eastAsia"/>
        </w:rPr>
        <w:t>３</w:t>
      </w:r>
      <w:r w:rsidRPr="00582904">
        <w:t>)</w:t>
      </w:r>
      <w:r w:rsidRPr="00F51BEC">
        <w:rPr>
          <w:rFonts w:hAnsi="PMingLiU" w:hint="eastAsia"/>
          <w:kern w:val="0"/>
        </w:rPr>
        <w:t>不平等交換造成貧富國家之間的差距，顯示富國（消費國）發生反吸作用，貧國為退化作用，故</w:t>
      </w:r>
      <w:r w:rsidRPr="00F51BEC">
        <w:rPr>
          <w:rFonts w:hAnsi="PMingLiU" w:hint="eastAsia"/>
          <w:kern w:val="0"/>
        </w:rPr>
        <w:t>(</w:t>
      </w:r>
      <w:r w:rsidRPr="005C46B2">
        <w:rPr>
          <w:rFonts w:hint="eastAsia"/>
        </w:rPr>
        <w:t>C</w:t>
      </w:r>
      <w:r w:rsidRPr="00F51BEC">
        <w:rPr>
          <w:rFonts w:hAnsi="PMingLiU" w:hint="eastAsia"/>
          <w:kern w:val="0"/>
        </w:rPr>
        <w:t>)</w:t>
      </w:r>
      <w:r w:rsidRPr="00F51BEC">
        <w:rPr>
          <w:rFonts w:hAnsi="PMingLiU" w:hint="eastAsia"/>
          <w:kern w:val="0"/>
        </w:rPr>
        <w:t>正確，</w:t>
      </w:r>
      <w:r w:rsidRPr="00F51BEC">
        <w:rPr>
          <w:rFonts w:hAnsi="PMingLiU" w:hint="eastAsia"/>
          <w:kern w:val="0"/>
        </w:rPr>
        <w:t>(</w:t>
      </w:r>
      <w:r>
        <w:rPr>
          <w:rFonts w:hint="eastAsia"/>
        </w:rPr>
        <w:t>A</w:t>
      </w:r>
      <w:r w:rsidRPr="00F51BEC">
        <w:rPr>
          <w:rFonts w:hAnsi="PMingLiU" w:hint="eastAsia"/>
          <w:kern w:val="0"/>
        </w:rPr>
        <w:t>)(</w:t>
      </w:r>
      <w:r w:rsidRPr="005C46B2">
        <w:t>B</w:t>
      </w:r>
      <w:r w:rsidRPr="00F51BEC">
        <w:rPr>
          <w:rFonts w:hAnsi="PMingLiU" w:hint="eastAsia"/>
          <w:kern w:val="0"/>
        </w:rPr>
        <w:t>)</w:t>
      </w:r>
      <w:r w:rsidRPr="00F51BEC">
        <w:rPr>
          <w:rFonts w:hAnsi="PMingLiU" w:hint="eastAsia"/>
          <w:kern w:val="0"/>
        </w:rPr>
        <w:t>不正確。作物生產國因進入全球化浪潮，以致在不平等貿易下益趨貧困，故</w:t>
      </w:r>
      <w:r w:rsidRPr="00F51BEC">
        <w:rPr>
          <w:rFonts w:hAnsi="PMingLiU" w:hint="eastAsia"/>
          <w:kern w:val="0"/>
        </w:rPr>
        <w:t>(D)</w:t>
      </w:r>
      <w:r w:rsidRPr="00F51BEC">
        <w:rPr>
          <w:rFonts w:hAnsi="PMingLiU" w:hint="eastAsia"/>
          <w:kern w:val="0"/>
        </w:rPr>
        <w:t>不正確。</w:t>
      </w:r>
      <w:r w:rsidRPr="00582904">
        <w:br/>
        <w:t>(</w:t>
      </w:r>
      <w:r>
        <w:rPr>
          <w:rFonts w:hint="eastAsia"/>
        </w:rPr>
        <w:t>４</w:t>
      </w:r>
      <w:r w:rsidRPr="00582904">
        <w:t>)</w:t>
      </w:r>
      <w:r w:rsidRPr="00F51BEC">
        <w:rPr>
          <w:rFonts w:hAnsi="PMingLiU" w:hint="eastAsia"/>
          <w:kern w:val="0"/>
        </w:rPr>
        <w:t>咖啡農轉種或棄耕，田地面積縮小，掠奪性使環境負載力降低，故</w:t>
      </w:r>
      <w:r w:rsidRPr="00F51BEC">
        <w:rPr>
          <w:rFonts w:hAnsi="PMingLiU" w:hint="eastAsia"/>
          <w:kern w:val="0"/>
        </w:rPr>
        <w:t>(</w:t>
      </w:r>
      <w:r>
        <w:rPr>
          <w:rFonts w:hint="eastAsia"/>
        </w:rPr>
        <w:t>A</w:t>
      </w:r>
      <w:r w:rsidRPr="00F51BEC">
        <w:rPr>
          <w:rFonts w:hAnsi="PMingLiU" w:hint="eastAsia"/>
          <w:kern w:val="0"/>
        </w:rPr>
        <w:t>)(</w:t>
      </w:r>
      <w:r w:rsidRPr="005C46B2">
        <w:t>B</w:t>
      </w:r>
      <w:r w:rsidRPr="00F51BEC">
        <w:rPr>
          <w:rFonts w:hAnsi="PMingLiU" w:hint="eastAsia"/>
          <w:kern w:val="0"/>
        </w:rPr>
        <w:t>)</w:t>
      </w:r>
      <w:r w:rsidRPr="00F51BEC">
        <w:rPr>
          <w:rFonts w:hAnsi="PMingLiU" w:hint="eastAsia"/>
          <w:kern w:val="0"/>
        </w:rPr>
        <w:t>不正確。農民由鄉村移往都市，使鄉村人口密度降低，都市化程度升高，故</w:t>
      </w:r>
      <w:r w:rsidRPr="00F51BEC">
        <w:rPr>
          <w:rFonts w:hAnsi="PMingLiU" w:hint="eastAsia"/>
          <w:kern w:val="0"/>
        </w:rPr>
        <w:t>(</w:t>
      </w:r>
      <w:r w:rsidRPr="005C46B2">
        <w:rPr>
          <w:rFonts w:hint="eastAsia"/>
        </w:rPr>
        <w:t>C</w:t>
      </w:r>
      <w:r w:rsidRPr="00F51BEC">
        <w:rPr>
          <w:rFonts w:hAnsi="PMingLiU" w:hint="eastAsia"/>
          <w:kern w:val="0"/>
        </w:rPr>
        <w:t>)</w:t>
      </w:r>
      <w:r w:rsidRPr="00F51BEC">
        <w:rPr>
          <w:rFonts w:hAnsi="PMingLiU" w:hint="eastAsia"/>
          <w:kern w:val="0"/>
        </w:rPr>
        <w:t>不正確，</w:t>
      </w:r>
      <w:r w:rsidRPr="00F51BEC">
        <w:rPr>
          <w:rFonts w:hAnsi="PMingLiU" w:hint="eastAsia"/>
          <w:kern w:val="0"/>
        </w:rPr>
        <w:t>(D)</w:t>
      </w:r>
      <w:r w:rsidRPr="00F51BEC">
        <w:rPr>
          <w:rFonts w:hAnsi="PMingLiU" w:hint="eastAsia"/>
          <w:kern w:val="0"/>
        </w:rPr>
        <w:t>正確。</w:t>
      </w:r>
      <w:r w:rsidRPr="00582904">
        <w:br/>
        <w:t>(</w:t>
      </w:r>
      <w:r>
        <w:rPr>
          <w:rFonts w:hint="eastAsia"/>
        </w:rPr>
        <w:t>５</w:t>
      </w:r>
      <w:r w:rsidRPr="00582904">
        <w:t>)</w:t>
      </w:r>
      <w:r w:rsidRPr="00F51BEC">
        <w:rPr>
          <w:rFonts w:hAnsi="PMingLiU" w:hint="eastAsia"/>
          <w:kern w:val="0"/>
        </w:rPr>
        <w:t>由於勞工眾多，加上作物加工程度太低，不易提升附加價值，因此平均每位勞工所得極低。</w:t>
      </w:r>
    </w:p>
    <w:p w:rsidR="002C21B5" w:rsidRDefault="002C21B5" w:rsidP="002C21B5">
      <w:pPr>
        <w:rPr>
          <w:rFonts w:hAnsi="PMingLiU" w:hint="eastAsia"/>
          <w:kern w:val="0"/>
        </w:rPr>
      </w:pPr>
    </w:p>
    <w:p w:rsidR="0095098A" w:rsidRPr="002C21B5" w:rsidRDefault="0095098A" w:rsidP="002C21B5">
      <w:pPr>
        <w:rPr>
          <w:rFonts w:ascii="PMingLiU" w:hAnsi="PMingLiU" w:hint="eastAsia"/>
        </w:rPr>
      </w:pPr>
    </w:p>
    <w:sectPr w:rsidR="0095098A" w:rsidRPr="002C21B5">
      <w:footerReference w:type="default" r:id="rId71"/>
      <w:pgSz w:w="12242" w:h="17282" w:code="133"/>
      <w:pgMar w:top="851" w:right="1021" w:bottom="1077" w:left="1021" w:header="567" w:footer="624" w:gutter="0"/>
      <w:cols w:space="720"/>
      <w:docGrid w:type="lines" w:linePitch="30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51325" w:rsidRDefault="00151325">
      <w:r>
        <w:separator/>
      </w:r>
    </w:p>
  </w:endnote>
  <w:endnote w:type="continuationSeparator" w:id="0">
    <w:p w:rsidR="00151325" w:rsidRDefault="001513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Mbarcode">
    <w:charset w:val="88"/>
    <w:family w:val="auto"/>
    <w:pitch w:val="variable"/>
    <w:sig w:usb0="00000001" w:usb1="08080000" w:usb2="00000010" w:usb3="00000000" w:csb0="001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FKai-SB">
    <w:altName w:val="標楷體"/>
    <w:charset w:val="88"/>
    <w:family w:val="script"/>
    <w:pitch w:val="fixed"/>
    <w:sig w:usb0="00000003" w:usb1="082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098A" w:rsidRDefault="0095098A">
    <w:pPr>
      <w:pStyle w:val="a6"/>
      <w:jc w:val="center"/>
      <w:rPr>
        <w:rFonts w:hint="eastAsia"/>
      </w:rPr>
    </w:pPr>
    <w:r>
      <w:rPr>
        <w:rFonts w:eastAsia="DFKai-SB" w:hint="eastAsia"/>
      </w:rPr>
      <w:t>─</w:t>
    </w:r>
    <w:r>
      <w:rPr>
        <w:rFonts w:eastAsia="DFKai-SB" w:hint="eastAsia"/>
      </w:rPr>
      <w:t xml:space="preserve"> 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2C21B5"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  <w:rFonts w:hint="eastAsia"/>
      </w:rPr>
      <w:t xml:space="preserve"> </w:t>
    </w:r>
    <w:r>
      <w:rPr>
        <w:rStyle w:val="a7"/>
        <w:rFonts w:hint="eastAsia"/>
      </w:rPr>
      <w:t>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51325" w:rsidRDefault="00151325">
      <w:r>
        <w:separator/>
      </w:r>
    </w:p>
  </w:footnote>
  <w:footnote w:type="continuationSeparator" w:id="0">
    <w:p w:rsidR="00151325" w:rsidRDefault="001513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978F6"/>
    <w:multiLevelType w:val="singleLevel"/>
    <w:tmpl w:val="F6F4ACE2"/>
    <w:lvl w:ilvl="0">
      <w:start w:val="1"/>
      <w:numFmt w:val="decimal"/>
      <w:lvlText w:val="(   )%1."/>
      <w:lvlJc w:val="left"/>
      <w:pPr>
        <w:tabs>
          <w:tab w:val="num" w:pos="720"/>
        </w:tabs>
        <w:ind w:left="425" w:hanging="425"/>
      </w:pPr>
      <w:rPr>
        <w:rFonts w:hint="eastAsia"/>
      </w:rPr>
    </w:lvl>
  </w:abstractNum>
  <w:abstractNum w:abstractNumId="1" w15:restartNumberingAfterBreak="0">
    <w:nsid w:val="0E17492C"/>
    <w:multiLevelType w:val="hybridMultilevel"/>
    <w:tmpl w:val="8D0A6484"/>
    <w:lvl w:ilvl="0" w:tplc="6164B8F8">
      <w:start w:val="1"/>
      <w:numFmt w:val="upperLetter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920"/>
        </w:tabs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400"/>
        </w:tabs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360"/>
        </w:tabs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840"/>
        </w:tabs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800"/>
        </w:tabs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280"/>
        </w:tabs>
        <w:ind w:left="5280" w:hanging="480"/>
      </w:pPr>
    </w:lvl>
  </w:abstractNum>
  <w:abstractNum w:abstractNumId="2" w15:restartNumberingAfterBreak="0">
    <w:nsid w:val="61B814D8"/>
    <w:multiLevelType w:val="singleLevel"/>
    <w:tmpl w:val="884649AA"/>
    <w:lvl w:ilvl="0">
      <w:start w:val="1"/>
      <w:numFmt w:val="none"/>
      <w:lvlText w:val="(　　)"/>
      <w:lvlJc w:val="left"/>
      <w:pPr>
        <w:tabs>
          <w:tab w:val="num" w:pos="720"/>
        </w:tabs>
        <w:ind w:left="0" w:firstLine="0"/>
      </w:pPr>
      <w:rPr>
        <w:rFonts w:hint="eastAsia"/>
      </w:rPr>
    </w:lvl>
  </w:abstractNum>
  <w:num w:numId="1" w16cid:durableId="582490902">
    <w:abstractNumId w:val="0"/>
  </w:num>
  <w:num w:numId="2" w16cid:durableId="1502155445">
    <w:abstractNumId w:val="2"/>
  </w:num>
  <w:num w:numId="3" w16cid:durableId="18845540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attachedTemplate r:id="rId1"/>
  <w:defaultTabStop w:val="482"/>
  <w:drawingGridHorizontalSpacing w:val="120"/>
  <w:drawingGridVerticalSpacing w:val="303"/>
  <w:displayHorizontalDrawingGridEvery w:val="0"/>
  <w:noPunctuationKerning/>
  <w:characterSpacingControl w:val="doNotCompress"/>
  <w:noLineBreaksBefore w:lang="zh-TW" w:val="。"/>
  <w:hdrShapeDefaults>
    <o:shapedefaults v:ext="edit" spidmax="3074" fill="f" fillcolor="white" stroke="f">
      <v:fill color="white" on="f"/>
      <v:stroke on="f"/>
      <v:textbox inset="0,0,0,0"/>
      <o:colormru v:ext="edit" colors="#eaeaea"/>
      <o:colormenu v:ext="edit" fillcolor="#eaeaea" strokecolor="black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1B5"/>
    <w:rsid w:val="00151325"/>
    <w:rsid w:val="002C21B5"/>
    <w:rsid w:val="00906448"/>
    <w:rsid w:val="00950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 fill="f" fillcolor="white" stroke="f">
      <v:fill color="white" on="f"/>
      <v:stroke on="f"/>
      <v:textbox inset="0,0,0,0"/>
      <o:colormru v:ext="edit" colors="#eaeaea"/>
      <o:colormenu v:ext="edit" fillcolor="#eaeaea" strokecolor="black"/>
    </o:shapedefaults>
    <o:shapelayout v:ext="edit">
      <o:idmap v:ext="edit" data="2"/>
      <o:regrouptable v:ext="edit">
        <o:entry new="1" old="0"/>
        <o:entry new="2" old="1"/>
        <o:entry new="3" old="0"/>
        <o:entry new="4" old="0"/>
        <o:entry new="5" old="0"/>
        <o:entry new="6" old="0"/>
        <o:entry new="7" old="0"/>
        <o:entry new="8" old="0"/>
      </o:regrouptable>
    </o:shapelayout>
  </w:shapeDefaults>
  <w:decimalSymbol w:val="."/>
  <w:listSeparator w:val=","/>
  <w15:chartTrackingRefBased/>
  <w15:docId w15:val="{84AB0C22-6D9A-4B4B-BEAF-A2E5FB663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PMingLiU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kern w:val="2"/>
    </w:rPr>
  </w:style>
  <w:style w:type="character" w:default="1" w:styleId="a0">
    <w:name w:val="Default Paragraph Font"/>
    <w:semiHidden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semiHidden/>
    <w:rPr>
      <w:sz w:val="18"/>
    </w:rPr>
  </w:style>
  <w:style w:type="paragraph" w:styleId="a4">
    <w:name w:val="annotation text"/>
    <w:basedOn w:val="a"/>
    <w:semiHidden/>
  </w:style>
  <w:style w:type="paragraph" w:styleId="a5">
    <w:name w:val="header"/>
    <w:basedOn w:val="a"/>
    <w:semiHidden/>
    <w:pPr>
      <w:tabs>
        <w:tab w:val="center" w:pos="4153"/>
        <w:tab w:val="right" w:pos="8306"/>
      </w:tabs>
      <w:snapToGrid w:val="0"/>
    </w:pPr>
  </w:style>
  <w:style w:type="paragraph" w:styleId="a6">
    <w:name w:val="footer"/>
    <w:basedOn w:val="a"/>
    <w:semiHidden/>
    <w:pPr>
      <w:tabs>
        <w:tab w:val="center" w:pos="4153"/>
        <w:tab w:val="right" w:pos="8306"/>
      </w:tabs>
      <w:snapToGrid w:val="0"/>
    </w:pPr>
  </w:style>
  <w:style w:type="character" w:styleId="a7">
    <w:name w:val="page number"/>
    <w:basedOn w:val="a0"/>
    <w:semiHidden/>
  </w:style>
  <w:style w:type="paragraph" w:styleId="a8">
    <w:name w:val="Plain Text"/>
    <w:basedOn w:val="a"/>
    <w:semiHidden/>
    <w:rPr>
      <w:rFonts w:ascii="MingLiU" w:eastAsia="MingLiU" w:hAnsi="Courier New"/>
      <w:sz w:val="24"/>
    </w:rPr>
  </w:style>
  <w:style w:type="character" w:styleId="a9">
    <w:name w:val="Hyperlink"/>
    <w:basedOn w:val="a0"/>
    <w:semiHidden/>
    <w:rPr>
      <w:color w:val="0000FF"/>
      <w:u w:val="single"/>
    </w:rPr>
  </w:style>
  <w:style w:type="character" w:styleId="aa">
    <w:name w:val="FollowedHyperlink"/>
    <w:basedOn w:val="a0"/>
    <w:semiHidden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big5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11.emf"/><Relationship Id="rId42" Type="http://schemas.openxmlformats.org/officeDocument/2006/relationships/oleObject" Target="embeddings/oleObject9.bin"/><Relationship Id="rId47" Type="http://schemas.openxmlformats.org/officeDocument/2006/relationships/image" Target="media/image30.jpeg"/><Relationship Id="rId63" Type="http://schemas.openxmlformats.org/officeDocument/2006/relationships/oleObject" Target="embeddings/oleObject15.bin"/><Relationship Id="rId68" Type="http://schemas.openxmlformats.org/officeDocument/2006/relationships/image" Target="media/image47.jpe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7.jpeg"/><Relationship Id="rId11" Type="http://schemas.openxmlformats.org/officeDocument/2006/relationships/image" Target="media/image4.jpeg"/><Relationship Id="rId24" Type="http://schemas.openxmlformats.org/officeDocument/2006/relationships/oleObject" Target="embeddings/oleObject6.bin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image" Target="media/image29.emf"/><Relationship Id="rId53" Type="http://schemas.openxmlformats.org/officeDocument/2006/relationships/image" Target="media/image35.jpeg"/><Relationship Id="rId58" Type="http://schemas.openxmlformats.org/officeDocument/2006/relationships/image" Target="media/image39.emf"/><Relationship Id="rId66" Type="http://schemas.openxmlformats.org/officeDocument/2006/relationships/image" Target="media/image45.jpeg"/><Relationship Id="rId5" Type="http://schemas.openxmlformats.org/officeDocument/2006/relationships/footnotes" Target="footnotes.xml"/><Relationship Id="rId61" Type="http://schemas.openxmlformats.org/officeDocument/2006/relationships/image" Target="media/image41.jpeg"/><Relationship Id="rId19" Type="http://schemas.openxmlformats.org/officeDocument/2006/relationships/image" Target="media/image10.emf"/><Relationship Id="rId14" Type="http://schemas.openxmlformats.org/officeDocument/2006/relationships/image" Target="media/image6.jpeg"/><Relationship Id="rId22" Type="http://schemas.openxmlformats.org/officeDocument/2006/relationships/oleObject" Target="embeddings/oleObject5.bin"/><Relationship Id="rId27" Type="http://schemas.openxmlformats.org/officeDocument/2006/relationships/image" Target="media/image15.jpeg"/><Relationship Id="rId30" Type="http://schemas.openxmlformats.org/officeDocument/2006/relationships/oleObject" Target="embeddings/oleObject7.bin"/><Relationship Id="rId35" Type="http://schemas.openxmlformats.org/officeDocument/2006/relationships/image" Target="media/image22.jpeg"/><Relationship Id="rId43" Type="http://schemas.openxmlformats.org/officeDocument/2006/relationships/oleObject" Target="embeddings/oleObject10.bin"/><Relationship Id="rId48" Type="http://schemas.openxmlformats.org/officeDocument/2006/relationships/image" Target="media/image31.emf"/><Relationship Id="rId56" Type="http://schemas.openxmlformats.org/officeDocument/2006/relationships/image" Target="media/image37.jpeg"/><Relationship Id="rId64" Type="http://schemas.openxmlformats.org/officeDocument/2006/relationships/image" Target="media/image43.jpeg"/><Relationship Id="rId69" Type="http://schemas.openxmlformats.org/officeDocument/2006/relationships/image" Target="media/image48.jpeg"/><Relationship Id="rId8" Type="http://schemas.openxmlformats.org/officeDocument/2006/relationships/image" Target="media/image2.wmf"/><Relationship Id="rId51" Type="http://schemas.openxmlformats.org/officeDocument/2006/relationships/image" Target="media/image33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emf"/><Relationship Id="rId17" Type="http://schemas.openxmlformats.org/officeDocument/2006/relationships/image" Target="media/image8.jpeg"/><Relationship Id="rId25" Type="http://schemas.openxmlformats.org/officeDocument/2006/relationships/image" Target="media/image13.jpeg"/><Relationship Id="rId33" Type="http://schemas.openxmlformats.org/officeDocument/2006/relationships/image" Target="media/image20.jpeg"/><Relationship Id="rId38" Type="http://schemas.openxmlformats.org/officeDocument/2006/relationships/image" Target="media/image25.emf"/><Relationship Id="rId46" Type="http://schemas.openxmlformats.org/officeDocument/2006/relationships/oleObject" Target="embeddings/oleObject11.bin"/><Relationship Id="rId59" Type="http://schemas.openxmlformats.org/officeDocument/2006/relationships/oleObject" Target="embeddings/oleObject14.bin"/><Relationship Id="rId67" Type="http://schemas.openxmlformats.org/officeDocument/2006/relationships/image" Target="media/image46.jpeg"/><Relationship Id="rId20" Type="http://schemas.openxmlformats.org/officeDocument/2006/relationships/oleObject" Target="embeddings/oleObject4.bin"/><Relationship Id="rId41" Type="http://schemas.openxmlformats.org/officeDocument/2006/relationships/image" Target="media/image27.emf"/><Relationship Id="rId54" Type="http://schemas.openxmlformats.org/officeDocument/2006/relationships/image" Target="media/image36.jpeg"/><Relationship Id="rId62" Type="http://schemas.openxmlformats.org/officeDocument/2006/relationships/image" Target="media/image42.wmf"/><Relationship Id="rId70" Type="http://schemas.openxmlformats.org/officeDocument/2006/relationships/image" Target="media/image4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wmf"/><Relationship Id="rId23" Type="http://schemas.openxmlformats.org/officeDocument/2006/relationships/image" Target="media/image12.wmf"/><Relationship Id="rId28" Type="http://schemas.openxmlformats.org/officeDocument/2006/relationships/image" Target="media/image16.jpeg"/><Relationship Id="rId36" Type="http://schemas.openxmlformats.org/officeDocument/2006/relationships/image" Target="media/image23.jpeg"/><Relationship Id="rId49" Type="http://schemas.openxmlformats.org/officeDocument/2006/relationships/oleObject" Target="embeddings/oleObject12.bin"/><Relationship Id="rId57" Type="http://schemas.openxmlformats.org/officeDocument/2006/relationships/image" Target="media/image38.jpeg"/><Relationship Id="rId10" Type="http://schemas.openxmlformats.org/officeDocument/2006/relationships/image" Target="media/image3.jpeg"/><Relationship Id="rId31" Type="http://schemas.openxmlformats.org/officeDocument/2006/relationships/image" Target="media/image18.jpeg"/><Relationship Id="rId44" Type="http://schemas.openxmlformats.org/officeDocument/2006/relationships/image" Target="media/image28.jpeg"/><Relationship Id="rId52" Type="http://schemas.openxmlformats.org/officeDocument/2006/relationships/image" Target="media/image34.jpeg"/><Relationship Id="rId60" Type="http://schemas.openxmlformats.org/officeDocument/2006/relationships/image" Target="media/image40.jpeg"/><Relationship Id="rId65" Type="http://schemas.openxmlformats.org/officeDocument/2006/relationships/image" Target="media/image44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2.bin"/><Relationship Id="rId18" Type="http://schemas.openxmlformats.org/officeDocument/2006/relationships/image" Target="media/image9.jpeg"/><Relationship Id="rId39" Type="http://schemas.openxmlformats.org/officeDocument/2006/relationships/oleObject" Target="embeddings/oleObject8.bin"/><Relationship Id="rId34" Type="http://schemas.openxmlformats.org/officeDocument/2006/relationships/image" Target="media/image21.jpeg"/><Relationship Id="rId50" Type="http://schemas.openxmlformats.org/officeDocument/2006/relationships/image" Target="media/image32.jpeg"/><Relationship Id="rId55" Type="http://schemas.openxmlformats.org/officeDocument/2006/relationships/oleObject" Target="embeddings/oleObject13.bin"/><Relationship Id="rId7" Type="http://schemas.openxmlformats.org/officeDocument/2006/relationships/image" Target="media/image1.jpeg"/><Relationship Id="rId7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K:\25.&#38988;&#24235;&#30456;&#38364;\&#38988;&#26412;\&#24460;&#21488;\eBook_Full-Section(&#20840;&#24180;&#32026;&#20849;&#29992;)\MyDot\paperA4_113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paperA4_113.dot</Template>
  <TotalTime>0</TotalTime>
  <Pages>1</Pages>
  <Words>2888</Words>
  <Characters>16463</Characters>
  <Application>Microsoft Office Word</Application>
  <DocSecurity>0</DocSecurity>
  <Lines>137</Lines>
  <Paragraphs>38</Paragraphs>
  <ScaleCrop>false</ScaleCrop>
  <Company>南一書局企業股份有限公司</Company>
  <LinksUpToDate>false</LinksUpToDate>
  <CharactersWithSpaces>19313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</dc:title>
  <dc:subject/>
  <dc:creator>d-edit15a</dc:creator>
  <cp:keywords/>
  <cp:lastModifiedBy>d-edit15a</cp:lastModifiedBy>
  <cp:revision>1</cp:revision>
  <cp:lastPrinted>1999-08-31T23:41:00Z</cp:lastPrinted>
  <dcterms:created xsi:type="dcterms:W3CDTF">2023-12-18T15:19:00Z</dcterms:created>
  <dcterms:modified xsi:type="dcterms:W3CDTF">2023-12-18T15:19:00Z</dcterms:modified>
</cp:coreProperties>
</file>