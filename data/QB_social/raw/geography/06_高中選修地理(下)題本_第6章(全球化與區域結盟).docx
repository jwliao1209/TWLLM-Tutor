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A733A" w:rsidRDefault="00C767FA" w:rsidP="001A733A">
      <w:pPr>
        <w:rPr>
          <w:rFonts w:ascii="PMingLiU" w:hAnsi="PMingLiU"/>
          <w:sz w:val="24"/>
        </w:rPr>
      </w:pPr>
      <w:bookmarkStart w:id="0" w:name="heading"/>
      <w:r>
        <w:rPr>
          <w:noProof/>
        </w:rPr>
        <w:drawing>
          <wp:anchor distT="0" distB="0" distL="114300" distR="114300" simplePos="0" relativeHeight="25165363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1A733A">
        <w:rPr>
          <w:rFonts w:ascii="PMingLiU" w:hAnsi="PMingLiU"/>
          <w:sz w:val="24"/>
        </w:rPr>
        <w:t>6–1　全球化與在地化</w:t>
      </w:r>
    </w:p>
    <w:bookmarkStart w:id="1" w:name="ch6–1_單選題"/>
    <w:bookmarkStart w:id="2" w:name="_MON_1303905798"/>
    <w:bookmarkEnd w:id="2"/>
    <w:p w:rsidR="001A733A" w:rsidRDefault="001A733A" w:rsidP="001A733A">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4389149" r:id="rId9"/>
        </w:object>
      </w:r>
      <w:r>
        <w:t xml:space="preserve"> </w:t>
      </w:r>
      <w:bookmarkEnd w:id="1"/>
    </w:p>
    <w:p w:rsidR="001A733A" w:rsidRDefault="001A733A" w:rsidP="001A733A">
      <w:pPr>
        <w:pBdr>
          <w:bottom w:val="single" w:sz="4" w:space="1" w:color="auto"/>
        </w:pBdr>
        <w:rPr>
          <w:rFonts w:ascii="PMingLiU" w:hAnsi="PMingLiU"/>
        </w:rPr>
      </w:pPr>
      <w:r>
        <w:rPr>
          <w:rFonts w:ascii="PMingLiU" w:hAnsi="PMingLiU"/>
        </w:rPr>
        <w:t xml:space="preserve">題號：0601-00013　　　</w:t>
      </w:r>
      <w:r>
        <w:rPr>
          <w:rFonts w:ascii="SMbarcode" w:eastAsia="SMbarcode" w:hAnsi="PMingLiU"/>
        </w:rPr>
        <w:t>*085606-0601-00013*</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下列哪些國家屬於主導全球經濟的「北方國家」？(甲)日本；(乙)美國；(丙)紐、澳；(丁)英、法、德</w:t>
      </w:r>
      <w:r w:rsidRPr="001A733A">
        <w:rPr>
          <w:rFonts w:ascii="PMingLiU" w:hAnsi="PMingLiU" w:hint="eastAsia"/>
        </w:rPr>
        <w:t xml:space="preserve">。　</w:t>
      </w:r>
      <w:r w:rsidRPr="001A733A">
        <w:rPr>
          <w:rFonts w:ascii="PMingLiU" w:hAnsi="PMingLiU"/>
        </w:rPr>
        <w:br/>
        <w:t>(A)甲乙丙</w:t>
      </w:r>
      <w:r w:rsidRPr="001A733A">
        <w:rPr>
          <w:rFonts w:ascii="PMingLiU" w:hAnsi="PMingLiU" w:hint="eastAsia"/>
        </w:rPr>
        <w:t xml:space="preserve">　</w:t>
      </w:r>
      <w:r w:rsidRPr="001A733A">
        <w:rPr>
          <w:rFonts w:ascii="PMingLiU" w:hAnsi="PMingLiU"/>
        </w:rPr>
        <w:t>(B)甲乙丁</w:t>
      </w:r>
      <w:r w:rsidRPr="001A733A">
        <w:rPr>
          <w:rFonts w:ascii="PMingLiU" w:hAnsi="PMingLiU" w:hint="eastAsia"/>
        </w:rPr>
        <w:t xml:space="preserve">　</w:t>
      </w:r>
      <w:r w:rsidRPr="001A733A">
        <w:rPr>
          <w:rFonts w:ascii="PMingLiU" w:hAnsi="PMingLiU"/>
        </w:rPr>
        <w:t>(C)乙丙丁</w:t>
      </w:r>
      <w:r w:rsidRPr="001A733A">
        <w:rPr>
          <w:rFonts w:ascii="PMingLiU" w:hAnsi="PMingLiU" w:hint="eastAsia"/>
        </w:rPr>
        <w:t xml:space="preserve">　</w:t>
      </w:r>
      <w:r w:rsidRPr="001A733A">
        <w:rPr>
          <w:rFonts w:ascii="PMingLiU" w:hAnsi="PMingLiU"/>
        </w:rPr>
        <w:t>(D)甲乙丙丁</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題號：0601-00014　　　</w:t>
      </w:r>
      <w:r>
        <w:rPr>
          <w:rFonts w:ascii="SMbarcode" w:eastAsia="SMbarcode" w:hAnsi="PMingLiU"/>
        </w:rPr>
        <w:t>*085606-0601-00014*</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下列哪些區域屬於經濟邊陲區？(甲)非洲；(乙)中美洲；(丙)南美洲；(丁)歐洲</w:t>
      </w:r>
      <w:r w:rsidRPr="001A733A">
        <w:rPr>
          <w:rFonts w:ascii="PMingLiU" w:hAnsi="PMingLiU" w:hint="eastAsia"/>
        </w:rPr>
        <w:t xml:space="preserve">。　</w:t>
      </w:r>
      <w:r w:rsidRPr="001A733A">
        <w:rPr>
          <w:rFonts w:ascii="PMingLiU" w:hAnsi="PMingLiU"/>
        </w:rPr>
        <w:br/>
        <w:t>(A)甲乙丙</w:t>
      </w:r>
      <w:r w:rsidRPr="001A733A">
        <w:rPr>
          <w:rFonts w:ascii="PMingLiU" w:hAnsi="PMingLiU" w:hint="eastAsia"/>
        </w:rPr>
        <w:t xml:space="preserve">　</w:t>
      </w:r>
      <w:r w:rsidRPr="001A733A">
        <w:rPr>
          <w:rFonts w:ascii="PMingLiU" w:hAnsi="PMingLiU"/>
        </w:rPr>
        <w:t>(B)甲乙丁</w:t>
      </w:r>
      <w:r w:rsidRPr="001A733A">
        <w:rPr>
          <w:rFonts w:ascii="PMingLiU" w:hAnsi="PMingLiU" w:hint="eastAsia"/>
        </w:rPr>
        <w:t xml:space="preserve">　</w:t>
      </w:r>
      <w:r w:rsidRPr="001A733A">
        <w:rPr>
          <w:rFonts w:ascii="PMingLiU" w:hAnsi="PMingLiU"/>
        </w:rPr>
        <w:t>(C)甲丙丁</w:t>
      </w:r>
      <w:r w:rsidRPr="001A733A">
        <w:rPr>
          <w:rFonts w:ascii="PMingLiU" w:hAnsi="PMingLiU" w:hint="eastAsia"/>
        </w:rPr>
        <w:t xml:space="preserve">　</w:t>
      </w:r>
      <w:r w:rsidRPr="001A733A">
        <w:rPr>
          <w:rFonts w:ascii="PMingLiU" w:hAnsi="PMingLiU"/>
        </w:rPr>
        <w:t>(D)乙丙丁</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題號：0601-00015　　　</w:t>
      </w:r>
      <w:r>
        <w:rPr>
          <w:rFonts w:ascii="SMbarcode" w:eastAsia="SMbarcode" w:hAnsi="PMingLiU"/>
        </w:rPr>
        <w:t>*085606-0601-00015*</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全球網路資訊流動中，哪一個國家資訊流約占80％，成為全球資訊流中心？</w:t>
      </w:r>
      <w:r w:rsidRPr="001A733A">
        <w:rPr>
          <w:rFonts w:ascii="PMingLiU" w:hAnsi="PMingLiU" w:hint="eastAsia"/>
        </w:rPr>
        <w:t xml:space="preserve">　</w:t>
      </w:r>
      <w:r w:rsidRPr="001A733A">
        <w:rPr>
          <w:rFonts w:ascii="PMingLiU" w:hAnsi="PMingLiU"/>
        </w:rPr>
        <w:br/>
        <w:t>(A)日本</w:t>
      </w:r>
      <w:r w:rsidRPr="001A733A">
        <w:rPr>
          <w:rFonts w:ascii="PMingLiU" w:hAnsi="PMingLiU" w:hint="eastAsia"/>
        </w:rPr>
        <w:t xml:space="preserve">　</w:t>
      </w:r>
      <w:r w:rsidRPr="001A733A">
        <w:rPr>
          <w:rFonts w:ascii="PMingLiU" w:hAnsi="PMingLiU"/>
        </w:rPr>
        <w:t>(B)中國</w:t>
      </w:r>
      <w:r w:rsidRPr="001A733A">
        <w:rPr>
          <w:rFonts w:ascii="PMingLiU" w:hAnsi="PMingLiU" w:hint="eastAsia"/>
        </w:rPr>
        <w:t xml:space="preserve">　</w:t>
      </w:r>
      <w:r w:rsidRPr="001A733A">
        <w:rPr>
          <w:rFonts w:ascii="PMingLiU" w:hAnsi="PMingLiU"/>
        </w:rPr>
        <w:t>(C)英國</w:t>
      </w:r>
      <w:r w:rsidRPr="001A733A">
        <w:rPr>
          <w:rFonts w:ascii="PMingLiU" w:hAnsi="PMingLiU" w:hint="eastAsia"/>
        </w:rPr>
        <w:t xml:space="preserve">　</w:t>
      </w:r>
      <w:r w:rsidRPr="001A733A">
        <w:rPr>
          <w:rFonts w:ascii="PMingLiU" w:hAnsi="PMingLiU"/>
        </w:rPr>
        <w:t>(D)美國</w:t>
      </w:r>
    </w:p>
    <w:p w:rsidR="001A733A" w:rsidRDefault="001A733A" w:rsidP="001A733A">
      <w:r>
        <w:rPr>
          <w:rFonts w:ascii="PMingLiU" w:hAnsi="PMingLiU"/>
        </w:rPr>
        <w:t>答案：</w:t>
      </w:r>
      <w:r>
        <w:t>(D)</w:t>
      </w:r>
    </w:p>
    <w:p w:rsidR="001A733A" w:rsidRDefault="001A733A" w:rsidP="001A733A">
      <w:r>
        <w:rPr>
          <w:rFonts w:ascii="PMingLiU" w:hAnsi="PMingLiU"/>
        </w:rPr>
        <w:t>解析：</w:t>
      </w:r>
      <w:r>
        <w:t>美國網際網路最發達。</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題號：0601-00016　　　</w:t>
      </w:r>
      <w:r>
        <w:rPr>
          <w:rFonts w:ascii="SMbarcode" w:eastAsia="SMbarcode" w:hAnsi="PMingLiU"/>
        </w:rPr>
        <w:t>*085606-0601-00016*</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在全球化的過程中，下列何者所扮演的角色具有舉足輕重的功能，能促使全球的文化、商品、知識、習俗與流行的資訊彼此產生交流？</w:t>
      </w:r>
      <w:r w:rsidRPr="001A733A">
        <w:rPr>
          <w:rFonts w:ascii="PMingLiU" w:hAnsi="PMingLiU" w:hint="eastAsia"/>
        </w:rPr>
        <w:t xml:space="preserve">　</w:t>
      </w:r>
      <w:r w:rsidRPr="001A733A">
        <w:rPr>
          <w:rFonts w:ascii="PMingLiU" w:hAnsi="PMingLiU"/>
        </w:rPr>
        <w:br/>
        <w:t>(A)交通運輸</w:t>
      </w:r>
      <w:r w:rsidRPr="001A733A">
        <w:rPr>
          <w:rFonts w:ascii="PMingLiU" w:hAnsi="PMingLiU" w:hint="eastAsia"/>
        </w:rPr>
        <w:t xml:space="preserve">　</w:t>
      </w:r>
      <w:r w:rsidRPr="001A733A">
        <w:rPr>
          <w:rFonts w:ascii="PMingLiU" w:hAnsi="PMingLiU"/>
        </w:rPr>
        <w:t>(B)跨國企業</w:t>
      </w:r>
      <w:r w:rsidRPr="001A733A">
        <w:rPr>
          <w:rFonts w:ascii="PMingLiU" w:hAnsi="PMingLiU" w:hint="eastAsia"/>
        </w:rPr>
        <w:t xml:space="preserve">　</w:t>
      </w:r>
      <w:r w:rsidRPr="001A733A">
        <w:rPr>
          <w:rFonts w:ascii="PMingLiU" w:hAnsi="PMingLiU"/>
        </w:rPr>
        <w:t>(C)電腦資訊</w:t>
      </w:r>
      <w:r w:rsidRPr="001A733A">
        <w:rPr>
          <w:rFonts w:ascii="PMingLiU" w:hAnsi="PMingLiU" w:hint="eastAsia"/>
        </w:rPr>
        <w:t xml:space="preserve">　</w:t>
      </w:r>
      <w:r w:rsidRPr="001A733A">
        <w:rPr>
          <w:rFonts w:ascii="PMingLiU" w:hAnsi="PMingLiU"/>
        </w:rPr>
        <w:t>(D)廣播電視</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題號：0601-00017　　　</w:t>
      </w:r>
      <w:r>
        <w:rPr>
          <w:rFonts w:ascii="SMbarcode" w:eastAsia="SMbarcode" w:hAnsi="PMingLiU"/>
        </w:rPr>
        <w:t>*085606-0601-00017*</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附圖是世界某項活動的比例圖，其單位為百分率。請問：圖中的數值若愈高，則愈可以顯示出下列哪些資訊？(甲)區分快速與緩慢變遷的地區；(乙)網際網路便利性；(丙)土地面積較廣大的國家；(丁)都市化程度較高的地區</w:t>
      </w:r>
      <w:r w:rsidRPr="001A733A">
        <w:rPr>
          <w:rFonts w:ascii="PMingLiU" w:hAnsi="PMingLiU" w:hint="eastAsia"/>
        </w:rPr>
        <w:t>。</w:t>
      </w:r>
      <w:r w:rsidRPr="001A733A">
        <w:rPr>
          <w:rFonts w:ascii="PMingLiU" w:hAnsi="PMingLiU" w:hint="eastAsia"/>
        </w:rPr>
        <w:br/>
      </w:r>
      <w:r w:rsidR="00C767FA" w:rsidRPr="001A733A">
        <w:rPr>
          <w:rFonts w:ascii="PMingLiU" w:hAnsi="PMingLiU"/>
          <w:noProof/>
        </w:rPr>
        <w:drawing>
          <wp:inline distT="0" distB="0" distL="0" distR="0">
            <wp:extent cx="3295650" cy="183832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95650" cy="1838325"/>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br/>
        <w:t>(A)甲乙</w:t>
      </w:r>
      <w:r w:rsidRPr="001A733A">
        <w:rPr>
          <w:rFonts w:ascii="PMingLiU" w:hAnsi="PMingLiU" w:hint="eastAsia"/>
        </w:rPr>
        <w:t xml:space="preserve">　</w:t>
      </w:r>
      <w:r w:rsidRPr="001A733A">
        <w:rPr>
          <w:rFonts w:ascii="PMingLiU" w:hAnsi="PMingLiU"/>
        </w:rPr>
        <w:t>(B)乙丙</w:t>
      </w:r>
      <w:r w:rsidRPr="001A733A">
        <w:rPr>
          <w:rFonts w:ascii="PMingLiU" w:hAnsi="PMingLiU" w:hint="eastAsia"/>
        </w:rPr>
        <w:t xml:space="preserve">　</w:t>
      </w:r>
      <w:r w:rsidRPr="001A733A">
        <w:rPr>
          <w:rFonts w:ascii="PMingLiU" w:hAnsi="PMingLiU"/>
        </w:rPr>
        <w:t>(C)丙丁</w:t>
      </w:r>
      <w:r w:rsidRPr="001A733A">
        <w:rPr>
          <w:rFonts w:ascii="PMingLiU" w:hAnsi="PMingLiU" w:hint="eastAsia"/>
        </w:rPr>
        <w:t xml:space="preserve">　</w:t>
      </w:r>
      <w:r w:rsidRPr="001A733A">
        <w:rPr>
          <w:rFonts w:ascii="PMingLiU" w:hAnsi="PMingLiU"/>
        </w:rPr>
        <w:t>(D)乙丁</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題號：0601-00018　　　</w:t>
      </w:r>
      <w:r>
        <w:rPr>
          <w:rFonts w:ascii="SMbarcode" w:eastAsia="SMbarcode" w:hAnsi="PMingLiU"/>
        </w:rPr>
        <w:t>*085606-0601-00018*</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在全球化與加入世界貿易組織的運作之下，我國政府在面對外國要求開放農產品（如稻米）進口的處理方面，通常採行下列哪些運作方式？(甲)輔導稻田轉作；(乙)堅決執行保護政策；(丙)逐漸開放國內市場；(丁)採行不惜退出WTO的決心，堅決反對農產品進口</w:t>
      </w:r>
      <w:r w:rsidRPr="001A733A">
        <w:rPr>
          <w:rFonts w:ascii="PMingLiU" w:hAnsi="PMingLiU" w:hint="eastAsia"/>
        </w:rPr>
        <w:t xml:space="preserve">。　</w:t>
      </w:r>
      <w:r w:rsidRPr="001A733A">
        <w:rPr>
          <w:rFonts w:ascii="PMingLiU" w:hAnsi="PMingLiU"/>
        </w:rPr>
        <w:br/>
        <w:t>(A)甲乙</w:t>
      </w:r>
      <w:r w:rsidRPr="001A733A">
        <w:rPr>
          <w:rFonts w:ascii="PMingLiU" w:hAnsi="PMingLiU" w:hint="eastAsia"/>
        </w:rPr>
        <w:t xml:space="preserve">　</w:t>
      </w:r>
      <w:r w:rsidRPr="001A733A">
        <w:rPr>
          <w:rFonts w:ascii="PMingLiU" w:hAnsi="PMingLiU"/>
        </w:rPr>
        <w:t>(B)甲丙</w:t>
      </w:r>
      <w:r w:rsidRPr="001A733A">
        <w:rPr>
          <w:rFonts w:ascii="PMingLiU" w:hAnsi="PMingLiU" w:hint="eastAsia"/>
        </w:rPr>
        <w:t xml:space="preserve">　</w:t>
      </w:r>
      <w:r w:rsidRPr="001A733A">
        <w:rPr>
          <w:rFonts w:ascii="PMingLiU" w:hAnsi="PMingLiU"/>
        </w:rPr>
        <w:t>(C)乙丁</w:t>
      </w:r>
      <w:r w:rsidRPr="001A733A">
        <w:rPr>
          <w:rFonts w:ascii="PMingLiU" w:hAnsi="PMingLiU" w:hint="eastAsia"/>
        </w:rPr>
        <w:t xml:space="preserve">　</w:t>
      </w:r>
      <w:r w:rsidRPr="001A733A">
        <w:rPr>
          <w:rFonts w:ascii="PMingLiU" w:hAnsi="PMingLiU"/>
        </w:rPr>
        <w:t>(D)甲乙丙</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題號：0601-00019　　　</w:t>
      </w:r>
      <w:r>
        <w:rPr>
          <w:rFonts w:ascii="SMbarcode" w:eastAsia="SMbarcode" w:hAnsi="PMingLiU"/>
        </w:rPr>
        <w:t>*085606-0601-00019*</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美式文化是世界上最強勢且最堪稱主流的文化，其藉由各種傳遞方式，深深地影響世界上每一個人的生活方式，讓大家在全球化的過程中，彷彿是源自同一個母文化。請問：當美國的文化傳播到亞洲的臺灣和南韓，其變化通常是如何運作的？</w:t>
      </w:r>
      <w:r w:rsidRPr="001A733A">
        <w:rPr>
          <w:rFonts w:ascii="PMingLiU" w:hAnsi="PMingLiU" w:hint="eastAsia"/>
        </w:rPr>
        <w:t xml:space="preserve">　</w:t>
      </w:r>
      <w:r w:rsidRPr="001A733A">
        <w:rPr>
          <w:rFonts w:ascii="PMingLiU" w:hAnsi="PMingLiU"/>
        </w:rPr>
        <w:br/>
        <w:t>(A)美式文化為適應當地文化，需修正部分的文化內容</w:t>
      </w:r>
      <w:r w:rsidRPr="001A733A">
        <w:rPr>
          <w:rFonts w:ascii="PMingLiU" w:hAnsi="PMingLiU" w:hint="eastAsia"/>
        </w:rPr>
        <w:t xml:space="preserve">　</w:t>
      </w:r>
      <w:r w:rsidRPr="001A733A">
        <w:rPr>
          <w:rFonts w:ascii="PMingLiU" w:hAnsi="PMingLiU"/>
        </w:rPr>
        <w:t>(B)當地文化改變美式文化，並促使美國當地的文化產生變異</w:t>
      </w:r>
      <w:r w:rsidRPr="001A733A">
        <w:rPr>
          <w:rFonts w:ascii="PMingLiU" w:hAnsi="PMingLiU" w:hint="eastAsia"/>
        </w:rPr>
        <w:t xml:space="preserve">　</w:t>
      </w:r>
      <w:r w:rsidRPr="001A733A">
        <w:rPr>
          <w:rFonts w:ascii="PMingLiU" w:hAnsi="PMingLiU"/>
        </w:rPr>
        <w:t>(C)合成之後，產生全新的文化</w:t>
      </w:r>
      <w:r w:rsidRPr="001A733A">
        <w:rPr>
          <w:rFonts w:ascii="PMingLiU" w:hAnsi="PMingLiU" w:hint="eastAsia"/>
        </w:rPr>
        <w:t xml:space="preserve">　</w:t>
      </w:r>
      <w:r w:rsidRPr="001A733A">
        <w:rPr>
          <w:rFonts w:ascii="PMingLiU" w:hAnsi="PMingLiU"/>
        </w:rPr>
        <w:t>(D)彼此平行流行，互不交融</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題號：0601-00020　　　</w:t>
      </w:r>
      <w:r>
        <w:rPr>
          <w:rFonts w:ascii="SMbarcode" w:eastAsia="SMbarcode" w:hAnsi="PMingLiU"/>
        </w:rPr>
        <w:t>*085606-0601-00020*</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肯德基」是臺灣有名的速食店之一，這幾年開始販賣一種名為「墨西哥雞肉捲」的速食。請問：原先在外國販賣的墨西哥雞肉捲是以玉米為捲皮的材料，但是到臺灣來卻改為國人較習慣的麵粉皮，這是哪一種文化的適應方式？</w:t>
      </w:r>
      <w:r w:rsidRPr="001A733A">
        <w:rPr>
          <w:rFonts w:ascii="PMingLiU" w:hAnsi="PMingLiU" w:hint="eastAsia"/>
        </w:rPr>
        <w:t xml:space="preserve">　</w:t>
      </w:r>
      <w:r w:rsidRPr="001A733A">
        <w:rPr>
          <w:rFonts w:ascii="PMingLiU" w:hAnsi="PMingLiU"/>
        </w:rPr>
        <w:br/>
        <w:t>(A)均質化</w:t>
      </w:r>
      <w:r w:rsidRPr="001A733A">
        <w:rPr>
          <w:rFonts w:ascii="PMingLiU" w:hAnsi="PMingLiU" w:hint="eastAsia"/>
        </w:rPr>
        <w:t xml:space="preserve">　</w:t>
      </w:r>
      <w:r w:rsidRPr="001A733A">
        <w:rPr>
          <w:rFonts w:ascii="PMingLiU" w:hAnsi="PMingLiU"/>
        </w:rPr>
        <w:t>(B)在地化</w:t>
      </w:r>
      <w:r w:rsidRPr="001A733A">
        <w:rPr>
          <w:rFonts w:ascii="PMingLiU" w:hAnsi="PMingLiU" w:hint="eastAsia"/>
        </w:rPr>
        <w:t xml:space="preserve">　</w:t>
      </w:r>
      <w:r w:rsidRPr="001A733A">
        <w:rPr>
          <w:rFonts w:ascii="PMingLiU" w:hAnsi="PMingLiU"/>
        </w:rPr>
        <w:t>(C)全球化</w:t>
      </w:r>
      <w:r w:rsidRPr="001A733A">
        <w:rPr>
          <w:rFonts w:ascii="PMingLiU" w:hAnsi="PMingLiU" w:hint="eastAsia"/>
        </w:rPr>
        <w:t xml:space="preserve">　</w:t>
      </w:r>
      <w:r w:rsidRPr="001A733A">
        <w:rPr>
          <w:rFonts w:ascii="PMingLiU" w:hAnsi="PMingLiU"/>
        </w:rPr>
        <w:t>(D)本土化</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題號：0601-00021　　　</w:t>
      </w:r>
      <w:r>
        <w:rPr>
          <w:rFonts w:ascii="SMbarcode" w:eastAsia="SMbarcode" w:hAnsi="PMingLiU"/>
        </w:rPr>
        <w:t>*085606-0601-00021*</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下列有關全球化對地方經濟影響的敘述，何者正確？</w:t>
      </w:r>
      <w:r w:rsidRPr="001A733A">
        <w:rPr>
          <w:rFonts w:ascii="PMingLiU" w:hAnsi="PMingLiU" w:hint="eastAsia"/>
        </w:rPr>
        <w:t xml:space="preserve">　</w:t>
      </w:r>
      <w:r w:rsidRPr="001A733A">
        <w:rPr>
          <w:rFonts w:ascii="PMingLiU" w:hAnsi="PMingLiU"/>
        </w:rPr>
        <w:br/>
        <w:t>(A)從全球化的獲利多寡與該地經濟發展成正比</w:t>
      </w:r>
      <w:r w:rsidRPr="001A733A">
        <w:rPr>
          <w:rFonts w:ascii="PMingLiU" w:hAnsi="PMingLiU" w:hint="eastAsia"/>
        </w:rPr>
        <w:t xml:space="preserve">　</w:t>
      </w:r>
      <w:r w:rsidRPr="001A733A">
        <w:rPr>
          <w:rFonts w:ascii="PMingLiU" w:hAnsi="PMingLiU"/>
        </w:rPr>
        <w:t>(B)影響地方全球化的主因為天然資源的豐缺</w:t>
      </w:r>
      <w:r w:rsidRPr="001A733A">
        <w:rPr>
          <w:rFonts w:ascii="PMingLiU" w:hAnsi="PMingLiU" w:hint="eastAsia"/>
        </w:rPr>
        <w:t xml:space="preserve">　</w:t>
      </w:r>
      <w:r w:rsidRPr="001A733A">
        <w:rPr>
          <w:rFonts w:ascii="PMingLiU" w:hAnsi="PMingLiU"/>
        </w:rPr>
        <w:t>(C)受全球化影響，已開發國家所接受的外國直接投資比重增加</w:t>
      </w:r>
      <w:r w:rsidRPr="001A733A">
        <w:rPr>
          <w:rFonts w:ascii="PMingLiU" w:hAnsi="PMingLiU" w:hint="eastAsia"/>
        </w:rPr>
        <w:t xml:space="preserve">　</w:t>
      </w:r>
      <w:r w:rsidRPr="001A733A">
        <w:rPr>
          <w:rFonts w:ascii="PMingLiU" w:hAnsi="PMingLiU"/>
        </w:rPr>
        <w:t>(D)開發中國家因應全球化，多採企業國有化、大型化的發展策略</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題號：0601-00022　　　</w:t>
      </w:r>
      <w:r>
        <w:rPr>
          <w:rFonts w:ascii="SMbarcode" w:eastAsia="SMbarcode" w:hAnsi="PMingLiU"/>
        </w:rPr>
        <w:t>*085606-0601-00022*</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在全球網絡與電訊的傳播下，我們可以看到王建民在美國職棒中的精彩表現。而美國的職棒大聯盟，經常在王建民出場比賽時，刻意強調王建民是出生臺灣的投手。請問：美國職棒轉播在比賽中，刻意拉攏臺灣球迷的行為，這是哪一種文化的表現？</w:t>
      </w:r>
      <w:r w:rsidRPr="001A733A">
        <w:rPr>
          <w:rFonts w:ascii="PMingLiU" w:hAnsi="PMingLiU" w:hint="eastAsia"/>
        </w:rPr>
        <w:t xml:space="preserve">　</w:t>
      </w:r>
      <w:r w:rsidRPr="001A733A">
        <w:rPr>
          <w:rFonts w:ascii="PMingLiU" w:hAnsi="PMingLiU"/>
        </w:rPr>
        <w:br/>
        <w:t>(A)在地化</w:t>
      </w:r>
      <w:r w:rsidRPr="001A733A">
        <w:rPr>
          <w:rFonts w:ascii="PMingLiU" w:hAnsi="PMingLiU" w:hint="eastAsia"/>
        </w:rPr>
        <w:t xml:space="preserve">　</w:t>
      </w:r>
      <w:r w:rsidRPr="001A733A">
        <w:rPr>
          <w:rFonts w:ascii="PMingLiU" w:hAnsi="PMingLiU"/>
        </w:rPr>
        <w:t>(B)文化化</w:t>
      </w:r>
      <w:r w:rsidRPr="001A733A">
        <w:rPr>
          <w:rFonts w:ascii="PMingLiU" w:hAnsi="PMingLiU" w:hint="eastAsia"/>
        </w:rPr>
        <w:t xml:space="preserve">　</w:t>
      </w:r>
      <w:r w:rsidRPr="001A733A">
        <w:rPr>
          <w:rFonts w:ascii="PMingLiU" w:hAnsi="PMingLiU"/>
        </w:rPr>
        <w:t>(C)全球化</w:t>
      </w:r>
      <w:r w:rsidRPr="001A733A">
        <w:rPr>
          <w:rFonts w:ascii="PMingLiU" w:hAnsi="PMingLiU" w:hint="eastAsia"/>
        </w:rPr>
        <w:t xml:space="preserve">　</w:t>
      </w:r>
      <w:r w:rsidRPr="001A733A">
        <w:rPr>
          <w:rFonts w:ascii="PMingLiU" w:hAnsi="PMingLiU"/>
        </w:rPr>
        <w:t>(D)本土化</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題號：0601-00023　　　</w:t>
      </w:r>
      <w:r>
        <w:rPr>
          <w:rFonts w:ascii="SMbarcode" w:eastAsia="SMbarcode" w:hAnsi="PMingLiU"/>
        </w:rPr>
        <w:t>*085606-0601-00023*</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隨著世界各地的關稅逐步地降低，全世界的各式商品便能更快速的流通，並藉由強烈地廣告及宣傳，觸發每一個人的購買欲。請問：這種效應的影響，並</w:t>
      </w:r>
      <w:r w:rsidRPr="001A733A">
        <w:rPr>
          <w:rFonts w:ascii="PMingLiU" w:hAnsi="PMingLiU"/>
          <w:u w:val="single"/>
        </w:rPr>
        <w:t>不包括</w:t>
      </w:r>
      <w:r w:rsidRPr="001A733A">
        <w:rPr>
          <w:rFonts w:ascii="PMingLiU" w:hAnsi="PMingLiU"/>
        </w:rPr>
        <w:t>下列何者？</w:t>
      </w:r>
      <w:r w:rsidRPr="001A733A">
        <w:rPr>
          <w:rFonts w:ascii="PMingLiU" w:hAnsi="PMingLiU" w:hint="eastAsia"/>
        </w:rPr>
        <w:t xml:space="preserve">　</w:t>
      </w:r>
      <w:r w:rsidRPr="001A733A">
        <w:rPr>
          <w:rFonts w:ascii="PMingLiU" w:hAnsi="PMingLiU"/>
        </w:rPr>
        <w:br/>
        <w:t>(A)跨國公司促進了文化的流行與接觸</w:t>
      </w:r>
      <w:r w:rsidRPr="001A733A">
        <w:rPr>
          <w:rFonts w:ascii="PMingLiU" w:hAnsi="PMingLiU" w:hint="eastAsia"/>
        </w:rPr>
        <w:t xml:space="preserve">　</w:t>
      </w:r>
      <w:r w:rsidRPr="001A733A">
        <w:rPr>
          <w:rFonts w:ascii="PMingLiU" w:hAnsi="PMingLiU"/>
        </w:rPr>
        <w:t>(B)各地的消費者被迫用更高的價錢，買進一般生活用品</w:t>
      </w:r>
      <w:r w:rsidRPr="001A733A">
        <w:rPr>
          <w:rFonts w:ascii="PMingLiU" w:hAnsi="PMingLiU" w:hint="eastAsia"/>
        </w:rPr>
        <w:t xml:space="preserve">　</w:t>
      </w:r>
      <w:r w:rsidRPr="001A733A">
        <w:rPr>
          <w:rFonts w:ascii="PMingLiU" w:hAnsi="PMingLiU"/>
        </w:rPr>
        <w:t>(C)全球海運業者貨運量增加</w:t>
      </w:r>
      <w:r w:rsidRPr="001A733A">
        <w:rPr>
          <w:rFonts w:ascii="PMingLiU" w:hAnsi="PMingLiU" w:hint="eastAsia"/>
        </w:rPr>
        <w:t xml:space="preserve">　</w:t>
      </w:r>
      <w:r w:rsidRPr="001A733A">
        <w:rPr>
          <w:rFonts w:ascii="PMingLiU" w:hAnsi="PMingLiU"/>
        </w:rPr>
        <w:t>(D)更多服務業因此誕生</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題號：0601-00024　　　</w:t>
      </w:r>
      <w:r>
        <w:rPr>
          <w:rFonts w:ascii="SMbarcode" w:eastAsia="SMbarcode" w:hAnsi="PMingLiU"/>
        </w:rPr>
        <w:t>*085606-0601-00024*</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美國迪士尼動畫「Cars」—「汽車總動員」，是一部在臺灣上映過的卡通電影，其中部分動畫內容如招牌的用字，特地修改成臺灣的中文繁體字。請問：迪士尼這種作法，最主要是要顯示出它在哪一方面的用心？</w:t>
      </w:r>
      <w:r w:rsidRPr="001A733A">
        <w:rPr>
          <w:rFonts w:ascii="PMingLiU" w:hAnsi="PMingLiU" w:hint="eastAsia"/>
        </w:rPr>
        <w:t xml:space="preserve">　</w:t>
      </w:r>
      <w:r w:rsidRPr="001A733A">
        <w:rPr>
          <w:rFonts w:ascii="PMingLiU" w:hAnsi="PMingLiU"/>
        </w:rPr>
        <w:br/>
        <w:t>(A)全球化</w:t>
      </w:r>
      <w:r w:rsidRPr="001A733A">
        <w:rPr>
          <w:rFonts w:ascii="PMingLiU" w:hAnsi="PMingLiU" w:hint="eastAsia"/>
        </w:rPr>
        <w:t xml:space="preserve">　</w:t>
      </w:r>
      <w:r w:rsidRPr="001A733A">
        <w:rPr>
          <w:rFonts w:ascii="PMingLiU" w:hAnsi="PMingLiU"/>
        </w:rPr>
        <w:t>(B)在地化</w:t>
      </w:r>
      <w:r w:rsidRPr="001A733A">
        <w:rPr>
          <w:rFonts w:ascii="PMingLiU" w:hAnsi="PMingLiU" w:hint="eastAsia"/>
        </w:rPr>
        <w:t xml:space="preserve">　</w:t>
      </w:r>
      <w:r w:rsidRPr="001A733A">
        <w:rPr>
          <w:rFonts w:ascii="PMingLiU" w:hAnsi="PMingLiU"/>
        </w:rPr>
        <w:t>(C)合成化</w:t>
      </w:r>
      <w:r w:rsidRPr="001A733A">
        <w:rPr>
          <w:rFonts w:ascii="PMingLiU" w:hAnsi="PMingLiU" w:hint="eastAsia"/>
        </w:rPr>
        <w:t xml:space="preserve">　</w:t>
      </w:r>
      <w:r w:rsidRPr="001A733A">
        <w:rPr>
          <w:rFonts w:ascii="PMingLiU" w:hAnsi="PMingLiU"/>
        </w:rPr>
        <w:t>(D)國際化</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題號：0601-00025　　　</w:t>
      </w:r>
      <w:r>
        <w:rPr>
          <w:rFonts w:ascii="SMbarcode" w:eastAsia="SMbarcode" w:hAnsi="PMingLiU"/>
        </w:rPr>
        <w:t>*085606-0601-00025*</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當流行全球的音樂旋律「Somewhere in Time」傳到臺灣之後，便被譜以國語的歌詞而傳唱全臺的大街小巷。這種文化的修正最接近下列哪一名詞解釋？</w:t>
      </w:r>
      <w:r w:rsidRPr="001A733A">
        <w:rPr>
          <w:rFonts w:ascii="PMingLiU" w:hAnsi="PMingLiU" w:hint="eastAsia"/>
        </w:rPr>
        <w:t xml:space="preserve">　</w:t>
      </w:r>
      <w:r w:rsidRPr="001A733A">
        <w:rPr>
          <w:rFonts w:ascii="PMingLiU" w:hAnsi="PMingLiU"/>
        </w:rPr>
        <w:br/>
        <w:t>(A)文化差異</w:t>
      </w:r>
      <w:r w:rsidRPr="001A733A">
        <w:rPr>
          <w:rFonts w:ascii="PMingLiU" w:hAnsi="PMingLiU" w:hint="eastAsia"/>
        </w:rPr>
        <w:t xml:space="preserve">　</w:t>
      </w:r>
      <w:r w:rsidRPr="001A733A">
        <w:rPr>
          <w:rFonts w:ascii="PMingLiU" w:hAnsi="PMingLiU"/>
        </w:rPr>
        <w:t>(B)在地化</w:t>
      </w:r>
      <w:r w:rsidRPr="001A733A">
        <w:rPr>
          <w:rFonts w:ascii="PMingLiU" w:hAnsi="PMingLiU" w:hint="eastAsia"/>
        </w:rPr>
        <w:t xml:space="preserve">　</w:t>
      </w:r>
      <w:r w:rsidRPr="001A733A">
        <w:rPr>
          <w:rFonts w:ascii="PMingLiU" w:hAnsi="PMingLiU"/>
        </w:rPr>
        <w:t>(C)合成文化</w:t>
      </w:r>
      <w:r w:rsidRPr="001A733A">
        <w:rPr>
          <w:rFonts w:ascii="PMingLiU" w:hAnsi="PMingLiU" w:hint="eastAsia"/>
        </w:rPr>
        <w:t xml:space="preserve">　</w:t>
      </w:r>
      <w:r w:rsidRPr="001A733A">
        <w:rPr>
          <w:rFonts w:ascii="PMingLiU" w:hAnsi="PMingLiU"/>
        </w:rPr>
        <w:t>(D)綜合文化</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題號：0601-00026　　　</w:t>
      </w:r>
      <w:r>
        <w:rPr>
          <w:rFonts w:ascii="SMbarcode" w:eastAsia="SMbarcode" w:hAnsi="PMingLiU"/>
        </w:rPr>
        <w:t>*085606-0601-00026*</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九份為臺灣北部極具特色的小城，早期其發展的首要原因為何？</w:t>
      </w:r>
      <w:r w:rsidRPr="001A733A">
        <w:rPr>
          <w:rFonts w:ascii="PMingLiU" w:hAnsi="PMingLiU" w:hint="eastAsia"/>
        </w:rPr>
        <w:t xml:space="preserve">　</w:t>
      </w:r>
      <w:r w:rsidRPr="001A733A">
        <w:rPr>
          <w:rFonts w:ascii="PMingLiU" w:hAnsi="PMingLiU"/>
        </w:rPr>
        <w:br/>
        <w:t>(A)開發礦產</w:t>
      </w:r>
      <w:r w:rsidRPr="001A733A">
        <w:rPr>
          <w:rFonts w:ascii="PMingLiU" w:hAnsi="PMingLiU" w:hint="eastAsia"/>
        </w:rPr>
        <w:t xml:space="preserve">　</w:t>
      </w:r>
      <w:r w:rsidRPr="001A733A">
        <w:rPr>
          <w:rFonts w:ascii="PMingLiU" w:hAnsi="PMingLiU"/>
        </w:rPr>
        <w:t>(B)海運便利</w:t>
      </w:r>
      <w:r w:rsidRPr="001A733A">
        <w:rPr>
          <w:rFonts w:ascii="PMingLiU" w:hAnsi="PMingLiU" w:hint="eastAsia"/>
        </w:rPr>
        <w:t xml:space="preserve">　</w:t>
      </w:r>
      <w:r w:rsidRPr="001A733A">
        <w:rPr>
          <w:rFonts w:ascii="PMingLiU" w:hAnsi="PMingLiU"/>
        </w:rPr>
        <w:t>(C)軍事重鎮</w:t>
      </w:r>
      <w:r w:rsidRPr="001A733A">
        <w:rPr>
          <w:rFonts w:ascii="PMingLiU" w:hAnsi="PMingLiU" w:hint="eastAsia"/>
        </w:rPr>
        <w:t xml:space="preserve">　</w:t>
      </w:r>
      <w:r w:rsidRPr="001A733A">
        <w:rPr>
          <w:rFonts w:ascii="PMingLiU" w:hAnsi="PMingLiU"/>
        </w:rPr>
        <w:t>(D)湧泉所在</w:t>
      </w:r>
    </w:p>
    <w:p w:rsidR="001A733A" w:rsidRDefault="001A733A" w:rsidP="001A733A">
      <w:r>
        <w:rPr>
          <w:rFonts w:ascii="PMingLiU" w:hAnsi="PMingLiU"/>
        </w:rPr>
        <w:t>答案：</w:t>
      </w:r>
      <w:r>
        <w:t>(A)</w:t>
      </w:r>
    </w:p>
    <w:p w:rsidR="001A733A" w:rsidRDefault="001A733A" w:rsidP="001A733A">
      <w:r>
        <w:rPr>
          <w:rFonts w:ascii="PMingLiU" w:hAnsi="PMingLiU"/>
        </w:rPr>
        <w:t>解析：</w:t>
      </w:r>
      <w:r>
        <w:t>九份因開採金礦而發展。</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題號：0601-00027　　　</w:t>
      </w:r>
      <w:r>
        <w:rPr>
          <w:rFonts w:ascii="SMbarcode" w:eastAsia="SMbarcode" w:hAnsi="PMingLiU"/>
        </w:rPr>
        <w:t>*085606-0601-00027*</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九份與金瓜石的開發和沒落與下列哪種產業息息相關？</w:t>
      </w:r>
      <w:r w:rsidRPr="001A733A">
        <w:rPr>
          <w:rFonts w:ascii="PMingLiU" w:hAnsi="PMingLiU" w:hint="eastAsia"/>
        </w:rPr>
        <w:t xml:space="preserve">　</w:t>
      </w:r>
      <w:r w:rsidRPr="001A733A">
        <w:rPr>
          <w:rFonts w:ascii="PMingLiU" w:hAnsi="PMingLiU"/>
        </w:rPr>
        <w:br/>
        <w:t>(A)漁業</w:t>
      </w:r>
      <w:r w:rsidRPr="001A733A">
        <w:rPr>
          <w:rFonts w:ascii="PMingLiU" w:hAnsi="PMingLiU" w:hint="eastAsia"/>
        </w:rPr>
        <w:t xml:space="preserve">　</w:t>
      </w:r>
      <w:r w:rsidRPr="001A733A">
        <w:rPr>
          <w:rFonts w:ascii="PMingLiU" w:hAnsi="PMingLiU"/>
        </w:rPr>
        <w:t>(B)海運</w:t>
      </w:r>
      <w:r w:rsidRPr="001A733A">
        <w:rPr>
          <w:rFonts w:ascii="PMingLiU" w:hAnsi="PMingLiU" w:hint="eastAsia"/>
        </w:rPr>
        <w:t xml:space="preserve">　</w:t>
      </w:r>
      <w:r w:rsidRPr="001A733A">
        <w:rPr>
          <w:rFonts w:ascii="PMingLiU" w:hAnsi="PMingLiU"/>
        </w:rPr>
        <w:t>(C)林業</w:t>
      </w:r>
      <w:r w:rsidRPr="001A733A">
        <w:rPr>
          <w:rFonts w:ascii="PMingLiU" w:hAnsi="PMingLiU" w:hint="eastAsia"/>
        </w:rPr>
        <w:t xml:space="preserve">　</w:t>
      </w:r>
      <w:r w:rsidRPr="001A733A">
        <w:rPr>
          <w:rFonts w:ascii="PMingLiU" w:hAnsi="PMingLiU"/>
        </w:rPr>
        <w:t>(D)礦業</w:t>
      </w:r>
    </w:p>
    <w:p w:rsidR="001A733A" w:rsidRDefault="001A733A" w:rsidP="001A733A">
      <w:r>
        <w:rPr>
          <w:rFonts w:ascii="PMingLiU" w:hAnsi="PMingLiU"/>
        </w:rPr>
        <w:t>答案：</w:t>
      </w:r>
      <w:r>
        <w:t>(D)</w:t>
      </w:r>
    </w:p>
    <w:p w:rsidR="001A733A" w:rsidRDefault="001A733A" w:rsidP="001A733A">
      <w:r>
        <w:rPr>
          <w:rFonts w:ascii="PMingLiU" w:hAnsi="PMingLiU"/>
        </w:rPr>
        <w:t>解析：</w:t>
      </w:r>
      <w:r>
        <w:t>九份與金瓜石產金與銅。</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題號：0601-00028　　　</w:t>
      </w:r>
      <w:r>
        <w:rPr>
          <w:rFonts w:ascii="SMbarcode" w:eastAsia="SMbarcode" w:hAnsi="PMingLiU"/>
        </w:rPr>
        <w:t>*085606-0601-00028*</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在經濟全球化的架構之下，下列何者最需明瞭全球化與在地化的意義之所在，才能在日新月異的全球化市場中，找出一個最適切的機會與發展的切入點？</w:t>
      </w:r>
      <w:r w:rsidRPr="001A733A">
        <w:rPr>
          <w:rFonts w:ascii="PMingLiU" w:hAnsi="PMingLiU" w:hint="eastAsia"/>
        </w:rPr>
        <w:t xml:space="preserve">　</w:t>
      </w:r>
      <w:r w:rsidRPr="001A733A">
        <w:rPr>
          <w:rFonts w:ascii="PMingLiU" w:hAnsi="PMingLiU"/>
        </w:rPr>
        <w:br/>
        <w:t>(A)各區域經濟聯盟的組織</w:t>
      </w:r>
      <w:r w:rsidRPr="001A733A">
        <w:rPr>
          <w:rFonts w:ascii="PMingLiU" w:hAnsi="PMingLiU" w:hint="eastAsia"/>
        </w:rPr>
        <w:t xml:space="preserve">　</w:t>
      </w:r>
      <w:r w:rsidRPr="001A733A">
        <w:rPr>
          <w:rFonts w:ascii="PMingLiU" w:hAnsi="PMingLiU"/>
        </w:rPr>
        <w:t>(B)跨國企業</w:t>
      </w:r>
      <w:r w:rsidRPr="001A733A">
        <w:rPr>
          <w:rFonts w:ascii="PMingLiU" w:hAnsi="PMingLiU" w:hint="eastAsia"/>
        </w:rPr>
        <w:t xml:space="preserve">　</w:t>
      </w:r>
      <w:r w:rsidRPr="001A733A">
        <w:rPr>
          <w:rFonts w:ascii="PMingLiU" w:hAnsi="PMingLiU"/>
        </w:rPr>
        <w:t>(C)各地的消費者</w:t>
      </w:r>
      <w:r w:rsidRPr="001A733A">
        <w:rPr>
          <w:rFonts w:ascii="PMingLiU" w:hAnsi="PMingLiU" w:hint="eastAsia"/>
        </w:rPr>
        <w:t xml:space="preserve">　</w:t>
      </w:r>
      <w:r w:rsidRPr="001A733A">
        <w:rPr>
          <w:rFonts w:ascii="PMingLiU" w:hAnsi="PMingLiU"/>
        </w:rPr>
        <w:t>(D)各國執政機關</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題號：0601-00029　　　</w:t>
      </w:r>
      <w:r>
        <w:rPr>
          <w:rFonts w:ascii="SMbarcode" w:eastAsia="SMbarcode" w:hAnsi="PMingLiU"/>
        </w:rPr>
        <w:t>*085606-0601-00029*</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一個原本具有特殊產業或文化的社區，若要在時代的變遷中，找尋到可以恢復活力與生機的祕方，則以哪一種事項的推動較</w:t>
      </w:r>
      <w:r w:rsidRPr="001A733A">
        <w:rPr>
          <w:rFonts w:ascii="PMingLiU" w:hAnsi="PMingLiU"/>
          <w:u w:val="single"/>
        </w:rPr>
        <w:t>不易</w:t>
      </w:r>
      <w:r w:rsidRPr="001A733A">
        <w:rPr>
          <w:rFonts w:ascii="PMingLiU" w:hAnsi="PMingLiU"/>
        </w:rPr>
        <w:t>達成此目標？</w:t>
      </w:r>
      <w:r w:rsidRPr="001A733A">
        <w:rPr>
          <w:rFonts w:ascii="PMingLiU" w:hAnsi="PMingLiU" w:hint="eastAsia"/>
        </w:rPr>
        <w:t xml:space="preserve">　</w:t>
      </w:r>
      <w:r w:rsidRPr="001A733A">
        <w:rPr>
          <w:rFonts w:ascii="PMingLiU" w:hAnsi="PMingLiU"/>
        </w:rPr>
        <w:br/>
        <w:t>(A)產業文化化</w:t>
      </w:r>
      <w:r w:rsidRPr="001A733A">
        <w:rPr>
          <w:rFonts w:ascii="PMingLiU" w:hAnsi="PMingLiU" w:hint="eastAsia"/>
        </w:rPr>
        <w:t xml:space="preserve">　</w:t>
      </w:r>
      <w:r w:rsidRPr="001A733A">
        <w:rPr>
          <w:rFonts w:ascii="PMingLiU" w:hAnsi="PMingLiU"/>
        </w:rPr>
        <w:t>(B)文化產業化</w:t>
      </w:r>
      <w:r w:rsidRPr="001A733A">
        <w:rPr>
          <w:rFonts w:ascii="PMingLiU" w:hAnsi="PMingLiU" w:hint="eastAsia"/>
        </w:rPr>
        <w:t xml:space="preserve">　</w:t>
      </w:r>
      <w:r w:rsidRPr="001A733A">
        <w:rPr>
          <w:rFonts w:ascii="PMingLiU" w:hAnsi="PMingLiU"/>
        </w:rPr>
        <w:t>(C)社區總體營造</w:t>
      </w:r>
      <w:r w:rsidRPr="001A733A">
        <w:rPr>
          <w:rFonts w:ascii="PMingLiU" w:hAnsi="PMingLiU" w:hint="eastAsia"/>
        </w:rPr>
        <w:t xml:space="preserve">　</w:t>
      </w:r>
      <w:r w:rsidRPr="001A733A">
        <w:rPr>
          <w:rFonts w:ascii="PMingLiU" w:hAnsi="PMingLiU"/>
        </w:rPr>
        <w:t>(D)設立社區活動中心</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題號：0601-00030　　　</w:t>
      </w:r>
      <w:r>
        <w:rPr>
          <w:rFonts w:ascii="SMbarcode" w:eastAsia="SMbarcode" w:hAnsi="PMingLiU"/>
        </w:rPr>
        <w:t>*085606-0601-00030*</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宜蘭國際童玩藝術節」是臺灣近年來旅遊觀光人數最多的一項地方產業，藉由強力的廣告和配合夏季戲水的熱潮，曾經成功地將宜蘭的觀光業推上最高的頂點。請問：宜蘭童玩節除了宜蘭縣政府和經營業者的資金投入外，尚獲得下列哪一單位的資金奧援，才得以成功？</w:t>
      </w:r>
      <w:r w:rsidRPr="001A733A">
        <w:rPr>
          <w:rFonts w:ascii="PMingLiU" w:hAnsi="PMingLiU" w:hint="eastAsia"/>
        </w:rPr>
        <w:t xml:space="preserve">　</w:t>
      </w:r>
      <w:r w:rsidRPr="001A733A">
        <w:rPr>
          <w:rFonts w:ascii="PMingLiU" w:hAnsi="PMingLiU"/>
        </w:rPr>
        <w:br/>
        <w:t>(A)內政部營建署</w:t>
      </w:r>
      <w:r w:rsidRPr="001A733A">
        <w:rPr>
          <w:rFonts w:ascii="PMingLiU" w:hAnsi="PMingLiU" w:hint="eastAsia"/>
        </w:rPr>
        <w:t xml:space="preserve">　</w:t>
      </w:r>
      <w:r w:rsidRPr="001A733A">
        <w:rPr>
          <w:rFonts w:ascii="PMingLiU" w:hAnsi="PMingLiU"/>
        </w:rPr>
        <w:t>(B)交通部觀光局</w:t>
      </w:r>
      <w:r w:rsidRPr="001A733A">
        <w:rPr>
          <w:rFonts w:ascii="PMingLiU" w:hAnsi="PMingLiU" w:hint="eastAsia"/>
        </w:rPr>
        <w:t xml:space="preserve">　</w:t>
      </w:r>
      <w:r w:rsidRPr="001A733A">
        <w:rPr>
          <w:rFonts w:ascii="PMingLiU" w:hAnsi="PMingLiU"/>
        </w:rPr>
        <w:t>(C)行政院</w:t>
      </w:r>
      <w:r w:rsidRPr="001A733A">
        <w:rPr>
          <w:rFonts w:ascii="PMingLiU" w:hAnsi="PMingLiU" w:hint="eastAsia"/>
        </w:rPr>
        <w:t xml:space="preserve">文化部　</w:t>
      </w:r>
      <w:r w:rsidRPr="001A733A">
        <w:rPr>
          <w:rFonts w:ascii="PMingLiU" w:hAnsi="PMingLiU"/>
        </w:rPr>
        <w:t>(D)行政院新聞局</w:t>
      </w:r>
    </w:p>
    <w:p w:rsidR="001A733A" w:rsidRDefault="001A733A" w:rsidP="001A733A">
      <w:r>
        <w:rPr>
          <w:rFonts w:ascii="PMingLiU" w:hAnsi="PMingLiU"/>
        </w:rPr>
        <w:t>答案：</w:t>
      </w:r>
      <w:r>
        <w:t>(C)</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題號：0601-00031　　　</w:t>
      </w:r>
      <w:r>
        <w:rPr>
          <w:rFonts w:ascii="SMbarcode" w:eastAsia="SMbarcode" w:hAnsi="PMingLiU"/>
        </w:rPr>
        <w:t>*085606-0601-00031*</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號稱「五月雪」的梧桐花，是每個曾經在五月開車路過中山高速公路的旅客都可以欣賞的一種景觀花季。近年來，隨著各縣市推展觀光的熱潮，正式以梧桐花季的名稱步上臺灣的觀光列車。請問：在臺灣以哪一個縣市的梧桐花季最為有名？</w:t>
      </w:r>
      <w:r w:rsidRPr="001A733A">
        <w:rPr>
          <w:rFonts w:ascii="PMingLiU" w:hAnsi="PMingLiU" w:hint="eastAsia"/>
        </w:rPr>
        <w:t xml:space="preserve">　</w:t>
      </w:r>
      <w:r w:rsidRPr="001A733A">
        <w:rPr>
          <w:rFonts w:ascii="PMingLiU" w:hAnsi="PMingLiU"/>
        </w:rPr>
        <w:br/>
        <w:t>(A)新竹市</w:t>
      </w:r>
      <w:r w:rsidRPr="001A733A">
        <w:rPr>
          <w:rFonts w:ascii="PMingLiU" w:hAnsi="PMingLiU" w:hint="eastAsia"/>
        </w:rPr>
        <w:t xml:space="preserve">　</w:t>
      </w:r>
      <w:r w:rsidRPr="001A733A">
        <w:rPr>
          <w:rFonts w:ascii="PMingLiU" w:hAnsi="PMingLiU"/>
        </w:rPr>
        <w:t>(B)苗栗縣</w:t>
      </w:r>
      <w:r w:rsidRPr="001A733A">
        <w:rPr>
          <w:rFonts w:ascii="PMingLiU" w:hAnsi="PMingLiU" w:hint="eastAsia"/>
        </w:rPr>
        <w:t xml:space="preserve">　</w:t>
      </w:r>
      <w:r w:rsidRPr="001A733A">
        <w:rPr>
          <w:rFonts w:ascii="PMingLiU" w:hAnsi="PMingLiU"/>
        </w:rPr>
        <w:t>(C)臺中市</w:t>
      </w:r>
      <w:r w:rsidRPr="001A733A">
        <w:rPr>
          <w:rFonts w:ascii="PMingLiU" w:hAnsi="PMingLiU" w:hint="eastAsia"/>
        </w:rPr>
        <w:t xml:space="preserve">　</w:t>
      </w:r>
      <w:r w:rsidRPr="001A733A">
        <w:rPr>
          <w:rFonts w:ascii="PMingLiU" w:hAnsi="PMingLiU"/>
        </w:rPr>
        <w:t>(D)彰化縣</w:t>
      </w:r>
    </w:p>
    <w:p w:rsidR="001A733A" w:rsidRDefault="001A733A" w:rsidP="001A733A">
      <w:r>
        <w:rPr>
          <w:rFonts w:ascii="PMingLiU" w:hAnsi="PMingLiU"/>
        </w:rPr>
        <w:t>答案：</w:t>
      </w:r>
      <w:r>
        <w:t>(B)</w:t>
      </w:r>
    </w:p>
    <w:p w:rsidR="001A733A" w:rsidRDefault="001A733A" w:rsidP="001A733A">
      <w:r>
        <w:rPr>
          <w:rFonts w:ascii="PMingLiU" w:hAnsi="PMingLiU"/>
        </w:rPr>
        <w:t>解析：</w:t>
      </w:r>
      <w:r>
        <w:t>(B)</w:t>
      </w:r>
      <w:r>
        <w:t>苗栗三義一帶中山高沿線的梧桐花最有盛名。</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題號：0601-00032　　　</w:t>
      </w:r>
      <w:r>
        <w:rPr>
          <w:rFonts w:ascii="SMbarcode" w:eastAsia="SMbarcode" w:hAnsi="PMingLiU"/>
        </w:rPr>
        <w:t>*085606-0601-00032*</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「當你悠閒的坐在墾丁街上的麥當勞中飽餐一頓，同時遠在千里之外的美國人也同樣的吃著麥當勞食物。」此種消費文化的趨同，顯示了何種現象？</w:t>
      </w:r>
      <w:r w:rsidRPr="001A733A">
        <w:rPr>
          <w:rFonts w:ascii="PMingLiU" w:hAnsi="PMingLiU" w:hint="eastAsia"/>
        </w:rPr>
        <w:t xml:space="preserve">　</w:t>
      </w:r>
      <w:r w:rsidRPr="001A733A">
        <w:rPr>
          <w:rFonts w:ascii="PMingLiU" w:hAnsi="PMingLiU"/>
        </w:rPr>
        <w:br/>
        <w:t>(A)科學化</w:t>
      </w:r>
      <w:r w:rsidRPr="001A733A">
        <w:rPr>
          <w:rFonts w:ascii="PMingLiU" w:hAnsi="PMingLiU" w:hint="eastAsia"/>
        </w:rPr>
        <w:t xml:space="preserve">　</w:t>
      </w:r>
      <w:r w:rsidRPr="001A733A">
        <w:rPr>
          <w:rFonts w:ascii="PMingLiU" w:hAnsi="PMingLiU"/>
        </w:rPr>
        <w:t>(B)人性化</w:t>
      </w:r>
      <w:r w:rsidRPr="001A733A">
        <w:rPr>
          <w:rFonts w:ascii="PMingLiU" w:hAnsi="PMingLiU" w:hint="eastAsia"/>
        </w:rPr>
        <w:t xml:space="preserve">　</w:t>
      </w:r>
      <w:r w:rsidRPr="001A733A">
        <w:rPr>
          <w:rFonts w:ascii="PMingLiU" w:hAnsi="PMingLiU"/>
        </w:rPr>
        <w:t>(C)均質化</w:t>
      </w:r>
      <w:r w:rsidRPr="001A733A">
        <w:rPr>
          <w:rFonts w:ascii="PMingLiU" w:hAnsi="PMingLiU" w:hint="eastAsia"/>
        </w:rPr>
        <w:t xml:space="preserve">　</w:t>
      </w:r>
      <w:r w:rsidRPr="001A733A">
        <w:rPr>
          <w:rFonts w:ascii="PMingLiU" w:hAnsi="PMingLiU"/>
        </w:rPr>
        <w:t>(D)異質化</w:t>
      </w:r>
    </w:p>
    <w:p w:rsidR="001A733A" w:rsidRDefault="001A733A" w:rsidP="001A733A">
      <w:r>
        <w:rPr>
          <w:rFonts w:ascii="PMingLiU" w:hAnsi="PMingLiU"/>
        </w:rPr>
        <w:t>答案：</w:t>
      </w:r>
      <w:r>
        <w:t>(C)</w:t>
      </w:r>
    </w:p>
    <w:p w:rsidR="001A733A" w:rsidRDefault="001A733A" w:rsidP="001A733A">
      <w:r>
        <w:rPr>
          <w:rFonts w:ascii="PMingLiU" w:hAnsi="PMingLiU"/>
        </w:rPr>
        <w:t>解析：</w:t>
      </w:r>
      <w:r>
        <w:t>均質化指全球同質，趨於同一內涵的行動普及於世界各地。</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題號：0601-00033　　　</w:t>
      </w:r>
      <w:r>
        <w:rPr>
          <w:rFonts w:ascii="SMbarcode" w:eastAsia="SMbarcode" w:hAnsi="PMingLiU"/>
        </w:rPr>
        <w:t>*085606-0601-00033*</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世界衛生組織（WHO）的成立是為了保護全球人們的衛生及健康，臺灣多次尋求加入該組織，以免成為全球防疫上的漏洞。今日全球疾病傳播愈來愈迅速，可視為何種現象的衝擊與影響？</w:t>
      </w:r>
      <w:r w:rsidRPr="001A733A">
        <w:rPr>
          <w:rFonts w:ascii="PMingLiU" w:hAnsi="PMingLiU" w:hint="eastAsia"/>
        </w:rPr>
        <w:t xml:space="preserve">　</w:t>
      </w:r>
      <w:r w:rsidRPr="001A733A">
        <w:rPr>
          <w:rFonts w:ascii="PMingLiU" w:hAnsi="PMingLiU"/>
        </w:rPr>
        <w:br/>
        <w:t>(A)在地化</w:t>
      </w:r>
      <w:r w:rsidRPr="001A733A">
        <w:rPr>
          <w:rFonts w:ascii="PMingLiU" w:hAnsi="PMingLiU" w:hint="eastAsia"/>
        </w:rPr>
        <w:t xml:space="preserve">　</w:t>
      </w:r>
      <w:r w:rsidRPr="001A733A">
        <w:rPr>
          <w:rFonts w:ascii="PMingLiU" w:hAnsi="PMingLiU"/>
        </w:rPr>
        <w:t>(B)全球化</w:t>
      </w:r>
      <w:r w:rsidRPr="001A733A">
        <w:rPr>
          <w:rFonts w:ascii="PMingLiU" w:hAnsi="PMingLiU" w:hint="eastAsia"/>
        </w:rPr>
        <w:t xml:space="preserve">　</w:t>
      </w:r>
      <w:r w:rsidRPr="001A733A">
        <w:rPr>
          <w:rFonts w:ascii="PMingLiU" w:hAnsi="PMingLiU"/>
        </w:rPr>
        <w:t>(C)地方發展</w:t>
      </w:r>
      <w:r w:rsidRPr="001A733A">
        <w:rPr>
          <w:rFonts w:ascii="PMingLiU" w:hAnsi="PMingLiU" w:hint="eastAsia"/>
        </w:rPr>
        <w:t xml:space="preserve">　</w:t>
      </w:r>
      <w:r w:rsidRPr="001A733A">
        <w:rPr>
          <w:rFonts w:ascii="PMingLiU" w:hAnsi="PMingLiU"/>
        </w:rPr>
        <w:t>(D)經濟成長</w:t>
      </w:r>
    </w:p>
    <w:p w:rsidR="001A733A" w:rsidRDefault="001A733A" w:rsidP="001A733A">
      <w:r>
        <w:rPr>
          <w:rFonts w:ascii="PMingLiU" w:hAnsi="PMingLiU"/>
        </w:rPr>
        <w:t>答案：</w:t>
      </w:r>
      <w:r>
        <w:t>(B)</w:t>
      </w:r>
    </w:p>
    <w:p w:rsidR="001A733A" w:rsidRDefault="001A733A" w:rsidP="001A733A">
      <w:r>
        <w:rPr>
          <w:rFonts w:ascii="PMingLiU" w:hAnsi="PMingLiU"/>
        </w:rPr>
        <w:t>解析：</w:t>
      </w:r>
      <w:r>
        <w:t>在全球化的潮流下，國家與國家間的互動日益頻繁，全球在市場、資金、勞力、環境、衛生與安全等方面，形成一相互關連而依賴的體系。</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題號：0601-00034　　　</w:t>
      </w:r>
      <w:r>
        <w:rPr>
          <w:rFonts w:ascii="SMbarcode" w:eastAsia="SMbarcode" w:hAnsi="PMingLiU"/>
        </w:rPr>
        <w:t>*085606-0601-00034*</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2011年印度推出一款專為伊斯蘭教徒設計的Enmac智能手機，內置一個永久指向聖城麥加的指南針，並已預先下載可翻譯成29種語文的可蘭經。請問：此種手機問世是何種概念的表現？</w:t>
      </w:r>
      <w:r w:rsidRPr="001A733A">
        <w:rPr>
          <w:rFonts w:ascii="PMingLiU" w:hAnsi="PMingLiU" w:hint="eastAsia"/>
        </w:rPr>
        <w:t xml:space="preserve">　</w:t>
      </w:r>
      <w:r w:rsidRPr="001A733A">
        <w:rPr>
          <w:rFonts w:ascii="PMingLiU" w:hAnsi="PMingLiU"/>
        </w:rPr>
        <w:br/>
        <w:t>(A)全球在地化</w:t>
      </w:r>
      <w:r w:rsidRPr="001A733A">
        <w:rPr>
          <w:rFonts w:ascii="PMingLiU" w:hAnsi="PMingLiU" w:hint="eastAsia"/>
        </w:rPr>
        <w:t xml:space="preserve">　</w:t>
      </w:r>
      <w:r w:rsidRPr="001A733A">
        <w:rPr>
          <w:rFonts w:ascii="PMingLiU" w:hAnsi="PMingLiU"/>
        </w:rPr>
        <w:t>(B)</w:t>
      </w:r>
      <w:r w:rsidRPr="001A733A">
        <w:rPr>
          <w:rFonts w:ascii="PMingLiU" w:hAnsi="PMingLiU" w:hint="eastAsia"/>
          <w:lang w:val="pt-BR"/>
        </w:rPr>
        <w:t>反全球化</w:t>
      </w:r>
      <w:r w:rsidRPr="001A733A">
        <w:rPr>
          <w:rFonts w:ascii="PMingLiU" w:hAnsi="PMingLiU" w:hint="eastAsia"/>
        </w:rPr>
        <w:t xml:space="preserve">　</w:t>
      </w:r>
      <w:r w:rsidRPr="001A733A">
        <w:rPr>
          <w:rFonts w:ascii="PMingLiU" w:hAnsi="PMingLiU"/>
        </w:rPr>
        <w:t>(C)專業化生產</w:t>
      </w:r>
      <w:r w:rsidRPr="001A733A">
        <w:rPr>
          <w:rFonts w:ascii="PMingLiU" w:hAnsi="PMingLiU" w:hint="eastAsia"/>
        </w:rPr>
        <w:t xml:space="preserve">　</w:t>
      </w:r>
      <w:r w:rsidRPr="001A733A">
        <w:rPr>
          <w:rFonts w:ascii="PMingLiU" w:hAnsi="PMingLiU"/>
        </w:rPr>
        <w:t>(D)產品規格化</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題號：0601-00035　　　</w:t>
      </w:r>
      <w:r>
        <w:rPr>
          <w:rFonts w:ascii="SMbarcode" w:eastAsia="SMbarcode" w:hAnsi="PMingLiU"/>
        </w:rPr>
        <w:t>*085606-0601-00035*</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「全球化」時代的來臨，其最關鍵因素，與下列哪些原因有關？(甲)資訊傳播；(乙)運輸革新；(丙)政策支持；(丁)思想改變</w:t>
      </w:r>
      <w:r w:rsidRPr="001A733A">
        <w:rPr>
          <w:rFonts w:ascii="PMingLiU" w:hAnsi="PMingLiU" w:hint="eastAsia"/>
        </w:rPr>
        <w:t xml:space="preserve">。　</w:t>
      </w:r>
      <w:r w:rsidRPr="001A733A">
        <w:rPr>
          <w:rFonts w:ascii="PMingLiU" w:hAnsi="PMingLiU"/>
        </w:rPr>
        <w:br/>
        <w:t>(A)甲乙</w:t>
      </w:r>
      <w:r w:rsidRPr="001A733A">
        <w:rPr>
          <w:rFonts w:ascii="PMingLiU" w:hAnsi="PMingLiU" w:hint="eastAsia"/>
        </w:rPr>
        <w:t xml:space="preserve">　</w:t>
      </w:r>
      <w:r w:rsidRPr="001A733A">
        <w:rPr>
          <w:rFonts w:ascii="PMingLiU" w:hAnsi="PMingLiU"/>
        </w:rPr>
        <w:t>(B)甲丙</w:t>
      </w:r>
      <w:r w:rsidRPr="001A733A">
        <w:rPr>
          <w:rFonts w:ascii="PMingLiU" w:hAnsi="PMingLiU" w:hint="eastAsia"/>
        </w:rPr>
        <w:t xml:space="preserve">　</w:t>
      </w:r>
      <w:r w:rsidRPr="001A733A">
        <w:rPr>
          <w:rFonts w:ascii="PMingLiU" w:hAnsi="PMingLiU"/>
        </w:rPr>
        <w:t>(C)乙丙</w:t>
      </w:r>
      <w:r w:rsidRPr="001A733A">
        <w:rPr>
          <w:rFonts w:ascii="PMingLiU" w:hAnsi="PMingLiU" w:hint="eastAsia"/>
        </w:rPr>
        <w:t xml:space="preserve">　</w:t>
      </w:r>
      <w:r w:rsidRPr="001A733A">
        <w:rPr>
          <w:rFonts w:ascii="PMingLiU" w:hAnsi="PMingLiU"/>
        </w:rPr>
        <w:t>(D)丙丁</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題號：0601-00036　　　</w:t>
      </w:r>
      <w:r>
        <w:rPr>
          <w:rFonts w:ascii="SMbarcode" w:eastAsia="SMbarcode" w:hAnsi="PMingLiU"/>
        </w:rPr>
        <w:t>*085606-0601-00036*</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2007年後因美國次級房貸危機導致全球「金融海嘯」，造成全球經濟危機，如冰島倒閉、英鎊貶值。而2009年2月臺灣經濟衰退達8.36%，痛苦指數升高。當一國經濟不穩，卻導致多國經濟衰退，此情形應該是何種現象發展後的結果？</w:t>
      </w:r>
      <w:r w:rsidRPr="001A733A">
        <w:rPr>
          <w:rFonts w:ascii="PMingLiU" w:hAnsi="PMingLiU" w:hint="eastAsia"/>
        </w:rPr>
        <w:t xml:space="preserve">　</w:t>
      </w:r>
      <w:r w:rsidRPr="001A733A">
        <w:rPr>
          <w:rFonts w:ascii="PMingLiU" w:hAnsi="PMingLiU"/>
        </w:rPr>
        <w:br/>
        <w:t>(A)環境負載力衰退</w:t>
      </w:r>
      <w:r w:rsidRPr="001A733A">
        <w:rPr>
          <w:rFonts w:ascii="PMingLiU" w:hAnsi="PMingLiU" w:hint="eastAsia"/>
        </w:rPr>
        <w:t xml:space="preserve">　</w:t>
      </w:r>
      <w:r w:rsidRPr="001A733A">
        <w:rPr>
          <w:rFonts w:ascii="PMingLiU" w:hAnsi="PMingLiU"/>
        </w:rPr>
        <w:t>(B)文化在地化的訴求</w:t>
      </w:r>
      <w:r w:rsidRPr="001A733A">
        <w:rPr>
          <w:rFonts w:ascii="PMingLiU" w:hAnsi="PMingLiU" w:hint="eastAsia"/>
        </w:rPr>
        <w:t xml:space="preserve">　</w:t>
      </w:r>
      <w:r w:rsidRPr="001A733A">
        <w:rPr>
          <w:rFonts w:ascii="PMingLiU" w:hAnsi="PMingLiU"/>
        </w:rPr>
        <w:t>(C)產業群聚效應的結果</w:t>
      </w:r>
      <w:r w:rsidRPr="001A733A">
        <w:rPr>
          <w:rFonts w:ascii="PMingLiU" w:hAnsi="PMingLiU" w:hint="eastAsia"/>
        </w:rPr>
        <w:t xml:space="preserve">　</w:t>
      </w:r>
      <w:r w:rsidRPr="001A733A">
        <w:rPr>
          <w:rFonts w:ascii="PMingLiU" w:hAnsi="PMingLiU"/>
        </w:rPr>
        <w:t>(D)經濟全球化的趨勢</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題號：0601-00037　　　</w:t>
      </w:r>
      <w:r>
        <w:rPr>
          <w:rFonts w:ascii="SMbarcode" w:eastAsia="SMbarcode" w:hAnsi="PMingLiU"/>
        </w:rPr>
        <w:t>*085606-0601-00037*</w:t>
      </w:r>
      <w:r>
        <w:rPr>
          <w:rFonts w:ascii="PMingLiU" w:hAnsi="PMingLiU"/>
        </w:rPr>
        <w:t xml:space="preserve">　　　難易度：易　　　出處：精選試題</w:t>
      </w:r>
    </w:p>
    <w:p w:rsidR="001A733A" w:rsidRDefault="001A733A" w:rsidP="001A733A">
      <w:pPr>
        <w:rPr>
          <w:rFonts w:ascii="PMingLiU" w:hAnsi="PMingLiU" w:hint="eastAsia"/>
        </w:rPr>
      </w:pPr>
      <w:r w:rsidRPr="001A733A">
        <w:rPr>
          <w:rFonts w:ascii="PMingLiU" w:hAnsi="PMingLiU"/>
        </w:rPr>
        <w:t>麥當勞吉祥物為悠閒自在的麥當勞叔叔，但是在泰國的麥當勞叔叔卻雙手合十，似乎在進行朝拜，如附圖所示。請問：此現象說明了什麼？</w:t>
      </w:r>
      <w:r w:rsidRPr="001A733A">
        <w:rPr>
          <w:rFonts w:ascii="PMingLiU" w:hAnsi="PMingLiU"/>
        </w:rPr>
        <w:br/>
      </w:r>
      <w:r w:rsidR="00C767FA" w:rsidRPr="001A733A">
        <w:rPr>
          <w:rFonts w:ascii="PMingLiU" w:hAnsi="PMingLiU"/>
          <w:noProof/>
        </w:rPr>
        <w:drawing>
          <wp:inline distT="0" distB="0" distL="0" distR="0">
            <wp:extent cx="1304925" cy="17335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04925" cy="1733550"/>
                    </a:xfrm>
                    <a:prstGeom prst="rect">
                      <a:avLst/>
                    </a:prstGeom>
                    <a:noFill/>
                    <a:ln>
                      <a:noFill/>
                    </a:ln>
                  </pic:spPr>
                </pic:pic>
              </a:graphicData>
            </a:graphic>
          </wp:inline>
        </w:drawing>
      </w:r>
      <w:r w:rsidRPr="001A733A">
        <w:rPr>
          <w:rFonts w:ascii="PMingLiU" w:hAnsi="PMingLiU"/>
        </w:rPr>
        <w:t xml:space="preserve">臺灣 </w:t>
      </w:r>
      <w:r w:rsidRPr="001A733A">
        <w:rPr>
          <w:rFonts w:ascii="PMingLiU" w:hAnsi="PMingLiU" w:hint="eastAsia"/>
        </w:rPr>
        <w:br/>
      </w:r>
      <w:r w:rsidR="00C767FA" w:rsidRPr="001A733A">
        <w:rPr>
          <w:rFonts w:ascii="PMingLiU" w:hAnsi="PMingLiU"/>
          <w:noProof/>
        </w:rPr>
        <w:drawing>
          <wp:inline distT="0" distB="0" distL="0" distR="0">
            <wp:extent cx="1304925" cy="173355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04925" cy="1733550"/>
                    </a:xfrm>
                    <a:prstGeom prst="rect">
                      <a:avLst/>
                    </a:prstGeom>
                    <a:noFill/>
                    <a:ln>
                      <a:noFill/>
                    </a:ln>
                  </pic:spPr>
                </pic:pic>
              </a:graphicData>
            </a:graphic>
          </wp:inline>
        </w:drawing>
      </w:r>
      <w:r w:rsidRPr="001A733A">
        <w:rPr>
          <w:rFonts w:ascii="PMingLiU" w:hAnsi="PMingLiU"/>
        </w:rPr>
        <w:t>泰國</w:t>
      </w:r>
      <w:r w:rsidRPr="001A733A">
        <w:rPr>
          <w:rFonts w:ascii="PMingLiU" w:hAnsi="PMingLiU" w:hint="eastAsia"/>
        </w:rPr>
        <w:t xml:space="preserve">　</w:t>
      </w:r>
      <w:r w:rsidRPr="001A733A">
        <w:rPr>
          <w:rFonts w:ascii="PMingLiU" w:hAnsi="PMingLiU"/>
        </w:rPr>
        <w:br/>
        <w:t>(A)全球化</w:t>
      </w:r>
      <w:r w:rsidRPr="001A733A">
        <w:rPr>
          <w:rFonts w:ascii="PMingLiU" w:hAnsi="PMingLiU" w:hint="eastAsia"/>
        </w:rPr>
        <w:t xml:space="preserve">　</w:t>
      </w:r>
      <w:r w:rsidRPr="001A733A">
        <w:rPr>
          <w:rFonts w:ascii="PMingLiU" w:hAnsi="PMingLiU"/>
        </w:rPr>
        <w:t>(B)在地化</w:t>
      </w:r>
      <w:r w:rsidRPr="001A733A">
        <w:rPr>
          <w:rFonts w:ascii="PMingLiU" w:hAnsi="PMingLiU" w:hint="eastAsia"/>
        </w:rPr>
        <w:t xml:space="preserve">　</w:t>
      </w:r>
      <w:r w:rsidRPr="001A733A">
        <w:rPr>
          <w:rFonts w:ascii="PMingLiU" w:hAnsi="PMingLiU"/>
        </w:rPr>
        <w:t>(C)全球在地化</w:t>
      </w:r>
      <w:r w:rsidRPr="001A733A">
        <w:rPr>
          <w:rFonts w:ascii="PMingLiU" w:hAnsi="PMingLiU" w:hint="eastAsia"/>
        </w:rPr>
        <w:t xml:space="preserve">　</w:t>
      </w:r>
      <w:r w:rsidRPr="001A733A">
        <w:rPr>
          <w:rFonts w:ascii="PMingLiU" w:hAnsi="PMingLiU"/>
        </w:rPr>
        <w:t>(D)</w:t>
      </w:r>
      <w:r w:rsidRPr="001A733A">
        <w:rPr>
          <w:rFonts w:ascii="PMingLiU" w:hAnsi="PMingLiU" w:hint="eastAsia"/>
        </w:rPr>
        <w:t>多元化</w:t>
      </w:r>
    </w:p>
    <w:p w:rsidR="001A733A" w:rsidRDefault="001A733A" w:rsidP="001A733A">
      <w:r>
        <w:rPr>
          <w:rFonts w:ascii="PMingLiU" w:hAnsi="PMingLiU"/>
        </w:rPr>
        <w:t>答案：</w:t>
      </w:r>
      <w:r>
        <w:t>(C)</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題號：0601-00038　　　</w:t>
      </w:r>
      <w:r>
        <w:rPr>
          <w:rFonts w:ascii="SMbarcode" w:eastAsia="SMbarcode" w:hAnsi="PMingLiU"/>
        </w:rPr>
        <w:t>*085606-0601-00038*</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為了展現地方特色，臺灣各地區紛紛舉辦具有各地地理意義的節慶活動。以下所敘的節慶活動跟區域的配對何者是</w:t>
      </w:r>
      <w:r w:rsidRPr="001A733A">
        <w:rPr>
          <w:rFonts w:ascii="PMingLiU" w:hAnsi="PMingLiU"/>
          <w:u w:val="single"/>
        </w:rPr>
        <w:t>錯誤</w:t>
      </w:r>
      <w:r w:rsidRPr="001A733A">
        <w:rPr>
          <w:rFonts w:ascii="PMingLiU" w:hAnsi="PMingLiU"/>
        </w:rPr>
        <w:t>的？</w:t>
      </w:r>
      <w:r w:rsidRPr="001A733A">
        <w:rPr>
          <w:rFonts w:ascii="PMingLiU" w:hAnsi="PMingLiU" w:hint="eastAsia"/>
        </w:rPr>
        <w:t xml:space="preserve">　</w:t>
      </w:r>
      <w:r w:rsidRPr="001A733A">
        <w:rPr>
          <w:rFonts w:ascii="PMingLiU" w:hAnsi="PMingLiU"/>
        </w:rPr>
        <w:br/>
        <w:t>(A)黑鮪魚文化觀光季</w:t>
      </w:r>
      <w:r w:rsidRPr="001A733A">
        <w:rPr>
          <w:rFonts w:ascii="PMingLiU" w:hAnsi="PMingLiU" w:hint="eastAsia"/>
          <w:w w:val="200"/>
        </w:rPr>
        <w:t>－</w:t>
      </w:r>
      <w:r w:rsidRPr="001A733A">
        <w:rPr>
          <w:rFonts w:ascii="PMingLiU" w:hAnsi="PMingLiU"/>
        </w:rPr>
        <w:t>屏東東港</w:t>
      </w:r>
      <w:r w:rsidRPr="001A733A">
        <w:rPr>
          <w:rFonts w:ascii="PMingLiU" w:hAnsi="PMingLiU" w:hint="eastAsia"/>
        </w:rPr>
        <w:t xml:space="preserve">　</w:t>
      </w:r>
      <w:r w:rsidRPr="001A733A">
        <w:rPr>
          <w:rFonts w:ascii="PMingLiU" w:hAnsi="PMingLiU"/>
        </w:rPr>
        <w:t>(B)蓮花節</w:t>
      </w:r>
      <w:r w:rsidRPr="001A733A">
        <w:rPr>
          <w:rFonts w:ascii="PMingLiU" w:hAnsi="PMingLiU" w:hint="eastAsia"/>
          <w:w w:val="200"/>
        </w:rPr>
        <w:t>－</w:t>
      </w:r>
      <w:r w:rsidRPr="001A733A">
        <w:rPr>
          <w:rFonts w:ascii="PMingLiU" w:hAnsi="PMingLiU"/>
        </w:rPr>
        <w:t>臺南白河</w:t>
      </w:r>
      <w:r w:rsidRPr="001A733A">
        <w:rPr>
          <w:rFonts w:ascii="PMingLiU" w:hAnsi="PMingLiU" w:hint="eastAsia"/>
        </w:rPr>
        <w:t xml:space="preserve">　</w:t>
      </w:r>
      <w:r w:rsidRPr="001A733A">
        <w:rPr>
          <w:rFonts w:ascii="PMingLiU" w:hAnsi="PMingLiU"/>
        </w:rPr>
        <w:t>(C)牛肉麵節</w:t>
      </w:r>
      <w:r w:rsidRPr="001A733A">
        <w:rPr>
          <w:rFonts w:ascii="PMingLiU" w:hAnsi="PMingLiU" w:hint="eastAsia"/>
          <w:w w:val="200"/>
        </w:rPr>
        <w:t>－</w:t>
      </w:r>
      <w:r w:rsidRPr="001A733A">
        <w:rPr>
          <w:rFonts w:ascii="PMingLiU" w:hAnsi="PMingLiU"/>
        </w:rPr>
        <w:t>花蓮</w:t>
      </w:r>
      <w:r w:rsidRPr="001A733A">
        <w:rPr>
          <w:rFonts w:ascii="PMingLiU" w:hAnsi="PMingLiU" w:hint="eastAsia"/>
        </w:rPr>
        <w:t xml:space="preserve">　</w:t>
      </w:r>
      <w:r w:rsidRPr="001A733A">
        <w:rPr>
          <w:rFonts w:ascii="PMingLiU" w:hAnsi="PMingLiU"/>
        </w:rPr>
        <w:t>(D)茶葉博覽會</w:t>
      </w:r>
      <w:r w:rsidRPr="001A733A">
        <w:rPr>
          <w:rFonts w:ascii="PMingLiU" w:hAnsi="PMingLiU" w:hint="eastAsia"/>
          <w:w w:val="200"/>
        </w:rPr>
        <w:t>－</w:t>
      </w:r>
      <w:r w:rsidRPr="001A733A">
        <w:rPr>
          <w:rFonts w:ascii="PMingLiU" w:hAnsi="PMingLiU"/>
        </w:rPr>
        <w:t>南投</w:t>
      </w:r>
    </w:p>
    <w:p w:rsidR="001A733A" w:rsidRDefault="001A733A" w:rsidP="001A733A">
      <w:r>
        <w:rPr>
          <w:rFonts w:ascii="PMingLiU" w:hAnsi="PMingLiU"/>
        </w:rPr>
        <w:t>答案：</w:t>
      </w:r>
      <w:r>
        <w:t>(C)</w:t>
      </w:r>
    </w:p>
    <w:p w:rsidR="001A733A" w:rsidRDefault="001A733A" w:rsidP="001A733A">
      <w:r>
        <w:rPr>
          <w:rFonts w:ascii="PMingLiU" w:hAnsi="PMingLiU"/>
        </w:rPr>
        <w:t>解析：</w:t>
      </w:r>
      <w:r>
        <w:t>牛肉麵節為臺北市，因臺北新住民人口多。</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題號：0601-00039　　　</w:t>
      </w:r>
      <w:r>
        <w:rPr>
          <w:rFonts w:ascii="SMbarcode" w:eastAsia="SMbarcode" w:hAnsi="PMingLiU"/>
        </w:rPr>
        <w:t>*085606-0601-00039*</w:t>
      </w:r>
      <w:r>
        <w:rPr>
          <w:rFonts w:ascii="PMingLiU" w:hAnsi="PMingLiU"/>
        </w:rPr>
        <w:t xml:space="preserve">　　　難易度：易　　　出處：各校試題</w:t>
      </w:r>
    </w:p>
    <w:p w:rsidR="001A733A" w:rsidRDefault="001A733A" w:rsidP="001A733A">
      <w:pPr>
        <w:rPr>
          <w:rFonts w:ascii="PMingLiU" w:hAnsi="PMingLiU" w:hint="eastAsia"/>
        </w:rPr>
      </w:pPr>
      <w:r w:rsidRPr="001A733A">
        <w:rPr>
          <w:rFonts w:ascii="PMingLiU" w:hAnsi="PMingLiU" w:hint="eastAsia"/>
        </w:rPr>
        <w:t xml:space="preserve">經濟全球化後，各國間與國內的經濟發展趨勢，下列哪項敘述錯誤？　</w:t>
      </w:r>
      <w:r w:rsidRPr="001A733A">
        <w:rPr>
          <w:rFonts w:ascii="PMingLiU" w:hAnsi="PMingLiU"/>
        </w:rPr>
        <w:br/>
        <w:t>(A)</w:t>
      </w:r>
      <w:r w:rsidRPr="001A733A">
        <w:rPr>
          <w:rFonts w:ascii="PMingLiU" w:hAnsi="PMingLiU" w:hint="eastAsia"/>
        </w:rPr>
        <w:t xml:space="preserve">帶動了部分開發中國家的經濟成長　</w:t>
      </w:r>
      <w:r w:rsidRPr="001A733A">
        <w:rPr>
          <w:rFonts w:ascii="PMingLiU" w:hAnsi="PMingLiU"/>
        </w:rPr>
        <w:t>(B)</w:t>
      </w:r>
      <w:r w:rsidRPr="001A733A">
        <w:rPr>
          <w:rFonts w:ascii="PMingLiU" w:hAnsi="PMingLiU" w:hint="eastAsia"/>
        </w:rPr>
        <w:t>隨著開發中國家的經濟成長，使得這些國家</w:t>
      </w:r>
      <w:r w:rsidRPr="001A733A">
        <w:rPr>
          <w:rFonts w:ascii="PMingLiU" w:hAnsi="PMingLiU"/>
        </w:rPr>
        <w:t>(</w:t>
      </w:r>
      <w:r w:rsidRPr="001A733A">
        <w:rPr>
          <w:rFonts w:ascii="PMingLiU" w:hAnsi="PMingLiU" w:hint="eastAsia"/>
        </w:rPr>
        <w:t>如中國</w:t>
      </w:r>
      <w:r w:rsidRPr="001A733A">
        <w:rPr>
          <w:rFonts w:ascii="PMingLiU" w:hAnsi="PMingLiU"/>
        </w:rPr>
        <w:t>)</w:t>
      </w:r>
      <w:r w:rsidRPr="001A733A">
        <w:rPr>
          <w:rFonts w:ascii="PMingLiU" w:hAnsi="PMingLiU" w:hint="eastAsia"/>
        </w:rPr>
        <w:t xml:space="preserve">的國內貧富所得差距縮小　</w:t>
      </w:r>
      <w:r w:rsidRPr="001A733A">
        <w:rPr>
          <w:rFonts w:ascii="PMingLiU" w:hAnsi="PMingLiU"/>
        </w:rPr>
        <w:t>(C)</w:t>
      </w:r>
      <w:r w:rsidRPr="001A733A">
        <w:rPr>
          <w:rFonts w:ascii="PMingLiU" w:hAnsi="PMingLiU" w:hint="eastAsia"/>
        </w:rPr>
        <w:t xml:space="preserve">已開發國家在此浪潮中，國內部分勞力密集產業的員工面臨失業問題　</w:t>
      </w:r>
      <w:r w:rsidRPr="001A733A">
        <w:rPr>
          <w:rFonts w:ascii="PMingLiU" w:hAnsi="PMingLiU"/>
        </w:rPr>
        <w:t>(D)</w:t>
      </w:r>
      <w:r w:rsidRPr="001A733A">
        <w:rPr>
          <w:rFonts w:ascii="PMingLiU" w:hAnsi="PMingLiU" w:hint="eastAsia"/>
        </w:rPr>
        <w:t>貧國與富國在國際分工下，每人平均所得的差距有擴大的現象</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題號：0601-00040　　　</w:t>
      </w:r>
      <w:r>
        <w:rPr>
          <w:rFonts w:ascii="SMbarcode" w:eastAsia="SMbarcode" w:hAnsi="PMingLiU"/>
        </w:rPr>
        <w:t>*085606-0601-00040*</w:t>
      </w:r>
      <w:r>
        <w:rPr>
          <w:rFonts w:ascii="PMingLiU" w:hAnsi="PMingLiU"/>
        </w:rPr>
        <w:t xml:space="preserve">　　　難易度：易　　　出處：各校試題</w:t>
      </w:r>
    </w:p>
    <w:p w:rsidR="001A733A" w:rsidRDefault="001A733A" w:rsidP="001A733A">
      <w:pPr>
        <w:rPr>
          <w:rFonts w:ascii="PMingLiU" w:hAnsi="PMingLiU" w:hint="eastAsia"/>
        </w:rPr>
      </w:pPr>
      <w:r w:rsidRPr="001A733A">
        <w:rPr>
          <w:rFonts w:ascii="PMingLiU" w:hAnsi="PMingLiU" w:hint="eastAsia"/>
        </w:rPr>
        <w:t>就今日的國際分工架構而言，若美國、日本為亞太地區的核心</w:t>
      </w:r>
      <w:r w:rsidRPr="001A733A">
        <w:rPr>
          <w:rFonts w:ascii="PMingLiU" w:hAnsi="PMingLiU"/>
        </w:rPr>
        <w:t xml:space="preserve"> </w:t>
      </w:r>
      <w:r w:rsidRPr="001A733A">
        <w:rPr>
          <w:rFonts w:ascii="PMingLiU" w:hAnsi="PMingLiU" w:hint="eastAsia"/>
        </w:rPr>
        <w:t xml:space="preserve">區，則下列哪一個國家最有可能被歸類為「邊陲區」？　</w:t>
      </w:r>
      <w:r w:rsidRPr="001A733A">
        <w:rPr>
          <w:rFonts w:ascii="PMingLiU" w:hAnsi="PMingLiU"/>
        </w:rPr>
        <w:br/>
        <w:t>(A)</w:t>
      </w:r>
      <w:r w:rsidRPr="001A733A">
        <w:rPr>
          <w:rFonts w:ascii="PMingLiU" w:hAnsi="PMingLiU" w:hint="eastAsia"/>
        </w:rPr>
        <w:t xml:space="preserve">南韓　</w:t>
      </w:r>
      <w:r w:rsidRPr="001A733A">
        <w:rPr>
          <w:rFonts w:ascii="PMingLiU" w:hAnsi="PMingLiU"/>
        </w:rPr>
        <w:t>(B)</w:t>
      </w:r>
      <w:r w:rsidRPr="001A733A">
        <w:rPr>
          <w:rFonts w:ascii="PMingLiU" w:hAnsi="PMingLiU" w:hint="eastAsia"/>
        </w:rPr>
        <w:t xml:space="preserve">中國　</w:t>
      </w:r>
      <w:r w:rsidRPr="001A733A">
        <w:rPr>
          <w:rFonts w:ascii="PMingLiU" w:hAnsi="PMingLiU"/>
        </w:rPr>
        <w:t>(C)</w:t>
      </w:r>
      <w:r w:rsidRPr="001A733A">
        <w:rPr>
          <w:rFonts w:ascii="PMingLiU" w:hAnsi="PMingLiU" w:hint="eastAsia"/>
        </w:rPr>
        <w:t xml:space="preserve">馬來西亞　</w:t>
      </w:r>
      <w:r w:rsidRPr="001A733A">
        <w:rPr>
          <w:rFonts w:ascii="PMingLiU" w:hAnsi="PMingLiU"/>
        </w:rPr>
        <w:t>(D)</w:t>
      </w:r>
      <w:r w:rsidRPr="001A733A">
        <w:rPr>
          <w:rFonts w:ascii="PMingLiU" w:hAnsi="PMingLiU" w:hint="eastAsia"/>
        </w:rPr>
        <w:t>巴布亞新幾內亞</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題號：0601-00041　　　</w:t>
      </w:r>
      <w:r>
        <w:rPr>
          <w:rFonts w:ascii="SMbarcode" w:eastAsia="SMbarcode" w:hAnsi="PMingLiU"/>
        </w:rPr>
        <w:t>*085606-0601-00041*</w:t>
      </w:r>
      <w:r>
        <w:rPr>
          <w:rFonts w:ascii="PMingLiU" w:hAnsi="PMingLiU"/>
        </w:rPr>
        <w:t xml:space="preserve">　　　難易度：易　　　出處：各校試題</w:t>
      </w:r>
    </w:p>
    <w:p w:rsidR="001A733A" w:rsidRDefault="001A733A" w:rsidP="001A733A">
      <w:pPr>
        <w:rPr>
          <w:rFonts w:ascii="PMingLiU" w:hAnsi="PMingLiU" w:hint="eastAsia"/>
        </w:rPr>
      </w:pPr>
      <w:r w:rsidRPr="001A733A">
        <w:rPr>
          <w:rFonts w:ascii="PMingLiU" w:hAnsi="PMingLiU" w:hint="eastAsia"/>
        </w:rPr>
        <w:t>全球化帶來下列哪三項影響？</w:t>
      </w:r>
      <w:r w:rsidRPr="001A733A">
        <w:rPr>
          <w:rFonts w:ascii="PMingLiU" w:hAnsi="PMingLiU"/>
        </w:rPr>
        <w:t>(</w:t>
      </w:r>
      <w:r w:rsidRPr="001A733A">
        <w:rPr>
          <w:rFonts w:ascii="PMingLiU" w:hAnsi="PMingLiU" w:hint="eastAsia"/>
        </w:rPr>
        <w:t>甲</w:t>
      </w:r>
      <w:r w:rsidRPr="001A733A">
        <w:rPr>
          <w:rFonts w:ascii="PMingLiU" w:hAnsi="PMingLiU"/>
        </w:rPr>
        <w:t>)</w:t>
      </w:r>
      <w:r w:rsidRPr="001A733A">
        <w:rPr>
          <w:rFonts w:ascii="PMingLiU" w:hAnsi="PMingLiU" w:hint="eastAsia"/>
        </w:rPr>
        <w:t>距離障礙改變；</w:t>
      </w:r>
      <w:r w:rsidRPr="001A733A">
        <w:rPr>
          <w:rFonts w:ascii="PMingLiU" w:hAnsi="PMingLiU"/>
        </w:rPr>
        <w:t>(</w:t>
      </w:r>
      <w:r w:rsidRPr="001A733A">
        <w:rPr>
          <w:rFonts w:ascii="PMingLiU" w:hAnsi="PMingLiU" w:hint="eastAsia"/>
        </w:rPr>
        <w:t>乙</w:t>
      </w:r>
      <w:r w:rsidRPr="001A733A">
        <w:rPr>
          <w:rFonts w:ascii="PMingLiU" w:hAnsi="PMingLiU"/>
        </w:rPr>
        <w:t>)</w:t>
      </w:r>
      <w:r w:rsidRPr="001A733A">
        <w:rPr>
          <w:rFonts w:ascii="PMingLiU" w:hAnsi="PMingLiU" w:hint="eastAsia"/>
        </w:rPr>
        <w:t>領域的界限變模糊；</w:t>
      </w:r>
      <w:r w:rsidRPr="001A733A">
        <w:rPr>
          <w:rFonts w:ascii="PMingLiU" w:hAnsi="PMingLiU"/>
        </w:rPr>
        <w:t>(</w:t>
      </w:r>
      <w:r w:rsidRPr="001A733A">
        <w:rPr>
          <w:rFonts w:ascii="PMingLiU" w:hAnsi="PMingLiU" w:hint="eastAsia"/>
        </w:rPr>
        <w:t>丙</w:t>
      </w:r>
      <w:r w:rsidRPr="001A733A">
        <w:rPr>
          <w:rFonts w:ascii="PMingLiU" w:hAnsi="PMingLiU"/>
        </w:rPr>
        <w:t>)</w:t>
      </w:r>
      <w:r w:rsidRPr="001A733A">
        <w:rPr>
          <w:rFonts w:ascii="PMingLiU" w:hAnsi="PMingLiU" w:hint="eastAsia"/>
        </w:rPr>
        <w:t>關稅壁壘增強；</w:t>
      </w:r>
      <w:r w:rsidRPr="001A733A">
        <w:rPr>
          <w:rFonts w:ascii="PMingLiU" w:hAnsi="PMingLiU"/>
        </w:rPr>
        <w:t>(</w:t>
      </w:r>
      <w:r w:rsidRPr="001A733A">
        <w:rPr>
          <w:rFonts w:ascii="PMingLiU" w:hAnsi="PMingLiU" w:hint="eastAsia"/>
        </w:rPr>
        <w:t>丁</w:t>
      </w:r>
      <w:r w:rsidRPr="001A733A">
        <w:rPr>
          <w:rFonts w:ascii="PMingLiU" w:hAnsi="PMingLiU"/>
        </w:rPr>
        <w:t>)</w:t>
      </w:r>
      <w:r w:rsidRPr="001A733A">
        <w:rPr>
          <w:rFonts w:ascii="PMingLiU" w:hAnsi="PMingLiU" w:hint="eastAsia"/>
        </w:rPr>
        <w:t xml:space="preserve">時差阻隔降低　</w:t>
      </w:r>
      <w:r w:rsidRPr="001A733A">
        <w:rPr>
          <w:rFonts w:ascii="PMingLiU" w:hAnsi="PMingLiU"/>
        </w:rPr>
        <w:br/>
        <w:t>(A)</w:t>
      </w:r>
      <w:r w:rsidRPr="001A733A">
        <w:rPr>
          <w:rFonts w:ascii="PMingLiU" w:hAnsi="PMingLiU" w:hint="eastAsia"/>
        </w:rPr>
        <w:t xml:space="preserve">甲乙丙　</w:t>
      </w:r>
      <w:r w:rsidRPr="001A733A">
        <w:rPr>
          <w:rFonts w:ascii="PMingLiU" w:hAnsi="PMingLiU"/>
        </w:rPr>
        <w:t>(B)</w:t>
      </w:r>
      <w:r w:rsidRPr="001A733A">
        <w:rPr>
          <w:rFonts w:ascii="PMingLiU" w:hAnsi="PMingLiU" w:hint="eastAsia"/>
        </w:rPr>
        <w:t xml:space="preserve">乙丙丁　</w:t>
      </w:r>
      <w:r w:rsidRPr="001A733A">
        <w:rPr>
          <w:rFonts w:ascii="PMingLiU" w:hAnsi="PMingLiU"/>
        </w:rPr>
        <w:t>(C)</w:t>
      </w:r>
      <w:r w:rsidRPr="001A733A">
        <w:rPr>
          <w:rFonts w:ascii="PMingLiU" w:hAnsi="PMingLiU" w:hint="eastAsia"/>
        </w:rPr>
        <w:t xml:space="preserve">甲丙丁　</w:t>
      </w:r>
      <w:r w:rsidRPr="001A733A">
        <w:rPr>
          <w:rFonts w:ascii="PMingLiU" w:hAnsi="PMingLiU"/>
        </w:rPr>
        <w:t>(D)</w:t>
      </w:r>
      <w:r w:rsidRPr="001A733A">
        <w:rPr>
          <w:rFonts w:ascii="PMingLiU" w:hAnsi="PMingLiU" w:hint="eastAsia"/>
        </w:rPr>
        <w:t>甲乙丁</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題號：0601-00042　　　</w:t>
      </w:r>
      <w:r>
        <w:rPr>
          <w:rFonts w:ascii="SMbarcode" w:eastAsia="SMbarcode" w:hAnsi="PMingLiU"/>
        </w:rPr>
        <w:t>*085606-0601-00042*</w:t>
      </w:r>
      <w:r>
        <w:rPr>
          <w:rFonts w:ascii="PMingLiU" w:hAnsi="PMingLiU"/>
        </w:rPr>
        <w:t xml:space="preserve">　　　難易度：易　　　出處：各校試題</w:t>
      </w:r>
    </w:p>
    <w:p w:rsidR="001A733A" w:rsidRDefault="001A733A" w:rsidP="001A733A">
      <w:pPr>
        <w:rPr>
          <w:rFonts w:ascii="PMingLiU" w:hAnsi="PMingLiU" w:hint="eastAsia"/>
        </w:rPr>
      </w:pPr>
      <w:r w:rsidRPr="001A733A">
        <w:rPr>
          <w:rFonts w:ascii="PMingLiU" w:hAnsi="PMingLiU" w:hint="eastAsia"/>
        </w:rPr>
        <w:t>附圖甲為美國速食業大亨麥當勞</w:t>
      </w:r>
      <w:r w:rsidRPr="001A733A">
        <w:rPr>
          <w:rFonts w:ascii="PMingLiU" w:hAnsi="PMingLiU"/>
        </w:rPr>
        <w:t>(McDonald’s)</w:t>
      </w:r>
      <w:r w:rsidRPr="001A733A">
        <w:rPr>
          <w:rFonts w:ascii="PMingLiU" w:hAnsi="PMingLiU" w:hint="eastAsia"/>
        </w:rPr>
        <w:t>，圖乙為咖啡飲料界巨擘星巴克</w:t>
      </w:r>
      <w:r w:rsidRPr="001A733A">
        <w:rPr>
          <w:rFonts w:ascii="PMingLiU" w:hAnsi="PMingLiU"/>
        </w:rPr>
        <w:t>(Starbucks)</w:t>
      </w:r>
      <w:r w:rsidRPr="001A733A">
        <w:rPr>
          <w:rFonts w:ascii="PMingLiU" w:hAnsi="PMingLiU" w:hint="eastAsia"/>
        </w:rPr>
        <w:t>在全球的展店數量分布。而近</w:t>
      </w:r>
      <w:r w:rsidRPr="001A733A">
        <w:rPr>
          <w:rFonts w:ascii="PMingLiU" w:hAnsi="PMingLiU"/>
        </w:rPr>
        <w:t xml:space="preserve"> 10 </w:t>
      </w:r>
      <w:r w:rsidRPr="001A733A">
        <w:rPr>
          <w:rFonts w:ascii="PMingLiU" w:hAnsi="PMingLiU" w:hint="eastAsia"/>
        </w:rPr>
        <w:t>年來這兩個跨國企業的壯大造成了許多國家的環境衝擊，下列何種環境問題的產生與上述關係最小？</w:t>
      </w:r>
      <w:r w:rsidRPr="001A733A">
        <w:rPr>
          <w:rFonts w:ascii="PMingLiU" w:hAnsi="PMingLiU"/>
        </w:rPr>
        <w:br/>
      </w:r>
      <w:r w:rsidR="00C767FA" w:rsidRPr="001A733A">
        <w:rPr>
          <w:rFonts w:ascii="PMingLiU" w:hAnsi="PMingLiU"/>
          <w:noProof/>
        </w:rPr>
        <w:drawing>
          <wp:inline distT="0" distB="0" distL="0" distR="0">
            <wp:extent cx="2771775" cy="170497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r="51883"/>
                    <a:stretch>
                      <a:fillRect/>
                    </a:stretch>
                  </pic:blipFill>
                  <pic:spPr bwMode="auto">
                    <a:xfrm>
                      <a:off x="0" y="0"/>
                      <a:ext cx="2771775" cy="1704975"/>
                    </a:xfrm>
                    <a:prstGeom prst="rect">
                      <a:avLst/>
                    </a:prstGeom>
                    <a:noFill/>
                    <a:ln>
                      <a:noFill/>
                    </a:ln>
                  </pic:spPr>
                </pic:pic>
              </a:graphicData>
            </a:graphic>
          </wp:inline>
        </w:drawing>
      </w:r>
      <w:r w:rsidRPr="001A733A">
        <w:rPr>
          <w:rFonts w:ascii="PMingLiU" w:hAnsi="PMingLiU" w:hint="eastAsia"/>
        </w:rPr>
        <w:br/>
      </w:r>
      <w:r w:rsidR="00C767FA" w:rsidRPr="001A733A">
        <w:rPr>
          <w:rFonts w:ascii="PMingLiU" w:hAnsi="PMingLiU"/>
          <w:noProof/>
        </w:rPr>
        <w:drawing>
          <wp:inline distT="0" distB="0" distL="0" distR="0">
            <wp:extent cx="2981325" cy="170497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l="48117"/>
                    <a:stretch>
                      <a:fillRect/>
                    </a:stretch>
                  </pic:blipFill>
                  <pic:spPr bwMode="auto">
                    <a:xfrm>
                      <a:off x="0" y="0"/>
                      <a:ext cx="2981325" cy="1704975"/>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br/>
        <w:t>(A)</w:t>
      </w:r>
      <w:r w:rsidRPr="001A733A">
        <w:rPr>
          <w:rFonts w:ascii="PMingLiU" w:hAnsi="PMingLiU" w:hint="eastAsia"/>
        </w:rPr>
        <w:t xml:space="preserve">地層下陷　</w:t>
      </w:r>
      <w:r w:rsidRPr="001A733A">
        <w:rPr>
          <w:rFonts w:ascii="PMingLiU" w:hAnsi="PMingLiU"/>
        </w:rPr>
        <w:t>(B)</w:t>
      </w:r>
      <w:r w:rsidRPr="001A733A">
        <w:rPr>
          <w:rFonts w:ascii="PMingLiU" w:hAnsi="PMingLiU" w:hint="eastAsia"/>
        </w:rPr>
        <w:t xml:space="preserve">全球暖化　</w:t>
      </w:r>
      <w:r w:rsidRPr="001A733A">
        <w:rPr>
          <w:rFonts w:ascii="PMingLiU" w:hAnsi="PMingLiU"/>
        </w:rPr>
        <w:t>(C)</w:t>
      </w:r>
      <w:r w:rsidRPr="001A733A">
        <w:rPr>
          <w:rFonts w:ascii="PMingLiU" w:hAnsi="PMingLiU" w:hint="eastAsia"/>
        </w:rPr>
        <w:t xml:space="preserve">雨林消失　</w:t>
      </w:r>
      <w:r w:rsidRPr="001A733A">
        <w:rPr>
          <w:rFonts w:ascii="PMingLiU" w:hAnsi="PMingLiU"/>
        </w:rPr>
        <w:t>(D)</w:t>
      </w:r>
      <w:r w:rsidRPr="001A733A">
        <w:rPr>
          <w:rFonts w:ascii="PMingLiU" w:hAnsi="PMingLiU" w:hint="eastAsia"/>
        </w:rPr>
        <w:t>土石流災害加劇</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題號：0601-00043　　　</w:t>
      </w:r>
      <w:r>
        <w:rPr>
          <w:rFonts w:ascii="SMbarcode" w:eastAsia="SMbarcode" w:hAnsi="PMingLiU"/>
        </w:rPr>
        <w:t>*085606-0601-00043*</w:t>
      </w:r>
      <w:r>
        <w:rPr>
          <w:rFonts w:ascii="PMingLiU" w:hAnsi="PMingLiU"/>
        </w:rPr>
        <w:t xml:space="preserve">　　　難易度：易　　　出處：各校試題</w:t>
      </w:r>
    </w:p>
    <w:p w:rsidR="001A733A" w:rsidRDefault="001A733A" w:rsidP="001A733A">
      <w:pPr>
        <w:rPr>
          <w:rFonts w:ascii="PMingLiU" w:hAnsi="PMingLiU"/>
          <w:color w:val="000000"/>
        </w:rPr>
      </w:pPr>
      <w:r w:rsidRPr="001A733A">
        <w:rPr>
          <w:rFonts w:ascii="PMingLiU" w:hAnsi="PMingLiU"/>
          <w:color w:val="000000"/>
        </w:rPr>
        <w:t>在全球化理論中，涉及的兩個基本概念是：</w:t>
      </w:r>
      <w:r w:rsidRPr="001A733A">
        <w:rPr>
          <w:rFonts w:ascii="PMingLiU" w:hAnsi="PMingLiU" w:hint="eastAsia"/>
        </w:rPr>
        <w:t xml:space="preserve">　</w:t>
      </w:r>
      <w:r w:rsidRPr="001A733A">
        <w:rPr>
          <w:rFonts w:ascii="PMingLiU" w:hAnsi="PMingLiU"/>
        </w:rPr>
        <w:br/>
        <w:t>(A)</w:t>
      </w:r>
      <w:r w:rsidRPr="001A733A">
        <w:rPr>
          <w:rFonts w:ascii="PMingLiU" w:hAnsi="PMingLiU"/>
          <w:color w:val="000000"/>
        </w:rPr>
        <w:t>時空壓縮與去領域</w:t>
      </w:r>
      <w:r w:rsidRPr="001A733A">
        <w:rPr>
          <w:rFonts w:ascii="PMingLiU" w:hAnsi="PMingLiU" w:hint="eastAsia"/>
          <w:color w:val="000000"/>
        </w:rPr>
        <w:t>（</w:t>
      </w:r>
      <w:r w:rsidRPr="001A733A">
        <w:rPr>
          <w:rFonts w:ascii="PMingLiU" w:hAnsi="PMingLiU"/>
          <w:color w:val="000000"/>
        </w:rPr>
        <w:t>國界</w:t>
      </w:r>
      <w:r w:rsidRPr="001A733A">
        <w:rPr>
          <w:rFonts w:ascii="PMingLiU" w:hAnsi="PMingLiU" w:hint="eastAsia"/>
          <w:color w:val="000000"/>
        </w:rPr>
        <w:t>）</w:t>
      </w:r>
      <w:r w:rsidRPr="001A733A">
        <w:rPr>
          <w:rFonts w:ascii="PMingLiU" w:hAnsi="PMingLiU"/>
          <w:color w:val="000000"/>
        </w:rPr>
        <w:t>化</w:t>
      </w:r>
      <w:r w:rsidRPr="001A733A">
        <w:rPr>
          <w:rFonts w:ascii="PMingLiU" w:hAnsi="PMingLiU" w:hint="eastAsia"/>
        </w:rPr>
        <w:t xml:space="preserve">　</w:t>
      </w:r>
      <w:r w:rsidRPr="001A733A">
        <w:rPr>
          <w:rFonts w:ascii="PMingLiU" w:hAnsi="PMingLiU"/>
        </w:rPr>
        <w:t>(B)</w:t>
      </w:r>
      <w:r w:rsidRPr="001A733A">
        <w:rPr>
          <w:rFonts w:ascii="PMingLiU" w:hAnsi="PMingLiU"/>
          <w:color w:val="000000"/>
        </w:rPr>
        <w:t>聚集經濟與規模經濟</w:t>
      </w:r>
      <w:r w:rsidRPr="001A733A">
        <w:rPr>
          <w:rFonts w:ascii="PMingLiU" w:hAnsi="PMingLiU" w:hint="eastAsia"/>
        </w:rPr>
        <w:t xml:space="preserve">　</w:t>
      </w:r>
      <w:r w:rsidRPr="001A733A">
        <w:rPr>
          <w:rFonts w:ascii="PMingLiU" w:hAnsi="PMingLiU"/>
        </w:rPr>
        <w:t>(C)</w:t>
      </w:r>
      <w:r w:rsidRPr="001A733A">
        <w:rPr>
          <w:rFonts w:ascii="PMingLiU" w:hAnsi="PMingLiU"/>
          <w:color w:val="000000"/>
        </w:rPr>
        <w:t>產業連鎖與產品生命週期</w:t>
      </w:r>
      <w:r w:rsidRPr="001A733A">
        <w:rPr>
          <w:rFonts w:ascii="PMingLiU" w:hAnsi="PMingLiU" w:hint="eastAsia"/>
        </w:rPr>
        <w:t xml:space="preserve">　</w:t>
      </w:r>
      <w:r w:rsidRPr="001A733A">
        <w:rPr>
          <w:rFonts w:ascii="PMingLiU" w:hAnsi="PMingLiU"/>
        </w:rPr>
        <w:t>(D)</w:t>
      </w:r>
      <w:r w:rsidRPr="001A733A">
        <w:rPr>
          <w:rFonts w:ascii="PMingLiU" w:hAnsi="PMingLiU"/>
          <w:color w:val="000000"/>
        </w:rPr>
        <w:t>空間分工鏈與區位擴散</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題號：0601-00044　　　</w:t>
      </w:r>
      <w:r>
        <w:rPr>
          <w:rFonts w:ascii="SMbarcode" w:eastAsia="SMbarcode" w:hAnsi="PMingLiU"/>
        </w:rPr>
        <w:t>*085606-0601-00044*</w:t>
      </w:r>
      <w:r>
        <w:rPr>
          <w:rFonts w:ascii="PMingLiU" w:hAnsi="PMingLiU"/>
        </w:rPr>
        <w:t xml:space="preserve">　　　難易度：易　　　出處：各校試題</w:t>
      </w:r>
    </w:p>
    <w:p w:rsidR="001A733A" w:rsidRDefault="001A733A" w:rsidP="001A733A">
      <w:pPr>
        <w:rPr>
          <w:rFonts w:ascii="PMingLiU" w:hAnsi="PMingLiU"/>
          <w:color w:val="000000"/>
        </w:rPr>
      </w:pPr>
      <w:r w:rsidRPr="001A733A">
        <w:rPr>
          <w:rFonts w:ascii="PMingLiU" w:hAnsi="PMingLiU"/>
          <w:color w:val="000000"/>
        </w:rPr>
        <w:t>經濟活動全球化主要是因為跨國企業哪一經營模式而產生的現象？</w:t>
      </w:r>
      <w:r w:rsidRPr="001A733A">
        <w:rPr>
          <w:rFonts w:ascii="PMingLiU" w:hAnsi="PMingLiU" w:hint="eastAsia"/>
        </w:rPr>
        <w:t xml:space="preserve">　</w:t>
      </w:r>
      <w:r w:rsidRPr="001A733A">
        <w:rPr>
          <w:rFonts w:ascii="PMingLiU" w:hAnsi="PMingLiU"/>
        </w:rPr>
        <w:br/>
        <w:t>(A)</w:t>
      </w:r>
      <w:r w:rsidRPr="001A733A">
        <w:rPr>
          <w:rFonts w:ascii="PMingLiU" w:hAnsi="PMingLiU"/>
          <w:color w:val="000000"/>
        </w:rPr>
        <w:t>規模經濟</w:t>
      </w:r>
      <w:r w:rsidRPr="001A733A">
        <w:rPr>
          <w:rFonts w:ascii="PMingLiU" w:hAnsi="PMingLiU" w:hint="eastAsia"/>
        </w:rPr>
        <w:t xml:space="preserve">　</w:t>
      </w:r>
      <w:r w:rsidRPr="001A733A">
        <w:rPr>
          <w:rFonts w:ascii="PMingLiU" w:hAnsi="PMingLiU"/>
        </w:rPr>
        <w:t>(B)</w:t>
      </w:r>
      <w:r w:rsidRPr="001A733A">
        <w:rPr>
          <w:rFonts w:ascii="PMingLiU" w:hAnsi="PMingLiU"/>
          <w:color w:val="000000"/>
        </w:rPr>
        <w:t>聚集經濟</w:t>
      </w:r>
      <w:r w:rsidRPr="001A733A">
        <w:rPr>
          <w:rFonts w:ascii="PMingLiU" w:hAnsi="PMingLiU" w:hint="eastAsia"/>
        </w:rPr>
        <w:t xml:space="preserve">　</w:t>
      </w:r>
      <w:r w:rsidRPr="001A733A">
        <w:rPr>
          <w:rFonts w:ascii="PMingLiU" w:hAnsi="PMingLiU"/>
        </w:rPr>
        <w:t>(C)</w:t>
      </w:r>
      <w:r w:rsidRPr="001A733A">
        <w:rPr>
          <w:rFonts w:ascii="PMingLiU" w:hAnsi="PMingLiU"/>
          <w:color w:val="000000"/>
        </w:rPr>
        <w:t>區域分工</w:t>
      </w:r>
      <w:r w:rsidRPr="001A733A">
        <w:rPr>
          <w:rFonts w:ascii="PMingLiU" w:hAnsi="PMingLiU" w:hint="eastAsia"/>
        </w:rPr>
        <w:t xml:space="preserve">　</w:t>
      </w:r>
      <w:r w:rsidRPr="001A733A">
        <w:rPr>
          <w:rFonts w:ascii="PMingLiU" w:hAnsi="PMingLiU"/>
        </w:rPr>
        <w:t>(D)</w:t>
      </w:r>
      <w:r w:rsidRPr="001A733A">
        <w:rPr>
          <w:rFonts w:ascii="PMingLiU" w:hAnsi="PMingLiU"/>
          <w:color w:val="000000"/>
        </w:rPr>
        <w:t>機械取代人工</w:t>
      </w:r>
    </w:p>
    <w:p w:rsidR="001A733A" w:rsidRDefault="001A733A" w:rsidP="001A733A">
      <w:r>
        <w:rPr>
          <w:rFonts w:ascii="PMingLiU" w:hAnsi="PMingLiU"/>
        </w:rPr>
        <w:t>答案：</w:t>
      </w:r>
      <w:r>
        <w:t>(C)</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題號：0601-00045　　　</w:t>
      </w:r>
      <w:r>
        <w:rPr>
          <w:rFonts w:ascii="SMbarcode" w:eastAsia="SMbarcode" w:hAnsi="PMingLiU"/>
        </w:rPr>
        <w:t>*085606-0601-00045*</w:t>
      </w:r>
      <w:r>
        <w:rPr>
          <w:rFonts w:ascii="PMingLiU" w:hAnsi="PMingLiU"/>
        </w:rPr>
        <w:t xml:space="preserve">　　　難易度：易　　　出處：各校試題</w:t>
      </w:r>
    </w:p>
    <w:p w:rsidR="001A733A" w:rsidRDefault="001A733A" w:rsidP="001A733A">
      <w:pPr>
        <w:rPr>
          <w:rFonts w:ascii="PMingLiU" w:hAnsi="PMingLiU" w:hint="eastAsia"/>
        </w:rPr>
      </w:pPr>
      <w:r w:rsidRPr="001A733A">
        <w:rPr>
          <w:rFonts w:ascii="PMingLiU" w:hAnsi="PMingLiU" w:hint="eastAsia"/>
        </w:rPr>
        <w:t xml:space="preserve">形成「全球化」最大的關鍵因素是：　</w:t>
      </w:r>
      <w:r w:rsidRPr="001A733A">
        <w:rPr>
          <w:rFonts w:ascii="PMingLiU" w:hAnsi="PMingLiU"/>
        </w:rPr>
        <w:br/>
        <w:t>(A)</w:t>
      </w:r>
      <w:r w:rsidRPr="001A733A">
        <w:rPr>
          <w:rFonts w:ascii="PMingLiU" w:hAnsi="PMingLiU" w:hint="eastAsia"/>
        </w:rPr>
        <w:t xml:space="preserve">通訊、交通的發展　</w:t>
      </w:r>
      <w:r w:rsidRPr="001A733A">
        <w:rPr>
          <w:rFonts w:ascii="PMingLiU" w:hAnsi="PMingLiU"/>
        </w:rPr>
        <w:t>(B)</w:t>
      </w:r>
      <w:r w:rsidRPr="001A733A">
        <w:rPr>
          <w:rFonts w:ascii="PMingLiU" w:hAnsi="PMingLiU" w:hint="eastAsia"/>
        </w:rPr>
        <w:t xml:space="preserve">政府政策的推動　</w:t>
      </w:r>
      <w:r w:rsidRPr="001A733A">
        <w:rPr>
          <w:rFonts w:ascii="PMingLiU" w:hAnsi="PMingLiU"/>
        </w:rPr>
        <w:t>(C)</w:t>
      </w:r>
      <w:r w:rsidRPr="001A733A">
        <w:rPr>
          <w:rFonts w:ascii="PMingLiU" w:hAnsi="PMingLiU" w:hint="eastAsia"/>
        </w:rPr>
        <w:t xml:space="preserve">全球暖化危機的驅使　</w:t>
      </w:r>
      <w:r w:rsidRPr="001A733A">
        <w:rPr>
          <w:rFonts w:ascii="PMingLiU" w:hAnsi="PMingLiU"/>
        </w:rPr>
        <w:t>(D)</w:t>
      </w:r>
      <w:r w:rsidRPr="001A733A">
        <w:rPr>
          <w:rFonts w:ascii="PMingLiU" w:hAnsi="PMingLiU" w:hint="eastAsia"/>
        </w:rPr>
        <w:t>貧富差距的擴大</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題號：0601-00046　　　</w:t>
      </w:r>
      <w:r>
        <w:rPr>
          <w:rFonts w:ascii="SMbarcode" w:eastAsia="SMbarcode" w:hAnsi="PMingLiU"/>
        </w:rPr>
        <w:t>*085606-0601-00046*</w:t>
      </w:r>
      <w:r>
        <w:rPr>
          <w:rFonts w:ascii="PMingLiU" w:hAnsi="PMingLiU"/>
        </w:rPr>
        <w:t xml:space="preserve">　　　難易度：易　　　出處：各校試題</w:t>
      </w:r>
    </w:p>
    <w:p w:rsidR="001A733A" w:rsidRDefault="001A733A" w:rsidP="001A733A">
      <w:pPr>
        <w:rPr>
          <w:rFonts w:ascii="PMingLiU" w:hAnsi="PMingLiU" w:hint="eastAsia"/>
        </w:rPr>
      </w:pPr>
      <w:r w:rsidRPr="001A733A">
        <w:rPr>
          <w:rFonts w:ascii="PMingLiU" w:hAnsi="PMingLiU" w:hint="eastAsia"/>
        </w:rPr>
        <w:t xml:space="preserve">最能詮釋「全球思維、在地行動」的地理學關鍵詞是：　</w:t>
      </w:r>
      <w:r w:rsidRPr="001A733A">
        <w:rPr>
          <w:rFonts w:ascii="PMingLiU" w:hAnsi="PMingLiU"/>
        </w:rPr>
        <w:br/>
        <w:t>(A)</w:t>
      </w:r>
      <w:r w:rsidRPr="001A733A">
        <w:rPr>
          <w:rFonts w:ascii="PMingLiU" w:hAnsi="PMingLiU" w:hint="eastAsia"/>
        </w:rPr>
        <w:t xml:space="preserve">多元化　</w:t>
      </w:r>
      <w:r w:rsidRPr="001A733A">
        <w:rPr>
          <w:rFonts w:ascii="PMingLiU" w:hAnsi="PMingLiU"/>
        </w:rPr>
        <w:t>(B)</w:t>
      </w:r>
      <w:r w:rsidRPr="001A733A">
        <w:rPr>
          <w:rFonts w:ascii="PMingLiU" w:hAnsi="PMingLiU" w:hint="eastAsia"/>
        </w:rPr>
        <w:t xml:space="preserve">全球在地化　</w:t>
      </w:r>
      <w:r w:rsidRPr="001A733A">
        <w:rPr>
          <w:rFonts w:ascii="PMingLiU" w:hAnsi="PMingLiU"/>
        </w:rPr>
        <w:t>(C)</w:t>
      </w:r>
      <w:r w:rsidRPr="001A733A">
        <w:rPr>
          <w:rFonts w:ascii="PMingLiU" w:hAnsi="PMingLiU" w:hint="eastAsia"/>
        </w:rPr>
        <w:t xml:space="preserve">全球化轉化　</w:t>
      </w:r>
      <w:r w:rsidRPr="001A733A">
        <w:rPr>
          <w:rFonts w:ascii="PMingLiU" w:hAnsi="PMingLiU"/>
        </w:rPr>
        <w:t>(D)</w:t>
      </w:r>
      <w:r w:rsidRPr="001A733A">
        <w:rPr>
          <w:rFonts w:ascii="PMingLiU" w:hAnsi="PMingLiU" w:hint="eastAsia"/>
        </w:rPr>
        <w:t>本土化轉化</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題號：0601-00047　　　</w:t>
      </w:r>
      <w:r>
        <w:rPr>
          <w:rFonts w:ascii="SMbarcode" w:eastAsia="SMbarcode" w:hAnsi="PMingLiU"/>
        </w:rPr>
        <w:t>*085606-0601-00047*</w:t>
      </w:r>
      <w:r>
        <w:rPr>
          <w:rFonts w:ascii="PMingLiU" w:hAnsi="PMingLiU"/>
        </w:rPr>
        <w:t xml:space="preserve">　　　難易度：易　　　出處：指考試題</w:t>
      </w:r>
    </w:p>
    <w:p w:rsidR="001A733A" w:rsidRDefault="001A733A" w:rsidP="001A733A">
      <w:pPr>
        <w:rPr>
          <w:rFonts w:ascii="PMingLiU" w:hAnsi="PMingLiU"/>
        </w:rPr>
      </w:pPr>
      <w:r w:rsidRPr="001A733A">
        <w:rPr>
          <w:rFonts w:ascii="PMingLiU" w:hAnsi="PMingLiU"/>
        </w:rPr>
        <w:t>臺灣南部某天主教教堂，黃牆綠瓦、紅柱青窗，呈現典型的東方風格。教堂內的祭臺前設有香爐，用以敬天祭祖。祭臺後的聖龕擺設聖母圖，並書有「天上聖母」橫匾。下列哪個概念最適合用來解釋該天主堂的建築特色？</w:t>
      </w:r>
      <w:r w:rsidRPr="001A733A">
        <w:rPr>
          <w:rFonts w:ascii="PMingLiU" w:hAnsi="PMingLiU" w:hint="eastAsia"/>
        </w:rPr>
        <w:t xml:space="preserve">　</w:t>
      </w:r>
      <w:r w:rsidRPr="001A733A">
        <w:rPr>
          <w:rFonts w:ascii="PMingLiU" w:hAnsi="PMingLiU"/>
        </w:rPr>
        <w:br/>
        <w:t>(A)區域專業化</w:t>
      </w:r>
      <w:r w:rsidRPr="001A733A">
        <w:rPr>
          <w:rFonts w:ascii="PMingLiU" w:hAnsi="PMingLiU" w:hint="eastAsia"/>
        </w:rPr>
        <w:t xml:space="preserve">　</w:t>
      </w:r>
      <w:r w:rsidRPr="001A733A">
        <w:rPr>
          <w:rFonts w:ascii="PMingLiU" w:hAnsi="PMingLiU"/>
        </w:rPr>
        <w:t>(B)全球在地化</w:t>
      </w:r>
      <w:r w:rsidRPr="001A733A">
        <w:rPr>
          <w:rFonts w:ascii="PMingLiU" w:hAnsi="PMingLiU" w:hint="eastAsia"/>
        </w:rPr>
        <w:t xml:space="preserve">　</w:t>
      </w:r>
      <w:r w:rsidRPr="001A733A">
        <w:rPr>
          <w:rFonts w:ascii="PMingLiU" w:hAnsi="PMingLiU"/>
        </w:rPr>
        <w:t>(C)跨國社會空間</w:t>
      </w:r>
      <w:r w:rsidRPr="001A733A">
        <w:rPr>
          <w:rFonts w:ascii="PMingLiU" w:hAnsi="PMingLiU" w:hint="eastAsia"/>
        </w:rPr>
        <w:t xml:space="preserve">　</w:t>
      </w:r>
      <w:r w:rsidRPr="001A733A">
        <w:rPr>
          <w:rFonts w:ascii="PMingLiU" w:hAnsi="PMingLiU"/>
        </w:rPr>
        <w:t>(D)社區總體營造</w:t>
      </w:r>
    </w:p>
    <w:p w:rsidR="001A733A" w:rsidRDefault="001A733A" w:rsidP="001A733A">
      <w:r>
        <w:rPr>
          <w:rFonts w:ascii="PMingLiU" w:hAnsi="PMingLiU"/>
        </w:rPr>
        <w:t>答案：</w:t>
      </w:r>
      <w:r>
        <w:t>(B)</w:t>
      </w:r>
    </w:p>
    <w:p w:rsidR="001A733A" w:rsidRDefault="001A733A" w:rsidP="001A733A">
      <w:pPr>
        <w:rPr>
          <w:rFonts w:hint="eastAsia"/>
          <w:spacing w:val="-2"/>
        </w:rPr>
      </w:pPr>
      <w:r>
        <w:rPr>
          <w:rFonts w:ascii="PMingLiU" w:hAnsi="PMingLiU" w:hint="eastAsia"/>
        </w:rPr>
        <w:t>解析：</w:t>
      </w:r>
      <w:r>
        <w:rPr>
          <w:rFonts w:hint="eastAsia"/>
        </w:rPr>
        <w:t>全球在地化是指全球化與在地化的結合。天主教教堂是西方的宗教建築，但其外表建築和內在的擺飾卻充滿了臺灣在地的色彩</w:t>
      </w:r>
      <w:r w:rsidRPr="008278D7">
        <w:rPr>
          <w:rFonts w:hint="eastAsia"/>
          <w:spacing w:val="-2"/>
        </w:rPr>
        <w:t>。</w:t>
      </w:r>
    </w:p>
    <w:p w:rsidR="001A733A" w:rsidRDefault="001A733A" w:rsidP="001A733A">
      <w:pPr>
        <w:rPr>
          <w:rFonts w:hint="eastAsia"/>
          <w:spacing w:val="-2"/>
        </w:rPr>
      </w:pPr>
    </w:p>
    <w:p w:rsidR="001A733A" w:rsidRDefault="001A733A" w:rsidP="001A733A">
      <w:pPr>
        <w:pBdr>
          <w:bottom w:val="single" w:sz="4" w:space="1" w:color="auto"/>
        </w:pBdr>
        <w:rPr>
          <w:rFonts w:ascii="PMingLiU" w:hAnsi="PMingLiU"/>
          <w:spacing w:val="-2"/>
        </w:rPr>
      </w:pPr>
      <w:r>
        <w:rPr>
          <w:rFonts w:ascii="PMingLiU" w:hAnsi="PMingLiU" w:hint="eastAsia"/>
          <w:spacing w:val="-2"/>
        </w:rPr>
        <w:t>題號：</w:t>
      </w:r>
      <w:r>
        <w:rPr>
          <w:rFonts w:ascii="PMingLiU" w:hAnsi="PMingLiU"/>
          <w:spacing w:val="-2"/>
        </w:rPr>
        <w:t xml:space="preserve">0601-00048　　　</w:t>
      </w:r>
      <w:r>
        <w:rPr>
          <w:rFonts w:ascii="SMbarcode" w:eastAsia="SMbarcode" w:hAnsi="PMingLiU"/>
          <w:spacing w:val="-2"/>
        </w:rPr>
        <w:t>*085606-0601-00048*</w:t>
      </w:r>
      <w:r>
        <w:rPr>
          <w:rFonts w:ascii="PMingLiU" w:hAnsi="PMingLiU"/>
          <w:spacing w:val="-2"/>
        </w:rPr>
        <w:t xml:space="preserve">　　　難易度：易　　　出處：指考試題</w:t>
      </w:r>
    </w:p>
    <w:p w:rsidR="001A733A" w:rsidRDefault="001A733A" w:rsidP="001A733A">
      <w:pPr>
        <w:rPr>
          <w:rFonts w:ascii="PMingLiU" w:hAnsi="PMingLiU" w:hint="eastAsia"/>
          <w:color w:val="000000"/>
        </w:rPr>
      </w:pPr>
      <w:r w:rsidRPr="001A733A">
        <w:rPr>
          <w:rFonts w:ascii="PMingLiU" w:hAnsi="PMingLiU" w:hint="eastAsia"/>
          <w:color w:val="000000"/>
        </w:rPr>
        <w:t xml:space="preserve">星巴克咖啡最早由美國的西雅圖發跡，然後傳播至美國各大都市，再流行到世界其他都市。此種傳播的方式，與下列哪個事件的擴散類型最相似？ </w:t>
      </w:r>
      <w:r w:rsidRPr="001A733A">
        <w:rPr>
          <w:rFonts w:ascii="PMingLiU" w:hAnsi="PMingLiU" w:hint="eastAsia"/>
        </w:rPr>
        <w:t xml:space="preserve">　</w:t>
      </w:r>
      <w:r w:rsidRPr="001A733A">
        <w:rPr>
          <w:rFonts w:ascii="PMingLiU" w:hAnsi="PMingLiU"/>
        </w:rPr>
        <w:br/>
        <w:t>(A)</w:t>
      </w:r>
      <w:r w:rsidRPr="001A733A">
        <w:rPr>
          <w:rFonts w:ascii="PMingLiU" w:hAnsi="PMingLiU" w:hint="eastAsia"/>
          <w:color w:val="000000"/>
        </w:rPr>
        <w:t xml:space="preserve"> SARS在國際之間的傳染</w:t>
      </w:r>
      <w:r w:rsidRPr="001A733A">
        <w:rPr>
          <w:rFonts w:ascii="PMingLiU" w:hAnsi="PMingLiU" w:hint="eastAsia"/>
        </w:rPr>
        <w:t xml:space="preserve">　</w:t>
      </w:r>
      <w:r w:rsidRPr="001A733A">
        <w:rPr>
          <w:rFonts w:ascii="PMingLiU" w:hAnsi="PMingLiU"/>
        </w:rPr>
        <w:t>(B)</w:t>
      </w:r>
      <w:r w:rsidRPr="001A733A">
        <w:rPr>
          <w:rFonts w:ascii="PMingLiU" w:hAnsi="PMingLiU" w:hint="eastAsia"/>
          <w:color w:val="000000"/>
        </w:rPr>
        <w:t xml:space="preserve">撒赫爾沙漠化範圍的擴大 </w:t>
      </w:r>
      <w:r w:rsidRPr="001A733A">
        <w:rPr>
          <w:rFonts w:ascii="PMingLiU" w:hAnsi="PMingLiU" w:hint="eastAsia"/>
        </w:rPr>
        <w:t xml:space="preserve">　</w:t>
      </w:r>
      <w:r w:rsidRPr="001A733A">
        <w:rPr>
          <w:rFonts w:ascii="PMingLiU" w:hAnsi="PMingLiU"/>
        </w:rPr>
        <w:t>(C)</w:t>
      </w:r>
      <w:r w:rsidRPr="001A733A">
        <w:rPr>
          <w:rFonts w:ascii="PMingLiU" w:hAnsi="PMingLiU" w:hint="eastAsia"/>
          <w:color w:val="000000"/>
        </w:rPr>
        <w:t>登革熱在臺灣島內的傳染</w:t>
      </w:r>
      <w:r w:rsidRPr="001A733A">
        <w:rPr>
          <w:rFonts w:ascii="PMingLiU" w:hAnsi="PMingLiU" w:hint="eastAsia"/>
        </w:rPr>
        <w:t xml:space="preserve">　</w:t>
      </w:r>
      <w:r w:rsidRPr="001A733A">
        <w:rPr>
          <w:rFonts w:ascii="PMingLiU" w:hAnsi="PMingLiU"/>
        </w:rPr>
        <w:t>(D)</w:t>
      </w:r>
      <w:r w:rsidRPr="001A733A">
        <w:rPr>
          <w:rFonts w:ascii="PMingLiU" w:hAnsi="PMingLiU" w:hint="eastAsia"/>
          <w:color w:val="000000"/>
        </w:rPr>
        <w:t>中國沙塵暴向臺灣的侵襲</w:t>
      </w:r>
    </w:p>
    <w:p w:rsidR="001A733A" w:rsidRDefault="001A733A" w:rsidP="001A733A">
      <w:pPr>
        <w:rPr>
          <w:color w:val="000000"/>
        </w:rPr>
      </w:pPr>
      <w:r>
        <w:rPr>
          <w:rFonts w:ascii="PMingLiU" w:hAnsi="PMingLiU"/>
          <w:color w:val="000000"/>
        </w:rPr>
        <w:t>答案：</w:t>
      </w:r>
      <w:r w:rsidRPr="008278D7">
        <w:rPr>
          <w:color w:val="000000"/>
        </w:rPr>
        <w:t>(</w:t>
      </w:r>
      <w:r w:rsidRPr="008278D7">
        <w:rPr>
          <w:rFonts w:hint="eastAsia"/>
          <w:color w:val="000000"/>
        </w:rPr>
        <w:t>A</w:t>
      </w:r>
      <w:r w:rsidRPr="008278D7">
        <w:rPr>
          <w:color w:val="000000"/>
        </w:rPr>
        <w:t>)</w:t>
      </w:r>
    </w:p>
    <w:p w:rsidR="001A733A" w:rsidRDefault="001A733A" w:rsidP="001A733A">
      <w:pPr>
        <w:rPr>
          <w:rFonts w:hint="eastAsia"/>
        </w:rPr>
      </w:pPr>
      <w:r>
        <w:rPr>
          <w:rFonts w:ascii="PMingLiU" w:hAnsi="PMingLiU" w:hint="eastAsia"/>
        </w:rPr>
        <w:t>解析：</w:t>
      </w:r>
      <w:r>
        <w:rPr>
          <w:rFonts w:hint="eastAsia"/>
        </w:rPr>
        <w:t>星巴克咖啡發源自美國，隨後擴展至全美各地，並持續推展到世界各地都市，其傳播方式吻合全球化的特徵。</w:t>
      </w:r>
      <w:r>
        <w:br/>
        <w:t>(A)</w:t>
      </w:r>
      <w:r>
        <w:rPr>
          <w:rFonts w:hint="eastAsia"/>
        </w:rPr>
        <w:t>SARS</w:t>
      </w:r>
      <w:r>
        <w:rPr>
          <w:rFonts w:hint="eastAsia"/>
        </w:rPr>
        <w:t>發生自中國廣東，隨後擴展到中國各地與香港地區，最後因為全球密切的飛航往來，而蔓延至世界各地造成嚴重的全球災情，其傳播方式符合全球化的特徵</w:t>
      </w:r>
      <w:r>
        <w:br/>
        <w:t>(B)</w:t>
      </w:r>
      <w:r>
        <w:rPr>
          <w:rFonts w:hint="eastAsia"/>
        </w:rPr>
        <w:t>非洲撒赫爾地區的沙漠化只在當地擴展，並未擴展到全球</w:t>
      </w:r>
      <w:r>
        <w:br/>
        <w:t>(C)</w:t>
      </w:r>
      <w:r>
        <w:rPr>
          <w:rFonts w:hint="eastAsia"/>
        </w:rPr>
        <w:t>登革熱在臺灣島內的傳染，因沒有傳播到世界各地，因此不具全球化的特徵</w:t>
      </w:r>
      <w:r>
        <w:br/>
        <w:t>(D)</w:t>
      </w:r>
      <w:r>
        <w:rPr>
          <w:rFonts w:hint="eastAsia"/>
        </w:rPr>
        <w:t>中國沙塵暴的影響在源頭附近最為嚴重，當其侵襲臺灣之際，威力已大幅減弱，並無法持續擴展到世界各地而產生全球化的影響</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0601-00049　　　</w:t>
      </w:r>
      <w:r>
        <w:rPr>
          <w:rFonts w:ascii="SMbarcode" w:eastAsia="SMbarcode" w:hAnsi="PMingLiU"/>
        </w:rPr>
        <w:t>*085606-0601-00049*</w:t>
      </w:r>
      <w:r>
        <w:rPr>
          <w:rFonts w:ascii="PMingLiU" w:hAnsi="PMingLiU"/>
        </w:rPr>
        <w:t xml:space="preserve">　　　難易度：中　　　出處：指考試題</w:t>
      </w:r>
    </w:p>
    <w:p w:rsidR="001A733A" w:rsidRDefault="001A733A" w:rsidP="001A733A">
      <w:pPr>
        <w:rPr>
          <w:rFonts w:ascii="PMingLiU" w:hAnsi="PMingLiU" w:hint="eastAsia"/>
          <w:szCs w:val="23"/>
        </w:rPr>
      </w:pPr>
      <w:r w:rsidRPr="001A733A">
        <w:rPr>
          <w:rFonts w:ascii="PMingLiU" w:hAnsi="PMingLiU" w:hint="eastAsia"/>
          <w:szCs w:val="23"/>
        </w:rPr>
        <w:t>1992年聯合國於里約全球高峰會提倡：「地方政府應扮演倡導、溝通與資源供給者的角色。」我國政府在《國土空間發展策略計畫》中，也特別將「如何將都市獨特的文化更進一步反映、融合與固化於都市景觀、建設、產業、居住環境及居民的認同感中，從而提升都市的競爭力。」列為都市區域發展重點。聯合國高峰會的提倡和我國政府的都市區域發展重點，係以下列哪個理念為基礎？</w:t>
      </w:r>
      <w:r w:rsidRPr="001A733A">
        <w:rPr>
          <w:rFonts w:ascii="PMingLiU" w:hAnsi="PMingLiU" w:hint="eastAsia"/>
        </w:rPr>
        <w:t xml:space="preserve">　</w:t>
      </w:r>
      <w:r w:rsidRPr="001A733A">
        <w:rPr>
          <w:rFonts w:ascii="PMingLiU" w:hAnsi="PMingLiU"/>
        </w:rPr>
        <w:br/>
        <w:t>(A)</w:t>
      </w:r>
      <w:r w:rsidRPr="001A733A">
        <w:rPr>
          <w:rFonts w:ascii="PMingLiU" w:hAnsi="PMingLiU" w:hint="eastAsia"/>
          <w:szCs w:val="23"/>
        </w:rPr>
        <w:t>環境負載力</w:t>
      </w:r>
      <w:r w:rsidRPr="001A733A">
        <w:rPr>
          <w:rFonts w:ascii="PMingLiU" w:hAnsi="PMingLiU" w:hint="eastAsia"/>
        </w:rPr>
        <w:t xml:space="preserve">　</w:t>
      </w:r>
      <w:r w:rsidRPr="001A733A">
        <w:rPr>
          <w:rFonts w:ascii="PMingLiU" w:hAnsi="PMingLiU"/>
        </w:rPr>
        <w:t>(B)</w:t>
      </w:r>
      <w:r w:rsidRPr="001A733A">
        <w:rPr>
          <w:rFonts w:ascii="PMingLiU" w:hAnsi="PMingLiU" w:hint="eastAsia"/>
          <w:szCs w:val="23"/>
        </w:rPr>
        <w:t>全球在地化</w:t>
      </w:r>
      <w:r w:rsidRPr="001A733A">
        <w:rPr>
          <w:rFonts w:ascii="PMingLiU" w:hAnsi="PMingLiU" w:hint="eastAsia"/>
        </w:rPr>
        <w:t xml:space="preserve">　</w:t>
      </w:r>
      <w:r w:rsidRPr="001A733A">
        <w:rPr>
          <w:rFonts w:ascii="PMingLiU" w:hAnsi="PMingLiU"/>
        </w:rPr>
        <w:t>(C)</w:t>
      </w:r>
      <w:r w:rsidRPr="001A733A">
        <w:rPr>
          <w:rFonts w:ascii="PMingLiU" w:hAnsi="PMingLiU" w:hint="eastAsia"/>
          <w:szCs w:val="23"/>
        </w:rPr>
        <w:t>區域差異與均衡</w:t>
      </w:r>
      <w:r w:rsidRPr="001A733A">
        <w:rPr>
          <w:rFonts w:ascii="PMingLiU" w:hAnsi="PMingLiU" w:hint="eastAsia"/>
        </w:rPr>
        <w:t xml:space="preserve">　</w:t>
      </w:r>
      <w:r w:rsidRPr="001A733A">
        <w:rPr>
          <w:rFonts w:ascii="PMingLiU" w:hAnsi="PMingLiU"/>
        </w:rPr>
        <w:t>(D)</w:t>
      </w:r>
      <w:r w:rsidRPr="001A733A">
        <w:rPr>
          <w:rFonts w:ascii="PMingLiU" w:hAnsi="PMingLiU" w:hint="eastAsia"/>
          <w:szCs w:val="23"/>
        </w:rPr>
        <w:t>城鄉供需互補作用</w:t>
      </w:r>
    </w:p>
    <w:p w:rsidR="001A733A" w:rsidRDefault="001A733A" w:rsidP="001A733A">
      <w:r>
        <w:rPr>
          <w:rFonts w:ascii="PMingLiU" w:hAnsi="PMingLiU"/>
        </w:rPr>
        <w:t>答案：</w:t>
      </w:r>
      <w:r>
        <w:t>(B)</w:t>
      </w:r>
    </w:p>
    <w:p w:rsidR="001A733A" w:rsidRDefault="001A733A" w:rsidP="001A733A">
      <w:pPr>
        <w:rPr>
          <w:rFonts w:hint="eastAsia"/>
        </w:rPr>
      </w:pPr>
      <w:r>
        <w:rPr>
          <w:rFonts w:ascii="PMingLiU" w:hAnsi="PMingLiU" w:hint="eastAsia"/>
        </w:rPr>
        <w:t>解析：</w:t>
      </w:r>
      <w:r>
        <w:rPr>
          <w:rFonts w:hint="eastAsia"/>
        </w:rPr>
        <w:t>聯合國的號召與具體做法，對於世界各國均起領導示範的作用，形成全球化的要素之一。地方政府包括都市，遵循著這樣的做法，落實這樣的理念，便是全球在地化的具體表現。</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0601-00050　　　</w:t>
      </w:r>
      <w:r>
        <w:rPr>
          <w:rFonts w:ascii="SMbarcode" w:eastAsia="SMbarcode" w:hAnsi="PMingLiU"/>
        </w:rPr>
        <w:t>*085606-0601-00050*</w:t>
      </w:r>
      <w:r>
        <w:rPr>
          <w:rFonts w:ascii="PMingLiU" w:hAnsi="PMingLiU"/>
        </w:rPr>
        <w:t xml:space="preserve">　　　難易度：中　　　出處：補充試題</w:t>
      </w:r>
    </w:p>
    <w:p w:rsidR="001A733A" w:rsidRDefault="001A733A" w:rsidP="001A733A">
      <w:pPr>
        <w:rPr>
          <w:rFonts w:ascii="PMingLiU" w:hAnsi="PMingLiU" w:hint="eastAsia"/>
        </w:rPr>
      </w:pPr>
      <w:r w:rsidRPr="001A733A">
        <w:rPr>
          <w:rFonts w:ascii="PMingLiU" w:hAnsi="PMingLiU" w:hint="eastAsia"/>
        </w:rPr>
        <w:t>全球化有二種意涵，其中之一是強調空間範圍的逐漸擴大，特別是以全球空間作為人類活動的範圍；另一個意涵是在同一空間範圍中，人類活動的相互影響與相互依賴。請問：當人與人之間的交流愈來愈強，下列哪項產業的發展趨勢是</w:t>
      </w:r>
      <w:r w:rsidRPr="001A733A">
        <w:rPr>
          <w:rFonts w:ascii="PMingLiU" w:hAnsi="PMingLiU" w:hint="eastAsia"/>
          <w:u w:val="single"/>
        </w:rPr>
        <w:t>錯誤</w:t>
      </w:r>
      <w:r w:rsidRPr="001A733A">
        <w:rPr>
          <w:rFonts w:ascii="PMingLiU" w:hAnsi="PMingLiU" w:hint="eastAsia"/>
        </w:rPr>
        <w:t xml:space="preserve">的？　</w:t>
      </w:r>
      <w:r w:rsidRPr="001A733A">
        <w:rPr>
          <w:rFonts w:ascii="PMingLiU" w:hAnsi="PMingLiU"/>
        </w:rPr>
        <w:br/>
        <w:t>(A)</w:t>
      </w:r>
      <w:r w:rsidRPr="001A733A">
        <w:rPr>
          <w:rFonts w:ascii="PMingLiU" w:hAnsi="PMingLiU" w:hint="eastAsia"/>
        </w:rPr>
        <w:t xml:space="preserve">國際分工愈來愈明顯　</w:t>
      </w:r>
      <w:r w:rsidRPr="001A733A">
        <w:rPr>
          <w:rFonts w:ascii="PMingLiU" w:hAnsi="PMingLiU"/>
        </w:rPr>
        <w:t>(B)</w:t>
      </w:r>
      <w:r w:rsidRPr="001A733A">
        <w:rPr>
          <w:rFonts w:ascii="PMingLiU" w:hAnsi="PMingLiU" w:hint="eastAsia"/>
        </w:rPr>
        <w:t xml:space="preserve">各地的發展機會逐漸平衡　</w:t>
      </w:r>
      <w:r w:rsidRPr="001A733A">
        <w:rPr>
          <w:rFonts w:ascii="PMingLiU" w:hAnsi="PMingLiU"/>
        </w:rPr>
        <w:t>(C)</w:t>
      </w:r>
      <w:r w:rsidRPr="001A733A">
        <w:rPr>
          <w:rFonts w:ascii="PMingLiU" w:hAnsi="PMingLiU" w:hint="eastAsia"/>
        </w:rPr>
        <w:t xml:space="preserve">區域專業化更加明顯　</w:t>
      </w:r>
      <w:r w:rsidRPr="001A733A">
        <w:rPr>
          <w:rFonts w:ascii="PMingLiU" w:hAnsi="PMingLiU"/>
        </w:rPr>
        <w:t>(D)</w:t>
      </w:r>
      <w:r w:rsidRPr="001A733A">
        <w:rPr>
          <w:rFonts w:ascii="PMingLiU" w:hAnsi="PMingLiU" w:hint="eastAsia"/>
        </w:rPr>
        <w:t>影響工業區位的因素不斷地改變</w:t>
      </w:r>
    </w:p>
    <w:p w:rsidR="001A733A" w:rsidRDefault="001A733A" w:rsidP="001A733A">
      <w:r>
        <w:rPr>
          <w:rFonts w:ascii="PMingLiU" w:hAnsi="PMingLiU"/>
        </w:rPr>
        <w:t>答案：</w:t>
      </w:r>
      <w:r>
        <w:t>(B)</w:t>
      </w:r>
    </w:p>
    <w:p w:rsidR="001A733A" w:rsidRDefault="001A733A" w:rsidP="001A733A">
      <w:pPr>
        <w:rPr>
          <w:rFonts w:hAnsi="PMingLiU" w:hint="eastAsia"/>
        </w:rPr>
      </w:pPr>
      <w:r>
        <w:rPr>
          <w:rFonts w:ascii="PMingLiU" w:hAnsi="PMingLiU" w:hint="eastAsia"/>
        </w:rPr>
        <w:t>解析：</w:t>
      </w:r>
      <w:r w:rsidRPr="008278D7">
        <w:rPr>
          <w:rFonts w:hAnsi="PMingLiU" w:hint="eastAsia"/>
        </w:rPr>
        <w:t>各地的發展機會容易隨著全球化而形成強者恆強、弱者恆弱的現象。</w:t>
      </w:r>
    </w:p>
    <w:p w:rsidR="001A733A" w:rsidRDefault="001A733A" w:rsidP="001A733A">
      <w:pPr>
        <w:rPr>
          <w:rFonts w:hAnsi="PMingLiU"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0601-00051　　　</w:t>
      </w:r>
      <w:r>
        <w:rPr>
          <w:rFonts w:ascii="SMbarcode" w:eastAsia="SMbarcode" w:hAnsi="PMingLiU"/>
        </w:rPr>
        <w:t>*085606-0601-00051*</w:t>
      </w:r>
      <w:r>
        <w:rPr>
          <w:rFonts w:ascii="PMingLiU" w:hAnsi="PMingLiU"/>
        </w:rPr>
        <w:t xml:space="preserve">　　　難易度：中　　　出處：補充試題</w:t>
      </w:r>
    </w:p>
    <w:p w:rsidR="001A733A" w:rsidRDefault="001A733A" w:rsidP="001A733A">
      <w:pPr>
        <w:rPr>
          <w:rFonts w:ascii="PMingLiU" w:hAnsi="PMingLiU" w:hint="eastAsia"/>
        </w:rPr>
      </w:pPr>
      <w:r w:rsidRPr="001A733A">
        <w:rPr>
          <w:rFonts w:ascii="PMingLiU" w:hAnsi="PMingLiU" w:hint="eastAsia"/>
        </w:rPr>
        <w:t xml:space="preserve">在全球化的發展趨勢下，許多人憂心人類的多元文化將逐漸消失。請問：在臺灣從事下列何項活動最有助於在地化的紮根？　</w:t>
      </w:r>
      <w:r w:rsidRPr="001A733A">
        <w:rPr>
          <w:rFonts w:ascii="PMingLiU" w:hAnsi="PMingLiU"/>
        </w:rPr>
        <w:br/>
        <w:t>(A)</w:t>
      </w:r>
      <w:r w:rsidRPr="001A733A">
        <w:rPr>
          <w:rFonts w:ascii="PMingLiU" w:hAnsi="PMingLiU" w:hint="eastAsia"/>
        </w:rPr>
        <w:t xml:space="preserve">增加臺灣產品外銷　</w:t>
      </w:r>
      <w:r w:rsidRPr="001A733A">
        <w:rPr>
          <w:rFonts w:ascii="PMingLiU" w:hAnsi="PMingLiU"/>
        </w:rPr>
        <w:t>(B)</w:t>
      </w:r>
      <w:r w:rsidRPr="001A733A">
        <w:rPr>
          <w:rFonts w:ascii="PMingLiU" w:hAnsi="PMingLiU" w:hint="eastAsia"/>
        </w:rPr>
        <w:t xml:space="preserve">吸引國外企業投資　</w:t>
      </w:r>
      <w:r w:rsidRPr="001A733A">
        <w:rPr>
          <w:rFonts w:ascii="PMingLiU" w:hAnsi="PMingLiU"/>
        </w:rPr>
        <w:t>(C)</w:t>
      </w:r>
      <w:r w:rsidRPr="001A733A">
        <w:rPr>
          <w:rFonts w:ascii="PMingLiU" w:hAnsi="PMingLiU" w:hint="eastAsia"/>
        </w:rPr>
        <w:t xml:space="preserve">舉辦奧運等全球活動　</w:t>
      </w:r>
      <w:r w:rsidRPr="001A733A">
        <w:rPr>
          <w:rFonts w:ascii="PMingLiU" w:hAnsi="PMingLiU"/>
        </w:rPr>
        <w:t>(D)</w:t>
      </w:r>
      <w:r w:rsidRPr="001A733A">
        <w:rPr>
          <w:rFonts w:ascii="PMingLiU" w:hAnsi="PMingLiU" w:hint="eastAsia"/>
        </w:rPr>
        <w:t>設立縣市特色主題館</w:t>
      </w:r>
    </w:p>
    <w:p w:rsidR="001A733A" w:rsidRDefault="001A733A" w:rsidP="001A733A">
      <w:r>
        <w:rPr>
          <w:rFonts w:ascii="PMingLiU" w:hAnsi="PMingLiU"/>
        </w:rPr>
        <w:t>答案：</w:t>
      </w:r>
      <w:r>
        <w:t>(D)</w:t>
      </w:r>
    </w:p>
    <w:p w:rsidR="001A733A" w:rsidRDefault="001A733A" w:rsidP="001A733A">
      <w:pPr>
        <w:rPr>
          <w:rFonts w:hAnsi="PMingLiU" w:hint="eastAsia"/>
        </w:rPr>
      </w:pPr>
      <w:r>
        <w:rPr>
          <w:rFonts w:ascii="PMingLiU" w:hAnsi="PMingLiU" w:hint="eastAsia"/>
        </w:rPr>
        <w:t>解析：</w:t>
      </w:r>
      <w:r w:rsidRPr="008278D7">
        <w:rPr>
          <w:rFonts w:hAnsi="PMingLiU" w:hint="eastAsia"/>
        </w:rPr>
        <w:t>設立縣市特色主題館，有助於形塑地方特色。</w:t>
      </w:r>
    </w:p>
    <w:p w:rsidR="001A733A" w:rsidRDefault="001A733A" w:rsidP="001A733A">
      <w:pPr>
        <w:rPr>
          <w:rFonts w:hAnsi="PMingLiU"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0601-00052　　　</w:t>
      </w:r>
      <w:r>
        <w:rPr>
          <w:rFonts w:ascii="SMbarcode" w:eastAsia="SMbarcode" w:hAnsi="PMingLiU"/>
        </w:rPr>
        <w:t>*085606-0601-00052*</w:t>
      </w:r>
      <w:r>
        <w:rPr>
          <w:rFonts w:ascii="PMingLiU" w:hAnsi="PMingLiU"/>
        </w:rPr>
        <w:t xml:space="preserve">　　　難易度：中　　　出處：補充試題</w:t>
      </w:r>
    </w:p>
    <w:p w:rsidR="001A733A" w:rsidRDefault="001A733A" w:rsidP="001A733A">
      <w:pPr>
        <w:rPr>
          <w:rFonts w:ascii="PMingLiU" w:hAnsi="PMingLiU" w:hint="eastAsia"/>
        </w:rPr>
      </w:pPr>
      <w:r w:rsidRPr="001A733A">
        <w:rPr>
          <w:rFonts w:ascii="PMingLiU" w:hAnsi="PMingLiU" w:hint="eastAsia"/>
        </w:rPr>
        <w:t xml:space="preserve">隨著全球化風潮，人類的生活將產生何種變化？　</w:t>
      </w:r>
      <w:r w:rsidRPr="001A733A">
        <w:rPr>
          <w:rFonts w:ascii="PMingLiU" w:hAnsi="PMingLiU"/>
        </w:rPr>
        <w:br/>
        <w:t>(A)</w:t>
      </w:r>
      <w:r w:rsidRPr="001A733A">
        <w:rPr>
          <w:rFonts w:ascii="PMingLiU" w:hAnsi="PMingLiU" w:hint="eastAsia"/>
        </w:rPr>
        <w:t xml:space="preserve">物質消費同質化，區域差異消弭　</w:t>
      </w:r>
      <w:r w:rsidRPr="001A733A">
        <w:rPr>
          <w:rFonts w:ascii="PMingLiU" w:hAnsi="PMingLiU"/>
        </w:rPr>
        <w:t>(B)</w:t>
      </w:r>
      <w:r w:rsidRPr="001A733A">
        <w:rPr>
          <w:rFonts w:ascii="PMingLiU" w:hAnsi="PMingLiU" w:hint="eastAsia"/>
        </w:rPr>
        <w:t xml:space="preserve">生活方式和文化的多樣性隨資訊流通而更形突顯　</w:t>
      </w:r>
      <w:r w:rsidRPr="001A733A">
        <w:rPr>
          <w:rFonts w:ascii="PMingLiU" w:hAnsi="PMingLiU"/>
        </w:rPr>
        <w:t>(C)</w:t>
      </w:r>
      <w:r w:rsidRPr="001A733A">
        <w:rPr>
          <w:rFonts w:ascii="PMingLiU" w:hAnsi="PMingLiU" w:hint="eastAsia"/>
        </w:rPr>
        <w:t xml:space="preserve">區域閉鎖成為全球化的反動風潮　</w:t>
      </w:r>
      <w:r w:rsidRPr="001A733A">
        <w:rPr>
          <w:rFonts w:ascii="PMingLiU" w:hAnsi="PMingLiU"/>
        </w:rPr>
        <w:t>(D)</w:t>
      </w:r>
      <w:r w:rsidRPr="001A733A">
        <w:rPr>
          <w:rFonts w:ascii="PMingLiU" w:hAnsi="PMingLiU" w:hint="eastAsia"/>
        </w:rPr>
        <w:t>人們對各種訊息回應多元，公眾議題討論冷淡而意見分歧</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題號：0601-00053　　　</w:t>
      </w:r>
      <w:r>
        <w:rPr>
          <w:rFonts w:ascii="SMbarcode" w:eastAsia="SMbarcode" w:hAnsi="PMingLiU"/>
        </w:rPr>
        <w:t>*085606-0601-00053*</w:t>
      </w:r>
      <w:r>
        <w:rPr>
          <w:rFonts w:ascii="PMingLiU" w:hAnsi="PMingLiU"/>
        </w:rPr>
        <w:t xml:space="preserve">　　　難易度：中　　　出處：補充試題</w:t>
      </w:r>
    </w:p>
    <w:p w:rsidR="001A733A" w:rsidRDefault="001A733A" w:rsidP="001A733A">
      <w:pPr>
        <w:rPr>
          <w:rFonts w:ascii="PMingLiU" w:hAnsi="PMingLiU" w:hint="eastAsia"/>
        </w:rPr>
      </w:pPr>
      <w:r w:rsidRPr="001A733A">
        <w:rPr>
          <w:rFonts w:ascii="PMingLiU" w:hAnsi="PMingLiU" w:hint="eastAsia"/>
        </w:rPr>
        <w:t>在地化是跨國企業因應全球各地方的特殊性所採取的營運策略，以下例子何者</w:t>
      </w:r>
      <w:r w:rsidRPr="001A733A">
        <w:rPr>
          <w:rFonts w:ascii="PMingLiU" w:hAnsi="PMingLiU" w:hint="eastAsia"/>
          <w:u w:val="single"/>
        </w:rPr>
        <w:t>不是</w:t>
      </w:r>
      <w:r w:rsidRPr="001A733A">
        <w:rPr>
          <w:rFonts w:ascii="PMingLiU" w:hAnsi="PMingLiU" w:hint="eastAsia"/>
        </w:rPr>
        <w:t xml:space="preserve">在地化的表現？　</w:t>
      </w:r>
      <w:r w:rsidRPr="001A733A">
        <w:rPr>
          <w:rFonts w:ascii="PMingLiU" w:hAnsi="PMingLiU"/>
        </w:rPr>
        <w:br/>
        <w:t>(A)</w:t>
      </w:r>
      <w:r w:rsidRPr="001A733A">
        <w:rPr>
          <w:rFonts w:ascii="PMingLiU" w:hAnsi="PMingLiU" w:hint="eastAsia"/>
        </w:rPr>
        <w:t xml:space="preserve">東京的麥當勞推出咖哩飯和照燒豬肉堡　</w:t>
      </w:r>
      <w:r w:rsidRPr="001A733A">
        <w:rPr>
          <w:rFonts w:ascii="PMingLiU" w:hAnsi="PMingLiU"/>
        </w:rPr>
        <w:t>(B)</w:t>
      </w:r>
      <w:r w:rsidRPr="001A733A">
        <w:rPr>
          <w:rFonts w:ascii="PMingLiU" w:hAnsi="PMingLiU" w:hint="eastAsia"/>
        </w:rPr>
        <w:t xml:space="preserve">在臺灣的超市可購買加拿大的煙燻鮭魚、北海道的帝王蟹　</w:t>
      </w:r>
      <w:r w:rsidRPr="001A733A">
        <w:rPr>
          <w:rFonts w:ascii="PMingLiU" w:hAnsi="PMingLiU"/>
        </w:rPr>
        <w:t>(C)</w:t>
      </w:r>
      <w:r w:rsidRPr="001A733A">
        <w:rPr>
          <w:rFonts w:ascii="PMingLiU" w:hAnsi="PMingLiU" w:hint="eastAsia"/>
        </w:rPr>
        <w:t xml:space="preserve">南韓在穆斯林市場銷售可以找到麥加方向的新款GPS手機　</w:t>
      </w:r>
      <w:r w:rsidRPr="001A733A">
        <w:rPr>
          <w:rFonts w:ascii="PMingLiU" w:hAnsi="PMingLiU"/>
        </w:rPr>
        <w:t>(D)</w:t>
      </w:r>
      <w:r w:rsidRPr="001A733A">
        <w:rPr>
          <w:rFonts w:ascii="PMingLiU" w:hAnsi="PMingLiU" w:hint="eastAsia"/>
        </w:rPr>
        <w:t>「海角七號」影片在香港上映，將閩南話翻譯成相對應的粵語，打成字幕</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題號：0601-00054　　　</w:t>
      </w:r>
      <w:r>
        <w:rPr>
          <w:rFonts w:ascii="SMbarcode" w:eastAsia="SMbarcode" w:hAnsi="PMingLiU"/>
        </w:rPr>
        <w:t>*085606-0601-00054*</w:t>
      </w:r>
      <w:r>
        <w:rPr>
          <w:rFonts w:ascii="PMingLiU" w:hAnsi="PMingLiU"/>
        </w:rPr>
        <w:t xml:space="preserve">　　　難易度：中　　　出處：補充試題</w:t>
      </w:r>
    </w:p>
    <w:p w:rsidR="001A733A" w:rsidRDefault="001A733A" w:rsidP="001A733A">
      <w:pPr>
        <w:rPr>
          <w:rFonts w:ascii="PMingLiU" w:hAnsi="PMingLiU" w:hint="eastAsia"/>
        </w:rPr>
      </w:pPr>
      <w:r w:rsidRPr="001A733A">
        <w:rPr>
          <w:rFonts w:ascii="PMingLiU" w:hAnsi="PMingLiU" w:hint="eastAsia"/>
        </w:rPr>
        <w:t xml:space="preserve">麥當勞公司(McDonald's Corporation)是全球最大連鎖速食企業，麥當勞餐廳遍布全球六大洲一百多個國家。《經濟學人》雜誌更用「麥香堡指數」：一個大麥克在不同地方貨幣價格的比較，用來非正式地評估這些貨幣的購買力。麥當勞已經成為何種現象的標記？　</w:t>
      </w:r>
      <w:r w:rsidRPr="001A733A">
        <w:rPr>
          <w:rFonts w:ascii="PMingLiU" w:hAnsi="PMingLiU"/>
        </w:rPr>
        <w:br/>
        <w:t>(A)</w:t>
      </w:r>
      <w:r w:rsidRPr="001A733A">
        <w:rPr>
          <w:rFonts w:ascii="PMingLiU" w:hAnsi="PMingLiU" w:hint="eastAsia"/>
        </w:rPr>
        <w:t xml:space="preserve">區域化　</w:t>
      </w:r>
      <w:r w:rsidRPr="001A733A">
        <w:rPr>
          <w:rFonts w:ascii="PMingLiU" w:hAnsi="PMingLiU"/>
        </w:rPr>
        <w:t>(B)</w:t>
      </w:r>
      <w:r w:rsidRPr="001A733A">
        <w:rPr>
          <w:rFonts w:ascii="PMingLiU" w:hAnsi="PMingLiU" w:hint="eastAsia"/>
        </w:rPr>
        <w:t xml:space="preserve">在地化　</w:t>
      </w:r>
      <w:r w:rsidRPr="001A733A">
        <w:rPr>
          <w:rFonts w:ascii="PMingLiU" w:hAnsi="PMingLiU"/>
        </w:rPr>
        <w:t>(C)</w:t>
      </w:r>
      <w:r w:rsidRPr="001A733A">
        <w:rPr>
          <w:rFonts w:ascii="PMingLiU" w:hAnsi="PMingLiU" w:hint="eastAsia"/>
        </w:rPr>
        <w:t xml:space="preserve">資訊化　</w:t>
      </w:r>
      <w:r w:rsidRPr="001A733A">
        <w:rPr>
          <w:rFonts w:ascii="PMingLiU" w:hAnsi="PMingLiU"/>
        </w:rPr>
        <w:t>(D)</w:t>
      </w:r>
      <w:r w:rsidRPr="001A733A">
        <w:rPr>
          <w:rFonts w:ascii="PMingLiU" w:hAnsi="PMingLiU" w:hint="eastAsia"/>
        </w:rPr>
        <w:t>全球化</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題號：0601-00055　　　</w:t>
      </w:r>
      <w:r>
        <w:rPr>
          <w:rFonts w:ascii="SMbarcode" w:eastAsia="SMbarcode" w:hAnsi="PMingLiU"/>
        </w:rPr>
        <w:t>*085606-0601-00055*</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附圖為核心區與邊陲區的一種交互作用模式。下列有關此模式的敘述，何者</w:t>
      </w:r>
      <w:r w:rsidRPr="001A733A">
        <w:rPr>
          <w:rFonts w:ascii="PMingLiU" w:hAnsi="PMingLiU" w:hint="eastAsia"/>
          <w:u w:val="single"/>
        </w:rPr>
        <w:t>錯誤</w:t>
      </w:r>
      <w:r w:rsidRPr="001A733A">
        <w:rPr>
          <w:rFonts w:ascii="PMingLiU" w:hAnsi="PMingLiU" w:hint="eastAsia"/>
        </w:rPr>
        <w:t>？</w:t>
      </w:r>
      <w:r w:rsidRPr="001A733A">
        <w:rPr>
          <w:rFonts w:ascii="PMingLiU" w:hAnsi="PMingLiU"/>
        </w:rPr>
        <w:br/>
      </w:r>
      <w:r w:rsidR="00C767FA" w:rsidRPr="001A733A">
        <w:rPr>
          <w:rFonts w:ascii="PMingLiU" w:hAnsi="PMingLiU"/>
          <w:noProof/>
        </w:rPr>
        <w:drawing>
          <wp:inline distT="0" distB="0" distL="0" distR="0">
            <wp:extent cx="1781175" cy="14573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81175" cy="1457325"/>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br/>
        <w:t>(A)</w:t>
      </w:r>
      <w:r w:rsidRPr="001A733A">
        <w:rPr>
          <w:rFonts w:ascii="PMingLiU" w:hAnsi="PMingLiU" w:hint="eastAsia"/>
        </w:rPr>
        <w:t xml:space="preserve">在此模式中，核心區所具有的優勢是技術、資金與行銷　</w:t>
      </w:r>
      <w:r w:rsidRPr="001A733A">
        <w:rPr>
          <w:rFonts w:ascii="PMingLiU" w:hAnsi="PMingLiU"/>
        </w:rPr>
        <w:t>(B)</w:t>
      </w:r>
      <w:r w:rsidRPr="001A733A">
        <w:rPr>
          <w:rFonts w:ascii="PMingLiU" w:hAnsi="PMingLiU" w:hint="eastAsia"/>
        </w:rPr>
        <w:t xml:space="preserve">邊陲區國家經由此種發展模式可以成為新興工業化國家　</w:t>
      </w:r>
      <w:r w:rsidRPr="001A733A">
        <w:rPr>
          <w:rFonts w:ascii="PMingLiU" w:hAnsi="PMingLiU"/>
        </w:rPr>
        <w:t>(C)</w:t>
      </w:r>
      <w:r w:rsidRPr="001A733A">
        <w:rPr>
          <w:rFonts w:ascii="PMingLiU" w:hAnsi="PMingLiU" w:hint="eastAsia"/>
        </w:rPr>
        <w:t xml:space="preserve">經由此種模式作用，將使國與國的貧富差距擴大　</w:t>
      </w:r>
      <w:r w:rsidRPr="001A733A">
        <w:rPr>
          <w:rFonts w:ascii="PMingLiU" w:hAnsi="PMingLiU"/>
        </w:rPr>
        <w:t>(D)</w:t>
      </w:r>
      <w:r w:rsidRPr="001A733A">
        <w:rPr>
          <w:rFonts w:ascii="PMingLiU" w:hAnsi="PMingLiU" w:hint="eastAsia"/>
        </w:rPr>
        <w:t>聯合國教科文組織提供給奈及利亞的300億教育經費，全數投入於大城阿哥斯，大幅提升了當地的基礎教育設施，此例屬於此種模式</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題號：0601-00056　　　</w:t>
      </w:r>
      <w:r>
        <w:rPr>
          <w:rFonts w:ascii="SMbarcode" w:eastAsia="SMbarcode" w:hAnsi="PMingLiU"/>
        </w:rPr>
        <w:t>*085606-0601-00056*</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 xml:space="preserve">土耳其行動電話公司開發出一內鍵磁場的行動電話，可隨時在螢幕上顯示聖城麥加的方向，並提供每天五次祈禱時間的鬧鐘功能，這種具有「區域性」手機功能的研發，可以哪一產業特徵稱之？　</w:t>
      </w:r>
      <w:r w:rsidRPr="001A733A">
        <w:rPr>
          <w:rFonts w:ascii="PMingLiU" w:hAnsi="PMingLiU"/>
        </w:rPr>
        <w:br/>
        <w:t>(A)</w:t>
      </w:r>
      <w:r w:rsidRPr="001A733A">
        <w:rPr>
          <w:rFonts w:ascii="PMingLiU" w:hAnsi="PMingLiU" w:hint="eastAsia"/>
        </w:rPr>
        <w:t xml:space="preserve">全球化　</w:t>
      </w:r>
      <w:r w:rsidRPr="001A733A">
        <w:rPr>
          <w:rFonts w:ascii="PMingLiU" w:hAnsi="PMingLiU"/>
        </w:rPr>
        <w:t>(B)</w:t>
      </w:r>
      <w:r w:rsidRPr="001A733A">
        <w:rPr>
          <w:rFonts w:ascii="PMingLiU" w:hAnsi="PMingLiU" w:hint="eastAsia"/>
        </w:rPr>
        <w:t xml:space="preserve">多元化　</w:t>
      </w:r>
      <w:r w:rsidRPr="001A733A">
        <w:rPr>
          <w:rFonts w:ascii="PMingLiU" w:hAnsi="PMingLiU"/>
        </w:rPr>
        <w:t>(C)</w:t>
      </w:r>
      <w:r w:rsidRPr="001A733A">
        <w:rPr>
          <w:rFonts w:ascii="PMingLiU" w:hAnsi="PMingLiU" w:hint="eastAsia"/>
        </w:rPr>
        <w:t xml:space="preserve">全球在地化　</w:t>
      </w:r>
      <w:r w:rsidRPr="001A733A">
        <w:rPr>
          <w:rFonts w:ascii="PMingLiU" w:hAnsi="PMingLiU"/>
        </w:rPr>
        <w:t>(D)</w:t>
      </w:r>
      <w:r w:rsidRPr="001A733A">
        <w:rPr>
          <w:rFonts w:ascii="PMingLiU" w:hAnsi="PMingLiU" w:hint="eastAsia"/>
        </w:rPr>
        <w:t>反全球化</w:t>
      </w:r>
    </w:p>
    <w:p w:rsidR="001A733A" w:rsidRDefault="001A733A" w:rsidP="001A733A">
      <w:r>
        <w:rPr>
          <w:rFonts w:ascii="PMingLiU" w:hAnsi="PMingLiU"/>
        </w:rPr>
        <w:t>答案：</w:t>
      </w:r>
      <w:r>
        <w:t>(C)</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題號：0601-00057　　　</w:t>
      </w:r>
      <w:r>
        <w:rPr>
          <w:rFonts w:ascii="SMbarcode" w:eastAsia="SMbarcode" w:hAnsi="PMingLiU"/>
        </w:rPr>
        <w:t>*085606-0601-00057*</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 xml:space="preserve">全球化的文化力量將使得世界價值趨向單一，但全球化有時也反向促使在地特色的全球發展。以下敘述何者符合上述？　</w:t>
      </w:r>
      <w:r w:rsidRPr="001A733A">
        <w:rPr>
          <w:rFonts w:ascii="PMingLiU" w:hAnsi="PMingLiU"/>
        </w:rPr>
        <w:br/>
        <w:t>(A)</w:t>
      </w:r>
      <w:r w:rsidRPr="001A733A">
        <w:rPr>
          <w:rFonts w:ascii="PMingLiU" w:hAnsi="PMingLiU" w:hint="eastAsia"/>
        </w:rPr>
        <w:t xml:space="preserve">臺灣珍珠奶茶風靡歐美，德國麥當勞率先開賣　</w:t>
      </w:r>
      <w:r w:rsidRPr="001A733A">
        <w:rPr>
          <w:rFonts w:ascii="PMingLiU" w:hAnsi="PMingLiU"/>
        </w:rPr>
        <w:t>(B)</w:t>
      </w:r>
      <w:r w:rsidRPr="001A733A">
        <w:rPr>
          <w:rFonts w:ascii="PMingLiU" w:hAnsi="PMingLiU" w:hint="eastAsia"/>
        </w:rPr>
        <w:t xml:space="preserve">豐田汽車品質優良，行銷至世界各地　</w:t>
      </w:r>
      <w:r w:rsidRPr="001A733A">
        <w:rPr>
          <w:rFonts w:ascii="PMingLiU" w:hAnsi="PMingLiU"/>
        </w:rPr>
        <w:t>(C)</w:t>
      </w:r>
      <w:r w:rsidRPr="001A733A">
        <w:rPr>
          <w:rFonts w:ascii="PMingLiU" w:hAnsi="PMingLiU" w:hint="eastAsia"/>
        </w:rPr>
        <w:t xml:space="preserve">三星手機購買臺灣的電視臺熱門時段廣告　</w:t>
      </w:r>
      <w:r w:rsidRPr="001A733A">
        <w:rPr>
          <w:rFonts w:ascii="PMingLiU" w:hAnsi="PMingLiU"/>
        </w:rPr>
        <w:t>(D)</w:t>
      </w:r>
      <w:r w:rsidRPr="001A733A">
        <w:rPr>
          <w:rFonts w:ascii="PMingLiU" w:hAnsi="PMingLiU" w:hint="eastAsia"/>
        </w:rPr>
        <w:t>東森電視直播美國</w:t>
      </w:r>
      <w:r w:rsidRPr="001A733A">
        <w:rPr>
          <w:rFonts w:ascii="PMingLiU" w:hAnsi="PMingLiU"/>
        </w:rPr>
        <w:t>CNN</w:t>
      </w:r>
      <w:r w:rsidRPr="001A733A">
        <w:rPr>
          <w:rFonts w:ascii="PMingLiU" w:hAnsi="PMingLiU" w:hint="eastAsia"/>
        </w:rPr>
        <w:t>新聞</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題號：0601-00058　　　</w:t>
      </w:r>
      <w:r>
        <w:rPr>
          <w:rFonts w:ascii="SMbarcode" w:eastAsia="SMbarcode" w:hAnsi="PMingLiU"/>
        </w:rPr>
        <w:t>*085606-0601-00058*</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南韓製造的手機行銷全球，其中一個製造商為了方便穆斯林易於找到麥加的方向進行朝拜，該公司銷往西亞、北非的手機皆有GPS全球定位系統，這是何種概念的表現？</w:t>
      </w:r>
      <w:r w:rsidRPr="001A733A">
        <w:rPr>
          <w:rFonts w:ascii="PMingLiU" w:hAnsi="PMingLiU" w:hint="eastAsia"/>
        </w:rPr>
        <w:t xml:space="preserve">　</w:t>
      </w:r>
      <w:r w:rsidRPr="001A733A">
        <w:rPr>
          <w:rFonts w:ascii="PMingLiU" w:hAnsi="PMingLiU"/>
        </w:rPr>
        <w:br/>
        <w:t>(A)全球化</w:t>
      </w:r>
      <w:r w:rsidRPr="001A733A">
        <w:rPr>
          <w:rFonts w:ascii="PMingLiU" w:hAnsi="PMingLiU" w:hint="eastAsia"/>
        </w:rPr>
        <w:t xml:space="preserve">　</w:t>
      </w:r>
      <w:r w:rsidRPr="001A733A">
        <w:rPr>
          <w:rFonts w:ascii="PMingLiU" w:hAnsi="PMingLiU"/>
        </w:rPr>
        <w:t>(B)在地化</w:t>
      </w:r>
      <w:r w:rsidRPr="001A733A">
        <w:rPr>
          <w:rFonts w:ascii="PMingLiU" w:hAnsi="PMingLiU" w:hint="eastAsia"/>
        </w:rPr>
        <w:t xml:space="preserve">　</w:t>
      </w:r>
      <w:r w:rsidRPr="001A733A">
        <w:rPr>
          <w:rFonts w:ascii="PMingLiU" w:hAnsi="PMingLiU"/>
        </w:rPr>
        <w:t>(C)區域化</w:t>
      </w:r>
      <w:r w:rsidRPr="001A733A">
        <w:rPr>
          <w:rFonts w:ascii="PMingLiU" w:hAnsi="PMingLiU" w:hint="eastAsia"/>
        </w:rPr>
        <w:t xml:space="preserve">　</w:t>
      </w:r>
      <w:r w:rsidRPr="001A733A">
        <w:rPr>
          <w:rFonts w:ascii="PMingLiU" w:hAnsi="PMingLiU"/>
        </w:rPr>
        <w:t>(D)規格化</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題號：0601-00059　　　</w:t>
      </w:r>
      <w:r>
        <w:rPr>
          <w:rFonts w:ascii="SMbarcode" w:eastAsia="SMbarcode" w:hAnsi="PMingLiU"/>
        </w:rPr>
        <w:t>*085606-0601-00059*</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7-11源自於美國，其名稱表達了營業時間從早上7點到晚上11點。但在臺灣7-11是24小時經營，到了中國就只經營16個小時。請問：這種因地制宜的經營方式屬於何種現象？</w:t>
      </w:r>
      <w:r w:rsidRPr="001A733A">
        <w:rPr>
          <w:rFonts w:ascii="PMingLiU" w:hAnsi="PMingLiU" w:hint="eastAsia"/>
        </w:rPr>
        <w:t xml:space="preserve">　</w:t>
      </w:r>
      <w:r w:rsidRPr="001A733A">
        <w:rPr>
          <w:rFonts w:ascii="PMingLiU" w:hAnsi="PMingLiU"/>
        </w:rPr>
        <w:br/>
        <w:t>(A)標準化</w:t>
      </w:r>
      <w:r w:rsidRPr="001A733A">
        <w:rPr>
          <w:rFonts w:ascii="PMingLiU" w:hAnsi="PMingLiU" w:hint="eastAsia"/>
        </w:rPr>
        <w:t xml:space="preserve">　</w:t>
      </w:r>
      <w:r w:rsidRPr="001A733A">
        <w:rPr>
          <w:rFonts w:ascii="PMingLiU" w:hAnsi="PMingLiU"/>
        </w:rPr>
        <w:t>(B)泰勒化</w:t>
      </w:r>
      <w:r w:rsidRPr="001A733A">
        <w:rPr>
          <w:rFonts w:ascii="PMingLiU" w:hAnsi="PMingLiU" w:hint="eastAsia"/>
        </w:rPr>
        <w:t xml:space="preserve">　</w:t>
      </w:r>
      <w:r w:rsidRPr="001A733A">
        <w:rPr>
          <w:rFonts w:ascii="PMingLiU" w:hAnsi="PMingLiU"/>
        </w:rPr>
        <w:t>(C)在地化</w:t>
      </w:r>
      <w:r w:rsidRPr="001A733A">
        <w:rPr>
          <w:rFonts w:ascii="PMingLiU" w:hAnsi="PMingLiU" w:hint="eastAsia"/>
        </w:rPr>
        <w:t xml:space="preserve">　</w:t>
      </w:r>
      <w:r w:rsidRPr="001A733A">
        <w:rPr>
          <w:rFonts w:ascii="PMingLiU" w:hAnsi="PMingLiU"/>
        </w:rPr>
        <w:t>(D)多元化</w:t>
      </w:r>
    </w:p>
    <w:p w:rsidR="001A733A" w:rsidRDefault="001A733A" w:rsidP="001A733A">
      <w:r>
        <w:rPr>
          <w:rFonts w:ascii="PMingLiU" w:hAnsi="PMingLiU"/>
        </w:rPr>
        <w:t>答案：</w:t>
      </w:r>
      <w:r>
        <w:t>(C)</w:t>
      </w:r>
    </w:p>
    <w:p w:rsidR="001A733A" w:rsidRDefault="001A733A" w:rsidP="001A733A">
      <w:r>
        <w:rPr>
          <w:rFonts w:ascii="PMingLiU" w:hAnsi="PMingLiU"/>
        </w:rPr>
        <w:t>解析：</w:t>
      </w:r>
      <w:r>
        <w:t>透過全球化的企業，隨著地方生活型態不同，融入各地的生活習慣。</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題號：0601-00060　　　</w:t>
      </w:r>
      <w:r>
        <w:rPr>
          <w:rFonts w:ascii="SMbarcode" w:eastAsia="SMbarcode" w:hAnsi="PMingLiU"/>
        </w:rPr>
        <w:t>*085606-0601-00060*</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美國的麥當勞、肯德基、日本的摩斯漢堡等知名連鎖店來臺開設分店的主要理由是什麼？</w:t>
      </w:r>
      <w:r w:rsidRPr="001A733A">
        <w:rPr>
          <w:rFonts w:ascii="PMingLiU" w:hAnsi="PMingLiU" w:hint="eastAsia"/>
        </w:rPr>
        <w:t xml:space="preserve">　</w:t>
      </w:r>
      <w:r w:rsidRPr="001A733A">
        <w:rPr>
          <w:rFonts w:ascii="PMingLiU" w:hAnsi="PMingLiU"/>
        </w:rPr>
        <w:br/>
        <w:t>(A)勞工價廉</w:t>
      </w:r>
      <w:r w:rsidRPr="001A733A">
        <w:rPr>
          <w:rFonts w:ascii="PMingLiU" w:hAnsi="PMingLiU" w:hint="eastAsia"/>
        </w:rPr>
        <w:t xml:space="preserve">　</w:t>
      </w:r>
      <w:r w:rsidRPr="001A733A">
        <w:rPr>
          <w:rFonts w:ascii="PMingLiU" w:hAnsi="PMingLiU"/>
        </w:rPr>
        <w:t>(B)開拓市場</w:t>
      </w:r>
      <w:r w:rsidRPr="001A733A">
        <w:rPr>
          <w:rFonts w:ascii="PMingLiU" w:hAnsi="PMingLiU" w:hint="eastAsia"/>
        </w:rPr>
        <w:t xml:space="preserve">　</w:t>
      </w:r>
      <w:r w:rsidRPr="001A733A">
        <w:rPr>
          <w:rFonts w:ascii="PMingLiU" w:hAnsi="PMingLiU"/>
        </w:rPr>
        <w:t>(C)原料便宜</w:t>
      </w:r>
      <w:r w:rsidRPr="001A733A">
        <w:rPr>
          <w:rFonts w:ascii="PMingLiU" w:hAnsi="PMingLiU" w:hint="eastAsia"/>
        </w:rPr>
        <w:t xml:space="preserve">　</w:t>
      </w:r>
      <w:r w:rsidRPr="001A733A">
        <w:rPr>
          <w:rFonts w:ascii="PMingLiU" w:hAnsi="PMingLiU"/>
        </w:rPr>
        <w:t>(D)環保標準較低</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題號：0601-00061　　　</w:t>
      </w:r>
      <w:r>
        <w:rPr>
          <w:rFonts w:ascii="SMbarcode" w:eastAsia="SMbarcode" w:hAnsi="PMingLiU"/>
        </w:rPr>
        <w:t>*085606-0601-00061*</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東京麥當勞賣咖哩飯、臺北麥當勞賣米漢堡、孟買麥當勞賣素食，此種情形稱為什麼？</w:t>
      </w:r>
      <w:r w:rsidRPr="001A733A">
        <w:rPr>
          <w:rFonts w:ascii="PMingLiU" w:hAnsi="PMingLiU" w:hint="eastAsia"/>
        </w:rPr>
        <w:t xml:space="preserve">　</w:t>
      </w:r>
      <w:r w:rsidRPr="001A733A">
        <w:rPr>
          <w:rFonts w:ascii="PMingLiU" w:hAnsi="PMingLiU"/>
        </w:rPr>
        <w:br/>
        <w:t>(A)在地化</w:t>
      </w:r>
      <w:r w:rsidRPr="001A733A">
        <w:rPr>
          <w:rFonts w:ascii="PMingLiU" w:hAnsi="PMingLiU" w:hint="eastAsia"/>
        </w:rPr>
        <w:t xml:space="preserve">　</w:t>
      </w:r>
      <w:r w:rsidRPr="001A733A">
        <w:rPr>
          <w:rFonts w:ascii="PMingLiU" w:hAnsi="PMingLiU"/>
        </w:rPr>
        <w:t>(B)全球化</w:t>
      </w:r>
      <w:r w:rsidRPr="001A733A">
        <w:rPr>
          <w:rFonts w:ascii="PMingLiU" w:hAnsi="PMingLiU" w:hint="eastAsia"/>
        </w:rPr>
        <w:t xml:space="preserve">　</w:t>
      </w:r>
      <w:r w:rsidRPr="001A733A">
        <w:rPr>
          <w:rFonts w:ascii="PMingLiU" w:hAnsi="PMingLiU"/>
        </w:rPr>
        <w:t>(C)多元化</w:t>
      </w:r>
      <w:r w:rsidRPr="001A733A">
        <w:rPr>
          <w:rFonts w:ascii="PMingLiU" w:hAnsi="PMingLiU" w:hint="eastAsia"/>
        </w:rPr>
        <w:t xml:space="preserve">　</w:t>
      </w:r>
      <w:r w:rsidRPr="001A733A">
        <w:rPr>
          <w:rFonts w:ascii="PMingLiU" w:hAnsi="PMingLiU"/>
        </w:rPr>
        <w:t>(D)分工化</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題號：0601-00062　　　</w:t>
      </w:r>
      <w:r>
        <w:rPr>
          <w:rFonts w:ascii="SMbarcode" w:eastAsia="SMbarcode" w:hAnsi="PMingLiU"/>
        </w:rPr>
        <w:t>*085606-0601-00062*</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附圖為英國某一家族的旅行範圍，由圖中比例尺可知該家族的活動範圍逐漸擴大到全球。請問：此家族旅行範圍擴大的原因是什麼？</w:t>
      </w:r>
      <w:r w:rsidRPr="001A733A">
        <w:rPr>
          <w:rFonts w:ascii="PMingLiU" w:hAnsi="PMingLiU" w:hint="eastAsia"/>
        </w:rPr>
        <w:br/>
      </w:r>
      <w:r w:rsidR="00C767FA" w:rsidRPr="001A733A">
        <w:rPr>
          <w:rFonts w:ascii="PMingLiU" w:hAnsi="PMingLiU"/>
          <w:noProof/>
        </w:rPr>
        <w:drawing>
          <wp:inline distT="0" distB="0" distL="0" distR="0">
            <wp:extent cx="1314450" cy="12382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14450" cy="1238250"/>
                    </a:xfrm>
                    <a:prstGeom prst="rect">
                      <a:avLst/>
                    </a:prstGeom>
                    <a:noFill/>
                    <a:ln>
                      <a:noFill/>
                    </a:ln>
                  </pic:spPr>
                </pic:pic>
              </a:graphicData>
            </a:graphic>
          </wp:inline>
        </w:drawing>
      </w:r>
      <w:r w:rsidRPr="001A733A">
        <w:rPr>
          <w:rFonts w:ascii="PMingLiU" w:hAnsi="PMingLiU"/>
        </w:rPr>
        <w:t xml:space="preserve">　</w:t>
      </w:r>
      <w:r w:rsidRPr="001A733A">
        <w:rPr>
          <w:rFonts w:ascii="PMingLiU" w:hAnsi="PMingLiU" w:hint="eastAsia"/>
        </w:rPr>
        <w:br/>
      </w:r>
      <w:r w:rsidR="00C767FA" w:rsidRPr="001A733A">
        <w:rPr>
          <w:rFonts w:ascii="PMingLiU" w:hAnsi="PMingLiU"/>
          <w:noProof/>
        </w:rPr>
        <w:drawing>
          <wp:inline distT="0" distB="0" distL="0" distR="0">
            <wp:extent cx="1857375" cy="12382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7375" cy="1238250"/>
                    </a:xfrm>
                    <a:prstGeom prst="rect">
                      <a:avLst/>
                    </a:prstGeom>
                    <a:noFill/>
                    <a:ln>
                      <a:noFill/>
                    </a:ln>
                  </pic:spPr>
                </pic:pic>
              </a:graphicData>
            </a:graphic>
          </wp:inline>
        </w:drawing>
      </w:r>
      <w:r w:rsidRPr="001A733A">
        <w:rPr>
          <w:rFonts w:ascii="PMingLiU" w:hAnsi="PMingLiU"/>
        </w:rPr>
        <w:t xml:space="preserve">　</w:t>
      </w:r>
      <w:r w:rsidRPr="001A733A">
        <w:rPr>
          <w:rFonts w:ascii="PMingLiU" w:hAnsi="PMingLiU" w:hint="eastAsia"/>
        </w:rPr>
        <w:br/>
      </w:r>
      <w:r w:rsidR="00C767FA" w:rsidRPr="001A733A">
        <w:rPr>
          <w:rFonts w:ascii="PMingLiU" w:hAnsi="PMingLiU"/>
          <w:noProof/>
        </w:rPr>
        <w:drawing>
          <wp:inline distT="0" distB="0" distL="0" distR="0">
            <wp:extent cx="1362075" cy="146685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62075" cy="1466850"/>
                    </a:xfrm>
                    <a:prstGeom prst="rect">
                      <a:avLst/>
                    </a:prstGeom>
                    <a:noFill/>
                    <a:ln>
                      <a:noFill/>
                    </a:ln>
                  </pic:spPr>
                </pic:pic>
              </a:graphicData>
            </a:graphic>
          </wp:inline>
        </w:drawing>
      </w:r>
      <w:r w:rsidRPr="001A733A">
        <w:rPr>
          <w:rFonts w:ascii="PMingLiU" w:hAnsi="PMingLiU"/>
        </w:rPr>
        <w:t xml:space="preserve">　</w:t>
      </w:r>
      <w:r w:rsidRPr="001A733A">
        <w:rPr>
          <w:rFonts w:ascii="PMingLiU" w:hAnsi="PMingLiU" w:hint="eastAsia"/>
        </w:rPr>
        <w:br/>
      </w:r>
      <w:r w:rsidR="00C767FA" w:rsidRPr="001A733A">
        <w:rPr>
          <w:rFonts w:ascii="PMingLiU" w:hAnsi="PMingLiU"/>
          <w:noProof/>
        </w:rPr>
        <w:drawing>
          <wp:inline distT="0" distB="0" distL="0" distR="0">
            <wp:extent cx="2114550" cy="1143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14550" cy="1143000"/>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br/>
        <w:t>(A)人口增加</w:t>
      </w:r>
      <w:r w:rsidRPr="001A733A">
        <w:rPr>
          <w:rFonts w:ascii="PMingLiU" w:hAnsi="PMingLiU" w:hint="eastAsia"/>
        </w:rPr>
        <w:t xml:space="preserve">　</w:t>
      </w:r>
      <w:r w:rsidRPr="001A733A">
        <w:rPr>
          <w:rFonts w:ascii="PMingLiU" w:hAnsi="PMingLiU"/>
        </w:rPr>
        <w:t>(B)經濟改善</w:t>
      </w:r>
      <w:r w:rsidRPr="001A733A">
        <w:rPr>
          <w:rFonts w:ascii="PMingLiU" w:hAnsi="PMingLiU" w:hint="eastAsia"/>
        </w:rPr>
        <w:t xml:space="preserve">　</w:t>
      </w:r>
      <w:r w:rsidRPr="001A733A">
        <w:rPr>
          <w:rFonts w:ascii="PMingLiU" w:hAnsi="PMingLiU"/>
        </w:rPr>
        <w:t>(C)治安改善</w:t>
      </w:r>
      <w:r w:rsidRPr="001A733A">
        <w:rPr>
          <w:rFonts w:ascii="PMingLiU" w:hAnsi="PMingLiU" w:hint="eastAsia"/>
        </w:rPr>
        <w:t xml:space="preserve">　</w:t>
      </w:r>
      <w:r w:rsidRPr="001A733A">
        <w:rPr>
          <w:rFonts w:ascii="PMingLiU" w:hAnsi="PMingLiU"/>
        </w:rPr>
        <w:t>(D)運輸革新</w:t>
      </w:r>
    </w:p>
    <w:p w:rsidR="001A733A" w:rsidRDefault="001A733A" w:rsidP="001A733A">
      <w:r>
        <w:rPr>
          <w:rFonts w:ascii="PMingLiU" w:hAnsi="PMingLiU"/>
        </w:rPr>
        <w:t>答案：</w:t>
      </w:r>
      <w:r>
        <w:t>(D)</w:t>
      </w:r>
    </w:p>
    <w:p w:rsidR="001A733A" w:rsidRDefault="001A733A" w:rsidP="001A733A">
      <w:r>
        <w:rPr>
          <w:rFonts w:ascii="PMingLiU" w:hAnsi="PMingLiU"/>
        </w:rPr>
        <w:t>解析：</w:t>
      </w:r>
      <w:r>
        <w:t>運輸革新使人類旅運時間縮短，旅行範圍擴大。</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題號：0601-00063　　　</w:t>
      </w:r>
      <w:r>
        <w:rPr>
          <w:rFonts w:ascii="SMbarcode" w:eastAsia="SMbarcode" w:hAnsi="PMingLiU"/>
        </w:rPr>
        <w:t>*085606-0601-00063*</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全球化能帶動邊陲區的開發，但同時也有何種負面影響，使得部分地區居民推動反全球化運動？</w:t>
      </w:r>
      <w:r w:rsidRPr="001A733A">
        <w:rPr>
          <w:rFonts w:ascii="PMingLiU" w:hAnsi="PMingLiU" w:hint="eastAsia"/>
        </w:rPr>
        <w:t xml:space="preserve">　</w:t>
      </w:r>
      <w:r w:rsidRPr="001A733A">
        <w:rPr>
          <w:rFonts w:ascii="PMingLiU" w:hAnsi="PMingLiU"/>
        </w:rPr>
        <w:br/>
        <w:t>(A)降低人口素質</w:t>
      </w:r>
      <w:r w:rsidRPr="001A733A">
        <w:rPr>
          <w:rFonts w:ascii="PMingLiU" w:hAnsi="PMingLiU" w:hint="eastAsia"/>
        </w:rPr>
        <w:t xml:space="preserve">　</w:t>
      </w:r>
      <w:r w:rsidRPr="001A733A">
        <w:rPr>
          <w:rFonts w:ascii="PMingLiU" w:hAnsi="PMingLiU"/>
        </w:rPr>
        <w:t>(B)擴大貧富差距</w:t>
      </w:r>
      <w:r w:rsidRPr="001A733A">
        <w:rPr>
          <w:rFonts w:ascii="PMingLiU" w:hAnsi="PMingLiU" w:hint="eastAsia"/>
        </w:rPr>
        <w:t xml:space="preserve">　</w:t>
      </w:r>
      <w:r w:rsidRPr="001A733A">
        <w:rPr>
          <w:rFonts w:ascii="PMingLiU" w:hAnsi="PMingLiU"/>
        </w:rPr>
        <w:t>(C)加速能源消耗</w:t>
      </w:r>
      <w:r w:rsidRPr="001A733A">
        <w:rPr>
          <w:rFonts w:ascii="PMingLiU" w:hAnsi="PMingLiU" w:hint="eastAsia"/>
        </w:rPr>
        <w:t xml:space="preserve">　</w:t>
      </w:r>
      <w:r w:rsidRPr="001A733A">
        <w:rPr>
          <w:rFonts w:ascii="PMingLiU" w:hAnsi="PMingLiU"/>
        </w:rPr>
        <w:t>(D)造成時空收斂</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題號：0601-00064　　　</w:t>
      </w:r>
      <w:r>
        <w:rPr>
          <w:rFonts w:ascii="SMbarcode" w:eastAsia="SMbarcode" w:hAnsi="PMingLiU"/>
        </w:rPr>
        <w:t>*085606-0601-00064*</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在全球化的運作之下，世界各地的產品、勞力和資金都可以自由地流動著。請問：在全球化的運作之下，下列哪一種人、公司或產業擁有最大的利益？</w:t>
      </w:r>
      <w:r w:rsidRPr="001A733A">
        <w:rPr>
          <w:rFonts w:ascii="PMingLiU" w:hAnsi="PMingLiU" w:hint="eastAsia"/>
        </w:rPr>
        <w:t xml:space="preserve">　</w:t>
      </w:r>
      <w:r w:rsidRPr="001A733A">
        <w:rPr>
          <w:rFonts w:ascii="PMingLiU" w:hAnsi="PMingLiU"/>
        </w:rPr>
        <w:br/>
        <w:t>(A)地區性的企業</w:t>
      </w:r>
      <w:r w:rsidRPr="001A733A">
        <w:rPr>
          <w:rFonts w:ascii="PMingLiU" w:hAnsi="PMingLiU" w:hint="eastAsia"/>
        </w:rPr>
        <w:t xml:space="preserve">　</w:t>
      </w:r>
      <w:r w:rsidRPr="001A733A">
        <w:rPr>
          <w:rFonts w:ascii="PMingLiU" w:hAnsi="PMingLiU"/>
        </w:rPr>
        <w:t>(B)全球各地的零售商</w:t>
      </w:r>
      <w:r w:rsidRPr="001A733A">
        <w:rPr>
          <w:rFonts w:ascii="PMingLiU" w:hAnsi="PMingLiU" w:hint="eastAsia"/>
        </w:rPr>
        <w:t xml:space="preserve">　</w:t>
      </w:r>
      <w:r w:rsidRPr="001A733A">
        <w:rPr>
          <w:rFonts w:ascii="PMingLiU" w:hAnsi="PMingLiU"/>
        </w:rPr>
        <w:t>(C)全球各地的消費者</w:t>
      </w:r>
      <w:r w:rsidRPr="001A733A">
        <w:rPr>
          <w:rFonts w:ascii="PMingLiU" w:hAnsi="PMingLiU" w:hint="eastAsia"/>
        </w:rPr>
        <w:t xml:space="preserve">　</w:t>
      </w:r>
      <w:r w:rsidRPr="001A733A">
        <w:rPr>
          <w:rFonts w:ascii="PMingLiU" w:hAnsi="PMingLiU"/>
        </w:rPr>
        <w:t>(D)跨國企業</w:t>
      </w:r>
    </w:p>
    <w:p w:rsidR="001A733A" w:rsidRDefault="001A733A" w:rsidP="001A733A">
      <w:r>
        <w:rPr>
          <w:rFonts w:ascii="PMingLiU" w:hAnsi="PMingLiU"/>
        </w:rPr>
        <w:t>答案：</w:t>
      </w:r>
      <w:r>
        <w:t>(D)</w:t>
      </w:r>
    </w:p>
    <w:p w:rsidR="001A733A" w:rsidRDefault="001A733A" w:rsidP="001A733A">
      <w:r>
        <w:rPr>
          <w:rFonts w:ascii="PMingLiU" w:hAnsi="PMingLiU"/>
        </w:rPr>
        <w:t>解析：</w:t>
      </w:r>
      <w:r>
        <w:t>(D)</w:t>
      </w:r>
      <w:r>
        <w:t>跨國企業最能掌握全球性的優勢，可以找最低工資的國家來生產商品，並且可將商品販賣到最高利潤的國家。</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題號：0601-00065　　　</w:t>
      </w:r>
      <w:r>
        <w:rPr>
          <w:rFonts w:ascii="SMbarcode" w:eastAsia="SMbarcode" w:hAnsi="PMingLiU"/>
        </w:rPr>
        <w:t>*085606-0601-00065*</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當一些國際級的大型會議在召開時，總可以看到激烈的抗議活動，這些抗議活動大多是一種反全球化的運動，如為保護熱帶雨林而對麥當勞的速食產品採取的抗議行動。請問：為何麥當勞會和熱帶雨林的保護產生關係？</w:t>
      </w:r>
      <w:r w:rsidRPr="001A733A">
        <w:rPr>
          <w:rFonts w:ascii="PMingLiU" w:hAnsi="PMingLiU" w:hint="eastAsia"/>
        </w:rPr>
        <w:t xml:space="preserve">　</w:t>
      </w:r>
      <w:r w:rsidRPr="001A733A">
        <w:rPr>
          <w:rFonts w:ascii="PMingLiU" w:hAnsi="PMingLiU"/>
        </w:rPr>
        <w:br/>
        <w:t>(A)因為麥當勞使用太多的紙製品，如包裝紙盒和手提紙袋</w:t>
      </w:r>
      <w:r w:rsidRPr="001A733A">
        <w:rPr>
          <w:rFonts w:ascii="PMingLiU" w:hAnsi="PMingLiU" w:hint="eastAsia"/>
        </w:rPr>
        <w:t xml:space="preserve">　</w:t>
      </w:r>
      <w:r w:rsidRPr="001A733A">
        <w:rPr>
          <w:rFonts w:ascii="PMingLiU" w:hAnsi="PMingLiU"/>
        </w:rPr>
        <w:t>(B)因為麥當勞販賣的牛肉，來自熱帶雨林區經營的放牧場</w:t>
      </w:r>
      <w:r w:rsidRPr="001A733A">
        <w:rPr>
          <w:rFonts w:ascii="PMingLiU" w:hAnsi="PMingLiU" w:hint="eastAsia"/>
        </w:rPr>
        <w:t xml:space="preserve">　</w:t>
      </w:r>
      <w:r w:rsidRPr="001A733A">
        <w:rPr>
          <w:rFonts w:ascii="PMingLiU" w:hAnsi="PMingLiU"/>
        </w:rPr>
        <w:t>(C)因為為了生產麥當勞的麵包，而造成大量的雨林被砍伐，改種小麥</w:t>
      </w:r>
      <w:r w:rsidRPr="001A733A">
        <w:rPr>
          <w:rFonts w:ascii="PMingLiU" w:hAnsi="PMingLiU" w:hint="eastAsia"/>
        </w:rPr>
        <w:t xml:space="preserve">　</w:t>
      </w:r>
      <w:r w:rsidRPr="001A733A">
        <w:rPr>
          <w:rFonts w:ascii="PMingLiU" w:hAnsi="PMingLiU"/>
        </w:rPr>
        <w:t>(D)因為麥當勞這家公司，曾經大力倡議人們應該積極地開發熱帶雨林的資源與經濟利用</w:t>
      </w:r>
    </w:p>
    <w:p w:rsidR="001A733A" w:rsidRDefault="001A733A" w:rsidP="001A733A">
      <w:r>
        <w:rPr>
          <w:rFonts w:ascii="PMingLiU" w:hAnsi="PMingLiU"/>
        </w:rPr>
        <w:t>答案：</w:t>
      </w:r>
      <w:r>
        <w:t>(B)</w:t>
      </w:r>
    </w:p>
    <w:p w:rsidR="001A733A" w:rsidRDefault="001A733A" w:rsidP="001A733A">
      <w:r>
        <w:rPr>
          <w:rFonts w:ascii="PMingLiU" w:hAnsi="PMingLiU"/>
        </w:rPr>
        <w:t>解析：</w:t>
      </w:r>
      <w:r>
        <w:t>麥當勞的漢堡含有牛肉或豬肉，而為了供應這些肉品，常造成大量的雨林被砍伐，而成為牧場。</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題號：0601-00066　　　</w:t>
      </w:r>
      <w:r>
        <w:rPr>
          <w:rFonts w:ascii="SMbarcode" w:eastAsia="SMbarcode" w:hAnsi="PMingLiU"/>
        </w:rPr>
        <w:t>*085606-0601-00066*</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全球化有兩種意涵，其中之一是強調空間範圍的逐漸擴大，特別是以全球空間</w:t>
      </w:r>
      <w:r w:rsidRPr="001A733A">
        <w:rPr>
          <w:rFonts w:ascii="PMingLiU" w:hAnsi="PMingLiU" w:hint="eastAsia"/>
        </w:rPr>
        <w:t>作</w:t>
      </w:r>
      <w:r w:rsidRPr="001A733A">
        <w:rPr>
          <w:rFonts w:ascii="PMingLiU" w:hAnsi="PMingLiU"/>
        </w:rPr>
        <w:t>為人類活動的範圍；另一個意涵是在同一空間範圍中，人類活動的相互影響與相互依賴。請問：當人們之間的交流愈來愈強，下列哪項產業的發展趨勢是</w:t>
      </w:r>
      <w:r w:rsidRPr="001A733A">
        <w:rPr>
          <w:rFonts w:ascii="PMingLiU" w:hAnsi="PMingLiU"/>
          <w:u w:val="single"/>
        </w:rPr>
        <w:t>錯誤</w:t>
      </w:r>
      <w:r w:rsidRPr="001A733A">
        <w:rPr>
          <w:rFonts w:ascii="PMingLiU" w:hAnsi="PMingLiU"/>
        </w:rPr>
        <w:t>的？</w:t>
      </w:r>
      <w:r w:rsidRPr="001A733A">
        <w:rPr>
          <w:rFonts w:ascii="PMingLiU" w:hAnsi="PMingLiU" w:hint="eastAsia"/>
        </w:rPr>
        <w:t xml:space="preserve">　</w:t>
      </w:r>
      <w:r w:rsidRPr="001A733A">
        <w:rPr>
          <w:rFonts w:ascii="PMingLiU" w:hAnsi="PMingLiU"/>
        </w:rPr>
        <w:br/>
        <w:t>(A)國際分工愈來愈明顯</w:t>
      </w:r>
      <w:r w:rsidRPr="001A733A">
        <w:rPr>
          <w:rFonts w:ascii="PMingLiU" w:hAnsi="PMingLiU" w:hint="eastAsia"/>
        </w:rPr>
        <w:t xml:space="preserve">　</w:t>
      </w:r>
      <w:r w:rsidRPr="001A733A">
        <w:rPr>
          <w:rFonts w:ascii="PMingLiU" w:hAnsi="PMingLiU"/>
        </w:rPr>
        <w:t>(B)產業的發展機會逐漸平衡</w:t>
      </w:r>
      <w:r w:rsidRPr="001A733A">
        <w:rPr>
          <w:rFonts w:ascii="PMingLiU" w:hAnsi="PMingLiU" w:hint="eastAsia"/>
        </w:rPr>
        <w:t xml:space="preserve">　</w:t>
      </w:r>
      <w:r w:rsidRPr="001A733A">
        <w:rPr>
          <w:rFonts w:ascii="PMingLiU" w:hAnsi="PMingLiU"/>
        </w:rPr>
        <w:t>(C)區域專業化更加明顯</w:t>
      </w:r>
      <w:r w:rsidRPr="001A733A">
        <w:rPr>
          <w:rFonts w:ascii="PMingLiU" w:hAnsi="PMingLiU" w:hint="eastAsia"/>
        </w:rPr>
        <w:t xml:space="preserve">　</w:t>
      </w:r>
      <w:r w:rsidRPr="001A733A">
        <w:rPr>
          <w:rFonts w:ascii="PMingLiU" w:hAnsi="PMingLiU"/>
        </w:rPr>
        <w:t>(D)影響工業區位的因素不斷地改變</w:t>
      </w:r>
    </w:p>
    <w:p w:rsidR="001A733A" w:rsidRDefault="001A733A" w:rsidP="001A733A">
      <w:r>
        <w:rPr>
          <w:rFonts w:ascii="PMingLiU" w:hAnsi="PMingLiU"/>
        </w:rPr>
        <w:t>答案：</w:t>
      </w:r>
      <w:r>
        <w:t>(B)</w:t>
      </w:r>
    </w:p>
    <w:p w:rsidR="001A733A" w:rsidRDefault="001A733A" w:rsidP="001A733A">
      <w:r>
        <w:rPr>
          <w:rFonts w:ascii="PMingLiU" w:hAnsi="PMingLiU"/>
        </w:rPr>
        <w:t>解析：</w:t>
      </w:r>
      <w:r>
        <w:t>(B)</w:t>
      </w:r>
      <w:r>
        <w:t>各國間的產業發展機會並不會相等，總是有些較佳的發展地方，如工資較低或技術較佳。</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題號：0601-00067　　　</w:t>
      </w:r>
      <w:r>
        <w:rPr>
          <w:rFonts w:ascii="SMbarcode" w:eastAsia="SMbarcode" w:hAnsi="PMingLiU"/>
        </w:rPr>
        <w:t>*085606-0601-00067*</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在現今一窩蜂全球化熱潮中，反全球化的行動也同時在世界各地展開。請問：造成世界各地反全球化的行動，並</w:t>
      </w:r>
      <w:r w:rsidRPr="001A733A">
        <w:rPr>
          <w:rFonts w:ascii="PMingLiU" w:hAnsi="PMingLiU"/>
          <w:u w:val="single"/>
        </w:rPr>
        <w:t>不包括</w:t>
      </w:r>
      <w:r w:rsidRPr="001A733A">
        <w:rPr>
          <w:rFonts w:ascii="PMingLiU" w:hAnsi="PMingLiU"/>
        </w:rPr>
        <w:t>下列哪一種因素？</w:t>
      </w:r>
      <w:r w:rsidRPr="001A733A">
        <w:rPr>
          <w:rFonts w:ascii="PMingLiU" w:hAnsi="PMingLiU" w:hint="eastAsia"/>
        </w:rPr>
        <w:t xml:space="preserve">　</w:t>
      </w:r>
      <w:r w:rsidRPr="001A733A">
        <w:rPr>
          <w:rFonts w:ascii="PMingLiU" w:hAnsi="PMingLiU"/>
        </w:rPr>
        <w:br/>
        <w:t>(A)憂心強勢文化的入侵，傳統文化遭受破壞</w:t>
      </w:r>
      <w:r w:rsidRPr="001A733A">
        <w:rPr>
          <w:rFonts w:ascii="PMingLiU" w:hAnsi="PMingLiU" w:hint="eastAsia"/>
        </w:rPr>
        <w:t xml:space="preserve">　</w:t>
      </w:r>
      <w:r w:rsidRPr="001A733A">
        <w:rPr>
          <w:rFonts w:ascii="PMingLiU" w:hAnsi="PMingLiU"/>
        </w:rPr>
        <w:t>(B)類似北美廉價小麥的傾銷影響，一些國內傳統農業遭受威脅</w:t>
      </w:r>
      <w:r w:rsidRPr="001A733A">
        <w:rPr>
          <w:rFonts w:ascii="PMingLiU" w:hAnsi="PMingLiU" w:hint="eastAsia"/>
        </w:rPr>
        <w:t xml:space="preserve">　</w:t>
      </w:r>
      <w:r w:rsidRPr="001A733A">
        <w:rPr>
          <w:rFonts w:ascii="PMingLiU" w:hAnsi="PMingLiU"/>
        </w:rPr>
        <w:t>(C)類似帝國主義的商業化開發行為，讓世界各地的環境深受破壞</w:t>
      </w:r>
      <w:r w:rsidRPr="001A733A">
        <w:rPr>
          <w:rFonts w:ascii="PMingLiU" w:hAnsi="PMingLiU" w:hint="eastAsia"/>
        </w:rPr>
        <w:t xml:space="preserve">　</w:t>
      </w:r>
      <w:r w:rsidRPr="001A733A">
        <w:rPr>
          <w:rFonts w:ascii="PMingLiU" w:hAnsi="PMingLiU"/>
        </w:rPr>
        <w:t>(D)全球各地的綠色和平組織，採激進的方式阻擾日本捕撈鯨魚，並且阻擾各國核廢料在公海上運輸的行為</w:t>
      </w:r>
    </w:p>
    <w:p w:rsidR="001A733A" w:rsidRDefault="001A733A" w:rsidP="001A733A">
      <w:r>
        <w:rPr>
          <w:rFonts w:ascii="PMingLiU" w:hAnsi="PMingLiU"/>
        </w:rPr>
        <w:t>答案：</w:t>
      </w:r>
      <w:r>
        <w:t>(D)</w:t>
      </w:r>
    </w:p>
    <w:p w:rsidR="001A733A" w:rsidRDefault="001A733A" w:rsidP="001A733A">
      <w:r>
        <w:rPr>
          <w:rFonts w:ascii="PMingLiU" w:hAnsi="PMingLiU"/>
        </w:rPr>
        <w:t>解析：</w:t>
      </w:r>
      <w:r>
        <w:t>(D)</w:t>
      </w:r>
      <w:r>
        <w:t>綠色和平組織的行動以環保為出發主軸，深得各國環保人士的推崇與支持，並未引起各國人民的抵制。</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題號：0601-00068　　　</w:t>
      </w:r>
      <w:r>
        <w:rPr>
          <w:rFonts w:ascii="SMbarcode" w:eastAsia="SMbarcode" w:hAnsi="PMingLiU"/>
        </w:rPr>
        <w:t>*085606-0601-00068*</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為了適應各地不同的風俗，麥當勞在臺灣推出米漢堡，在印度推出素食套餐。請問：這種跨國公司因應全球各地方的特殊性採取不同營運策略的現象，稱為什麼？</w:t>
      </w:r>
      <w:r w:rsidRPr="001A733A">
        <w:rPr>
          <w:rFonts w:ascii="PMingLiU" w:hAnsi="PMingLiU" w:hint="eastAsia"/>
        </w:rPr>
        <w:t xml:space="preserve">　</w:t>
      </w:r>
      <w:r w:rsidRPr="001A733A">
        <w:rPr>
          <w:rFonts w:ascii="PMingLiU" w:hAnsi="PMingLiU"/>
        </w:rPr>
        <w:br/>
        <w:t>(A)適應化</w:t>
      </w:r>
      <w:r w:rsidRPr="001A733A">
        <w:rPr>
          <w:rFonts w:ascii="PMingLiU" w:hAnsi="PMingLiU" w:hint="eastAsia"/>
        </w:rPr>
        <w:t xml:space="preserve">　</w:t>
      </w:r>
      <w:r w:rsidRPr="001A733A">
        <w:rPr>
          <w:rFonts w:ascii="PMingLiU" w:hAnsi="PMingLiU"/>
        </w:rPr>
        <w:t>(B)在地化</w:t>
      </w:r>
      <w:r w:rsidRPr="001A733A">
        <w:rPr>
          <w:rFonts w:ascii="PMingLiU" w:hAnsi="PMingLiU" w:hint="eastAsia"/>
        </w:rPr>
        <w:t xml:space="preserve">　</w:t>
      </w:r>
      <w:r w:rsidRPr="001A733A">
        <w:rPr>
          <w:rFonts w:ascii="PMingLiU" w:hAnsi="PMingLiU"/>
        </w:rPr>
        <w:t>(C)全球化</w:t>
      </w:r>
      <w:r w:rsidRPr="001A733A">
        <w:rPr>
          <w:rFonts w:ascii="PMingLiU" w:hAnsi="PMingLiU" w:hint="eastAsia"/>
        </w:rPr>
        <w:t xml:space="preserve">　</w:t>
      </w:r>
      <w:r w:rsidRPr="001A733A">
        <w:rPr>
          <w:rFonts w:ascii="PMingLiU" w:hAnsi="PMingLiU"/>
        </w:rPr>
        <w:t>(D)異質化</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題號：0601-00069　　　</w:t>
      </w:r>
      <w:r>
        <w:rPr>
          <w:rFonts w:ascii="SMbarcode" w:eastAsia="SMbarcode" w:hAnsi="PMingLiU"/>
        </w:rPr>
        <w:t>*085606-0601-00069*</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近年來，社會發展趨向「M」型化，富人愈來愈有錢，窮人愈來愈窮。請問：此種現象也展現在全球經濟發展的何種方面上？</w:t>
      </w:r>
      <w:r w:rsidRPr="001A733A">
        <w:rPr>
          <w:rFonts w:ascii="PMingLiU" w:hAnsi="PMingLiU" w:hint="eastAsia"/>
        </w:rPr>
        <w:t xml:space="preserve">　</w:t>
      </w:r>
      <w:r w:rsidRPr="001A733A">
        <w:rPr>
          <w:rFonts w:ascii="PMingLiU" w:hAnsi="PMingLiU"/>
        </w:rPr>
        <w:br/>
        <w:t>(A)阻礙富人發展</w:t>
      </w:r>
      <w:r w:rsidRPr="001A733A">
        <w:rPr>
          <w:rFonts w:ascii="PMingLiU" w:hAnsi="PMingLiU" w:hint="eastAsia"/>
        </w:rPr>
        <w:t xml:space="preserve">　</w:t>
      </w:r>
      <w:r w:rsidRPr="001A733A">
        <w:rPr>
          <w:rFonts w:ascii="PMingLiU" w:hAnsi="PMingLiU"/>
        </w:rPr>
        <w:t>(B)經濟技術合作</w:t>
      </w:r>
      <w:r w:rsidRPr="001A733A">
        <w:rPr>
          <w:rFonts w:ascii="PMingLiU" w:hAnsi="PMingLiU" w:hint="eastAsia"/>
        </w:rPr>
        <w:t xml:space="preserve">　</w:t>
      </w:r>
      <w:r w:rsidRPr="001A733A">
        <w:rPr>
          <w:rFonts w:ascii="PMingLiU" w:hAnsi="PMingLiU"/>
        </w:rPr>
        <w:t>(C)區域發展不均衡</w:t>
      </w:r>
      <w:r w:rsidRPr="001A733A">
        <w:rPr>
          <w:rFonts w:ascii="PMingLiU" w:hAnsi="PMingLiU" w:hint="eastAsia"/>
        </w:rPr>
        <w:t xml:space="preserve">　</w:t>
      </w:r>
      <w:r w:rsidRPr="001A733A">
        <w:rPr>
          <w:rFonts w:ascii="PMingLiU" w:hAnsi="PMingLiU"/>
        </w:rPr>
        <w:t>(D)帶動落後地區經濟成長與發展</w:t>
      </w:r>
    </w:p>
    <w:p w:rsidR="001A733A" w:rsidRDefault="001A733A" w:rsidP="001A733A">
      <w:r>
        <w:rPr>
          <w:rFonts w:ascii="PMingLiU" w:hAnsi="PMingLiU"/>
        </w:rPr>
        <w:t>答案：</w:t>
      </w:r>
      <w:r>
        <w:t>(C)</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題號：0601-00070　　　</w:t>
      </w:r>
      <w:r>
        <w:rPr>
          <w:rFonts w:ascii="SMbarcode" w:eastAsia="SMbarcode" w:hAnsi="PMingLiU"/>
        </w:rPr>
        <w:t>*085606-0601-00070*</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下列哪一地方性活動最能表現全球在地化的特質？</w:t>
      </w:r>
      <w:r w:rsidRPr="001A733A">
        <w:rPr>
          <w:rFonts w:ascii="PMingLiU" w:hAnsi="PMingLiU" w:hint="eastAsia"/>
        </w:rPr>
        <w:t xml:space="preserve">　</w:t>
      </w:r>
      <w:r w:rsidRPr="001A733A">
        <w:rPr>
          <w:rFonts w:ascii="PMingLiU" w:hAnsi="PMingLiU"/>
        </w:rPr>
        <w:br/>
        <w:t>(A)基隆中元祭</w:t>
      </w:r>
      <w:r w:rsidRPr="001A733A">
        <w:rPr>
          <w:rFonts w:ascii="PMingLiU" w:hAnsi="PMingLiU" w:hint="eastAsia"/>
        </w:rPr>
        <w:t xml:space="preserve">　</w:t>
      </w:r>
      <w:r w:rsidRPr="001A733A">
        <w:rPr>
          <w:rFonts w:ascii="PMingLiU" w:hAnsi="PMingLiU"/>
        </w:rPr>
        <w:t>(B)墾丁風鈴祭</w:t>
      </w:r>
      <w:r w:rsidRPr="001A733A">
        <w:rPr>
          <w:rFonts w:ascii="PMingLiU" w:hAnsi="PMingLiU" w:hint="eastAsia"/>
        </w:rPr>
        <w:t xml:space="preserve">　</w:t>
      </w:r>
      <w:r w:rsidRPr="001A733A">
        <w:rPr>
          <w:rFonts w:ascii="PMingLiU" w:hAnsi="PMingLiU"/>
        </w:rPr>
        <w:t>(C)宜蘭國際童玩節</w:t>
      </w:r>
      <w:r w:rsidRPr="001A733A">
        <w:rPr>
          <w:rFonts w:ascii="PMingLiU" w:hAnsi="PMingLiU" w:hint="eastAsia"/>
        </w:rPr>
        <w:t xml:space="preserve">　</w:t>
      </w:r>
      <w:r w:rsidRPr="001A733A">
        <w:rPr>
          <w:rFonts w:ascii="PMingLiU" w:hAnsi="PMingLiU"/>
        </w:rPr>
        <w:t>(D)臺中航太文化節</w:t>
      </w:r>
    </w:p>
    <w:p w:rsidR="001A733A" w:rsidRDefault="001A733A" w:rsidP="001A733A">
      <w:r>
        <w:rPr>
          <w:rFonts w:ascii="PMingLiU" w:hAnsi="PMingLiU"/>
        </w:rPr>
        <w:t>答案：</w:t>
      </w:r>
      <w:r>
        <w:t>(C)</w:t>
      </w:r>
    </w:p>
    <w:p w:rsidR="001A733A" w:rsidRDefault="001A733A" w:rsidP="001A733A">
      <w:r>
        <w:rPr>
          <w:rFonts w:ascii="PMingLiU" w:hAnsi="PMingLiU"/>
        </w:rPr>
        <w:t>解析：</w:t>
      </w:r>
      <w:r>
        <w:t>(A)</w:t>
      </w:r>
      <w:r>
        <w:t>為地方特色，尚未提升至全球性活動。</w:t>
      </w:r>
      <w:r>
        <w:br/>
        <w:t>(B)</w:t>
      </w:r>
      <w:r>
        <w:t>為地方特色，尚未提升至全球性活動。</w:t>
      </w:r>
      <w:r>
        <w:br/>
        <w:t>(C)</w:t>
      </w:r>
      <w:r>
        <w:t>為地方特色，尚未提升至全球性活動。</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題號：0601-00071　　　</w:t>
      </w:r>
      <w:r>
        <w:rPr>
          <w:rFonts w:ascii="SMbarcode" w:eastAsia="SMbarcode" w:hAnsi="PMingLiU"/>
        </w:rPr>
        <w:t>*085606-0601-00071*</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金門國家公園為臺灣第六座國家公園，是首座位於離島的國家公園，也是首座以維護歷史文化資產、戰役紀念為主，並兼具自然資源保育功能的國家公園。請問：下列何者為金門最具代表性的特色？</w:t>
      </w:r>
      <w:r w:rsidRPr="001A733A">
        <w:rPr>
          <w:rFonts w:ascii="PMingLiU" w:hAnsi="PMingLiU" w:hint="eastAsia"/>
        </w:rPr>
        <w:t xml:space="preserve">　</w:t>
      </w:r>
      <w:r w:rsidRPr="001A733A">
        <w:rPr>
          <w:rFonts w:ascii="PMingLiU" w:hAnsi="PMingLiU"/>
        </w:rPr>
        <w:br/>
        <w:t>(A)放天燈</w:t>
      </w:r>
      <w:r w:rsidRPr="001A733A">
        <w:rPr>
          <w:rFonts w:ascii="PMingLiU" w:hAnsi="PMingLiU" w:hint="eastAsia"/>
        </w:rPr>
        <w:t xml:space="preserve">　</w:t>
      </w:r>
      <w:r w:rsidRPr="001A733A">
        <w:rPr>
          <w:rFonts w:ascii="PMingLiU" w:hAnsi="PMingLiU"/>
        </w:rPr>
        <w:t>(B)高粱酒</w:t>
      </w:r>
      <w:r w:rsidRPr="001A733A">
        <w:rPr>
          <w:rFonts w:ascii="PMingLiU" w:hAnsi="PMingLiU" w:hint="eastAsia"/>
        </w:rPr>
        <w:t xml:space="preserve">　</w:t>
      </w:r>
      <w:r w:rsidRPr="001A733A">
        <w:rPr>
          <w:rFonts w:ascii="PMingLiU" w:hAnsi="PMingLiU"/>
        </w:rPr>
        <w:t>(C)花崗岩地形</w:t>
      </w:r>
      <w:r w:rsidRPr="001A733A">
        <w:rPr>
          <w:rFonts w:ascii="PMingLiU" w:hAnsi="PMingLiU" w:hint="eastAsia"/>
        </w:rPr>
        <w:t xml:space="preserve">　</w:t>
      </w:r>
      <w:r w:rsidRPr="001A733A">
        <w:rPr>
          <w:rFonts w:ascii="PMingLiU" w:hAnsi="PMingLiU"/>
        </w:rPr>
        <w:t>(D)閩南式聚落</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題號：0601-00072　　　</w:t>
      </w:r>
      <w:r>
        <w:rPr>
          <w:rFonts w:ascii="SMbarcode" w:eastAsia="SMbarcode" w:hAnsi="PMingLiU"/>
        </w:rPr>
        <w:t>*085606-0601-00072*</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提到「悲情城市」、「無言的山丘」等國片，會讓人聯想到臺灣哪一個極具地方特色的城市？</w:t>
      </w:r>
      <w:r w:rsidRPr="001A733A">
        <w:rPr>
          <w:rFonts w:ascii="PMingLiU" w:hAnsi="PMingLiU" w:hint="eastAsia"/>
        </w:rPr>
        <w:t xml:space="preserve">　</w:t>
      </w:r>
      <w:r w:rsidRPr="001A733A">
        <w:rPr>
          <w:rFonts w:ascii="PMingLiU" w:hAnsi="PMingLiU"/>
        </w:rPr>
        <w:br/>
        <w:t>(A)竹山</w:t>
      </w:r>
      <w:r w:rsidRPr="001A733A">
        <w:rPr>
          <w:rFonts w:ascii="PMingLiU" w:hAnsi="PMingLiU" w:hint="eastAsia"/>
        </w:rPr>
        <w:t xml:space="preserve">　</w:t>
      </w:r>
      <w:r w:rsidRPr="001A733A">
        <w:rPr>
          <w:rFonts w:ascii="PMingLiU" w:hAnsi="PMingLiU"/>
        </w:rPr>
        <w:t>(B)東港</w:t>
      </w:r>
      <w:r w:rsidRPr="001A733A">
        <w:rPr>
          <w:rFonts w:ascii="PMingLiU" w:hAnsi="PMingLiU" w:hint="eastAsia"/>
        </w:rPr>
        <w:t xml:space="preserve">　</w:t>
      </w:r>
      <w:r w:rsidRPr="001A733A">
        <w:rPr>
          <w:rFonts w:ascii="PMingLiU" w:hAnsi="PMingLiU"/>
        </w:rPr>
        <w:t>(C)平溪</w:t>
      </w:r>
      <w:r w:rsidRPr="001A733A">
        <w:rPr>
          <w:rFonts w:ascii="PMingLiU" w:hAnsi="PMingLiU" w:hint="eastAsia"/>
        </w:rPr>
        <w:t xml:space="preserve">　</w:t>
      </w:r>
      <w:r w:rsidRPr="001A733A">
        <w:rPr>
          <w:rFonts w:ascii="PMingLiU" w:hAnsi="PMingLiU"/>
        </w:rPr>
        <w:t>(D)九份</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題號：0601-00073　　　</w:t>
      </w:r>
      <w:r>
        <w:rPr>
          <w:rFonts w:ascii="SMbarcode" w:eastAsia="SMbarcode" w:hAnsi="PMingLiU"/>
        </w:rPr>
        <w:t>*085606-0601-00073*</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將傳統文化或產業賦予創新的包裝，諸如高雄內門宋江陣活動，屏東東港的鮪魚季、臺東炮炸寒單爺或是各種採果休閒園區之建立，這些近幾年流行的活動皆能吸引龐大的觀光人潮。請問：這種經營觀光業的方式屬於下列哪一種產業的經營方式？</w:t>
      </w:r>
      <w:r w:rsidRPr="001A733A">
        <w:rPr>
          <w:rFonts w:ascii="PMingLiU" w:hAnsi="PMingLiU" w:hint="eastAsia"/>
        </w:rPr>
        <w:t xml:space="preserve">　</w:t>
      </w:r>
      <w:r w:rsidRPr="001A733A">
        <w:rPr>
          <w:rFonts w:ascii="PMingLiU" w:hAnsi="PMingLiU"/>
        </w:rPr>
        <w:br/>
        <w:t>(A)第四級產業</w:t>
      </w:r>
      <w:r w:rsidRPr="001A733A">
        <w:rPr>
          <w:rFonts w:ascii="PMingLiU" w:hAnsi="PMingLiU" w:hint="eastAsia"/>
        </w:rPr>
        <w:t xml:space="preserve">　</w:t>
      </w:r>
      <w:r w:rsidRPr="001A733A">
        <w:rPr>
          <w:rFonts w:ascii="PMingLiU" w:hAnsi="PMingLiU"/>
        </w:rPr>
        <w:t>(B)產業文化化</w:t>
      </w:r>
      <w:r w:rsidRPr="001A733A">
        <w:rPr>
          <w:rFonts w:ascii="PMingLiU" w:hAnsi="PMingLiU" w:hint="eastAsia"/>
        </w:rPr>
        <w:t xml:space="preserve">　</w:t>
      </w:r>
      <w:r w:rsidRPr="001A733A">
        <w:rPr>
          <w:rFonts w:ascii="PMingLiU" w:hAnsi="PMingLiU"/>
        </w:rPr>
        <w:t>(C)文化產業化</w:t>
      </w:r>
      <w:r w:rsidRPr="001A733A">
        <w:rPr>
          <w:rFonts w:ascii="PMingLiU" w:hAnsi="PMingLiU" w:hint="eastAsia"/>
        </w:rPr>
        <w:t xml:space="preserve">　</w:t>
      </w:r>
      <w:r w:rsidRPr="001A733A">
        <w:rPr>
          <w:rFonts w:ascii="PMingLiU" w:hAnsi="PMingLiU"/>
        </w:rPr>
        <w:t>(D)全球化</w:t>
      </w:r>
    </w:p>
    <w:p w:rsidR="001A733A" w:rsidRDefault="001A733A" w:rsidP="001A733A">
      <w:r>
        <w:rPr>
          <w:rFonts w:ascii="PMingLiU" w:hAnsi="PMingLiU"/>
        </w:rPr>
        <w:t>答案：</w:t>
      </w:r>
      <w:r>
        <w:t>(A)</w:t>
      </w:r>
    </w:p>
    <w:p w:rsidR="001A733A" w:rsidRDefault="001A733A" w:rsidP="001A733A">
      <w:r>
        <w:rPr>
          <w:rFonts w:ascii="PMingLiU" w:hAnsi="PMingLiU"/>
        </w:rPr>
        <w:t>解析：</w:t>
      </w:r>
      <w:r>
        <w:t>(A)</w:t>
      </w:r>
      <w:r>
        <w:t>文中有些是文化產業化，而有些是產業文化化，但重點應擺在「創新的包裝」上，即具備第四級產業的特徵。</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題號：0601-00074　　　</w:t>
      </w:r>
      <w:r>
        <w:rPr>
          <w:rFonts w:ascii="SMbarcode" w:eastAsia="SMbarcode" w:hAnsi="PMingLiU"/>
        </w:rPr>
        <w:t>*085606-0601-00074*</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在全球化的過程中，下列哪一事項對於全球化運作的助益最小？</w:t>
      </w:r>
      <w:r w:rsidRPr="001A733A">
        <w:rPr>
          <w:rFonts w:ascii="PMingLiU" w:hAnsi="PMingLiU" w:hint="eastAsia"/>
        </w:rPr>
        <w:t xml:space="preserve">　</w:t>
      </w:r>
      <w:r w:rsidRPr="001A733A">
        <w:rPr>
          <w:rFonts w:ascii="PMingLiU" w:hAnsi="PMingLiU"/>
        </w:rPr>
        <w:br/>
        <w:t>(A)網路</w:t>
      </w:r>
      <w:r w:rsidRPr="001A733A">
        <w:rPr>
          <w:rFonts w:ascii="PMingLiU" w:hAnsi="PMingLiU" w:hint="eastAsia"/>
        </w:rPr>
        <w:t xml:space="preserve">　</w:t>
      </w:r>
      <w:r w:rsidRPr="001A733A">
        <w:rPr>
          <w:rFonts w:ascii="PMingLiU" w:hAnsi="PMingLiU"/>
        </w:rPr>
        <w:t>(B)通訊</w:t>
      </w:r>
      <w:r w:rsidRPr="001A733A">
        <w:rPr>
          <w:rFonts w:ascii="PMingLiU" w:hAnsi="PMingLiU" w:hint="eastAsia"/>
        </w:rPr>
        <w:t xml:space="preserve">　</w:t>
      </w:r>
      <w:r w:rsidRPr="001A733A">
        <w:rPr>
          <w:rFonts w:ascii="PMingLiU" w:hAnsi="PMingLiU"/>
        </w:rPr>
        <w:t>(C)飲食</w:t>
      </w:r>
      <w:r w:rsidRPr="001A733A">
        <w:rPr>
          <w:rFonts w:ascii="PMingLiU" w:hAnsi="PMingLiU" w:hint="eastAsia"/>
        </w:rPr>
        <w:t xml:space="preserve">　</w:t>
      </w:r>
      <w:r w:rsidRPr="001A733A">
        <w:rPr>
          <w:rFonts w:ascii="PMingLiU" w:hAnsi="PMingLiU"/>
        </w:rPr>
        <w:t>(D)交通革新</w:t>
      </w:r>
    </w:p>
    <w:p w:rsidR="001A733A" w:rsidRDefault="001A733A" w:rsidP="001A733A">
      <w:r>
        <w:rPr>
          <w:rFonts w:ascii="PMingLiU" w:hAnsi="PMingLiU"/>
        </w:rPr>
        <w:t>答案：</w:t>
      </w:r>
      <w:r>
        <w:t>(C)</w:t>
      </w:r>
    </w:p>
    <w:p w:rsidR="001A733A" w:rsidRDefault="001A733A" w:rsidP="001A733A">
      <w:r>
        <w:rPr>
          <w:rFonts w:ascii="PMingLiU" w:hAnsi="PMingLiU"/>
        </w:rPr>
        <w:t>解析：</w:t>
      </w:r>
      <w:r>
        <w:t>(C)</w:t>
      </w:r>
      <w:r>
        <w:t>是全球化使各地飲食傳播到世界各地，而非飲食習慣促使全球化。</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題號：0601-00075　　　</w:t>
      </w:r>
      <w:r>
        <w:rPr>
          <w:rFonts w:ascii="SMbarcode" w:eastAsia="SMbarcode" w:hAnsi="PMingLiU"/>
        </w:rPr>
        <w:t>*085606-0601-00075*</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全球化融入在地特質，入境隨俗，稱為全球在地化。以下案例哪些為全球在地化的展現？(甲)麥當勞在日本推出照燒豬肉堡；(乙)新北市平溪老街販賣臺灣50年代的商品；(丙)臺灣珍珠奶茶行銷全世界；(丁)MTV臺當年進軍印度市場，將印度的班格拉舞曲融入西方熱門音樂；(戊)臺灣原住民的飲酒歡樂歌藉奧運行銷全球</w:t>
      </w:r>
      <w:r w:rsidRPr="001A733A">
        <w:rPr>
          <w:rFonts w:ascii="PMingLiU" w:hAnsi="PMingLiU" w:hint="eastAsia"/>
        </w:rPr>
        <w:t xml:space="preserve">。　</w:t>
      </w:r>
      <w:r w:rsidRPr="001A733A">
        <w:rPr>
          <w:rFonts w:ascii="PMingLiU" w:hAnsi="PMingLiU"/>
        </w:rPr>
        <w:br/>
        <w:t>(A)甲乙</w:t>
      </w:r>
      <w:r w:rsidRPr="001A733A">
        <w:rPr>
          <w:rFonts w:ascii="PMingLiU" w:hAnsi="PMingLiU" w:hint="eastAsia"/>
        </w:rPr>
        <w:t xml:space="preserve">　</w:t>
      </w:r>
      <w:r w:rsidRPr="001A733A">
        <w:rPr>
          <w:rFonts w:ascii="PMingLiU" w:hAnsi="PMingLiU"/>
        </w:rPr>
        <w:t>(B)丙丁</w:t>
      </w:r>
      <w:r w:rsidRPr="001A733A">
        <w:rPr>
          <w:rFonts w:ascii="PMingLiU" w:hAnsi="PMingLiU" w:hint="eastAsia"/>
        </w:rPr>
        <w:t xml:space="preserve">　</w:t>
      </w:r>
      <w:r w:rsidRPr="001A733A">
        <w:rPr>
          <w:rFonts w:ascii="PMingLiU" w:hAnsi="PMingLiU"/>
        </w:rPr>
        <w:t>(C)丁戊</w:t>
      </w:r>
      <w:r w:rsidRPr="001A733A">
        <w:rPr>
          <w:rFonts w:ascii="PMingLiU" w:hAnsi="PMingLiU" w:hint="eastAsia"/>
        </w:rPr>
        <w:t xml:space="preserve">　</w:t>
      </w:r>
      <w:r w:rsidRPr="001A733A">
        <w:rPr>
          <w:rFonts w:ascii="PMingLiU" w:hAnsi="PMingLiU"/>
        </w:rPr>
        <w:t>(D)甲丁</w:t>
      </w:r>
    </w:p>
    <w:p w:rsidR="001A733A" w:rsidRDefault="001A733A" w:rsidP="001A733A">
      <w:r>
        <w:rPr>
          <w:rFonts w:ascii="PMingLiU" w:hAnsi="PMingLiU"/>
        </w:rPr>
        <w:t>答案：</w:t>
      </w:r>
      <w:r>
        <w:t>(D)</w:t>
      </w:r>
    </w:p>
    <w:p w:rsidR="001A733A" w:rsidRDefault="001A733A" w:rsidP="001A733A">
      <w:r>
        <w:rPr>
          <w:rFonts w:ascii="PMingLiU" w:hAnsi="PMingLiU"/>
        </w:rPr>
        <w:t>解析：</w:t>
      </w:r>
      <w:r>
        <w:t>(</w:t>
      </w:r>
      <w:r>
        <w:t>乙</w:t>
      </w:r>
      <w:r>
        <w:t>)</w:t>
      </w:r>
      <w:r>
        <w:t>為在地化；</w:t>
      </w:r>
      <w:r>
        <w:t>(</w:t>
      </w:r>
      <w:r>
        <w:t>丙</w:t>
      </w:r>
      <w:r>
        <w:t>)(</w:t>
      </w:r>
      <w:r>
        <w:t>戊</w:t>
      </w:r>
      <w:r>
        <w:t>)</w:t>
      </w:r>
      <w:r>
        <w:t>為全球化。</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題號：0601-00076　　　</w:t>
      </w:r>
      <w:r>
        <w:rPr>
          <w:rFonts w:ascii="SMbarcode" w:eastAsia="SMbarcode" w:hAnsi="PMingLiU"/>
        </w:rPr>
        <w:t>*085606-0601-00076*</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地方發展策略最主要在地方特色的營造。請問：以下臺灣各地區的文化活動，何者跟產業發展關係最小？</w:t>
      </w:r>
      <w:r w:rsidRPr="001A733A">
        <w:rPr>
          <w:rFonts w:ascii="PMingLiU" w:hAnsi="PMingLiU" w:hint="eastAsia"/>
        </w:rPr>
        <w:t xml:space="preserve">　</w:t>
      </w:r>
      <w:r w:rsidRPr="001A733A">
        <w:rPr>
          <w:rFonts w:ascii="PMingLiU" w:hAnsi="PMingLiU"/>
        </w:rPr>
        <w:br/>
        <w:t>(A)白河蓮花節</w:t>
      </w:r>
      <w:r w:rsidRPr="001A733A">
        <w:rPr>
          <w:rFonts w:ascii="PMingLiU" w:hAnsi="PMingLiU" w:hint="eastAsia"/>
        </w:rPr>
        <w:t xml:space="preserve">　</w:t>
      </w:r>
      <w:r w:rsidRPr="001A733A">
        <w:rPr>
          <w:rFonts w:ascii="PMingLiU" w:hAnsi="PMingLiU"/>
        </w:rPr>
        <w:t>(B)三義木雕節</w:t>
      </w:r>
      <w:r w:rsidRPr="001A733A">
        <w:rPr>
          <w:rFonts w:ascii="PMingLiU" w:hAnsi="PMingLiU" w:hint="eastAsia"/>
        </w:rPr>
        <w:t xml:space="preserve">　</w:t>
      </w:r>
      <w:r w:rsidRPr="001A733A">
        <w:rPr>
          <w:rFonts w:ascii="PMingLiU" w:hAnsi="PMingLiU"/>
        </w:rPr>
        <w:t>(C)臺東炸寒單</w:t>
      </w:r>
      <w:r w:rsidRPr="001A733A">
        <w:rPr>
          <w:rFonts w:ascii="PMingLiU" w:hAnsi="PMingLiU" w:hint="eastAsia"/>
        </w:rPr>
        <w:t xml:space="preserve">　</w:t>
      </w:r>
      <w:r w:rsidRPr="001A733A">
        <w:rPr>
          <w:rFonts w:ascii="PMingLiU" w:hAnsi="PMingLiU"/>
        </w:rPr>
        <w:t>(D)鶯歌陶瓷嘉年華</w:t>
      </w:r>
    </w:p>
    <w:p w:rsidR="001A733A" w:rsidRDefault="001A733A" w:rsidP="001A733A">
      <w:r>
        <w:rPr>
          <w:rFonts w:ascii="PMingLiU" w:hAnsi="PMingLiU"/>
        </w:rPr>
        <w:t>答案：</w:t>
      </w:r>
      <w:r>
        <w:t>(C)</w:t>
      </w:r>
    </w:p>
    <w:p w:rsidR="001A733A" w:rsidRDefault="001A733A" w:rsidP="001A733A">
      <w:r>
        <w:rPr>
          <w:rFonts w:ascii="PMingLiU" w:hAnsi="PMingLiU"/>
        </w:rPr>
        <w:t>解析：</w:t>
      </w:r>
      <w:r>
        <w:t>臺東炸寒單為文化節慶活動，非產業發展。</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題號：0601-00077　　　</w:t>
      </w:r>
      <w:r>
        <w:rPr>
          <w:rFonts w:ascii="SMbarcode" w:eastAsia="SMbarcode" w:hAnsi="PMingLiU"/>
        </w:rPr>
        <w:t>*085606-0601-00077*</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下列有關全球化對地方經濟影響的敘述何者正確？</w:t>
      </w:r>
      <w:r w:rsidRPr="001A733A">
        <w:rPr>
          <w:rFonts w:ascii="PMingLiU" w:hAnsi="PMingLiU" w:hint="eastAsia"/>
        </w:rPr>
        <w:t xml:space="preserve">　</w:t>
      </w:r>
      <w:r w:rsidRPr="001A733A">
        <w:rPr>
          <w:rFonts w:ascii="PMingLiU" w:hAnsi="PMingLiU"/>
        </w:rPr>
        <w:br/>
        <w:t>(A)從全球化的獲利多寡與該地經濟發展成反比</w:t>
      </w:r>
      <w:r w:rsidRPr="001A733A">
        <w:rPr>
          <w:rFonts w:ascii="PMingLiU" w:hAnsi="PMingLiU" w:hint="eastAsia"/>
        </w:rPr>
        <w:t xml:space="preserve">　</w:t>
      </w:r>
      <w:r w:rsidRPr="001A733A">
        <w:rPr>
          <w:rFonts w:ascii="PMingLiU" w:hAnsi="PMingLiU"/>
        </w:rPr>
        <w:t>(B)資本流出國的企業遷移常導致地方經濟衰退</w:t>
      </w:r>
      <w:r w:rsidRPr="001A733A">
        <w:rPr>
          <w:rFonts w:ascii="PMingLiU" w:hAnsi="PMingLiU" w:hint="eastAsia"/>
        </w:rPr>
        <w:t xml:space="preserve">　</w:t>
      </w:r>
      <w:r w:rsidRPr="001A733A">
        <w:rPr>
          <w:rFonts w:ascii="PMingLiU" w:hAnsi="PMingLiU"/>
        </w:rPr>
        <w:t>(C)受全球化影響，開發中國家所接受外國直接投資比重高於已開發國家</w:t>
      </w:r>
      <w:r w:rsidRPr="001A733A">
        <w:rPr>
          <w:rFonts w:ascii="PMingLiU" w:hAnsi="PMingLiU" w:hint="eastAsia"/>
        </w:rPr>
        <w:t xml:space="preserve">　</w:t>
      </w:r>
      <w:r w:rsidRPr="001A733A">
        <w:rPr>
          <w:rFonts w:ascii="PMingLiU" w:hAnsi="PMingLiU"/>
        </w:rPr>
        <w:t>(D)開發中國家的地方產業因全球化而衰退</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題號：0601-00078　　　</w:t>
      </w:r>
      <w:r>
        <w:rPr>
          <w:rFonts w:ascii="SMbarcode" w:eastAsia="SMbarcode" w:hAnsi="PMingLiU"/>
        </w:rPr>
        <w:t>*085606-0601-00078*</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2007年6月，德國北部城市羅斯托克爆發大規模反全球化示威活動，如附圖所示。經濟全球化似乎是不可逆的趨勢，為何仍有眾多團體或個人反全球化？</w:t>
      </w:r>
      <w:r w:rsidRPr="001A733A">
        <w:rPr>
          <w:rFonts w:ascii="PMingLiU" w:hAnsi="PMingLiU" w:hint="eastAsia"/>
        </w:rPr>
        <w:br/>
      </w:r>
      <w:r w:rsidR="00C767FA" w:rsidRPr="001A733A">
        <w:rPr>
          <w:rFonts w:ascii="PMingLiU" w:hAnsi="PMingLiU"/>
          <w:noProof/>
        </w:rPr>
        <w:drawing>
          <wp:inline distT="0" distB="0" distL="0" distR="0">
            <wp:extent cx="1762125" cy="126682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62125" cy="1266825"/>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br/>
        <w:t>(A)全球化削弱跨國企業的影響</w:t>
      </w:r>
      <w:r w:rsidRPr="001A733A">
        <w:rPr>
          <w:rFonts w:ascii="PMingLiU" w:hAnsi="PMingLiU" w:hint="eastAsia"/>
        </w:rPr>
        <w:t xml:space="preserve">　</w:t>
      </w:r>
      <w:r w:rsidRPr="001A733A">
        <w:rPr>
          <w:rFonts w:ascii="PMingLiU" w:hAnsi="PMingLiU"/>
        </w:rPr>
        <w:t>(B)全球化擴大貧富差距</w:t>
      </w:r>
      <w:r w:rsidRPr="001A733A">
        <w:rPr>
          <w:rFonts w:ascii="PMingLiU" w:hAnsi="PMingLiU" w:hint="eastAsia"/>
        </w:rPr>
        <w:t xml:space="preserve">　</w:t>
      </w:r>
      <w:r w:rsidRPr="001A733A">
        <w:rPr>
          <w:rFonts w:ascii="PMingLiU" w:hAnsi="PMingLiU"/>
        </w:rPr>
        <w:t>(C)全球化使政府對國家經濟的掌控相對增強</w:t>
      </w:r>
      <w:r w:rsidRPr="001A733A">
        <w:rPr>
          <w:rFonts w:ascii="PMingLiU" w:hAnsi="PMingLiU" w:hint="eastAsia"/>
        </w:rPr>
        <w:t xml:space="preserve">　</w:t>
      </w:r>
      <w:r w:rsidRPr="001A733A">
        <w:rPr>
          <w:rFonts w:ascii="PMingLiU" w:hAnsi="PMingLiU"/>
        </w:rPr>
        <w:t>(D)全球化讓生活型態一致化，地方文化消失</w:t>
      </w:r>
    </w:p>
    <w:p w:rsidR="001A733A" w:rsidRDefault="001A733A" w:rsidP="001A733A">
      <w:r>
        <w:rPr>
          <w:rFonts w:ascii="PMingLiU" w:hAnsi="PMingLiU"/>
        </w:rPr>
        <w:t>答案：</w:t>
      </w:r>
      <w:r>
        <w:t>(B)</w:t>
      </w:r>
    </w:p>
    <w:p w:rsidR="001A733A" w:rsidRDefault="001A733A" w:rsidP="001A733A">
      <w:r>
        <w:rPr>
          <w:rFonts w:ascii="PMingLiU" w:hAnsi="PMingLiU"/>
        </w:rPr>
        <w:t>解析：</w:t>
      </w:r>
      <w:r>
        <w:t>(A)</w:t>
      </w:r>
      <w:r>
        <w:t>跨國企業運作加深經濟全球化的影響</w:t>
      </w:r>
      <w:r>
        <w:br/>
        <w:t>(C)</w:t>
      </w:r>
      <w:r>
        <w:t>全球化使政府對國家經濟的掌控相對減弱</w:t>
      </w:r>
      <w:r>
        <w:br/>
        <w:t>(D)</w:t>
      </w:r>
      <w:r>
        <w:t>跨國企業為把產品打入各國市場，常需因應當地文化做出調整，稱為全球在地化</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題號：0601-00079　　　</w:t>
      </w:r>
      <w:r>
        <w:rPr>
          <w:rFonts w:ascii="SMbarcode" w:eastAsia="SMbarcode" w:hAnsi="PMingLiU"/>
        </w:rPr>
        <w:t>*085606-0601-00079*</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隨著全球化趨勢，國與國之間的交流距離、時間漸漸縮短，邊界則漸漸模糊。下列何者是造成全球化現象明顯的主因？</w:t>
      </w:r>
      <w:r w:rsidRPr="001A733A">
        <w:rPr>
          <w:rFonts w:ascii="PMingLiU" w:hAnsi="PMingLiU" w:hint="eastAsia"/>
        </w:rPr>
        <w:t xml:space="preserve">　</w:t>
      </w:r>
      <w:r w:rsidRPr="001A733A">
        <w:rPr>
          <w:rFonts w:ascii="PMingLiU" w:hAnsi="PMingLiU"/>
        </w:rPr>
        <w:br/>
        <w:t>(A)綠色革命</w:t>
      </w:r>
      <w:r w:rsidRPr="001A733A">
        <w:rPr>
          <w:rFonts w:ascii="PMingLiU" w:hAnsi="PMingLiU" w:hint="eastAsia"/>
        </w:rPr>
        <w:t xml:space="preserve">　</w:t>
      </w:r>
      <w:r w:rsidRPr="001A733A">
        <w:rPr>
          <w:rFonts w:ascii="PMingLiU" w:hAnsi="PMingLiU"/>
        </w:rPr>
        <w:t>(B)區域結盟</w:t>
      </w:r>
      <w:r w:rsidRPr="001A733A">
        <w:rPr>
          <w:rFonts w:ascii="PMingLiU" w:hAnsi="PMingLiU" w:hint="eastAsia"/>
        </w:rPr>
        <w:t xml:space="preserve">　</w:t>
      </w:r>
      <w:r w:rsidRPr="001A733A">
        <w:rPr>
          <w:rFonts w:ascii="PMingLiU" w:hAnsi="PMingLiU"/>
        </w:rPr>
        <w:t>(C)交通革新</w:t>
      </w:r>
      <w:r w:rsidRPr="001A733A">
        <w:rPr>
          <w:rFonts w:ascii="PMingLiU" w:hAnsi="PMingLiU" w:hint="eastAsia"/>
        </w:rPr>
        <w:t xml:space="preserve">　</w:t>
      </w:r>
      <w:r w:rsidRPr="001A733A">
        <w:rPr>
          <w:rFonts w:ascii="PMingLiU" w:hAnsi="PMingLiU"/>
        </w:rPr>
        <w:t>(D)人口轉型</w:t>
      </w:r>
    </w:p>
    <w:p w:rsidR="001A733A" w:rsidRDefault="001A733A" w:rsidP="001A733A">
      <w:pPr>
        <w:rPr>
          <w:color w:val="000000"/>
          <w:kern w:val="0"/>
        </w:rPr>
      </w:pPr>
      <w:r>
        <w:rPr>
          <w:rFonts w:ascii="PMingLiU" w:hAnsi="PMingLiU"/>
          <w:color w:val="000000"/>
          <w:kern w:val="0"/>
        </w:rPr>
        <w:t>答案：</w:t>
      </w:r>
      <w:r w:rsidRPr="008278D7">
        <w:rPr>
          <w:color w:val="000000"/>
          <w:kern w:val="0"/>
        </w:rPr>
        <w:t>(C)</w:t>
      </w:r>
    </w:p>
    <w:p w:rsidR="001A733A" w:rsidRDefault="001A733A" w:rsidP="001A733A">
      <w:r>
        <w:rPr>
          <w:rFonts w:ascii="PMingLiU" w:hAnsi="PMingLiU"/>
        </w:rPr>
        <w:t>解析：</w:t>
      </w:r>
      <w:r>
        <w:t>交通革新讓空間對人類活動的限制大為降低，現代人們的活動突破空間限制，可以是以全球為範圍，也因旅行與移動更加便利，人們活動的相互影響與相互依賴程度增高。</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題號：0601-00080　　　</w:t>
      </w:r>
      <w:r>
        <w:rPr>
          <w:rFonts w:ascii="SMbarcode" w:eastAsia="SMbarcode" w:hAnsi="PMingLiU"/>
        </w:rPr>
        <w:t>*085606-0601-00080*</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附圖呈現英國某一家族四代活動空間的變遷，下列何選項的意義與該圖片說明全球化現象的意義相同？</w:t>
      </w:r>
      <w:r w:rsidRPr="001A733A">
        <w:rPr>
          <w:rFonts w:ascii="PMingLiU" w:hAnsi="PMingLiU" w:hint="eastAsia"/>
        </w:rPr>
        <w:br/>
      </w:r>
      <w:r w:rsidR="00C767FA" w:rsidRPr="001A733A">
        <w:rPr>
          <w:rFonts w:ascii="PMingLiU" w:hAnsi="PMingLiU"/>
          <w:noProof/>
        </w:rPr>
        <w:drawing>
          <wp:inline distT="0" distB="0" distL="0" distR="0">
            <wp:extent cx="2828925" cy="2066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8925" cy="2066925"/>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br/>
        <w:t>(A)邊界模糊化</w:t>
      </w:r>
      <w:r w:rsidRPr="001A733A">
        <w:rPr>
          <w:rFonts w:ascii="PMingLiU" w:hAnsi="PMingLiU" w:hint="eastAsia"/>
        </w:rPr>
        <w:t xml:space="preserve">　</w:t>
      </w:r>
      <w:r w:rsidRPr="001A733A">
        <w:rPr>
          <w:rFonts w:ascii="PMingLiU" w:hAnsi="PMingLiU"/>
        </w:rPr>
        <w:t>(B)科技降低時差阻礙</w:t>
      </w:r>
      <w:r w:rsidRPr="001A733A">
        <w:rPr>
          <w:rFonts w:ascii="PMingLiU" w:hAnsi="PMingLiU" w:hint="eastAsia"/>
        </w:rPr>
        <w:t xml:space="preserve">　</w:t>
      </w:r>
      <w:r w:rsidRPr="001A733A">
        <w:rPr>
          <w:rFonts w:ascii="PMingLiU" w:hAnsi="PMingLiU"/>
        </w:rPr>
        <w:t>(C)活動空間範圍的逐漸擴大</w:t>
      </w:r>
      <w:r w:rsidRPr="001A733A">
        <w:rPr>
          <w:rFonts w:ascii="PMingLiU" w:hAnsi="PMingLiU" w:hint="eastAsia"/>
        </w:rPr>
        <w:t xml:space="preserve">　</w:t>
      </w:r>
      <w:r w:rsidRPr="001A733A">
        <w:rPr>
          <w:rFonts w:ascii="PMingLiU" w:hAnsi="PMingLiU"/>
        </w:rPr>
        <w:t>(D)核心與邊陲並存</w:t>
      </w:r>
    </w:p>
    <w:p w:rsidR="001A733A" w:rsidRDefault="001A733A" w:rsidP="001A733A">
      <w:r>
        <w:rPr>
          <w:rFonts w:ascii="PMingLiU" w:hAnsi="PMingLiU"/>
        </w:rPr>
        <w:t>答案：</w:t>
      </w:r>
      <w:r>
        <w:t>(C)</w:t>
      </w:r>
    </w:p>
    <w:p w:rsidR="001A733A" w:rsidRDefault="001A733A" w:rsidP="001A733A">
      <w:r>
        <w:rPr>
          <w:rFonts w:ascii="PMingLiU" w:hAnsi="PMingLiU"/>
        </w:rPr>
        <w:t>解析：</w:t>
      </w:r>
      <w:r w:rsidRPr="00A16078">
        <w:t>由圖中比例尺可知該家族的活動範圍逐漸擴大到全球。</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題號：0601-00081　　　</w:t>
      </w:r>
      <w:r>
        <w:rPr>
          <w:rFonts w:ascii="SMbarcode" w:eastAsia="SMbarcode" w:hAnsi="PMingLiU"/>
        </w:rPr>
        <w:t>*085606-0601-00081*</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以下何現象並</w:t>
      </w:r>
      <w:r w:rsidRPr="001A733A">
        <w:rPr>
          <w:rFonts w:ascii="PMingLiU" w:hAnsi="PMingLiU"/>
          <w:u w:val="single"/>
        </w:rPr>
        <w:t>不能</w:t>
      </w:r>
      <w:r w:rsidRPr="001A733A">
        <w:rPr>
          <w:rFonts w:ascii="PMingLiU" w:hAnsi="PMingLiU"/>
        </w:rPr>
        <w:t>呈現全球化的意</w:t>
      </w:r>
      <w:r w:rsidRPr="001A733A">
        <w:rPr>
          <w:rFonts w:ascii="PMingLiU" w:hAnsi="PMingLiU" w:hint="eastAsia"/>
        </w:rPr>
        <w:t>涵</w:t>
      </w:r>
      <w:bookmarkStart w:id="3" w:name="_GoBack"/>
      <w:bookmarkEnd w:id="3"/>
      <w:r w:rsidRPr="001A733A">
        <w:rPr>
          <w:rFonts w:ascii="PMingLiU" w:hAnsi="PMingLiU"/>
        </w:rPr>
        <w:t>？</w:t>
      </w:r>
      <w:r w:rsidRPr="001A733A">
        <w:rPr>
          <w:rFonts w:ascii="PMingLiU" w:hAnsi="PMingLiU" w:hint="eastAsia"/>
        </w:rPr>
        <w:t xml:space="preserve">　</w:t>
      </w:r>
      <w:r w:rsidRPr="001A733A">
        <w:rPr>
          <w:rFonts w:ascii="PMingLiU" w:hAnsi="PMingLiU"/>
        </w:rPr>
        <w:br/>
        <w:t>(A)電影「阿凡達」傳輸殖民擴張主義與生物多樣性的對抗觀點至全球</w:t>
      </w:r>
      <w:r w:rsidRPr="001A733A">
        <w:rPr>
          <w:rFonts w:ascii="PMingLiU" w:hAnsi="PMingLiU" w:hint="eastAsia"/>
        </w:rPr>
        <w:t xml:space="preserve">　</w:t>
      </w:r>
      <w:r w:rsidRPr="001A733A">
        <w:rPr>
          <w:rFonts w:ascii="PMingLiU" w:hAnsi="PMingLiU"/>
        </w:rPr>
        <w:t>(B)日本發生311大地震，引發核能電廠輻射外洩，輻射塵由太平洋飄向美洲</w:t>
      </w:r>
      <w:r w:rsidRPr="001A733A">
        <w:rPr>
          <w:rFonts w:ascii="PMingLiU" w:hAnsi="PMingLiU" w:hint="eastAsia"/>
        </w:rPr>
        <w:t xml:space="preserve">　</w:t>
      </w:r>
      <w:r w:rsidRPr="001A733A">
        <w:rPr>
          <w:rFonts w:ascii="PMingLiU" w:hAnsi="PMingLiU"/>
        </w:rPr>
        <w:t>(C)亞特蘭大的奧運會主題曲，掀起全球的原住民音樂風潮</w:t>
      </w:r>
      <w:r w:rsidRPr="001A733A">
        <w:rPr>
          <w:rFonts w:ascii="PMingLiU" w:hAnsi="PMingLiU" w:hint="eastAsia"/>
        </w:rPr>
        <w:t xml:space="preserve">　</w:t>
      </w:r>
      <w:r w:rsidRPr="001A733A">
        <w:rPr>
          <w:rFonts w:ascii="PMingLiU" w:hAnsi="PMingLiU"/>
        </w:rPr>
        <w:t>(D)訴求同性戀婚姻合法化的彩虹日</w:t>
      </w:r>
    </w:p>
    <w:p w:rsidR="001A733A" w:rsidRDefault="001A733A" w:rsidP="001A733A">
      <w:pPr>
        <w:rPr>
          <w:color w:val="000000"/>
          <w:kern w:val="0"/>
        </w:rPr>
      </w:pPr>
      <w:r>
        <w:rPr>
          <w:rFonts w:ascii="PMingLiU" w:hAnsi="PMingLiU"/>
          <w:color w:val="000000"/>
          <w:kern w:val="0"/>
        </w:rPr>
        <w:t>答案：</w:t>
      </w:r>
      <w:r w:rsidRPr="008278D7">
        <w:rPr>
          <w:color w:val="000000"/>
          <w:kern w:val="0"/>
        </w:rPr>
        <w:t>(D)</w:t>
      </w:r>
    </w:p>
    <w:p w:rsidR="001A733A" w:rsidRDefault="001A733A" w:rsidP="001A733A">
      <w:pPr>
        <w:rPr>
          <w:color w:val="000000"/>
          <w:kern w:val="0"/>
        </w:rPr>
      </w:pPr>
    </w:p>
    <w:p w:rsidR="001A733A" w:rsidRDefault="001A733A" w:rsidP="001A733A">
      <w:pPr>
        <w:pBdr>
          <w:bottom w:val="single" w:sz="4" w:space="1" w:color="auto"/>
        </w:pBdr>
        <w:rPr>
          <w:rFonts w:ascii="PMingLiU" w:hAnsi="PMingLiU"/>
          <w:color w:val="000000"/>
          <w:kern w:val="0"/>
        </w:rPr>
      </w:pPr>
      <w:r>
        <w:rPr>
          <w:rFonts w:ascii="PMingLiU" w:hAnsi="PMingLiU"/>
          <w:color w:val="000000"/>
          <w:kern w:val="0"/>
        </w:rPr>
        <w:t xml:space="preserve">題號：0601-00082　　　</w:t>
      </w:r>
      <w:r>
        <w:rPr>
          <w:rFonts w:ascii="SMbarcode" w:eastAsia="SMbarcode" w:hAnsi="PMingLiU"/>
          <w:color w:val="000000"/>
          <w:kern w:val="0"/>
        </w:rPr>
        <w:t>*085606-0601-00082*</w:t>
      </w:r>
      <w:r>
        <w:rPr>
          <w:rFonts w:ascii="PMingLiU" w:hAnsi="PMingLiU"/>
          <w:color w:val="000000"/>
          <w:kern w:val="0"/>
        </w:rPr>
        <w:t xml:space="preserve">　　　難易度：中　　　出處：精選試題</w:t>
      </w:r>
    </w:p>
    <w:p w:rsidR="001A733A" w:rsidRDefault="001A733A" w:rsidP="001A733A">
      <w:pPr>
        <w:rPr>
          <w:rFonts w:ascii="PMingLiU" w:hAnsi="PMingLiU"/>
          <w:color w:val="000000"/>
          <w:kern w:val="0"/>
        </w:rPr>
      </w:pPr>
      <w:r w:rsidRPr="001A733A">
        <w:rPr>
          <w:rFonts w:ascii="PMingLiU" w:hAnsi="PMingLiU"/>
          <w:color w:val="000000"/>
          <w:kern w:val="0"/>
        </w:rPr>
        <w:t>全世界變成24小時無休眠的經濟市場，主要和何項因素密切相關？</w:t>
      </w:r>
      <w:r w:rsidRPr="001A733A">
        <w:rPr>
          <w:rFonts w:ascii="PMingLiU" w:hAnsi="PMingLiU" w:hint="eastAsia"/>
        </w:rPr>
        <w:t xml:space="preserve">　</w:t>
      </w:r>
      <w:r w:rsidRPr="001A733A">
        <w:rPr>
          <w:rFonts w:ascii="PMingLiU" w:hAnsi="PMingLiU"/>
        </w:rPr>
        <w:br/>
        <w:t>(A)</w:t>
      </w:r>
      <w:r w:rsidRPr="001A733A">
        <w:rPr>
          <w:rFonts w:ascii="PMingLiU" w:hAnsi="PMingLiU"/>
          <w:color w:val="000000"/>
          <w:kern w:val="0"/>
        </w:rPr>
        <w:t>網際網路的發明</w:t>
      </w:r>
      <w:r w:rsidRPr="001A733A">
        <w:rPr>
          <w:rFonts w:ascii="PMingLiU" w:hAnsi="PMingLiU" w:hint="eastAsia"/>
        </w:rPr>
        <w:t xml:space="preserve">　</w:t>
      </w:r>
      <w:r w:rsidRPr="001A733A">
        <w:rPr>
          <w:rFonts w:ascii="PMingLiU" w:hAnsi="PMingLiU"/>
        </w:rPr>
        <w:t>(B)</w:t>
      </w:r>
      <w:r w:rsidRPr="001A733A">
        <w:rPr>
          <w:rFonts w:ascii="PMingLiU" w:hAnsi="PMingLiU"/>
          <w:color w:val="000000"/>
          <w:kern w:val="0"/>
        </w:rPr>
        <w:t>交通工具的改進</w:t>
      </w:r>
      <w:r w:rsidRPr="001A733A">
        <w:rPr>
          <w:rFonts w:ascii="PMingLiU" w:hAnsi="PMingLiU" w:hint="eastAsia"/>
        </w:rPr>
        <w:t xml:space="preserve">　</w:t>
      </w:r>
      <w:r w:rsidRPr="001A733A">
        <w:rPr>
          <w:rFonts w:ascii="PMingLiU" w:hAnsi="PMingLiU"/>
        </w:rPr>
        <w:t>(C)</w:t>
      </w:r>
      <w:r w:rsidRPr="001A733A">
        <w:rPr>
          <w:rFonts w:ascii="PMingLiU" w:hAnsi="PMingLiU"/>
          <w:color w:val="000000"/>
          <w:kern w:val="0"/>
        </w:rPr>
        <w:t>旅運時間縮短</w:t>
      </w:r>
      <w:r w:rsidRPr="001A733A">
        <w:rPr>
          <w:rFonts w:ascii="PMingLiU" w:hAnsi="PMingLiU" w:hint="eastAsia"/>
        </w:rPr>
        <w:t xml:space="preserve">　</w:t>
      </w:r>
      <w:r w:rsidRPr="001A733A">
        <w:rPr>
          <w:rFonts w:ascii="PMingLiU" w:hAnsi="PMingLiU"/>
        </w:rPr>
        <w:t>(D)</w:t>
      </w:r>
      <w:r w:rsidRPr="001A733A">
        <w:rPr>
          <w:rFonts w:ascii="PMingLiU" w:hAnsi="PMingLiU"/>
          <w:color w:val="000000"/>
          <w:kern w:val="0"/>
        </w:rPr>
        <w:t>運費費率下降</w:t>
      </w:r>
    </w:p>
    <w:p w:rsidR="001A733A" w:rsidRDefault="001A733A" w:rsidP="001A733A">
      <w:pPr>
        <w:rPr>
          <w:color w:val="000000"/>
          <w:kern w:val="0"/>
        </w:rPr>
      </w:pPr>
      <w:r>
        <w:rPr>
          <w:rFonts w:ascii="PMingLiU" w:hAnsi="PMingLiU"/>
          <w:color w:val="000000"/>
          <w:kern w:val="0"/>
        </w:rPr>
        <w:t>答案：</w:t>
      </w:r>
      <w:r w:rsidRPr="008278D7">
        <w:rPr>
          <w:color w:val="000000"/>
          <w:kern w:val="0"/>
        </w:rPr>
        <w:t>(A)</w:t>
      </w:r>
    </w:p>
    <w:p w:rsidR="001A733A" w:rsidRDefault="001A733A" w:rsidP="001A733A">
      <w:pPr>
        <w:rPr>
          <w:color w:val="000000"/>
          <w:kern w:val="0"/>
        </w:rPr>
      </w:pPr>
    </w:p>
    <w:p w:rsidR="001A733A" w:rsidRDefault="001A733A" w:rsidP="001A733A">
      <w:pPr>
        <w:pBdr>
          <w:bottom w:val="single" w:sz="4" w:space="1" w:color="auto"/>
        </w:pBdr>
        <w:rPr>
          <w:rFonts w:ascii="PMingLiU" w:hAnsi="PMingLiU"/>
          <w:color w:val="000000"/>
          <w:kern w:val="0"/>
        </w:rPr>
      </w:pPr>
      <w:r>
        <w:rPr>
          <w:rFonts w:ascii="PMingLiU" w:hAnsi="PMingLiU"/>
          <w:color w:val="000000"/>
          <w:kern w:val="0"/>
        </w:rPr>
        <w:t xml:space="preserve">題號：0601-00083　　　</w:t>
      </w:r>
      <w:r>
        <w:rPr>
          <w:rFonts w:ascii="SMbarcode" w:eastAsia="SMbarcode" w:hAnsi="PMingLiU"/>
          <w:color w:val="000000"/>
          <w:kern w:val="0"/>
        </w:rPr>
        <w:t>*085606-0601-00083*</w:t>
      </w:r>
      <w:r>
        <w:rPr>
          <w:rFonts w:ascii="PMingLiU" w:hAnsi="PMingLiU"/>
          <w:color w:val="000000"/>
          <w:kern w:val="0"/>
        </w:rPr>
        <w:t xml:space="preserve">　　　難易度：中　　　出處：精選試題</w:t>
      </w:r>
    </w:p>
    <w:p w:rsidR="001A733A" w:rsidRDefault="001A733A" w:rsidP="001A733A">
      <w:pPr>
        <w:rPr>
          <w:rFonts w:ascii="PMingLiU" w:hAnsi="PMingLiU"/>
          <w:color w:val="000000"/>
          <w:kern w:val="0"/>
        </w:rPr>
      </w:pPr>
      <w:r w:rsidRPr="001A733A">
        <w:rPr>
          <w:rFonts w:ascii="PMingLiU" w:hAnsi="PMingLiU"/>
          <w:color w:val="000000"/>
          <w:kern w:val="0"/>
        </w:rPr>
        <w:t>(甲)核心技術；(乙)原料豐富；(丙)</w:t>
      </w:r>
      <w:r w:rsidRPr="001A733A">
        <w:rPr>
          <w:rFonts w:ascii="PMingLiU" w:hAnsi="PMingLiU"/>
        </w:rPr>
        <w:t>資源分配</w:t>
      </w:r>
      <w:r w:rsidRPr="001A733A">
        <w:rPr>
          <w:rFonts w:ascii="PMingLiU" w:hAnsi="PMingLiU"/>
          <w:color w:val="000000"/>
          <w:kern w:val="0"/>
        </w:rPr>
        <w:t>；(丁)保育政策。核心國家因為具有哪些優勢，</w:t>
      </w:r>
      <w:r w:rsidRPr="001A733A">
        <w:rPr>
          <w:rFonts w:ascii="PMingLiU" w:hAnsi="PMingLiU"/>
        </w:rPr>
        <w:t>成為主導全球經濟的「北方國家」？</w:t>
      </w:r>
      <w:r w:rsidRPr="001A733A">
        <w:rPr>
          <w:rFonts w:ascii="PMingLiU" w:hAnsi="PMingLiU" w:hint="eastAsia"/>
        </w:rPr>
        <w:t xml:space="preserve">　</w:t>
      </w:r>
      <w:r w:rsidRPr="001A733A">
        <w:rPr>
          <w:rFonts w:ascii="PMingLiU" w:hAnsi="PMingLiU"/>
        </w:rPr>
        <w:br/>
        <w:t>(A)</w:t>
      </w:r>
      <w:r w:rsidRPr="001A733A">
        <w:rPr>
          <w:rFonts w:ascii="PMingLiU" w:hAnsi="PMingLiU"/>
          <w:color w:val="000000"/>
          <w:kern w:val="0"/>
        </w:rPr>
        <w:t>甲乙</w:t>
      </w:r>
      <w:r w:rsidRPr="001A733A">
        <w:rPr>
          <w:rFonts w:ascii="PMingLiU" w:hAnsi="PMingLiU" w:hint="eastAsia"/>
        </w:rPr>
        <w:t xml:space="preserve">　</w:t>
      </w:r>
      <w:r w:rsidRPr="001A733A">
        <w:rPr>
          <w:rFonts w:ascii="PMingLiU" w:hAnsi="PMingLiU"/>
        </w:rPr>
        <w:t>(B)</w:t>
      </w:r>
      <w:r w:rsidRPr="001A733A">
        <w:rPr>
          <w:rFonts w:ascii="PMingLiU" w:hAnsi="PMingLiU"/>
          <w:color w:val="000000"/>
          <w:kern w:val="0"/>
        </w:rPr>
        <w:t>丙丁</w:t>
      </w:r>
      <w:r w:rsidRPr="001A733A">
        <w:rPr>
          <w:rFonts w:ascii="PMingLiU" w:hAnsi="PMingLiU" w:hint="eastAsia"/>
        </w:rPr>
        <w:t xml:space="preserve">　</w:t>
      </w:r>
      <w:r w:rsidRPr="001A733A">
        <w:rPr>
          <w:rFonts w:ascii="PMingLiU" w:hAnsi="PMingLiU"/>
        </w:rPr>
        <w:t>(C)</w:t>
      </w:r>
      <w:r w:rsidRPr="001A733A">
        <w:rPr>
          <w:rFonts w:ascii="PMingLiU" w:hAnsi="PMingLiU"/>
          <w:color w:val="000000"/>
          <w:kern w:val="0"/>
        </w:rPr>
        <w:t>甲丙</w:t>
      </w:r>
      <w:r w:rsidRPr="001A733A">
        <w:rPr>
          <w:rFonts w:ascii="PMingLiU" w:hAnsi="PMingLiU" w:hint="eastAsia"/>
        </w:rPr>
        <w:t xml:space="preserve">　</w:t>
      </w:r>
      <w:r w:rsidRPr="001A733A">
        <w:rPr>
          <w:rFonts w:ascii="PMingLiU" w:hAnsi="PMingLiU"/>
        </w:rPr>
        <w:t>(D)</w:t>
      </w:r>
      <w:r w:rsidRPr="001A733A">
        <w:rPr>
          <w:rFonts w:ascii="PMingLiU" w:hAnsi="PMingLiU"/>
          <w:color w:val="000000"/>
          <w:kern w:val="0"/>
        </w:rPr>
        <w:t>甲丁</w:t>
      </w:r>
    </w:p>
    <w:p w:rsidR="001A733A" w:rsidRDefault="001A733A" w:rsidP="001A733A">
      <w:pPr>
        <w:rPr>
          <w:color w:val="000000"/>
          <w:kern w:val="0"/>
        </w:rPr>
      </w:pPr>
      <w:r>
        <w:rPr>
          <w:rFonts w:ascii="PMingLiU" w:hAnsi="PMingLiU"/>
          <w:color w:val="000000"/>
          <w:kern w:val="0"/>
        </w:rPr>
        <w:t>答案：</w:t>
      </w:r>
      <w:r w:rsidRPr="008278D7">
        <w:rPr>
          <w:color w:val="000000"/>
          <w:kern w:val="0"/>
        </w:rPr>
        <w:t>(C)</w:t>
      </w:r>
    </w:p>
    <w:p w:rsidR="001A733A" w:rsidRDefault="001A733A" w:rsidP="001A733A">
      <w:r>
        <w:rPr>
          <w:rFonts w:ascii="PMingLiU" w:hAnsi="PMingLiU"/>
        </w:rPr>
        <w:t>解析：</w:t>
      </w:r>
      <w:r>
        <w:t>早期工業化國家掌握相關技術與資源。</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題號：0601-00084　　　</w:t>
      </w:r>
      <w:r>
        <w:rPr>
          <w:rFonts w:ascii="SMbarcode" w:eastAsia="SMbarcode" w:hAnsi="PMingLiU"/>
        </w:rPr>
        <w:t>*085606-0601-00084*</w:t>
      </w:r>
      <w:r>
        <w:rPr>
          <w:rFonts w:ascii="PMingLiU" w:hAnsi="PMingLiU"/>
        </w:rPr>
        <w:t xml:space="preserve">　　　難易度：中　　　出處：精選試題</w:t>
      </w:r>
    </w:p>
    <w:p w:rsidR="001A733A" w:rsidRDefault="001A733A" w:rsidP="001A733A">
      <w:pPr>
        <w:rPr>
          <w:rFonts w:ascii="PMingLiU" w:hAnsi="PMingLiU"/>
          <w:color w:val="000000"/>
          <w:kern w:val="0"/>
        </w:rPr>
      </w:pPr>
      <w:r w:rsidRPr="001A733A">
        <w:rPr>
          <w:rFonts w:ascii="PMingLiU" w:hAnsi="PMingLiU"/>
          <w:color w:val="000000"/>
          <w:kern w:val="0"/>
        </w:rPr>
        <w:t>(甲)國際分工雖然帶動經濟發展，卻也擴大了核心和邊陲國家的貧富差距；(乙)目前的核心和邊陲國家的貧富差距呈現M型發展；(丙)核心和邊陲國家之</w:t>
      </w:r>
      <w:r w:rsidRPr="001A733A">
        <w:rPr>
          <w:rFonts w:ascii="PMingLiU" w:hAnsi="PMingLiU"/>
          <w:color w:val="000000"/>
        </w:rPr>
        <w:t>貧富差距導因於</w:t>
      </w:r>
      <w:r w:rsidRPr="001A733A">
        <w:rPr>
          <w:rFonts w:ascii="PMingLiU" w:hAnsi="PMingLiU"/>
        </w:rPr>
        <w:t>不公平交換的手段</w:t>
      </w:r>
      <w:r w:rsidRPr="001A733A">
        <w:rPr>
          <w:rFonts w:ascii="PMingLiU" w:hAnsi="PMingLiU"/>
          <w:color w:val="000000"/>
          <w:kern w:val="0"/>
        </w:rPr>
        <w:t>；(丁)核心國家追求富裕的背後犧牲了環境，而有嚴重的汙染問題，這是邊陲國家值得慶幸之處。上述關於核心與邊陲國家的差異或特性，正確的有幾項？</w:t>
      </w:r>
      <w:r w:rsidRPr="001A733A">
        <w:rPr>
          <w:rFonts w:ascii="PMingLiU" w:hAnsi="PMingLiU" w:hint="eastAsia"/>
        </w:rPr>
        <w:t xml:space="preserve">　</w:t>
      </w:r>
      <w:r w:rsidRPr="001A733A">
        <w:rPr>
          <w:rFonts w:ascii="PMingLiU" w:hAnsi="PMingLiU"/>
        </w:rPr>
        <w:br/>
        <w:t>(A)</w:t>
      </w:r>
      <w:r w:rsidRPr="001A733A">
        <w:rPr>
          <w:rFonts w:ascii="PMingLiU" w:hAnsi="PMingLiU"/>
          <w:color w:val="000000"/>
          <w:kern w:val="0"/>
        </w:rPr>
        <w:t>1項</w:t>
      </w:r>
      <w:r w:rsidRPr="001A733A">
        <w:rPr>
          <w:rFonts w:ascii="PMingLiU" w:hAnsi="PMingLiU" w:hint="eastAsia"/>
        </w:rPr>
        <w:t xml:space="preserve">　</w:t>
      </w:r>
      <w:r w:rsidRPr="001A733A">
        <w:rPr>
          <w:rFonts w:ascii="PMingLiU" w:hAnsi="PMingLiU"/>
        </w:rPr>
        <w:t>(B)</w:t>
      </w:r>
      <w:r w:rsidRPr="001A733A">
        <w:rPr>
          <w:rFonts w:ascii="PMingLiU" w:hAnsi="PMingLiU"/>
          <w:color w:val="000000"/>
          <w:kern w:val="0"/>
        </w:rPr>
        <w:t>2項</w:t>
      </w:r>
      <w:r w:rsidRPr="001A733A">
        <w:rPr>
          <w:rFonts w:ascii="PMingLiU" w:hAnsi="PMingLiU" w:hint="eastAsia"/>
        </w:rPr>
        <w:t xml:space="preserve">　</w:t>
      </w:r>
      <w:r w:rsidRPr="001A733A">
        <w:rPr>
          <w:rFonts w:ascii="PMingLiU" w:hAnsi="PMingLiU"/>
        </w:rPr>
        <w:t>(C)</w:t>
      </w:r>
      <w:r w:rsidRPr="001A733A">
        <w:rPr>
          <w:rFonts w:ascii="PMingLiU" w:hAnsi="PMingLiU"/>
          <w:color w:val="000000"/>
          <w:kern w:val="0"/>
        </w:rPr>
        <w:t>3項</w:t>
      </w:r>
      <w:r w:rsidRPr="001A733A">
        <w:rPr>
          <w:rFonts w:ascii="PMingLiU" w:hAnsi="PMingLiU" w:hint="eastAsia"/>
        </w:rPr>
        <w:t xml:space="preserve">　</w:t>
      </w:r>
      <w:r w:rsidRPr="001A733A">
        <w:rPr>
          <w:rFonts w:ascii="PMingLiU" w:hAnsi="PMingLiU"/>
        </w:rPr>
        <w:t>(D)</w:t>
      </w:r>
      <w:r w:rsidRPr="001A733A">
        <w:rPr>
          <w:rFonts w:ascii="PMingLiU" w:hAnsi="PMingLiU"/>
          <w:color w:val="000000"/>
          <w:kern w:val="0"/>
        </w:rPr>
        <w:t>4項</w:t>
      </w:r>
    </w:p>
    <w:p w:rsidR="001A733A" w:rsidRDefault="001A733A" w:rsidP="001A733A">
      <w:r>
        <w:rPr>
          <w:rFonts w:ascii="PMingLiU" w:hAnsi="PMingLiU"/>
        </w:rPr>
        <w:t>答案：</w:t>
      </w:r>
      <w:r>
        <w:t>(C)</w:t>
      </w:r>
    </w:p>
    <w:p w:rsidR="001A733A" w:rsidRDefault="001A733A" w:rsidP="001A733A">
      <w:r>
        <w:rPr>
          <w:rFonts w:ascii="PMingLiU" w:hAnsi="PMingLiU"/>
        </w:rPr>
        <w:t>解析：</w:t>
      </w:r>
      <w:r>
        <w:t>(</w:t>
      </w:r>
      <w:r>
        <w:t>丁</w:t>
      </w:r>
      <w:r>
        <w:t>)</w:t>
      </w:r>
      <w:r>
        <w:t>核心國家的跨國企業為了節省環保成本，紛紛將高汙染的製造部門移至邊陲國家，造成汙染移轉。</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題號：0601-00085　　　</w:t>
      </w:r>
      <w:r>
        <w:rPr>
          <w:rFonts w:ascii="SMbarcode" w:eastAsia="SMbarcode" w:hAnsi="PMingLiU"/>
        </w:rPr>
        <w:t>*085606-0601-00085*</w:t>
      </w:r>
      <w:r>
        <w:rPr>
          <w:rFonts w:ascii="PMingLiU" w:hAnsi="PMingLiU"/>
        </w:rPr>
        <w:t xml:space="preserve">　　　難易度：中　　　出處：精選試題</w:t>
      </w:r>
    </w:p>
    <w:p w:rsidR="001A733A" w:rsidRDefault="001A733A" w:rsidP="001A733A">
      <w:pPr>
        <w:rPr>
          <w:rFonts w:ascii="PMingLiU" w:hAnsi="PMingLiU"/>
          <w:color w:val="000000"/>
          <w:kern w:val="0"/>
        </w:rPr>
      </w:pPr>
      <w:r w:rsidRPr="001A733A">
        <w:rPr>
          <w:rFonts w:ascii="PMingLiU" w:hAnsi="PMingLiU"/>
        </w:rPr>
        <w:t>(甲)北美；(乙)西北歐；(丙)日本；(丁)非洲；(戊)部分中南美洲；(己)中國。各國跨國企業透過投資、貿易與生產鏈的分工將世界整合起來，形成新的經濟形勢。其邊陲區域應包括幾項？</w:t>
      </w:r>
      <w:r w:rsidRPr="001A733A">
        <w:rPr>
          <w:rFonts w:ascii="PMingLiU" w:hAnsi="PMingLiU" w:hint="eastAsia"/>
        </w:rPr>
        <w:t xml:space="preserve">　</w:t>
      </w:r>
      <w:r w:rsidRPr="001A733A">
        <w:rPr>
          <w:rFonts w:ascii="PMingLiU" w:hAnsi="PMingLiU"/>
        </w:rPr>
        <w:br/>
        <w:t>(A)</w:t>
      </w:r>
      <w:r w:rsidRPr="001A733A">
        <w:rPr>
          <w:rFonts w:ascii="PMingLiU" w:hAnsi="PMingLiU"/>
          <w:color w:val="000000"/>
          <w:kern w:val="0"/>
        </w:rPr>
        <w:t>4項</w:t>
      </w:r>
      <w:r w:rsidRPr="001A733A">
        <w:rPr>
          <w:rFonts w:ascii="PMingLiU" w:hAnsi="PMingLiU" w:hint="eastAsia"/>
        </w:rPr>
        <w:t xml:space="preserve">　</w:t>
      </w:r>
      <w:r w:rsidRPr="001A733A">
        <w:rPr>
          <w:rFonts w:ascii="PMingLiU" w:hAnsi="PMingLiU"/>
        </w:rPr>
        <w:t>(B)</w:t>
      </w:r>
      <w:r w:rsidRPr="001A733A">
        <w:rPr>
          <w:rFonts w:ascii="PMingLiU" w:hAnsi="PMingLiU"/>
          <w:color w:val="000000"/>
          <w:kern w:val="0"/>
        </w:rPr>
        <w:t>3項</w:t>
      </w:r>
      <w:r w:rsidRPr="001A733A">
        <w:rPr>
          <w:rFonts w:ascii="PMingLiU" w:hAnsi="PMingLiU" w:hint="eastAsia"/>
        </w:rPr>
        <w:t xml:space="preserve">　</w:t>
      </w:r>
      <w:r w:rsidRPr="001A733A">
        <w:rPr>
          <w:rFonts w:ascii="PMingLiU" w:hAnsi="PMingLiU"/>
        </w:rPr>
        <w:t>(C)</w:t>
      </w:r>
      <w:r w:rsidRPr="001A733A">
        <w:rPr>
          <w:rFonts w:ascii="PMingLiU" w:hAnsi="PMingLiU"/>
          <w:color w:val="000000"/>
          <w:kern w:val="0"/>
        </w:rPr>
        <w:t>2項</w:t>
      </w:r>
      <w:r w:rsidRPr="001A733A">
        <w:rPr>
          <w:rFonts w:ascii="PMingLiU" w:hAnsi="PMingLiU" w:hint="eastAsia"/>
        </w:rPr>
        <w:t xml:space="preserve">　</w:t>
      </w:r>
      <w:r w:rsidRPr="001A733A">
        <w:rPr>
          <w:rFonts w:ascii="PMingLiU" w:hAnsi="PMingLiU"/>
        </w:rPr>
        <w:t>(D)</w:t>
      </w:r>
      <w:r w:rsidRPr="001A733A">
        <w:rPr>
          <w:rFonts w:ascii="PMingLiU" w:hAnsi="PMingLiU"/>
          <w:color w:val="000000"/>
          <w:kern w:val="0"/>
        </w:rPr>
        <w:t>1項</w:t>
      </w:r>
    </w:p>
    <w:p w:rsidR="001A733A" w:rsidRDefault="001A733A" w:rsidP="001A733A">
      <w:pPr>
        <w:rPr>
          <w:color w:val="000000"/>
          <w:kern w:val="0"/>
        </w:rPr>
      </w:pPr>
      <w:r>
        <w:rPr>
          <w:rFonts w:ascii="PMingLiU" w:hAnsi="PMingLiU"/>
          <w:color w:val="000000"/>
          <w:kern w:val="0"/>
        </w:rPr>
        <w:t>答案：</w:t>
      </w:r>
      <w:r w:rsidRPr="008278D7">
        <w:rPr>
          <w:color w:val="000000"/>
          <w:kern w:val="0"/>
        </w:rPr>
        <w:t>(C)</w:t>
      </w:r>
    </w:p>
    <w:p w:rsidR="001A733A" w:rsidRDefault="001A733A" w:rsidP="001A733A">
      <w:r>
        <w:rPr>
          <w:rFonts w:ascii="PMingLiU" w:hAnsi="PMingLiU"/>
        </w:rPr>
        <w:t>解析：</w:t>
      </w:r>
      <w:r>
        <w:t>北美、西北歐、日本與紐澳為主的區域成為全球的經濟核心區，大部分非洲與部分中南美洲、亞洲國家則為經濟邊陲區，中國屬於半邊陲。</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題號：0601-00086　　　</w:t>
      </w:r>
      <w:r>
        <w:rPr>
          <w:rFonts w:ascii="SMbarcode" w:eastAsia="SMbarcode" w:hAnsi="PMingLiU"/>
        </w:rPr>
        <w:t>*085606-0601-00086*</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「網際網路是必備的工具，競爭是生存的同</w:t>
      </w:r>
      <w:r w:rsidRPr="001A733A">
        <w:rPr>
          <w:rFonts w:ascii="PMingLiU" w:hAnsi="PMingLiU" w:hint="eastAsia"/>
        </w:rPr>
        <w:t>義</w:t>
      </w:r>
      <w:r w:rsidRPr="001A733A">
        <w:rPr>
          <w:rFonts w:ascii="PMingLiU" w:hAnsi="PMingLiU"/>
        </w:rPr>
        <w:t>詞」，這句話突顯全球化世界的何種影響？</w:t>
      </w:r>
      <w:r w:rsidRPr="001A733A">
        <w:rPr>
          <w:rFonts w:ascii="PMingLiU" w:hAnsi="PMingLiU" w:hint="eastAsia"/>
        </w:rPr>
        <w:t xml:space="preserve">　</w:t>
      </w:r>
      <w:r w:rsidRPr="001A733A">
        <w:rPr>
          <w:rFonts w:ascii="PMingLiU" w:hAnsi="PMingLiU"/>
        </w:rPr>
        <w:br/>
        <w:t>(A)核心與邊陲的世界</w:t>
      </w:r>
      <w:r w:rsidRPr="001A733A">
        <w:rPr>
          <w:rFonts w:ascii="PMingLiU" w:hAnsi="PMingLiU" w:hint="eastAsia"/>
        </w:rPr>
        <w:t xml:space="preserve">　</w:t>
      </w:r>
      <w:r w:rsidRPr="001A733A">
        <w:rPr>
          <w:rFonts w:ascii="PMingLiU" w:hAnsi="PMingLiU"/>
        </w:rPr>
        <w:t>(B)快速與慢速的世界</w:t>
      </w:r>
      <w:r w:rsidRPr="001A733A">
        <w:rPr>
          <w:rFonts w:ascii="PMingLiU" w:hAnsi="PMingLiU" w:hint="eastAsia"/>
        </w:rPr>
        <w:t xml:space="preserve">　</w:t>
      </w:r>
      <w:r w:rsidRPr="001A733A">
        <w:rPr>
          <w:rFonts w:ascii="PMingLiU" w:hAnsi="PMingLiU"/>
        </w:rPr>
        <w:t>(C)無國界的世界</w:t>
      </w:r>
      <w:r w:rsidRPr="001A733A">
        <w:rPr>
          <w:rFonts w:ascii="PMingLiU" w:hAnsi="PMingLiU" w:hint="eastAsia"/>
        </w:rPr>
        <w:t xml:space="preserve">　</w:t>
      </w:r>
      <w:r w:rsidRPr="001A733A">
        <w:rPr>
          <w:rFonts w:ascii="PMingLiU" w:hAnsi="PMingLiU"/>
        </w:rPr>
        <w:t>(D)無疆界市場</w:t>
      </w:r>
    </w:p>
    <w:p w:rsidR="001A733A" w:rsidRDefault="001A733A" w:rsidP="001A733A">
      <w:r>
        <w:rPr>
          <w:rFonts w:ascii="PMingLiU" w:hAnsi="PMingLiU"/>
        </w:rPr>
        <w:t>答案：</w:t>
      </w:r>
      <w:r>
        <w:t>(B)</w:t>
      </w:r>
    </w:p>
    <w:p w:rsidR="001A733A" w:rsidRDefault="001A733A" w:rsidP="001A733A">
      <w:r>
        <w:rPr>
          <w:rFonts w:ascii="PMingLiU" w:hAnsi="PMingLiU"/>
        </w:rPr>
        <w:t>解析：</w:t>
      </w:r>
      <w:r>
        <w:t>變化無可避免，掌握變化的資訊才是成功的不二法門，需要透過網際網路快速獲取資訊。</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題號：0601-00087　　　</w:t>
      </w:r>
      <w:r>
        <w:rPr>
          <w:rFonts w:ascii="SMbarcode" w:eastAsia="SMbarcode" w:hAnsi="PMingLiU"/>
        </w:rPr>
        <w:t>*085606-0601-00087*</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color w:val="000000"/>
          <w:kern w:val="0"/>
        </w:rPr>
        <w:t>加入世界貿易組織(WTO)最能突顯</w:t>
      </w:r>
      <w:r w:rsidRPr="001A733A">
        <w:rPr>
          <w:rFonts w:ascii="PMingLiU" w:hAnsi="PMingLiU"/>
        </w:rPr>
        <w:t>全球化世界的何種影響？</w:t>
      </w:r>
      <w:r w:rsidRPr="001A733A">
        <w:rPr>
          <w:rFonts w:ascii="PMingLiU" w:hAnsi="PMingLiU" w:hint="eastAsia"/>
        </w:rPr>
        <w:t xml:space="preserve">　</w:t>
      </w:r>
      <w:r w:rsidRPr="001A733A">
        <w:rPr>
          <w:rFonts w:ascii="PMingLiU" w:hAnsi="PMingLiU"/>
        </w:rPr>
        <w:br/>
        <w:t>(A)核心與邊陲的世界</w:t>
      </w:r>
      <w:r w:rsidRPr="001A733A">
        <w:rPr>
          <w:rFonts w:ascii="PMingLiU" w:hAnsi="PMingLiU" w:hint="eastAsia"/>
        </w:rPr>
        <w:t xml:space="preserve">　</w:t>
      </w:r>
      <w:r w:rsidRPr="001A733A">
        <w:rPr>
          <w:rFonts w:ascii="PMingLiU" w:hAnsi="PMingLiU"/>
        </w:rPr>
        <w:t>(B)快速與慢速的世界</w:t>
      </w:r>
      <w:r w:rsidRPr="001A733A">
        <w:rPr>
          <w:rFonts w:ascii="PMingLiU" w:hAnsi="PMingLiU" w:hint="eastAsia"/>
        </w:rPr>
        <w:t xml:space="preserve">　</w:t>
      </w:r>
      <w:r w:rsidRPr="001A733A">
        <w:rPr>
          <w:rFonts w:ascii="PMingLiU" w:hAnsi="PMingLiU"/>
        </w:rPr>
        <w:t>(C)無國界的世界</w:t>
      </w:r>
      <w:r w:rsidRPr="001A733A">
        <w:rPr>
          <w:rFonts w:ascii="PMingLiU" w:hAnsi="PMingLiU" w:hint="eastAsia"/>
        </w:rPr>
        <w:t xml:space="preserve">　</w:t>
      </w:r>
      <w:r w:rsidRPr="001A733A">
        <w:rPr>
          <w:rFonts w:ascii="PMingLiU" w:hAnsi="PMingLiU"/>
        </w:rPr>
        <w:t>(D)無疆界市場</w:t>
      </w:r>
    </w:p>
    <w:p w:rsidR="001A733A" w:rsidRDefault="001A733A" w:rsidP="001A733A">
      <w:r>
        <w:rPr>
          <w:rFonts w:ascii="PMingLiU" w:hAnsi="PMingLiU"/>
        </w:rPr>
        <w:t>答案：</w:t>
      </w:r>
      <w:r>
        <w:t>(D)</w:t>
      </w:r>
    </w:p>
    <w:p w:rsidR="001A733A" w:rsidRDefault="001A733A" w:rsidP="001A733A">
      <w:r>
        <w:rPr>
          <w:rFonts w:ascii="PMingLiU" w:hAnsi="PMingLiU"/>
        </w:rPr>
        <w:t>解析：</w:t>
      </w:r>
      <w:r>
        <w:t>加入世界貿易組織，有利世界貨物的貿易交流，去除掉貿易的關稅障礙，形成無疆界市場。</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題號：0601-00088　　　</w:t>
      </w:r>
      <w:r>
        <w:rPr>
          <w:rFonts w:ascii="SMbarcode" w:eastAsia="SMbarcode" w:hAnsi="PMingLiU"/>
        </w:rPr>
        <w:t>*085606-0601-00088*</w:t>
      </w:r>
      <w:r>
        <w:rPr>
          <w:rFonts w:ascii="PMingLiU" w:hAnsi="PMingLiU"/>
        </w:rPr>
        <w:t xml:space="preserve">　　　難易度：中　　　出處：精選試題</w:t>
      </w:r>
    </w:p>
    <w:p w:rsidR="001A733A" w:rsidRDefault="001A733A" w:rsidP="001A733A">
      <w:pPr>
        <w:rPr>
          <w:rFonts w:ascii="PMingLiU" w:hAnsi="PMingLiU"/>
          <w:color w:val="000000"/>
          <w:kern w:val="0"/>
        </w:rPr>
      </w:pPr>
      <w:r w:rsidRPr="001A733A">
        <w:rPr>
          <w:rFonts w:ascii="PMingLiU" w:hAnsi="PMingLiU"/>
        </w:rPr>
        <w:t>(甲)資金與勞工的流動會促使部分區域出現大量的失業人口；(乙)核心與邊陲的不對等，加大貧富差距；(丙)跨國社會空間出現，在地的本土文化式微；(丁)因網路導致個人權益或隱私保障卻更少；(戊)部分國家產業生存困難。引起人民抗議，產生反全球化運動的原因，應包括</w:t>
      </w:r>
      <w:r w:rsidRPr="001A733A">
        <w:rPr>
          <w:rFonts w:ascii="PMingLiU" w:hAnsi="PMingLiU"/>
          <w:color w:val="000000"/>
          <w:kern w:val="0"/>
        </w:rPr>
        <w:t>哪些？</w:t>
      </w:r>
      <w:r w:rsidRPr="001A733A">
        <w:rPr>
          <w:rFonts w:ascii="PMingLiU" w:hAnsi="PMingLiU" w:hint="eastAsia"/>
        </w:rPr>
        <w:t xml:space="preserve">　</w:t>
      </w:r>
      <w:r w:rsidRPr="001A733A">
        <w:rPr>
          <w:rFonts w:ascii="PMingLiU" w:hAnsi="PMingLiU"/>
        </w:rPr>
        <w:br/>
        <w:t>(A)</w:t>
      </w:r>
      <w:r w:rsidRPr="001A733A">
        <w:rPr>
          <w:rFonts w:ascii="PMingLiU" w:hAnsi="PMingLiU"/>
          <w:color w:val="000000"/>
          <w:kern w:val="0"/>
        </w:rPr>
        <w:t>甲乙丙丁</w:t>
      </w:r>
      <w:r w:rsidRPr="001A733A">
        <w:rPr>
          <w:rFonts w:ascii="PMingLiU" w:hAnsi="PMingLiU" w:hint="eastAsia"/>
        </w:rPr>
        <w:t xml:space="preserve">　</w:t>
      </w:r>
      <w:r w:rsidRPr="001A733A">
        <w:rPr>
          <w:rFonts w:ascii="PMingLiU" w:hAnsi="PMingLiU"/>
        </w:rPr>
        <w:t>(B)</w:t>
      </w:r>
      <w:r w:rsidRPr="001A733A">
        <w:rPr>
          <w:rFonts w:ascii="PMingLiU" w:hAnsi="PMingLiU"/>
          <w:color w:val="000000"/>
          <w:kern w:val="0"/>
        </w:rPr>
        <w:t>甲乙丁戊</w:t>
      </w:r>
      <w:r w:rsidRPr="001A733A">
        <w:rPr>
          <w:rFonts w:ascii="PMingLiU" w:hAnsi="PMingLiU" w:hint="eastAsia"/>
        </w:rPr>
        <w:t xml:space="preserve">　</w:t>
      </w:r>
      <w:r w:rsidRPr="001A733A">
        <w:rPr>
          <w:rFonts w:ascii="PMingLiU" w:hAnsi="PMingLiU"/>
        </w:rPr>
        <w:t>(C)</w:t>
      </w:r>
      <w:r w:rsidRPr="001A733A">
        <w:rPr>
          <w:rFonts w:ascii="PMingLiU" w:hAnsi="PMingLiU"/>
          <w:color w:val="000000"/>
          <w:kern w:val="0"/>
        </w:rPr>
        <w:t>乙丙丁戊</w:t>
      </w:r>
      <w:r w:rsidRPr="001A733A">
        <w:rPr>
          <w:rFonts w:ascii="PMingLiU" w:hAnsi="PMingLiU" w:hint="eastAsia"/>
        </w:rPr>
        <w:t xml:space="preserve">　</w:t>
      </w:r>
      <w:r w:rsidRPr="001A733A">
        <w:rPr>
          <w:rFonts w:ascii="PMingLiU" w:hAnsi="PMingLiU"/>
        </w:rPr>
        <w:t>(D)</w:t>
      </w:r>
      <w:r w:rsidRPr="001A733A">
        <w:rPr>
          <w:rFonts w:ascii="PMingLiU" w:hAnsi="PMingLiU"/>
          <w:color w:val="000000"/>
          <w:kern w:val="0"/>
        </w:rPr>
        <w:t>甲丙丁戊</w:t>
      </w:r>
    </w:p>
    <w:p w:rsidR="001A733A" w:rsidRDefault="001A733A" w:rsidP="001A733A">
      <w:pPr>
        <w:rPr>
          <w:color w:val="000000"/>
          <w:kern w:val="0"/>
        </w:rPr>
      </w:pPr>
      <w:r>
        <w:rPr>
          <w:rFonts w:ascii="PMingLiU" w:hAnsi="PMingLiU"/>
          <w:color w:val="000000"/>
          <w:kern w:val="0"/>
        </w:rPr>
        <w:t>答案：</w:t>
      </w:r>
      <w:r w:rsidRPr="008278D7">
        <w:rPr>
          <w:color w:val="000000"/>
          <w:kern w:val="0"/>
        </w:rPr>
        <w:t>(B)</w:t>
      </w:r>
    </w:p>
    <w:p w:rsidR="001A733A" w:rsidRDefault="001A733A" w:rsidP="001A733A">
      <w:r>
        <w:rPr>
          <w:rFonts w:ascii="PMingLiU" w:hAnsi="PMingLiU"/>
        </w:rPr>
        <w:t>解析：</w:t>
      </w:r>
      <w:r>
        <w:t>(</w:t>
      </w:r>
      <w:r>
        <w:t>丙</w:t>
      </w:r>
      <w:r>
        <w:t>)</w:t>
      </w:r>
      <w:r>
        <w:t>大量外勞的引入，促使區域內產生文化與宗教的衝突。</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題號：0601-00089　　　</w:t>
      </w:r>
      <w:r>
        <w:rPr>
          <w:rFonts w:ascii="SMbarcode" w:eastAsia="SMbarcode" w:hAnsi="PMingLiU"/>
        </w:rPr>
        <w:t>*085606-0601-00089*</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color w:val="000000"/>
          <w:kern w:val="0"/>
        </w:rPr>
        <w:t>在全球化的潮流下，地方特色可藉由全球化而發展，有相得益彰的案例，但</w:t>
      </w:r>
      <w:r w:rsidRPr="001A733A">
        <w:rPr>
          <w:rFonts w:ascii="PMingLiU" w:hAnsi="PMingLiU"/>
          <w:color w:val="000000"/>
          <w:kern w:val="0"/>
          <w:u w:val="single"/>
        </w:rPr>
        <w:t>不</w:t>
      </w:r>
      <w:r w:rsidRPr="001A733A">
        <w:rPr>
          <w:rFonts w:ascii="PMingLiU" w:hAnsi="PMingLiU"/>
          <w:color w:val="000000"/>
          <w:kern w:val="0"/>
        </w:rPr>
        <w:t>包括下列何者？</w:t>
      </w:r>
      <w:r w:rsidRPr="001A733A">
        <w:rPr>
          <w:rFonts w:ascii="PMingLiU" w:hAnsi="PMingLiU" w:hint="eastAsia"/>
        </w:rPr>
        <w:t xml:space="preserve">　</w:t>
      </w:r>
      <w:r w:rsidRPr="001A733A">
        <w:rPr>
          <w:rFonts w:ascii="PMingLiU" w:hAnsi="PMingLiU"/>
        </w:rPr>
        <w:br/>
        <w:t>(A)臺灣珍珠奶茶在地特色全球行銷</w:t>
      </w:r>
      <w:r w:rsidRPr="001A733A">
        <w:rPr>
          <w:rFonts w:ascii="PMingLiU" w:hAnsi="PMingLiU" w:hint="eastAsia"/>
        </w:rPr>
        <w:t xml:space="preserve">　</w:t>
      </w:r>
      <w:r w:rsidRPr="001A733A">
        <w:rPr>
          <w:rFonts w:ascii="PMingLiU" w:hAnsi="PMingLiU"/>
        </w:rPr>
        <w:t>(B)有道路的地方幾乎就有捷安特滾動的雙輪載著臺灣的榮耀，捷安特成為臺灣產品全球化</w:t>
      </w:r>
      <w:r w:rsidRPr="001A733A">
        <w:rPr>
          <w:rFonts w:ascii="PMingLiU" w:hAnsi="PMingLiU" w:hint="eastAsia"/>
        </w:rPr>
        <w:t xml:space="preserve">　</w:t>
      </w:r>
      <w:r w:rsidRPr="001A733A">
        <w:rPr>
          <w:rFonts w:ascii="PMingLiU" w:hAnsi="PMingLiU"/>
        </w:rPr>
        <w:t>(C)以牛肉及豬肉漢堡為主要產品的麥當勞，在日本推出咖哩飯和照燒豬肉堡</w:t>
      </w:r>
      <w:r w:rsidRPr="001A733A">
        <w:rPr>
          <w:rFonts w:ascii="PMingLiU" w:hAnsi="PMingLiU" w:hint="eastAsia"/>
        </w:rPr>
        <w:t xml:space="preserve">　</w:t>
      </w:r>
      <w:r w:rsidRPr="001A733A">
        <w:rPr>
          <w:rFonts w:ascii="PMingLiU" w:hAnsi="PMingLiU"/>
        </w:rPr>
        <w:t>(D)亞特蘭大的奧運會主題曲，掀起全球的原住民音樂風潮</w:t>
      </w:r>
    </w:p>
    <w:p w:rsidR="001A733A" w:rsidRDefault="001A733A" w:rsidP="001A733A">
      <w:r>
        <w:rPr>
          <w:rFonts w:ascii="PMingLiU" w:hAnsi="PMingLiU"/>
        </w:rPr>
        <w:t>答案：</w:t>
      </w:r>
      <w:r>
        <w:t>(C)</w:t>
      </w:r>
    </w:p>
    <w:p w:rsidR="001A733A" w:rsidRDefault="001A733A" w:rsidP="001A733A">
      <w:r>
        <w:rPr>
          <w:rFonts w:ascii="PMingLiU" w:hAnsi="PMingLiU"/>
        </w:rPr>
        <w:t>解析：</w:t>
      </w:r>
      <w:r>
        <w:t>(C)</w:t>
      </w:r>
      <w:r>
        <w:t>僅是跨國企業，順應當地風俗進行調整在地化產品內容，並未造成此種在地化於全球大行其道。</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題號：0601-00090　　　</w:t>
      </w:r>
      <w:r>
        <w:rPr>
          <w:rFonts w:ascii="SMbarcode" w:eastAsia="SMbarcode" w:hAnsi="PMingLiU"/>
        </w:rPr>
        <w:t>*085606-0601-00090*</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地方透過原有的各種地方產業和傳統特色，賦予文化的意義和價值，甚至開發出新的地方文化活動和產業，以提供較高級的生活、遊憩和消費環境，轉型為具有特色的、精緻的第四級產業。臺灣紛紛推出各種地方祭典，以下選項何者</w:t>
      </w:r>
      <w:r w:rsidRPr="001A733A">
        <w:rPr>
          <w:rFonts w:ascii="PMingLiU" w:hAnsi="PMingLiU"/>
          <w:u w:val="single"/>
        </w:rPr>
        <w:t>錯誤</w:t>
      </w:r>
      <w:r w:rsidRPr="001A733A">
        <w:rPr>
          <w:rFonts w:ascii="PMingLiU" w:hAnsi="PMingLiU"/>
          <w:color w:val="000000"/>
          <w:kern w:val="0"/>
        </w:rPr>
        <w:t>？</w:t>
      </w:r>
      <w:r w:rsidRPr="001A733A">
        <w:rPr>
          <w:rFonts w:ascii="PMingLiU" w:hAnsi="PMingLiU" w:hint="eastAsia"/>
        </w:rPr>
        <w:t xml:space="preserve">　</w:t>
      </w:r>
      <w:r w:rsidRPr="001A733A">
        <w:rPr>
          <w:rFonts w:ascii="PMingLiU" w:hAnsi="PMingLiU"/>
        </w:rPr>
        <w:br/>
        <w:t>(A)</w:t>
      </w:r>
      <w:r w:rsidRPr="001A733A">
        <w:rPr>
          <w:rFonts w:ascii="PMingLiU" w:hAnsi="PMingLiU"/>
          <w:color w:val="000000"/>
          <w:kern w:val="0"/>
        </w:rPr>
        <w:t>貢寮</w:t>
      </w:r>
      <w:r w:rsidRPr="001A733A">
        <w:rPr>
          <w:rFonts w:ascii="PMingLiU" w:hAnsi="PMingLiU"/>
        </w:rPr>
        <w:t>花火節</w:t>
      </w:r>
      <w:r w:rsidRPr="001A733A">
        <w:rPr>
          <w:rFonts w:ascii="PMingLiU" w:hAnsi="PMingLiU" w:hint="eastAsia"/>
        </w:rPr>
        <w:t xml:space="preserve">　</w:t>
      </w:r>
      <w:r w:rsidRPr="001A733A">
        <w:rPr>
          <w:rFonts w:ascii="PMingLiU" w:hAnsi="PMingLiU"/>
        </w:rPr>
        <w:t>(B)苗栗桐花季</w:t>
      </w:r>
      <w:r w:rsidRPr="001A733A">
        <w:rPr>
          <w:rFonts w:ascii="PMingLiU" w:hAnsi="PMingLiU" w:hint="eastAsia"/>
        </w:rPr>
        <w:t xml:space="preserve">　</w:t>
      </w:r>
      <w:r w:rsidRPr="001A733A">
        <w:rPr>
          <w:rFonts w:ascii="PMingLiU" w:hAnsi="PMingLiU"/>
        </w:rPr>
        <w:t>(C)</w:t>
      </w:r>
      <w:r w:rsidRPr="001A733A">
        <w:rPr>
          <w:rFonts w:ascii="PMingLiU" w:hAnsi="PMingLiU"/>
          <w:color w:val="000000"/>
        </w:rPr>
        <w:t>鶯</w:t>
      </w:r>
      <w:r w:rsidRPr="001A733A">
        <w:rPr>
          <w:rFonts w:ascii="PMingLiU" w:hAnsi="PMingLiU"/>
        </w:rPr>
        <w:t>歌陶瓷嘉年華</w:t>
      </w:r>
      <w:r w:rsidRPr="001A733A">
        <w:rPr>
          <w:rFonts w:ascii="PMingLiU" w:hAnsi="PMingLiU" w:hint="eastAsia"/>
        </w:rPr>
        <w:t xml:space="preserve">　</w:t>
      </w:r>
      <w:r w:rsidRPr="001A733A">
        <w:rPr>
          <w:rFonts w:ascii="PMingLiU" w:hAnsi="PMingLiU"/>
        </w:rPr>
        <w:t>(D)白河蓮花節</w:t>
      </w:r>
    </w:p>
    <w:p w:rsidR="001A733A" w:rsidRDefault="001A733A" w:rsidP="001A733A">
      <w:r>
        <w:rPr>
          <w:rFonts w:ascii="PMingLiU" w:hAnsi="PMingLiU"/>
        </w:rPr>
        <w:t>答案：</w:t>
      </w:r>
      <w:r>
        <w:t>(A)</w:t>
      </w:r>
    </w:p>
    <w:p w:rsidR="001A733A" w:rsidRDefault="001A733A" w:rsidP="001A733A">
      <w:r>
        <w:rPr>
          <w:rFonts w:ascii="PMingLiU" w:hAnsi="PMingLiU"/>
        </w:rPr>
        <w:t>解析：</w:t>
      </w:r>
      <w:r>
        <w:t>貢寮應為海洋音樂季，澎湖則是花火節。</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題號：0601-00091　　　</w:t>
      </w:r>
      <w:r>
        <w:rPr>
          <w:rFonts w:ascii="SMbarcode" w:eastAsia="SMbarcode" w:hAnsi="PMingLiU"/>
        </w:rPr>
        <w:t>*085606-0601-00091*</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(甲)活動空間範圍的逐漸擴大；(乙)活動空間範圍的逐漸縮小；(丙)人類活動的相互影響與相互依賴；(丁)人類活動的獨立，並不相互依賴。全球化的意涵應包括哪些？</w:t>
      </w:r>
      <w:r w:rsidRPr="001A733A">
        <w:rPr>
          <w:rFonts w:ascii="PMingLiU" w:hAnsi="PMingLiU" w:hint="eastAsia"/>
        </w:rPr>
        <w:t xml:space="preserve">　</w:t>
      </w:r>
      <w:r w:rsidRPr="001A733A">
        <w:rPr>
          <w:rFonts w:ascii="PMingLiU" w:hAnsi="PMingLiU"/>
        </w:rPr>
        <w:br/>
        <w:t>(A)甲丙</w:t>
      </w:r>
      <w:r w:rsidRPr="001A733A">
        <w:rPr>
          <w:rFonts w:ascii="PMingLiU" w:hAnsi="PMingLiU" w:hint="eastAsia"/>
        </w:rPr>
        <w:t xml:space="preserve">　</w:t>
      </w:r>
      <w:r w:rsidRPr="001A733A">
        <w:rPr>
          <w:rFonts w:ascii="PMingLiU" w:hAnsi="PMingLiU"/>
        </w:rPr>
        <w:t>(B)甲丁</w:t>
      </w:r>
      <w:r w:rsidRPr="001A733A">
        <w:rPr>
          <w:rFonts w:ascii="PMingLiU" w:hAnsi="PMingLiU" w:hint="eastAsia"/>
        </w:rPr>
        <w:t xml:space="preserve">　</w:t>
      </w:r>
      <w:r w:rsidRPr="001A733A">
        <w:rPr>
          <w:rFonts w:ascii="PMingLiU" w:hAnsi="PMingLiU"/>
        </w:rPr>
        <w:t>(C)乙丙</w:t>
      </w:r>
      <w:r w:rsidRPr="001A733A">
        <w:rPr>
          <w:rFonts w:ascii="PMingLiU" w:hAnsi="PMingLiU" w:hint="eastAsia"/>
        </w:rPr>
        <w:t xml:space="preserve">　</w:t>
      </w:r>
      <w:r w:rsidRPr="001A733A">
        <w:rPr>
          <w:rFonts w:ascii="PMingLiU" w:hAnsi="PMingLiU"/>
        </w:rPr>
        <w:t>(D)乙丁</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題號：0601-00092　　　</w:t>
      </w:r>
      <w:r>
        <w:rPr>
          <w:rFonts w:ascii="SMbarcode" w:eastAsia="SMbarcode" w:hAnsi="PMingLiU"/>
        </w:rPr>
        <w:t>*085606-0601-00092*</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附圖呈現英國某一家族四代活動空間的變遷，何選項的意義與該圖片說明全球化現象的意義相同？</w:t>
      </w:r>
      <w:r w:rsidRPr="001A733A">
        <w:rPr>
          <w:rFonts w:ascii="PMingLiU" w:hAnsi="PMingLiU" w:hint="eastAsia"/>
        </w:rPr>
        <w:br/>
      </w:r>
      <w:r w:rsidR="00C767FA" w:rsidRPr="001A733A">
        <w:rPr>
          <w:rFonts w:ascii="PMingLiU" w:hAnsi="PMingLiU"/>
          <w:noProof/>
        </w:rPr>
        <w:drawing>
          <wp:inline distT="0" distB="0" distL="0" distR="0">
            <wp:extent cx="2867025" cy="20955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7025" cy="2095500"/>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br/>
        <w:t>(A)泛歐亞鐵路通車，北京到柏林只需12天</w:t>
      </w:r>
      <w:r w:rsidRPr="001A733A">
        <w:rPr>
          <w:rFonts w:ascii="PMingLiU" w:hAnsi="PMingLiU" w:hint="eastAsia"/>
        </w:rPr>
        <w:t xml:space="preserve">　</w:t>
      </w:r>
      <w:r w:rsidRPr="001A733A">
        <w:rPr>
          <w:rFonts w:ascii="PMingLiU" w:hAnsi="PMingLiU"/>
        </w:rPr>
        <w:t>(B)歐洲國家簽訂申根公約</w:t>
      </w:r>
      <w:r w:rsidRPr="001A733A">
        <w:rPr>
          <w:rFonts w:ascii="PMingLiU" w:hAnsi="PMingLiU" w:hint="eastAsia"/>
        </w:rPr>
        <w:t xml:space="preserve">　</w:t>
      </w:r>
      <w:r w:rsidRPr="001A733A">
        <w:rPr>
          <w:rFonts w:ascii="PMingLiU" w:hAnsi="PMingLiU"/>
        </w:rPr>
        <w:t>(C)臺灣可以全天候接收各國股市漲跌變化</w:t>
      </w:r>
      <w:r w:rsidRPr="001A733A">
        <w:rPr>
          <w:rFonts w:ascii="PMingLiU" w:hAnsi="PMingLiU" w:hint="eastAsia"/>
        </w:rPr>
        <w:t xml:space="preserve">　</w:t>
      </w:r>
      <w:r w:rsidRPr="001A733A">
        <w:rPr>
          <w:rFonts w:ascii="PMingLiU" w:hAnsi="PMingLiU"/>
        </w:rPr>
        <w:t>(D)電影「阿凡達」的賣座暢銷於世界各地</w:t>
      </w:r>
    </w:p>
    <w:p w:rsidR="001A733A" w:rsidRDefault="001A733A" w:rsidP="001A733A">
      <w:r>
        <w:rPr>
          <w:rFonts w:ascii="PMingLiU" w:hAnsi="PMingLiU"/>
        </w:rPr>
        <w:t>答案：</w:t>
      </w:r>
      <w:r>
        <w:t>(A)</w:t>
      </w:r>
    </w:p>
    <w:p w:rsidR="001A733A" w:rsidRDefault="001A733A" w:rsidP="001A733A">
      <w:r>
        <w:rPr>
          <w:rFonts w:ascii="PMingLiU" w:hAnsi="PMingLiU"/>
        </w:rPr>
        <w:t>解析：</w:t>
      </w:r>
      <w:r>
        <w:t>(A)</w:t>
      </w:r>
      <w:r>
        <w:t>突顯活動空間範圍的逐漸擴大是由於距離障礙的減弱</w:t>
      </w:r>
      <w:r>
        <w:br/>
        <w:t>(B)</w:t>
      </w:r>
      <w:r>
        <w:t>邊界模糊化科技降低時差阻礙</w:t>
      </w:r>
      <w:r>
        <w:br/>
        <w:t>(C)</w:t>
      </w:r>
      <w:r>
        <w:t>網路科技發達可以快速獲取資訊</w:t>
      </w:r>
      <w:r>
        <w:br/>
        <w:t>(D)</w:t>
      </w:r>
      <w:r>
        <w:t>文化全球化的現象</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題號：0601-00093　　　</w:t>
      </w:r>
      <w:r>
        <w:rPr>
          <w:rFonts w:ascii="SMbarcode" w:eastAsia="SMbarcode" w:hAnsi="PMingLiU"/>
        </w:rPr>
        <w:t>*085606-0601-00093*</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全球化的過程，錢流、物流及資訊流的流動快速而驚人，和下列何項科技的發展迅速密切相關？</w:t>
      </w:r>
      <w:r w:rsidRPr="001A733A">
        <w:rPr>
          <w:rFonts w:ascii="PMingLiU" w:hAnsi="PMingLiU" w:hint="eastAsia"/>
        </w:rPr>
        <w:t xml:space="preserve">　</w:t>
      </w:r>
      <w:r w:rsidRPr="001A733A">
        <w:rPr>
          <w:rFonts w:ascii="PMingLiU" w:hAnsi="PMingLiU"/>
        </w:rPr>
        <w:br/>
        <w:t>(A)綠色革命</w:t>
      </w:r>
      <w:r w:rsidRPr="001A733A">
        <w:rPr>
          <w:rFonts w:ascii="PMingLiU" w:hAnsi="PMingLiU" w:hint="eastAsia"/>
        </w:rPr>
        <w:t xml:space="preserve">　</w:t>
      </w:r>
      <w:r w:rsidRPr="001A733A">
        <w:rPr>
          <w:rFonts w:ascii="PMingLiU" w:hAnsi="PMingLiU"/>
        </w:rPr>
        <w:t>(B)生質能源</w:t>
      </w:r>
      <w:r w:rsidRPr="001A733A">
        <w:rPr>
          <w:rFonts w:ascii="PMingLiU" w:hAnsi="PMingLiU" w:hint="eastAsia"/>
        </w:rPr>
        <w:t xml:space="preserve">　</w:t>
      </w:r>
      <w:r w:rsidRPr="001A733A">
        <w:rPr>
          <w:rFonts w:ascii="PMingLiU" w:hAnsi="PMingLiU"/>
        </w:rPr>
        <w:t>(C)網際網路</w:t>
      </w:r>
      <w:r w:rsidRPr="001A733A">
        <w:rPr>
          <w:rFonts w:ascii="PMingLiU" w:hAnsi="PMingLiU" w:hint="eastAsia"/>
        </w:rPr>
        <w:t xml:space="preserve">　</w:t>
      </w:r>
      <w:r w:rsidRPr="001A733A">
        <w:rPr>
          <w:rFonts w:ascii="PMingLiU" w:hAnsi="PMingLiU"/>
        </w:rPr>
        <w:t>(D)高鐵運輸</w:t>
      </w:r>
    </w:p>
    <w:p w:rsidR="001A733A" w:rsidRDefault="001A733A" w:rsidP="001A733A">
      <w:r>
        <w:rPr>
          <w:rFonts w:ascii="PMingLiU" w:hAnsi="PMingLiU"/>
        </w:rPr>
        <w:t>答案：</w:t>
      </w:r>
      <w:r>
        <w:t>(C)</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題號：0601-00094　　　</w:t>
      </w:r>
      <w:r>
        <w:rPr>
          <w:rFonts w:ascii="SMbarcode" w:eastAsia="SMbarcode" w:hAnsi="PMingLiU"/>
        </w:rPr>
        <w:t>*085606-0601-00094*</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(甲)北美；(乙)西北歐；(丙)日本；(丁)紐澳；(戊)中南美洲；(己)中國。各國跨國企業透過投資、貿易與生產鏈的分工將世界整合起來，形成新的經濟形勢，核心區域應包括幾項？</w:t>
      </w:r>
      <w:r w:rsidRPr="001A733A">
        <w:rPr>
          <w:rFonts w:ascii="PMingLiU" w:hAnsi="PMingLiU" w:hint="eastAsia"/>
        </w:rPr>
        <w:t xml:space="preserve">　</w:t>
      </w:r>
      <w:r w:rsidRPr="001A733A">
        <w:rPr>
          <w:rFonts w:ascii="PMingLiU" w:hAnsi="PMingLiU"/>
        </w:rPr>
        <w:br/>
        <w:t>(A)4項</w:t>
      </w:r>
      <w:r w:rsidRPr="001A733A">
        <w:rPr>
          <w:rFonts w:ascii="PMingLiU" w:hAnsi="PMingLiU" w:hint="eastAsia"/>
        </w:rPr>
        <w:t xml:space="preserve">　</w:t>
      </w:r>
      <w:r w:rsidRPr="001A733A">
        <w:rPr>
          <w:rFonts w:ascii="PMingLiU" w:hAnsi="PMingLiU"/>
        </w:rPr>
        <w:t>(B)3項</w:t>
      </w:r>
      <w:r w:rsidRPr="001A733A">
        <w:rPr>
          <w:rFonts w:ascii="PMingLiU" w:hAnsi="PMingLiU" w:hint="eastAsia"/>
        </w:rPr>
        <w:t xml:space="preserve">　</w:t>
      </w:r>
      <w:r w:rsidRPr="001A733A">
        <w:rPr>
          <w:rFonts w:ascii="PMingLiU" w:hAnsi="PMingLiU"/>
        </w:rPr>
        <w:t>(C)2項</w:t>
      </w:r>
      <w:r w:rsidRPr="001A733A">
        <w:rPr>
          <w:rFonts w:ascii="PMingLiU" w:hAnsi="PMingLiU" w:hint="eastAsia"/>
        </w:rPr>
        <w:t xml:space="preserve">　</w:t>
      </w:r>
      <w:r w:rsidRPr="001A733A">
        <w:rPr>
          <w:rFonts w:ascii="PMingLiU" w:hAnsi="PMingLiU"/>
        </w:rPr>
        <w:t>(D)1項</w:t>
      </w:r>
    </w:p>
    <w:p w:rsidR="001A733A" w:rsidRDefault="001A733A" w:rsidP="001A733A">
      <w:r>
        <w:rPr>
          <w:rFonts w:ascii="PMingLiU" w:hAnsi="PMingLiU"/>
        </w:rPr>
        <w:t>答案：</w:t>
      </w:r>
      <w:r>
        <w:t>(A)</w:t>
      </w:r>
    </w:p>
    <w:p w:rsidR="001A733A" w:rsidRDefault="001A733A" w:rsidP="001A733A">
      <w:r>
        <w:rPr>
          <w:rFonts w:ascii="PMingLiU" w:hAnsi="PMingLiU"/>
        </w:rPr>
        <w:t>解析：</w:t>
      </w:r>
      <w:r>
        <w:t>北美、西北歐、日本與紐澳為主的區域成為全球的經濟核心區，大部分非洲與部分中南美洲、亞洲國家則為經濟邊陲區，中國屬於半邊陲。</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題號：0601-00095　　　</w:t>
      </w:r>
      <w:r>
        <w:rPr>
          <w:rFonts w:ascii="SMbarcode" w:eastAsia="SMbarcode" w:hAnsi="PMingLiU"/>
        </w:rPr>
        <w:t>*085606-0601-00095*</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歐盟簽訂「申根公約」最能突顯全球化世界的何種影響？</w:t>
      </w:r>
      <w:r w:rsidRPr="001A733A">
        <w:rPr>
          <w:rFonts w:ascii="PMingLiU" w:hAnsi="PMingLiU" w:hint="eastAsia"/>
        </w:rPr>
        <w:t xml:space="preserve">　</w:t>
      </w:r>
      <w:r w:rsidRPr="001A733A">
        <w:rPr>
          <w:rFonts w:ascii="PMingLiU" w:hAnsi="PMingLiU"/>
        </w:rPr>
        <w:br/>
        <w:t>(A)核心與邊陲的世界</w:t>
      </w:r>
      <w:r w:rsidRPr="001A733A">
        <w:rPr>
          <w:rFonts w:ascii="PMingLiU" w:hAnsi="PMingLiU" w:hint="eastAsia"/>
        </w:rPr>
        <w:t xml:space="preserve">　</w:t>
      </w:r>
      <w:r w:rsidRPr="001A733A">
        <w:rPr>
          <w:rFonts w:ascii="PMingLiU" w:hAnsi="PMingLiU"/>
        </w:rPr>
        <w:t>(B)快速與慢速的世界</w:t>
      </w:r>
      <w:r w:rsidRPr="001A733A">
        <w:rPr>
          <w:rFonts w:ascii="PMingLiU" w:hAnsi="PMingLiU" w:hint="eastAsia"/>
        </w:rPr>
        <w:t xml:space="preserve">　</w:t>
      </w:r>
      <w:r w:rsidRPr="001A733A">
        <w:rPr>
          <w:rFonts w:ascii="PMingLiU" w:hAnsi="PMingLiU"/>
        </w:rPr>
        <w:t>(C)無國界的世界</w:t>
      </w:r>
      <w:r w:rsidRPr="001A733A">
        <w:rPr>
          <w:rFonts w:ascii="PMingLiU" w:hAnsi="PMingLiU" w:hint="eastAsia"/>
        </w:rPr>
        <w:t xml:space="preserve">　</w:t>
      </w:r>
      <w:r w:rsidRPr="001A733A">
        <w:rPr>
          <w:rFonts w:ascii="PMingLiU" w:hAnsi="PMingLiU"/>
        </w:rPr>
        <w:t>(D)無疆界市場</w:t>
      </w:r>
    </w:p>
    <w:p w:rsidR="001A733A" w:rsidRDefault="001A733A" w:rsidP="001A733A">
      <w:r>
        <w:rPr>
          <w:rFonts w:ascii="PMingLiU" w:hAnsi="PMingLiU"/>
        </w:rPr>
        <w:t>答案：</w:t>
      </w:r>
      <w:r>
        <w:t>(C)</w:t>
      </w:r>
    </w:p>
    <w:p w:rsidR="001A733A" w:rsidRDefault="001A733A" w:rsidP="001A733A">
      <w:r>
        <w:rPr>
          <w:rFonts w:ascii="PMingLiU" w:hAnsi="PMingLiU"/>
        </w:rPr>
        <w:t>解析：</w:t>
      </w:r>
      <w:r>
        <w:t>申根公約有利歐洲各國人民的移動，造成無國界的世界。</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題號：0601-00096　　　</w:t>
      </w:r>
      <w:r>
        <w:rPr>
          <w:rFonts w:ascii="SMbarcode" w:eastAsia="SMbarcode" w:hAnsi="PMingLiU"/>
        </w:rPr>
        <w:t>*085606-0601-00096*</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個人、團體、公司、組織、單位與社群同時擁有「思考全球化，行動在地化」的意願與能力，但</w:t>
      </w:r>
      <w:r w:rsidRPr="001A733A">
        <w:rPr>
          <w:rFonts w:ascii="PMingLiU" w:hAnsi="PMingLiU"/>
          <w:u w:val="single"/>
        </w:rPr>
        <w:t>不包括</w:t>
      </w:r>
      <w:r w:rsidRPr="001A733A">
        <w:rPr>
          <w:rFonts w:ascii="PMingLiU" w:hAnsi="PMingLiU"/>
        </w:rPr>
        <w:t>以下何選項？</w:t>
      </w:r>
      <w:r w:rsidRPr="001A733A">
        <w:rPr>
          <w:rFonts w:ascii="PMingLiU" w:hAnsi="PMingLiU" w:hint="eastAsia"/>
        </w:rPr>
        <w:t xml:space="preserve">　</w:t>
      </w:r>
      <w:r w:rsidRPr="001A733A">
        <w:rPr>
          <w:rFonts w:ascii="PMingLiU" w:hAnsi="PMingLiU"/>
        </w:rPr>
        <w:br/>
        <w:t>(A)美國藍調音樂CD出現於臺灣的唱片行</w:t>
      </w:r>
      <w:r w:rsidRPr="001A733A">
        <w:rPr>
          <w:rFonts w:ascii="PMingLiU" w:hAnsi="PMingLiU" w:hint="eastAsia"/>
        </w:rPr>
        <w:t xml:space="preserve">　</w:t>
      </w:r>
      <w:r w:rsidRPr="001A733A">
        <w:rPr>
          <w:rFonts w:ascii="PMingLiU" w:hAnsi="PMingLiU"/>
        </w:rPr>
        <w:t>(B)星巴克在中國北京紫禁城中融入典雅的建築裡</w:t>
      </w:r>
      <w:r w:rsidRPr="001A733A">
        <w:rPr>
          <w:rFonts w:ascii="PMingLiU" w:hAnsi="PMingLiU" w:hint="eastAsia"/>
        </w:rPr>
        <w:t xml:space="preserve">　</w:t>
      </w:r>
      <w:r w:rsidRPr="001A733A">
        <w:rPr>
          <w:rFonts w:ascii="PMingLiU" w:hAnsi="PMingLiU"/>
        </w:rPr>
        <w:t>(C)利用行動電話GPS定位，穆斯林得以向聖地麥加朝拜</w:t>
      </w:r>
      <w:r w:rsidRPr="001A733A">
        <w:rPr>
          <w:rFonts w:ascii="PMingLiU" w:hAnsi="PMingLiU" w:hint="eastAsia"/>
        </w:rPr>
        <w:t xml:space="preserve">　</w:t>
      </w:r>
      <w:r w:rsidRPr="001A733A">
        <w:rPr>
          <w:rFonts w:ascii="PMingLiU" w:hAnsi="PMingLiU"/>
        </w:rPr>
        <w:t>(D)悠閒自在的麥當勞叔叔，跑去泰國卻是虔誠佛緣</w:t>
      </w:r>
    </w:p>
    <w:p w:rsidR="001A733A" w:rsidRDefault="001A733A" w:rsidP="001A733A">
      <w:r>
        <w:rPr>
          <w:rFonts w:ascii="PMingLiU" w:hAnsi="PMingLiU"/>
        </w:rPr>
        <w:t>答案：</w:t>
      </w:r>
      <w:r>
        <w:t>(A)</w:t>
      </w:r>
    </w:p>
    <w:p w:rsidR="001A733A" w:rsidRDefault="001A733A" w:rsidP="001A733A">
      <w:r>
        <w:rPr>
          <w:rFonts w:ascii="PMingLiU" w:hAnsi="PMingLiU"/>
        </w:rPr>
        <w:t>解析：</w:t>
      </w:r>
      <w:r>
        <w:t>(A)</w:t>
      </w:r>
      <w:r>
        <w:t>這是某在地強勢文化突顯於全球。</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題號：0601-00097　　　</w:t>
      </w:r>
      <w:r>
        <w:rPr>
          <w:rFonts w:ascii="SMbarcode" w:eastAsia="SMbarcode" w:hAnsi="PMingLiU"/>
        </w:rPr>
        <w:t>*085606-0601-00097*</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地方透過原有的各種地方產業和傳統特色，賦予文化的意義和價值，甚至開發出新的地方文化活動和產業，以提供較高級的生活、遊憩和消費環境，轉型為具有特色的、精緻的第四級產業。臺灣紛紛推出各種地方祭典，屏東東港應以何者作為地方之祭典主題？</w:t>
      </w:r>
      <w:r w:rsidRPr="001A733A">
        <w:rPr>
          <w:rFonts w:ascii="PMingLiU" w:hAnsi="PMingLiU" w:hint="eastAsia"/>
        </w:rPr>
        <w:t xml:space="preserve">　</w:t>
      </w:r>
      <w:r w:rsidRPr="001A733A">
        <w:rPr>
          <w:rFonts w:ascii="PMingLiU" w:hAnsi="PMingLiU"/>
        </w:rPr>
        <w:br/>
        <w:t>(A)木雕</w:t>
      </w:r>
      <w:r w:rsidRPr="001A733A">
        <w:rPr>
          <w:rFonts w:ascii="PMingLiU" w:hAnsi="PMingLiU" w:hint="eastAsia"/>
        </w:rPr>
        <w:t xml:space="preserve">　</w:t>
      </w:r>
      <w:r w:rsidRPr="001A733A">
        <w:rPr>
          <w:rFonts w:ascii="PMingLiU" w:hAnsi="PMingLiU"/>
        </w:rPr>
        <w:t>(B)桐花</w:t>
      </w:r>
      <w:r w:rsidRPr="001A733A">
        <w:rPr>
          <w:rFonts w:ascii="PMingLiU" w:hAnsi="PMingLiU" w:hint="eastAsia"/>
        </w:rPr>
        <w:t xml:space="preserve">　</w:t>
      </w:r>
      <w:r w:rsidRPr="001A733A">
        <w:rPr>
          <w:rFonts w:ascii="PMingLiU" w:hAnsi="PMingLiU"/>
        </w:rPr>
        <w:t>(C)陶瓷</w:t>
      </w:r>
      <w:r w:rsidRPr="001A733A">
        <w:rPr>
          <w:rFonts w:ascii="PMingLiU" w:hAnsi="PMingLiU" w:hint="eastAsia"/>
        </w:rPr>
        <w:t xml:space="preserve">　</w:t>
      </w:r>
      <w:r w:rsidRPr="001A733A">
        <w:rPr>
          <w:rFonts w:ascii="PMingLiU" w:hAnsi="PMingLiU"/>
        </w:rPr>
        <w:t>(D)黑鮪魚</w:t>
      </w:r>
    </w:p>
    <w:p w:rsidR="001A733A" w:rsidRDefault="001A733A" w:rsidP="001A733A">
      <w:r>
        <w:rPr>
          <w:rFonts w:ascii="PMingLiU" w:hAnsi="PMingLiU"/>
        </w:rPr>
        <w:t>答案：</w:t>
      </w:r>
      <w:r>
        <w:t>(D)</w:t>
      </w:r>
    </w:p>
    <w:p w:rsidR="001A733A" w:rsidRDefault="001A733A" w:rsidP="001A733A">
      <w:r>
        <w:rPr>
          <w:rFonts w:ascii="PMingLiU" w:hAnsi="PMingLiU"/>
        </w:rPr>
        <w:t>解析：</w:t>
      </w:r>
      <w:r>
        <w:t>(A)</w:t>
      </w:r>
      <w:r>
        <w:t>三義：木雕節</w:t>
      </w:r>
      <w:r>
        <w:br/>
        <w:t>(B)</w:t>
      </w:r>
      <w:r>
        <w:t>苗栗：桐花季</w:t>
      </w:r>
      <w:r>
        <w:br/>
        <w:t>(C)</w:t>
      </w:r>
      <w:r>
        <w:t>鶯歌：陶瓷嘉年華</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題號：0601-00098　　　</w:t>
      </w:r>
      <w:r>
        <w:rPr>
          <w:rFonts w:ascii="SMbarcode" w:eastAsia="SMbarcode" w:hAnsi="PMingLiU"/>
        </w:rPr>
        <w:t>*085606-0601-00098*</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2007年某日，全球股市突然無預警暴跌，可能原因與過去某國利率偏低，因此許多某國歐巴桑向銀行借低利的該國貨幣，換成外幣</w:t>
      </w:r>
      <w:r w:rsidRPr="001A733A">
        <w:rPr>
          <w:rFonts w:ascii="PMingLiU" w:hAnsi="PMingLiU" w:hint="eastAsia"/>
        </w:rPr>
        <w:t>（</w:t>
      </w:r>
      <w:r w:rsidRPr="001A733A">
        <w:rPr>
          <w:rFonts w:ascii="PMingLiU" w:hAnsi="PMingLiU"/>
        </w:rPr>
        <w:t>如美元</w:t>
      </w:r>
      <w:r w:rsidRPr="001A733A">
        <w:rPr>
          <w:rFonts w:ascii="PMingLiU" w:hAnsi="PMingLiU" w:hint="eastAsia"/>
        </w:rPr>
        <w:t>）</w:t>
      </w:r>
      <w:r w:rsidRPr="001A733A">
        <w:rPr>
          <w:rFonts w:ascii="PMingLiU" w:hAnsi="PMingLiU"/>
        </w:rPr>
        <w:t>，來購買其他國家的資產</w:t>
      </w:r>
      <w:r w:rsidRPr="001A733A">
        <w:rPr>
          <w:rFonts w:ascii="PMingLiU" w:hAnsi="PMingLiU" w:hint="eastAsia"/>
        </w:rPr>
        <w:t>（</w:t>
      </w:r>
      <w:r w:rsidRPr="001A733A">
        <w:rPr>
          <w:rFonts w:ascii="PMingLiU" w:hAnsi="PMingLiU"/>
        </w:rPr>
        <w:t>如美國股票或債券</w:t>
      </w:r>
      <w:r w:rsidRPr="001A733A">
        <w:rPr>
          <w:rFonts w:ascii="PMingLiU" w:hAnsi="PMingLiU" w:hint="eastAsia"/>
        </w:rPr>
        <w:t>）</w:t>
      </w:r>
      <w:r w:rsidRPr="001A733A">
        <w:rPr>
          <w:rFonts w:ascii="PMingLiU" w:hAnsi="PMingLiU"/>
        </w:rPr>
        <w:t>。這種賺取利息差距的套利手法，就是所謂的「息差交易」。請問：某國是指何國？</w:t>
      </w:r>
      <w:r w:rsidRPr="001A733A">
        <w:rPr>
          <w:rFonts w:ascii="PMingLiU" w:hAnsi="PMingLiU" w:hint="eastAsia"/>
        </w:rPr>
        <w:t xml:space="preserve">　</w:t>
      </w:r>
      <w:r w:rsidRPr="001A733A">
        <w:rPr>
          <w:rFonts w:ascii="PMingLiU" w:hAnsi="PMingLiU"/>
        </w:rPr>
        <w:br/>
        <w:t>(A)日本</w:t>
      </w:r>
      <w:r w:rsidRPr="001A733A">
        <w:rPr>
          <w:rFonts w:ascii="PMingLiU" w:hAnsi="PMingLiU" w:hint="eastAsia"/>
        </w:rPr>
        <w:t xml:space="preserve">　</w:t>
      </w:r>
      <w:r w:rsidRPr="001A733A">
        <w:rPr>
          <w:rFonts w:ascii="PMingLiU" w:hAnsi="PMingLiU"/>
        </w:rPr>
        <w:t>(B)臺灣</w:t>
      </w:r>
      <w:r w:rsidRPr="001A733A">
        <w:rPr>
          <w:rFonts w:ascii="PMingLiU" w:hAnsi="PMingLiU" w:hint="eastAsia"/>
        </w:rPr>
        <w:t xml:space="preserve">　</w:t>
      </w:r>
      <w:r w:rsidRPr="001A733A">
        <w:rPr>
          <w:rFonts w:ascii="PMingLiU" w:hAnsi="PMingLiU"/>
        </w:rPr>
        <w:t>(C)新加坡</w:t>
      </w:r>
      <w:r w:rsidRPr="001A733A">
        <w:rPr>
          <w:rFonts w:ascii="PMingLiU" w:hAnsi="PMingLiU" w:hint="eastAsia"/>
        </w:rPr>
        <w:t xml:space="preserve">　</w:t>
      </w:r>
      <w:r w:rsidRPr="001A733A">
        <w:rPr>
          <w:rFonts w:ascii="PMingLiU" w:hAnsi="PMingLiU"/>
        </w:rPr>
        <w:t>(D)南韓</w:t>
      </w:r>
    </w:p>
    <w:p w:rsidR="001A733A" w:rsidRDefault="001A733A" w:rsidP="001A733A">
      <w:r>
        <w:rPr>
          <w:rFonts w:ascii="PMingLiU" w:hAnsi="PMingLiU"/>
        </w:rPr>
        <w:t>答案：</w:t>
      </w:r>
      <w:r>
        <w:t>(A)</w:t>
      </w:r>
    </w:p>
    <w:p w:rsidR="001A733A" w:rsidRDefault="001A733A" w:rsidP="001A733A">
      <w:r>
        <w:rPr>
          <w:rFonts w:ascii="PMingLiU" w:hAnsi="PMingLiU"/>
        </w:rPr>
        <w:t>解析：</w:t>
      </w:r>
      <w:r>
        <w:t>日本的已婚婦女，多半在家相夫教子，錢往往都存銀行定存，但是日本長期低利率，然後終身僱用制度瓦解後老公也可能會失業，所以有些太太們就把定存解約去轉存外幣，享受較高的利率，同時還可以賺外幣升值。這些太太們，就被稱為渡邊太太，因為很多人去外商銀行開戶時，剛好都姓渡邊。渡邊太太的見識不見得很專業，但透過口耳相傳，導致動作一致，她們的總資金規模，足已影響到匯率。</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題號：0601-00099　　　</w:t>
      </w:r>
      <w:r>
        <w:rPr>
          <w:rFonts w:ascii="SMbarcode" w:eastAsia="SMbarcode" w:hAnsi="PMingLiU"/>
        </w:rPr>
        <w:t>*085606-0601-00099*</w:t>
      </w:r>
      <w:r>
        <w:rPr>
          <w:rFonts w:ascii="PMingLiU" w:hAnsi="PMingLiU"/>
        </w:rPr>
        <w:t xml:space="preserve">　　　難易度：中　　　出處：補充試題</w:t>
      </w:r>
    </w:p>
    <w:p w:rsidR="001A733A" w:rsidRDefault="001A733A" w:rsidP="001A733A">
      <w:pPr>
        <w:rPr>
          <w:rFonts w:ascii="PMingLiU" w:hAnsi="PMingLiU"/>
        </w:rPr>
      </w:pPr>
      <w:r w:rsidRPr="001A733A">
        <w:rPr>
          <w:rFonts w:ascii="PMingLiU" w:hAnsi="PMingLiU"/>
        </w:rPr>
        <w:t>已開發國家在全球化的過程中占盡先機，獲得巨大的利益，然而這些好處也只集中在少數幾個經濟發展程度較高的都市而已，對國內其他發展條件較差的地方而言，全球化卻帶來不同的衝擊，下列何者正確？(甲)勞力密集型產業競爭力下降；(乙)非技術性勞工需求減少；(丙)失業人口增加；(丁)城鄉界線日漸模糊；(戊)投資資金比重下降。</w:t>
      </w:r>
      <w:r w:rsidRPr="001A733A">
        <w:rPr>
          <w:rFonts w:ascii="PMingLiU" w:hAnsi="PMingLiU" w:hint="eastAsia"/>
        </w:rPr>
        <w:t xml:space="preserve">　</w:t>
      </w:r>
      <w:r w:rsidRPr="001A733A">
        <w:rPr>
          <w:rFonts w:ascii="PMingLiU" w:hAnsi="PMingLiU"/>
        </w:rPr>
        <w:br/>
        <w:t>(A)甲乙丙丁</w:t>
      </w:r>
      <w:r w:rsidRPr="001A733A">
        <w:rPr>
          <w:rFonts w:ascii="PMingLiU" w:hAnsi="PMingLiU" w:hint="eastAsia"/>
        </w:rPr>
        <w:t xml:space="preserve">　</w:t>
      </w:r>
      <w:r w:rsidRPr="001A733A">
        <w:rPr>
          <w:rFonts w:ascii="PMingLiU" w:hAnsi="PMingLiU"/>
        </w:rPr>
        <w:t>(B)乙丙丁戊</w:t>
      </w:r>
      <w:r w:rsidRPr="001A733A">
        <w:rPr>
          <w:rFonts w:ascii="PMingLiU" w:hAnsi="PMingLiU" w:hint="eastAsia"/>
        </w:rPr>
        <w:t xml:space="preserve">　</w:t>
      </w:r>
      <w:r w:rsidRPr="001A733A">
        <w:rPr>
          <w:rFonts w:ascii="PMingLiU" w:hAnsi="PMingLiU"/>
        </w:rPr>
        <w:t>(C)甲丙丁戊</w:t>
      </w:r>
      <w:r w:rsidRPr="001A733A">
        <w:rPr>
          <w:rFonts w:ascii="PMingLiU" w:hAnsi="PMingLiU" w:hint="eastAsia"/>
        </w:rPr>
        <w:t xml:space="preserve">　</w:t>
      </w:r>
      <w:r w:rsidRPr="001A733A">
        <w:rPr>
          <w:rFonts w:ascii="PMingLiU" w:hAnsi="PMingLiU"/>
        </w:rPr>
        <w:t>(D)甲乙丙戊</w:t>
      </w:r>
    </w:p>
    <w:p w:rsidR="001A733A" w:rsidRDefault="001A733A" w:rsidP="001A733A">
      <w:r>
        <w:rPr>
          <w:rFonts w:ascii="PMingLiU" w:hAnsi="PMingLiU"/>
        </w:rPr>
        <w:t>答案：</w:t>
      </w:r>
      <w:r>
        <w:t>(D)</w:t>
      </w:r>
    </w:p>
    <w:p w:rsidR="001A733A" w:rsidRDefault="001A733A" w:rsidP="001A733A">
      <w:pPr>
        <w:rPr>
          <w:rFonts w:hAnsi="PMingLiU" w:hint="eastAsia"/>
        </w:rPr>
      </w:pPr>
      <w:r>
        <w:rPr>
          <w:rFonts w:ascii="PMingLiU" w:hAnsi="PMingLiU" w:hint="eastAsia"/>
        </w:rPr>
        <w:t>解析：</w:t>
      </w:r>
      <w:r w:rsidRPr="008278D7">
        <w:rPr>
          <w:rFonts w:hAnsi="PMingLiU" w:hint="eastAsia"/>
        </w:rPr>
        <w:t>全球化讓反吸與退化的現象更為分明，所以在發展條件較差的地方，落差會更大。</w:t>
      </w:r>
    </w:p>
    <w:p w:rsidR="001A733A" w:rsidRDefault="001A733A" w:rsidP="001A733A">
      <w:pPr>
        <w:rPr>
          <w:rFonts w:hAnsi="PMingLiU"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0601-00100　　　</w:t>
      </w:r>
      <w:r>
        <w:rPr>
          <w:rFonts w:ascii="SMbarcode" w:eastAsia="SMbarcode" w:hAnsi="PMingLiU"/>
        </w:rPr>
        <w:t>*085606-0601-00100*</w:t>
      </w:r>
      <w:r>
        <w:rPr>
          <w:rFonts w:ascii="PMingLiU" w:hAnsi="PMingLiU"/>
        </w:rPr>
        <w:t xml:space="preserve">　　　難易度：中　　　出處：補充試題</w:t>
      </w:r>
    </w:p>
    <w:p w:rsidR="001A733A" w:rsidRDefault="001A733A" w:rsidP="001A733A">
      <w:pPr>
        <w:rPr>
          <w:rFonts w:ascii="PMingLiU" w:hAnsi="PMingLiU" w:hint="eastAsia"/>
        </w:rPr>
      </w:pPr>
      <w:r w:rsidRPr="001A733A">
        <w:rPr>
          <w:rFonts w:ascii="PMingLiU" w:hAnsi="PMingLiU" w:hint="eastAsia"/>
        </w:rPr>
        <w:t xml:space="preserve">麥當勞於1984年正式引進臺灣，並對臺灣飲食文化產生了許多正面或負面的影響。若您要完成一份「麥當勞對臺灣飲食文化的影響」的地理報告，則應該將關心的焦點放在何處最為適宜？　</w:t>
      </w:r>
      <w:r w:rsidRPr="001A733A">
        <w:rPr>
          <w:rFonts w:ascii="PMingLiU" w:hAnsi="PMingLiU"/>
        </w:rPr>
        <w:br/>
        <w:t>(A)</w:t>
      </w:r>
      <w:r w:rsidRPr="001A733A">
        <w:rPr>
          <w:rFonts w:ascii="PMingLiU" w:hAnsi="PMingLiU" w:hint="eastAsia"/>
        </w:rPr>
        <w:t xml:space="preserve">區域結盟　</w:t>
      </w:r>
      <w:r w:rsidRPr="001A733A">
        <w:rPr>
          <w:rFonts w:ascii="PMingLiU" w:hAnsi="PMingLiU"/>
        </w:rPr>
        <w:t>(B)</w:t>
      </w:r>
      <w:r w:rsidRPr="001A733A">
        <w:rPr>
          <w:rFonts w:ascii="PMingLiU" w:hAnsi="PMingLiU" w:hint="eastAsia"/>
        </w:rPr>
        <w:t xml:space="preserve">文化交流　</w:t>
      </w:r>
      <w:r w:rsidRPr="001A733A">
        <w:rPr>
          <w:rFonts w:ascii="PMingLiU" w:hAnsi="PMingLiU"/>
        </w:rPr>
        <w:t>(C)</w:t>
      </w:r>
      <w:r w:rsidRPr="001A733A">
        <w:rPr>
          <w:rFonts w:ascii="PMingLiU" w:hAnsi="PMingLiU" w:hint="eastAsia"/>
        </w:rPr>
        <w:t xml:space="preserve">國際分工　</w:t>
      </w:r>
      <w:r w:rsidRPr="001A733A">
        <w:rPr>
          <w:rFonts w:ascii="PMingLiU" w:hAnsi="PMingLiU"/>
        </w:rPr>
        <w:t>(D)</w:t>
      </w:r>
      <w:r w:rsidRPr="001A733A">
        <w:rPr>
          <w:rFonts w:ascii="PMingLiU" w:hAnsi="PMingLiU" w:hint="eastAsia"/>
        </w:rPr>
        <w:t>全球化衝擊</w:t>
      </w:r>
    </w:p>
    <w:p w:rsidR="001A733A" w:rsidRDefault="001A733A" w:rsidP="001A733A">
      <w:r>
        <w:rPr>
          <w:rFonts w:ascii="PMingLiU" w:hAnsi="PMingLiU"/>
        </w:rPr>
        <w:t>答案：</w:t>
      </w:r>
      <w:r>
        <w:t>(D)</w:t>
      </w:r>
    </w:p>
    <w:p w:rsidR="001A733A" w:rsidRDefault="001A733A" w:rsidP="001A733A">
      <w:pPr>
        <w:rPr>
          <w:rFonts w:hAnsi="PMingLiU" w:hint="eastAsia"/>
        </w:rPr>
      </w:pPr>
      <w:r>
        <w:rPr>
          <w:rFonts w:ascii="PMingLiU" w:hAnsi="PMingLiU" w:hint="eastAsia"/>
        </w:rPr>
        <w:t>解析：</w:t>
      </w:r>
      <w:r w:rsidRPr="008278D7">
        <w:rPr>
          <w:rFonts w:hAnsi="PMingLiU" w:hint="eastAsia"/>
        </w:rPr>
        <w:t>麥當勞屬於跨國企業，採全球布局，突破空間距離障礙，突破時差阻隔，是典型「全球化」的代表。臺灣飲食大部分為在地化，小規模經營備受威脅。</w:t>
      </w:r>
    </w:p>
    <w:p w:rsidR="001A733A" w:rsidRDefault="001A733A" w:rsidP="001A733A">
      <w:pPr>
        <w:rPr>
          <w:rFonts w:hAnsi="PMingLiU"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0601-00101　　　</w:t>
      </w:r>
      <w:r>
        <w:rPr>
          <w:rFonts w:ascii="SMbarcode" w:eastAsia="SMbarcode" w:hAnsi="PMingLiU"/>
        </w:rPr>
        <w:t>*085606-0601-00101*</w:t>
      </w:r>
      <w:r>
        <w:rPr>
          <w:rFonts w:ascii="PMingLiU" w:hAnsi="PMingLiU"/>
        </w:rPr>
        <w:t xml:space="preserve">　　　難易度：中　　　出處：補充試題</w:t>
      </w:r>
    </w:p>
    <w:p w:rsidR="001A733A" w:rsidRDefault="001A733A" w:rsidP="001A733A">
      <w:pPr>
        <w:rPr>
          <w:rFonts w:ascii="PMingLiU" w:hAnsi="PMingLiU" w:hint="eastAsia"/>
        </w:rPr>
      </w:pPr>
      <w:r w:rsidRPr="001A733A">
        <w:rPr>
          <w:rFonts w:ascii="PMingLiU" w:hAnsi="PMingLiU" w:hint="eastAsia"/>
        </w:rPr>
        <w:t>全球化的經濟活動成為21世紀產業結構的特色，相較於傳統經濟結構有了巨大的轉變。下列常見的經濟活動中，哪些具有全球化的特色？</w:t>
      </w:r>
      <w:r w:rsidRPr="001A733A">
        <w:rPr>
          <w:rFonts w:ascii="PMingLiU" w:hAnsi="PMingLiU"/>
        </w:rPr>
        <w:t>(</w:t>
      </w:r>
      <w:r w:rsidRPr="001A733A">
        <w:rPr>
          <w:rFonts w:ascii="PMingLiU" w:hAnsi="PMingLiU" w:hint="eastAsia"/>
        </w:rPr>
        <w:t>甲</w:t>
      </w:r>
      <w:r w:rsidRPr="001A733A">
        <w:rPr>
          <w:rFonts w:ascii="PMingLiU" w:hAnsi="PMingLiU"/>
        </w:rPr>
        <w:t>)</w:t>
      </w:r>
      <w:r w:rsidRPr="001A733A">
        <w:rPr>
          <w:rFonts w:ascii="PMingLiU" w:hAnsi="PMingLiU" w:hint="eastAsia"/>
        </w:rPr>
        <w:t>臺灣大學畢業的陳同學到日本SONY公司擔任工程師；</w:t>
      </w:r>
      <w:r w:rsidRPr="001A733A">
        <w:rPr>
          <w:rFonts w:ascii="PMingLiU" w:hAnsi="PMingLiU"/>
        </w:rPr>
        <w:t>(</w:t>
      </w:r>
      <w:r w:rsidRPr="001A733A">
        <w:rPr>
          <w:rFonts w:ascii="PMingLiU" w:hAnsi="PMingLiU" w:hint="eastAsia"/>
        </w:rPr>
        <w:t>乙</w:t>
      </w:r>
      <w:r w:rsidRPr="001A733A">
        <w:rPr>
          <w:rFonts w:ascii="PMingLiU" w:hAnsi="PMingLiU"/>
        </w:rPr>
        <w:t>)</w:t>
      </w:r>
      <w:r w:rsidRPr="001A733A">
        <w:rPr>
          <w:rFonts w:ascii="PMingLiU" w:hAnsi="PMingLiU" w:hint="eastAsia"/>
        </w:rPr>
        <w:t>臺南百貨公司陳設相當受外國觀光客歡迎的手工藝品；</w:t>
      </w:r>
      <w:r w:rsidRPr="001A733A">
        <w:rPr>
          <w:rFonts w:ascii="PMingLiU" w:hAnsi="PMingLiU"/>
        </w:rPr>
        <w:t>(</w:t>
      </w:r>
      <w:r w:rsidRPr="001A733A">
        <w:rPr>
          <w:rFonts w:ascii="PMingLiU" w:hAnsi="PMingLiU" w:hint="eastAsia"/>
        </w:rPr>
        <w:t>丙</w:t>
      </w:r>
      <w:r w:rsidRPr="001A733A">
        <w:rPr>
          <w:rFonts w:ascii="PMingLiU" w:hAnsi="PMingLiU"/>
        </w:rPr>
        <w:t>)</w:t>
      </w:r>
      <w:r w:rsidRPr="001A733A">
        <w:rPr>
          <w:rFonts w:ascii="PMingLiU" w:hAnsi="PMingLiU" w:hint="eastAsia"/>
        </w:rPr>
        <w:t>臺灣地區加入區域性的亞太經濟合作會議成為會員國；</w:t>
      </w:r>
      <w:r w:rsidRPr="001A733A">
        <w:rPr>
          <w:rFonts w:ascii="PMingLiU" w:hAnsi="PMingLiU"/>
        </w:rPr>
        <w:t>(</w:t>
      </w:r>
      <w:r w:rsidRPr="001A733A">
        <w:rPr>
          <w:rFonts w:ascii="PMingLiU" w:hAnsi="PMingLiU" w:hint="eastAsia"/>
        </w:rPr>
        <w:t>丁</w:t>
      </w:r>
      <w:r w:rsidRPr="001A733A">
        <w:rPr>
          <w:rFonts w:ascii="PMingLiU" w:hAnsi="PMingLiU"/>
        </w:rPr>
        <w:t>)</w:t>
      </w:r>
      <w:r w:rsidRPr="001A733A">
        <w:rPr>
          <w:rFonts w:ascii="PMingLiU" w:hAnsi="PMingLiU" w:hint="eastAsia"/>
        </w:rPr>
        <w:t xml:space="preserve">李小姐在臺灣銀行櫃檯上申購荷蘭發行的綠色能源基金。　</w:t>
      </w:r>
      <w:r w:rsidRPr="001A733A">
        <w:rPr>
          <w:rFonts w:ascii="PMingLiU" w:hAnsi="PMingLiU"/>
        </w:rPr>
        <w:br/>
        <w:t>(A)</w:t>
      </w:r>
      <w:r w:rsidRPr="001A733A">
        <w:rPr>
          <w:rFonts w:ascii="PMingLiU" w:hAnsi="PMingLiU" w:hint="eastAsia"/>
        </w:rPr>
        <w:t xml:space="preserve">甲乙丙　</w:t>
      </w:r>
      <w:r w:rsidRPr="001A733A">
        <w:rPr>
          <w:rFonts w:ascii="PMingLiU" w:hAnsi="PMingLiU"/>
        </w:rPr>
        <w:t>(B)</w:t>
      </w:r>
      <w:r w:rsidRPr="001A733A">
        <w:rPr>
          <w:rFonts w:ascii="PMingLiU" w:hAnsi="PMingLiU" w:hint="eastAsia"/>
        </w:rPr>
        <w:t xml:space="preserve">甲丙丁　</w:t>
      </w:r>
      <w:r w:rsidRPr="001A733A">
        <w:rPr>
          <w:rFonts w:ascii="PMingLiU" w:hAnsi="PMingLiU"/>
        </w:rPr>
        <w:t>(C)</w:t>
      </w:r>
      <w:r w:rsidRPr="001A733A">
        <w:rPr>
          <w:rFonts w:ascii="PMingLiU" w:hAnsi="PMingLiU" w:hint="eastAsia"/>
        </w:rPr>
        <w:t xml:space="preserve">甲丁　</w:t>
      </w:r>
      <w:r w:rsidRPr="001A733A">
        <w:rPr>
          <w:rFonts w:ascii="PMingLiU" w:hAnsi="PMingLiU"/>
        </w:rPr>
        <w:t>(D)</w:t>
      </w:r>
      <w:r w:rsidRPr="001A733A">
        <w:rPr>
          <w:rFonts w:ascii="PMingLiU" w:hAnsi="PMingLiU" w:hint="eastAsia"/>
        </w:rPr>
        <w:t>甲乙丙丁</w:t>
      </w:r>
    </w:p>
    <w:p w:rsidR="001A733A" w:rsidRDefault="001A733A" w:rsidP="001A733A">
      <w:r>
        <w:rPr>
          <w:rFonts w:ascii="PMingLiU" w:hAnsi="PMingLiU"/>
        </w:rPr>
        <w:t>答案：</w:t>
      </w:r>
      <w:r>
        <w:t>(B)</w:t>
      </w:r>
    </w:p>
    <w:p w:rsidR="001A733A" w:rsidRDefault="001A733A" w:rsidP="001A733A">
      <w:pPr>
        <w:rPr>
          <w:rFonts w:hint="eastAsia"/>
        </w:rPr>
      </w:pPr>
      <w:r>
        <w:rPr>
          <w:rFonts w:ascii="PMingLiU" w:hAnsi="PMingLiU" w:hint="eastAsia"/>
        </w:rPr>
        <w:t>解析：</w:t>
      </w:r>
      <w:r w:rsidRPr="00243192">
        <w:rPr>
          <w:rFonts w:hint="eastAsia"/>
        </w:rPr>
        <w:t>正確答案為甲丙丁。交通革新拉近各國時空距離，促使人群、商品與文化快速流通，各國生活方式漸趨均質，產生全球化。而</w:t>
      </w:r>
      <w:r w:rsidRPr="00243192">
        <w:t>(</w:t>
      </w:r>
      <w:r w:rsidRPr="00243192">
        <w:rPr>
          <w:rFonts w:hint="eastAsia"/>
        </w:rPr>
        <w:t>乙</w:t>
      </w:r>
      <w:r w:rsidRPr="00243192">
        <w:t>)</w:t>
      </w:r>
      <w:r w:rsidRPr="00243192">
        <w:rPr>
          <w:rFonts w:hint="eastAsia"/>
        </w:rPr>
        <w:t>臺南百貨公司陳設相當受外國觀光客歡迎的手工藝品應為當地獨特的產品，為在地化。</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0601-00102　　　</w:t>
      </w:r>
      <w:r>
        <w:rPr>
          <w:rFonts w:ascii="SMbarcode" w:eastAsia="SMbarcode" w:hAnsi="PMingLiU"/>
        </w:rPr>
        <w:t>*085606-0601-00102*</w:t>
      </w:r>
      <w:r>
        <w:rPr>
          <w:rFonts w:ascii="PMingLiU" w:hAnsi="PMingLiU"/>
        </w:rPr>
        <w:t xml:space="preserve">　　　難易度：中　　　出處：補充試題</w:t>
      </w:r>
    </w:p>
    <w:p w:rsidR="001A733A" w:rsidRDefault="001A733A" w:rsidP="001A733A">
      <w:pPr>
        <w:rPr>
          <w:rFonts w:ascii="PMingLiU" w:hAnsi="PMingLiU" w:hint="eastAsia"/>
        </w:rPr>
      </w:pPr>
      <w:r w:rsidRPr="001A733A">
        <w:rPr>
          <w:rFonts w:ascii="PMingLiU" w:hAnsi="PMingLiU" w:hint="eastAsia"/>
        </w:rPr>
        <w:t>全球化的經濟過程當中，世界各國股匯市之間的關聯性相當大。日本（135</w:t>
      </w:r>
      <w:r w:rsidRPr="001A733A">
        <w:rPr>
          <w:rFonts w:ascii="PMingLiU" w:hAnsi="PMingLiU" w:hint="eastAsia"/>
          <w:spacing w:val="-100"/>
        </w:rPr>
        <w:t>°</w:t>
      </w:r>
      <w:r w:rsidRPr="001A733A">
        <w:rPr>
          <w:rFonts w:ascii="PMingLiU" w:hAnsi="PMingLiU" w:hint="eastAsia"/>
        </w:rPr>
        <w:t>°E）的友子小姐若欲以紐約道瓊工業指數作為投資參考，該股市在美東（75</w:t>
      </w:r>
      <w:r w:rsidRPr="001A733A">
        <w:rPr>
          <w:rFonts w:ascii="PMingLiU" w:hAnsi="PMingLiU" w:hint="eastAsia"/>
          <w:spacing w:val="-100"/>
        </w:rPr>
        <w:t>°</w:t>
      </w:r>
      <w:r w:rsidRPr="001A733A">
        <w:rPr>
          <w:rFonts w:ascii="PMingLiU" w:hAnsi="PMingLiU" w:hint="eastAsia"/>
        </w:rPr>
        <w:t>°W</w:t>
      </w:r>
      <w:r w:rsidRPr="001A733A">
        <w:rPr>
          <w:rFonts w:ascii="PMingLiU" w:hAnsi="PMingLiU"/>
        </w:rPr>
        <w:t>）</w:t>
      </w:r>
      <w:r w:rsidRPr="001A733A">
        <w:rPr>
          <w:rFonts w:ascii="PMingLiU" w:hAnsi="PMingLiU" w:hint="eastAsia"/>
        </w:rPr>
        <w:t xml:space="preserve">當日16時收盤（不考慮夏令時間），她應該在日本時間幾點上網獲取第一手的收盤行情？　</w:t>
      </w:r>
      <w:r w:rsidRPr="001A733A">
        <w:rPr>
          <w:rFonts w:ascii="PMingLiU" w:hAnsi="PMingLiU"/>
        </w:rPr>
        <w:br/>
        <w:t>(A)</w:t>
      </w:r>
      <w:r w:rsidRPr="001A733A">
        <w:rPr>
          <w:rFonts w:ascii="PMingLiU" w:hAnsi="PMingLiU" w:hint="eastAsia"/>
        </w:rPr>
        <w:t xml:space="preserve">上午6點　</w:t>
      </w:r>
      <w:r w:rsidRPr="001A733A">
        <w:rPr>
          <w:rFonts w:ascii="PMingLiU" w:hAnsi="PMingLiU"/>
        </w:rPr>
        <w:t>(B)</w:t>
      </w:r>
      <w:r w:rsidRPr="001A733A">
        <w:rPr>
          <w:rFonts w:ascii="PMingLiU" w:hAnsi="PMingLiU" w:hint="eastAsia"/>
        </w:rPr>
        <w:t xml:space="preserve">上午9點　</w:t>
      </w:r>
      <w:r w:rsidRPr="001A733A">
        <w:rPr>
          <w:rFonts w:ascii="PMingLiU" w:hAnsi="PMingLiU"/>
        </w:rPr>
        <w:t>(C)</w:t>
      </w:r>
      <w:r w:rsidRPr="001A733A">
        <w:rPr>
          <w:rFonts w:ascii="PMingLiU" w:hAnsi="PMingLiU" w:hint="eastAsia"/>
        </w:rPr>
        <w:t xml:space="preserve">中午12點　</w:t>
      </w:r>
      <w:r w:rsidRPr="001A733A">
        <w:rPr>
          <w:rFonts w:ascii="PMingLiU" w:hAnsi="PMingLiU"/>
        </w:rPr>
        <w:t>(D)</w:t>
      </w:r>
      <w:r w:rsidRPr="001A733A">
        <w:rPr>
          <w:rFonts w:ascii="PMingLiU" w:hAnsi="PMingLiU" w:hint="eastAsia"/>
        </w:rPr>
        <w:t>凌晨1點</w:t>
      </w:r>
    </w:p>
    <w:p w:rsidR="001A733A" w:rsidRDefault="001A733A" w:rsidP="001A733A">
      <w:r>
        <w:rPr>
          <w:rFonts w:ascii="PMingLiU" w:hAnsi="PMingLiU"/>
        </w:rPr>
        <w:t>答案：</w:t>
      </w:r>
      <w:r>
        <w:t>(A)</w:t>
      </w:r>
    </w:p>
    <w:p w:rsidR="001A733A" w:rsidRDefault="001A733A" w:rsidP="001A733A">
      <w:pPr>
        <w:rPr>
          <w:rFonts w:hAnsi="PMingLiU" w:hint="eastAsia"/>
        </w:rPr>
      </w:pPr>
      <w:r>
        <w:rPr>
          <w:rFonts w:ascii="PMingLiU" w:hAnsi="PMingLiU" w:hint="eastAsia"/>
        </w:rPr>
        <w:t>解析：</w:t>
      </w:r>
      <w:r w:rsidRPr="008278D7">
        <w:rPr>
          <w:rFonts w:hAnsi="PMingLiU" w:hint="eastAsia"/>
        </w:rPr>
        <w:t>相隔</w:t>
      </w:r>
      <w:r w:rsidRPr="008278D7">
        <w:rPr>
          <w:rFonts w:hAnsi="PMingLiU" w:hint="eastAsia"/>
        </w:rPr>
        <w:t>210</w:t>
      </w:r>
      <w:r w:rsidRPr="008278D7">
        <w:rPr>
          <w:rFonts w:hAnsi="PMingLiU" w:hint="eastAsia"/>
        </w:rPr>
        <w:t>度經度，差了</w:t>
      </w:r>
      <w:r w:rsidRPr="008278D7">
        <w:rPr>
          <w:rFonts w:hAnsi="PMingLiU" w:hint="eastAsia"/>
        </w:rPr>
        <w:t>14</w:t>
      </w:r>
      <w:r w:rsidRPr="008278D7">
        <w:rPr>
          <w:rFonts w:hAnsi="PMingLiU" w:hint="eastAsia"/>
        </w:rPr>
        <w:t>個時區，所以</w:t>
      </w:r>
      <w:r w:rsidRPr="008278D7">
        <w:rPr>
          <w:rFonts w:hAnsi="PMingLiU" w:hint="eastAsia"/>
        </w:rPr>
        <w:t>16+14</w:t>
      </w:r>
      <w:r w:rsidRPr="008278D7">
        <w:rPr>
          <w:rFonts w:hAnsi="PMingLiU" w:hint="eastAsia"/>
        </w:rPr>
        <w:t>時，日本為上午</w:t>
      </w:r>
      <w:r w:rsidRPr="008278D7">
        <w:rPr>
          <w:rFonts w:hAnsi="PMingLiU" w:hint="eastAsia"/>
        </w:rPr>
        <w:t>6</w:t>
      </w:r>
      <w:r w:rsidRPr="008278D7">
        <w:rPr>
          <w:rFonts w:hAnsi="PMingLiU" w:hint="eastAsia"/>
        </w:rPr>
        <w:t>時。</w:t>
      </w:r>
    </w:p>
    <w:p w:rsidR="001A733A" w:rsidRDefault="001A733A" w:rsidP="001A733A">
      <w:pPr>
        <w:rPr>
          <w:rFonts w:hAnsi="PMingLiU"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0601-00103　　　</w:t>
      </w:r>
      <w:r>
        <w:rPr>
          <w:rFonts w:ascii="SMbarcode" w:eastAsia="SMbarcode" w:hAnsi="PMingLiU"/>
        </w:rPr>
        <w:t>*085606-0601-00103*</w:t>
      </w:r>
      <w:r>
        <w:rPr>
          <w:rFonts w:ascii="PMingLiU" w:hAnsi="PMingLiU"/>
        </w:rPr>
        <w:t xml:space="preserve">　　　難易度：中　　　出處：補充試題</w:t>
      </w:r>
    </w:p>
    <w:p w:rsidR="001A733A" w:rsidRDefault="001A733A" w:rsidP="001A733A">
      <w:pPr>
        <w:rPr>
          <w:rFonts w:ascii="PMingLiU" w:hAnsi="PMingLiU" w:hint="eastAsia"/>
        </w:rPr>
      </w:pPr>
      <w:r w:rsidRPr="001A733A">
        <w:rPr>
          <w:rFonts w:ascii="PMingLiU" w:hAnsi="PMingLiU" w:hint="eastAsia"/>
        </w:rPr>
        <w:t>美國Time雜誌曾選出紐約、倫敦及香港，作為全球化的模範，稱之為「紐倫港」。請問：這些都市邁向全球化的過程中，共同的特色應該為下列哪些？</w:t>
      </w:r>
      <w:r w:rsidRPr="001A733A">
        <w:rPr>
          <w:rFonts w:ascii="PMingLiU" w:hAnsi="PMingLiU"/>
        </w:rPr>
        <w:t>(</w:t>
      </w:r>
      <w:r w:rsidRPr="001A733A">
        <w:rPr>
          <w:rFonts w:ascii="PMingLiU" w:hAnsi="PMingLiU" w:hint="eastAsia"/>
        </w:rPr>
        <w:t>甲</w:t>
      </w:r>
      <w:r w:rsidRPr="001A733A">
        <w:rPr>
          <w:rFonts w:ascii="PMingLiU" w:hAnsi="PMingLiU"/>
        </w:rPr>
        <w:t>)</w:t>
      </w:r>
      <w:r w:rsidRPr="001A733A">
        <w:rPr>
          <w:rFonts w:ascii="PMingLiU" w:hAnsi="PMingLiU" w:hint="eastAsia"/>
        </w:rPr>
        <w:t>資訊取得方便；</w:t>
      </w:r>
      <w:r w:rsidRPr="001A733A">
        <w:rPr>
          <w:rFonts w:ascii="PMingLiU" w:hAnsi="PMingLiU"/>
        </w:rPr>
        <w:t>(</w:t>
      </w:r>
      <w:r w:rsidRPr="001A733A">
        <w:rPr>
          <w:rFonts w:ascii="PMingLiU" w:hAnsi="PMingLiU" w:hint="eastAsia"/>
        </w:rPr>
        <w:t>乙</w:t>
      </w:r>
      <w:r w:rsidRPr="001A733A">
        <w:rPr>
          <w:rFonts w:ascii="PMingLiU" w:hAnsi="PMingLiU"/>
        </w:rPr>
        <w:t>)</w:t>
      </w:r>
      <w:r w:rsidRPr="001A733A">
        <w:rPr>
          <w:rFonts w:ascii="PMingLiU" w:hAnsi="PMingLiU" w:hint="eastAsia"/>
        </w:rPr>
        <w:t>國內市場廣大；</w:t>
      </w:r>
      <w:r w:rsidRPr="001A733A">
        <w:rPr>
          <w:rFonts w:ascii="PMingLiU" w:hAnsi="PMingLiU"/>
        </w:rPr>
        <w:t>(</w:t>
      </w:r>
      <w:r w:rsidRPr="001A733A">
        <w:rPr>
          <w:rFonts w:ascii="PMingLiU" w:hAnsi="PMingLiU" w:hint="eastAsia"/>
        </w:rPr>
        <w:t>丙</w:t>
      </w:r>
      <w:r w:rsidRPr="001A733A">
        <w:rPr>
          <w:rFonts w:ascii="PMingLiU" w:hAnsi="PMingLiU"/>
        </w:rPr>
        <w:t>)</w:t>
      </w:r>
      <w:r w:rsidRPr="001A733A">
        <w:rPr>
          <w:rFonts w:ascii="PMingLiU" w:hAnsi="PMingLiU" w:hint="eastAsia"/>
        </w:rPr>
        <w:t>航空海運發達；</w:t>
      </w:r>
      <w:r w:rsidRPr="001A733A">
        <w:rPr>
          <w:rFonts w:ascii="PMingLiU" w:hAnsi="PMingLiU"/>
        </w:rPr>
        <w:t>(</w:t>
      </w:r>
      <w:r w:rsidRPr="001A733A">
        <w:rPr>
          <w:rFonts w:ascii="PMingLiU" w:hAnsi="PMingLiU" w:hint="eastAsia"/>
        </w:rPr>
        <w:t>丁</w:t>
      </w:r>
      <w:r w:rsidRPr="001A733A">
        <w:rPr>
          <w:rFonts w:ascii="PMingLiU" w:hAnsi="PMingLiU"/>
        </w:rPr>
        <w:t>)</w:t>
      </w:r>
      <w:r w:rsidRPr="001A733A">
        <w:rPr>
          <w:rFonts w:ascii="PMingLiU" w:hAnsi="PMingLiU" w:hint="eastAsia"/>
        </w:rPr>
        <w:t xml:space="preserve">土地面積廣大。　</w:t>
      </w:r>
      <w:r w:rsidRPr="001A733A">
        <w:rPr>
          <w:rFonts w:ascii="PMingLiU" w:hAnsi="PMingLiU"/>
        </w:rPr>
        <w:br/>
        <w:t>(A)</w:t>
      </w:r>
      <w:r w:rsidRPr="001A733A">
        <w:rPr>
          <w:rFonts w:ascii="PMingLiU" w:hAnsi="PMingLiU" w:hint="eastAsia"/>
        </w:rPr>
        <w:t xml:space="preserve">甲乙　</w:t>
      </w:r>
      <w:r w:rsidRPr="001A733A">
        <w:rPr>
          <w:rFonts w:ascii="PMingLiU" w:hAnsi="PMingLiU"/>
        </w:rPr>
        <w:t>(B)</w:t>
      </w:r>
      <w:r w:rsidRPr="001A733A">
        <w:rPr>
          <w:rFonts w:ascii="PMingLiU" w:hAnsi="PMingLiU" w:hint="eastAsia"/>
        </w:rPr>
        <w:t xml:space="preserve">甲丙　</w:t>
      </w:r>
      <w:r w:rsidRPr="001A733A">
        <w:rPr>
          <w:rFonts w:ascii="PMingLiU" w:hAnsi="PMingLiU"/>
        </w:rPr>
        <w:t>(C)</w:t>
      </w:r>
      <w:r w:rsidRPr="001A733A">
        <w:rPr>
          <w:rFonts w:ascii="PMingLiU" w:hAnsi="PMingLiU" w:hint="eastAsia"/>
        </w:rPr>
        <w:t xml:space="preserve">甲丁　</w:t>
      </w:r>
      <w:r w:rsidRPr="001A733A">
        <w:rPr>
          <w:rFonts w:ascii="PMingLiU" w:hAnsi="PMingLiU"/>
        </w:rPr>
        <w:t>(D)</w:t>
      </w:r>
      <w:r w:rsidRPr="001A733A">
        <w:rPr>
          <w:rFonts w:ascii="PMingLiU" w:hAnsi="PMingLiU" w:hint="eastAsia"/>
        </w:rPr>
        <w:t>丙丁</w:t>
      </w:r>
    </w:p>
    <w:p w:rsidR="001A733A" w:rsidRDefault="001A733A" w:rsidP="001A733A">
      <w:r>
        <w:rPr>
          <w:rFonts w:ascii="PMingLiU" w:hAnsi="PMingLiU"/>
        </w:rPr>
        <w:t>答案：</w:t>
      </w:r>
      <w:r>
        <w:t>(B)</w:t>
      </w:r>
    </w:p>
    <w:p w:rsidR="001A733A" w:rsidRDefault="001A733A" w:rsidP="001A733A">
      <w:pPr>
        <w:rPr>
          <w:rFonts w:hAnsi="PMingLiU" w:hint="eastAsia"/>
        </w:rPr>
      </w:pPr>
      <w:r>
        <w:rPr>
          <w:rFonts w:ascii="PMingLiU" w:hAnsi="PMingLiU" w:hint="eastAsia"/>
        </w:rPr>
        <w:t>解析：</w:t>
      </w:r>
      <w:r w:rsidRPr="008278D7">
        <w:rPr>
          <w:rFonts w:hAnsi="PMingLiU" w:hint="eastAsia"/>
        </w:rPr>
        <w:t>藉由資訊與交通的便利，拓展與世界各地的貿易活動。</w:t>
      </w:r>
    </w:p>
    <w:p w:rsidR="001A733A" w:rsidRDefault="001A733A" w:rsidP="001A733A">
      <w:pPr>
        <w:rPr>
          <w:rFonts w:hAnsi="PMingLiU"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0601-00104　　　</w:t>
      </w:r>
      <w:r>
        <w:rPr>
          <w:rFonts w:ascii="SMbarcode" w:eastAsia="SMbarcode" w:hAnsi="PMingLiU"/>
        </w:rPr>
        <w:t>*085606-0601-00104*</w:t>
      </w:r>
      <w:r>
        <w:rPr>
          <w:rFonts w:ascii="PMingLiU" w:hAnsi="PMingLiU"/>
        </w:rPr>
        <w:t xml:space="preserve">　　　難易度：中　　　出處：補充試題</w:t>
      </w:r>
    </w:p>
    <w:p w:rsidR="001A733A" w:rsidRDefault="001A733A" w:rsidP="001A733A">
      <w:pPr>
        <w:rPr>
          <w:rFonts w:ascii="PMingLiU" w:hAnsi="PMingLiU" w:hint="eastAsia"/>
        </w:rPr>
      </w:pPr>
      <w:r w:rsidRPr="001A733A">
        <w:rPr>
          <w:rFonts w:ascii="PMingLiU" w:hAnsi="PMingLiU" w:hint="eastAsia"/>
        </w:rPr>
        <w:t>「反全球化」浪潮起源自1999年11月，於美國西雅圖舉行的WTO貿易部長會議，從此以後與全球經濟議題相關的會議所到之處，皆可見反全球化抗議團體之蹤影。自從2003年墨西哥坎昆的WTO部長會議開幕日，一位南韓農民於場外抗議並以利器自殘身亡後，「反全球化」浪潮愈演愈烈，此一「反全球化」運動的產生，主要是導因於全球化造成哪些問題？</w:t>
      </w:r>
      <w:r w:rsidRPr="001A733A">
        <w:rPr>
          <w:rFonts w:ascii="PMingLiU" w:hAnsi="PMingLiU"/>
        </w:rPr>
        <w:t>(</w:t>
      </w:r>
      <w:r w:rsidRPr="001A733A">
        <w:rPr>
          <w:rFonts w:ascii="PMingLiU" w:hAnsi="PMingLiU" w:hint="eastAsia"/>
        </w:rPr>
        <w:t>甲</w:t>
      </w:r>
      <w:r w:rsidRPr="001A733A">
        <w:rPr>
          <w:rFonts w:ascii="PMingLiU" w:hAnsi="PMingLiU"/>
        </w:rPr>
        <w:t>)</w:t>
      </w:r>
      <w:r w:rsidRPr="001A733A">
        <w:rPr>
          <w:rFonts w:ascii="PMingLiU" w:hAnsi="PMingLiU" w:hint="eastAsia"/>
        </w:rPr>
        <w:t>跨國企業版圖擴張並壟斷市場；</w:t>
      </w:r>
      <w:r w:rsidRPr="001A733A">
        <w:rPr>
          <w:rFonts w:ascii="PMingLiU" w:hAnsi="PMingLiU"/>
        </w:rPr>
        <w:t>(</w:t>
      </w:r>
      <w:r w:rsidRPr="001A733A">
        <w:rPr>
          <w:rFonts w:ascii="PMingLiU" w:hAnsi="PMingLiU" w:hint="eastAsia"/>
        </w:rPr>
        <w:t>乙</w:t>
      </w:r>
      <w:r w:rsidRPr="001A733A">
        <w:rPr>
          <w:rFonts w:ascii="PMingLiU" w:hAnsi="PMingLiU"/>
        </w:rPr>
        <w:t>)</w:t>
      </w:r>
      <w:r w:rsidRPr="001A733A">
        <w:rPr>
          <w:rFonts w:ascii="PMingLiU" w:hAnsi="PMingLiU" w:hint="eastAsia"/>
        </w:rPr>
        <w:t>已開發國家汙染問題日益嚴重；</w:t>
      </w:r>
      <w:r w:rsidRPr="001A733A">
        <w:rPr>
          <w:rFonts w:ascii="PMingLiU" w:hAnsi="PMingLiU"/>
        </w:rPr>
        <w:t>(</w:t>
      </w:r>
      <w:r w:rsidRPr="001A733A">
        <w:rPr>
          <w:rFonts w:ascii="PMingLiU" w:hAnsi="PMingLiU" w:hint="eastAsia"/>
        </w:rPr>
        <w:t>丙</w:t>
      </w:r>
      <w:r w:rsidRPr="001A733A">
        <w:rPr>
          <w:rFonts w:ascii="PMingLiU" w:hAnsi="PMingLiU"/>
        </w:rPr>
        <w:t>)</w:t>
      </w:r>
      <w:r w:rsidRPr="001A733A">
        <w:rPr>
          <w:rFonts w:ascii="PMingLiU" w:hAnsi="PMingLiU" w:hint="eastAsia"/>
        </w:rPr>
        <w:t>發達的國際貿易使病毒傳播更為快速；</w:t>
      </w:r>
      <w:r w:rsidRPr="001A733A">
        <w:rPr>
          <w:rFonts w:ascii="PMingLiU" w:hAnsi="PMingLiU"/>
        </w:rPr>
        <w:t>(</w:t>
      </w:r>
      <w:r w:rsidRPr="001A733A">
        <w:rPr>
          <w:rFonts w:ascii="PMingLiU" w:hAnsi="PMingLiU" w:hint="eastAsia"/>
        </w:rPr>
        <w:t>丁</w:t>
      </w:r>
      <w:r w:rsidRPr="001A733A">
        <w:rPr>
          <w:rFonts w:ascii="PMingLiU" w:hAnsi="PMingLiU"/>
        </w:rPr>
        <w:t>)</w:t>
      </w:r>
      <w:r w:rsidRPr="001A733A">
        <w:rPr>
          <w:rFonts w:ascii="PMingLiU" w:hAnsi="PMingLiU" w:hint="eastAsia"/>
        </w:rPr>
        <w:t>擴大國家之間的貧富差距；</w:t>
      </w:r>
      <w:r w:rsidRPr="001A733A">
        <w:rPr>
          <w:rFonts w:ascii="PMingLiU" w:hAnsi="PMingLiU"/>
        </w:rPr>
        <w:t>(</w:t>
      </w:r>
      <w:r w:rsidRPr="001A733A">
        <w:rPr>
          <w:rFonts w:ascii="PMingLiU" w:hAnsi="PMingLiU" w:hint="eastAsia"/>
        </w:rPr>
        <w:t>戊</w:t>
      </w:r>
      <w:r w:rsidRPr="001A733A">
        <w:rPr>
          <w:rFonts w:ascii="PMingLiU" w:hAnsi="PMingLiU"/>
        </w:rPr>
        <w:t>)</w:t>
      </w:r>
      <w:r w:rsidRPr="001A733A">
        <w:rPr>
          <w:rFonts w:ascii="PMingLiU" w:hAnsi="PMingLiU" w:hint="eastAsia"/>
        </w:rPr>
        <w:t>使開發中國家失業問題更為嚴重；</w:t>
      </w:r>
      <w:r w:rsidRPr="001A733A">
        <w:rPr>
          <w:rFonts w:ascii="PMingLiU" w:hAnsi="PMingLiU"/>
        </w:rPr>
        <w:t>(</w:t>
      </w:r>
      <w:r w:rsidRPr="001A733A">
        <w:rPr>
          <w:rFonts w:ascii="PMingLiU" w:hAnsi="PMingLiU" w:hint="eastAsia"/>
        </w:rPr>
        <w:t>己</w:t>
      </w:r>
      <w:r w:rsidRPr="001A733A">
        <w:rPr>
          <w:rFonts w:ascii="PMingLiU" w:hAnsi="PMingLiU"/>
        </w:rPr>
        <w:t>)</w:t>
      </w:r>
      <w:r w:rsidRPr="001A733A">
        <w:rPr>
          <w:rFonts w:ascii="PMingLiU" w:hAnsi="PMingLiU" w:hint="eastAsia"/>
        </w:rPr>
        <w:t xml:space="preserve">依賴一級產業的國家成為弱勢。　</w:t>
      </w:r>
      <w:r w:rsidRPr="001A733A">
        <w:rPr>
          <w:rFonts w:ascii="PMingLiU" w:hAnsi="PMingLiU"/>
        </w:rPr>
        <w:br/>
        <w:t>(A)</w:t>
      </w:r>
      <w:r w:rsidRPr="001A733A">
        <w:rPr>
          <w:rFonts w:ascii="PMingLiU" w:hAnsi="PMingLiU" w:hint="eastAsia"/>
        </w:rPr>
        <w:t xml:space="preserve">甲乙丙　</w:t>
      </w:r>
      <w:r w:rsidRPr="001A733A">
        <w:rPr>
          <w:rFonts w:ascii="PMingLiU" w:hAnsi="PMingLiU"/>
        </w:rPr>
        <w:t>(B)</w:t>
      </w:r>
      <w:r w:rsidRPr="001A733A">
        <w:rPr>
          <w:rFonts w:ascii="PMingLiU" w:hAnsi="PMingLiU" w:hint="eastAsia"/>
        </w:rPr>
        <w:t xml:space="preserve">甲丁己　</w:t>
      </w:r>
      <w:r w:rsidRPr="001A733A">
        <w:rPr>
          <w:rFonts w:ascii="PMingLiU" w:hAnsi="PMingLiU"/>
        </w:rPr>
        <w:t>(C)</w:t>
      </w:r>
      <w:r w:rsidRPr="001A733A">
        <w:rPr>
          <w:rFonts w:ascii="PMingLiU" w:hAnsi="PMingLiU" w:hint="eastAsia"/>
        </w:rPr>
        <w:t xml:space="preserve">乙丙戊　</w:t>
      </w:r>
      <w:r w:rsidRPr="001A733A">
        <w:rPr>
          <w:rFonts w:ascii="PMingLiU" w:hAnsi="PMingLiU"/>
        </w:rPr>
        <w:t>(D)</w:t>
      </w:r>
      <w:r w:rsidRPr="001A733A">
        <w:rPr>
          <w:rFonts w:ascii="PMingLiU" w:hAnsi="PMingLiU" w:hint="eastAsia"/>
        </w:rPr>
        <w:t>甲丙戊</w:t>
      </w:r>
    </w:p>
    <w:p w:rsidR="001A733A" w:rsidRDefault="001A733A" w:rsidP="001A733A">
      <w:r>
        <w:rPr>
          <w:rFonts w:ascii="PMingLiU" w:hAnsi="PMingLiU"/>
        </w:rPr>
        <w:t>答案：</w:t>
      </w:r>
      <w:r>
        <w:t>(B)</w:t>
      </w:r>
    </w:p>
    <w:p w:rsidR="001A733A" w:rsidRDefault="001A733A" w:rsidP="001A733A">
      <w:pPr>
        <w:rPr>
          <w:rFonts w:hint="eastAsia"/>
        </w:rPr>
      </w:pPr>
      <w:r>
        <w:rPr>
          <w:rFonts w:ascii="PMingLiU" w:hAnsi="PMingLiU"/>
        </w:rPr>
        <w:t>解析：</w:t>
      </w:r>
      <w:r w:rsidRPr="008D71F9">
        <w:t>(</w:t>
      </w:r>
      <w:r w:rsidRPr="008D71F9">
        <w:rPr>
          <w:rFonts w:hint="eastAsia"/>
        </w:rPr>
        <w:t>丙</w:t>
      </w:r>
      <w:r w:rsidRPr="008D71F9">
        <w:t>)</w:t>
      </w:r>
      <w:r w:rsidRPr="008D71F9">
        <w:rPr>
          <w:rFonts w:hint="eastAsia"/>
        </w:rPr>
        <w:t>應為發達的交通；</w:t>
      </w:r>
      <w:r w:rsidRPr="008D71F9">
        <w:t>(</w:t>
      </w:r>
      <w:r w:rsidRPr="008D71F9">
        <w:rPr>
          <w:rFonts w:hint="eastAsia"/>
        </w:rPr>
        <w:t>戊</w:t>
      </w:r>
      <w:r w:rsidRPr="008D71F9">
        <w:t>)</w:t>
      </w:r>
      <w:r w:rsidRPr="008D71F9">
        <w:rPr>
          <w:rFonts w:hint="eastAsia"/>
        </w:rPr>
        <w:t>全球化雖可能為開發中國家創造一些就業機會，卻往往加深其對已開發國家的依賴。</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0601-00105　　　</w:t>
      </w:r>
      <w:r>
        <w:rPr>
          <w:rFonts w:ascii="SMbarcode" w:eastAsia="SMbarcode" w:hAnsi="PMingLiU"/>
        </w:rPr>
        <w:t>*085606-0601-00105*</w:t>
      </w:r>
      <w:r>
        <w:rPr>
          <w:rFonts w:ascii="PMingLiU" w:hAnsi="PMingLiU"/>
        </w:rPr>
        <w:t xml:space="preserve">　　　難易度：中　　　出處：各校試題</w:t>
      </w:r>
    </w:p>
    <w:p w:rsidR="001A733A" w:rsidRDefault="001A733A" w:rsidP="001A733A">
      <w:pPr>
        <w:rPr>
          <w:rFonts w:ascii="PMingLiU" w:hAnsi="PMingLiU"/>
          <w:color w:val="000000"/>
        </w:rPr>
      </w:pPr>
      <w:r w:rsidRPr="001A733A">
        <w:rPr>
          <w:rFonts w:ascii="PMingLiU" w:hAnsi="PMingLiU"/>
          <w:color w:val="000000"/>
        </w:rPr>
        <w:t>臺南鹽水天主堂建築外觀看起來像一座廟宇，有深膚色的聖母塑像，而且牆上壁畫「最後的晚餐」主食改成了包子，餐具換成了筷子。此現象可用何種概念來說明？</w:t>
      </w:r>
      <w:r w:rsidRPr="001A733A">
        <w:rPr>
          <w:rFonts w:ascii="PMingLiU" w:hAnsi="PMingLiU" w:hint="eastAsia"/>
        </w:rPr>
        <w:t xml:space="preserve">　</w:t>
      </w:r>
      <w:r w:rsidRPr="001A733A">
        <w:rPr>
          <w:rFonts w:ascii="PMingLiU" w:hAnsi="PMingLiU"/>
        </w:rPr>
        <w:br/>
        <w:t>(A)</w:t>
      </w:r>
      <w:r w:rsidRPr="001A733A">
        <w:rPr>
          <w:rFonts w:ascii="PMingLiU" w:hAnsi="PMingLiU"/>
          <w:color w:val="000000"/>
        </w:rPr>
        <w:t>在地化</w:t>
      </w:r>
      <w:r w:rsidRPr="001A733A">
        <w:rPr>
          <w:rFonts w:ascii="PMingLiU" w:hAnsi="PMingLiU" w:hint="eastAsia"/>
        </w:rPr>
        <w:t xml:space="preserve">　</w:t>
      </w:r>
      <w:r w:rsidRPr="001A733A">
        <w:rPr>
          <w:rFonts w:ascii="PMingLiU" w:hAnsi="PMingLiU"/>
        </w:rPr>
        <w:t>(B)</w:t>
      </w:r>
      <w:r w:rsidRPr="001A733A">
        <w:rPr>
          <w:rFonts w:ascii="PMingLiU" w:hAnsi="PMingLiU"/>
          <w:color w:val="000000"/>
        </w:rPr>
        <w:t>全球化</w:t>
      </w:r>
      <w:r w:rsidRPr="001A733A">
        <w:rPr>
          <w:rFonts w:ascii="PMingLiU" w:hAnsi="PMingLiU" w:hint="eastAsia"/>
        </w:rPr>
        <w:t xml:space="preserve">　</w:t>
      </w:r>
      <w:r w:rsidRPr="001A733A">
        <w:rPr>
          <w:rFonts w:ascii="PMingLiU" w:hAnsi="PMingLiU"/>
        </w:rPr>
        <w:t>(C)</w:t>
      </w:r>
      <w:r w:rsidRPr="001A733A">
        <w:rPr>
          <w:rFonts w:ascii="PMingLiU" w:hAnsi="PMingLiU" w:hint="eastAsia"/>
          <w:color w:val="000000"/>
        </w:rPr>
        <w:t>反全球化</w:t>
      </w:r>
      <w:r w:rsidRPr="001A733A">
        <w:rPr>
          <w:rFonts w:ascii="PMingLiU" w:hAnsi="PMingLiU" w:hint="eastAsia"/>
        </w:rPr>
        <w:t xml:space="preserve">　</w:t>
      </w:r>
      <w:r w:rsidRPr="001A733A">
        <w:rPr>
          <w:rFonts w:ascii="PMingLiU" w:hAnsi="PMingLiU"/>
        </w:rPr>
        <w:t>(D)</w:t>
      </w:r>
      <w:r w:rsidRPr="001A733A">
        <w:rPr>
          <w:rFonts w:ascii="PMingLiU" w:hAnsi="PMingLiU"/>
          <w:color w:val="000000"/>
        </w:rPr>
        <w:t>全球在地化</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題號：0601-00106　　　</w:t>
      </w:r>
      <w:r>
        <w:rPr>
          <w:rFonts w:ascii="SMbarcode" w:eastAsia="SMbarcode" w:hAnsi="PMingLiU"/>
        </w:rPr>
        <w:t>*085606-0601-00106*</w:t>
      </w:r>
      <w:r>
        <w:rPr>
          <w:rFonts w:ascii="PMingLiU" w:hAnsi="PMingLiU"/>
        </w:rPr>
        <w:t xml:space="preserve">　　　難易度：中　　　出處：各校試題</w:t>
      </w:r>
    </w:p>
    <w:p w:rsidR="001A733A" w:rsidRDefault="001A733A" w:rsidP="001A733A">
      <w:pPr>
        <w:rPr>
          <w:rFonts w:ascii="PMingLiU" w:hAnsi="PMingLiU"/>
          <w:color w:val="000000"/>
        </w:rPr>
      </w:pPr>
      <w:r w:rsidRPr="001A733A">
        <w:rPr>
          <w:rFonts w:ascii="PMingLiU" w:hAnsi="PMingLiU" w:hint="eastAsia"/>
          <w:color w:val="000000"/>
        </w:rPr>
        <w:t>附</w:t>
      </w:r>
      <w:r w:rsidRPr="001A733A">
        <w:rPr>
          <w:rFonts w:ascii="PMingLiU" w:hAnsi="PMingLiU"/>
          <w:color w:val="000000"/>
        </w:rPr>
        <w:t>圖為世界財富分布圖，從圖中可發現貧富差距大，造成此現象的主要影響因素為何？</w:t>
      </w:r>
      <w:r w:rsidRPr="001A733A">
        <w:rPr>
          <w:rFonts w:ascii="PMingLiU" w:hAnsi="PMingLiU"/>
          <w:color w:val="000000"/>
        </w:rPr>
        <w:br/>
      </w:r>
      <w:r w:rsidR="00C767FA" w:rsidRPr="001A733A">
        <w:rPr>
          <w:rFonts w:ascii="PMingLiU" w:hAnsi="PMingLiU"/>
          <w:noProof/>
          <w:color w:val="000000"/>
        </w:rPr>
        <w:drawing>
          <wp:inline distT="0" distB="0" distL="0" distR="0">
            <wp:extent cx="2038350" cy="170497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38350" cy="1704975"/>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br/>
        <w:t>(A)</w:t>
      </w:r>
      <w:r w:rsidRPr="001A733A">
        <w:rPr>
          <w:rFonts w:ascii="PMingLiU" w:hAnsi="PMingLiU"/>
          <w:color w:val="000000"/>
        </w:rPr>
        <w:t>區域結盟的結果</w:t>
      </w:r>
      <w:r w:rsidRPr="001A733A">
        <w:rPr>
          <w:rFonts w:ascii="PMingLiU" w:hAnsi="PMingLiU" w:hint="eastAsia"/>
        </w:rPr>
        <w:t xml:space="preserve">　</w:t>
      </w:r>
      <w:r w:rsidRPr="001A733A">
        <w:rPr>
          <w:rFonts w:ascii="PMingLiU" w:hAnsi="PMingLiU"/>
        </w:rPr>
        <w:t>(B)</w:t>
      </w:r>
      <w:r w:rsidRPr="001A733A">
        <w:rPr>
          <w:rFonts w:ascii="PMingLiU" w:hAnsi="PMingLiU"/>
          <w:color w:val="000000"/>
        </w:rPr>
        <w:t>反全球化的後果</w:t>
      </w:r>
      <w:r w:rsidRPr="001A733A">
        <w:rPr>
          <w:rFonts w:ascii="PMingLiU" w:hAnsi="PMingLiU" w:hint="eastAsia"/>
        </w:rPr>
        <w:t xml:space="preserve">　</w:t>
      </w:r>
      <w:r w:rsidRPr="001A733A">
        <w:rPr>
          <w:rFonts w:ascii="PMingLiU" w:hAnsi="PMingLiU"/>
        </w:rPr>
        <w:t>(C)</w:t>
      </w:r>
      <w:r w:rsidRPr="001A733A">
        <w:rPr>
          <w:rFonts w:ascii="PMingLiU" w:hAnsi="PMingLiU"/>
          <w:color w:val="000000"/>
        </w:rPr>
        <w:t>水平分工的效應</w:t>
      </w:r>
      <w:r w:rsidRPr="001A733A">
        <w:rPr>
          <w:rFonts w:ascii="PMingLiU" w:hAnsi="PMingLiU" w:hint="eastAsia"/>
        </w:rPr>
        <w:t xml:space="preserve">　</w:t>
      </w:r>
      <w:r w:rsidRPr="001A733A">
        <w:rPr>
          <w:rFonts w:ascii="PMingLiU" w:hAnsi="PMingLiU"/>
        </w:rPr>
        <w:t>(D)</w:t>
      </w:r>
      <w:r w:rsidRPr="001A733A">
        <w:rPr>
          <w:rFonts w:ascii="PMingLiU" w:hAnsi="PMingLiU"/>
          <w:color w:val="000000"/>
        </w:rPr>
        <w:t>跨國企業的發展</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題號：0601-00107　　　</w:t>
      </w:r>
      <w:r>
        <w:rPr>
          <w:rFonts w:ascii="SMbarcode" w:eastAsia="SMbarcode" w:hAnsi="PMingLiU"/>
        </w:rPr>
        <w:t>*085606-0601-00107*</w:t>
      </w:r>
      <w:r>
        <w:rPr>
          <w:rFonts w:ascii="PMingLiU" w:hAnsi="PMingLiU"/>
        </w:rPr>
        <w:t xml:space="preserve">　　　難易度：中　　　出處：各校試題</w:t>
      </w:r>
    </w:p>
    <w:p w:rsidR="001A733A" w:rsidRDefault="001A733A" w:rsidP="001A733A">
      <w:pPr>
        <w:rPr>
          <w:rFonts w:ascii="PMingLiU" w:hAnsi="PMingLiU" w:hint="eastAsia"/>
          <w:lang w:val="pt-BR"/>
        </w:rPr>
      </w:pPr>
      <w:r w:rsidRPr="001A733A">
        <w:rPr>
          <w:rFonts w:ascii="PMingLiU" w:hAnsi="PMingLiU" w:hint="eastAsia"/>
        </w:rPr>
        <w:t xml:space="preserve">全球化一詞是1985年由經濟學家泰爾多爾．萊維率先提出，用以形容1960年代起國際經濟的巨大變化。如今，「全球化」已經觸及許多面向，變成一個普遍的現象。請問：下列哪兩項因素使得「全球化」能在近年來如火如荼的展開？(甲)跨國企業的擴張；(乙)交通革新；(丙)人口成長快速；(丁)區域走向均衡發展。　</w:t>
      </w:r>
      <w:r w:rsidRPr="001A733A">
        <w:rPr>
          <w:rFonts w:ascii="PMingLiU" w:hAnsi="PMingLiU"/>
        </w:rPr>
        <w:br/>
        <w:t>(A)</w:t>
      </w:r>
      <w:r w:rsidRPr="001A733A">
        <w:rPr>
          <w:rFonts w:ascii="PMingLiU" w:hAnsi="PMingLiU" w:hint="eastAsia"/>
        </w:rPr>
        <w:t xml:space="preserve">甲乙　</w:t>
      </w:r>
      <w:r w:rsidRPr="001A733A">
        <w:rPr>
          <w:rFonts w:ascii="PMingLiU" w:hAnsi="PMingLiU"/>
        </w:rPr>
        <w:t>(B)</w:t>
      </w:r>
      <w:r w:rsidRPr="001A733A">
        <w:rPr>
          <w:rFonts w:ascii="PMingLiU" w:hAnsi="PMingLiU" w:hint="eastAsia"/>
          <w:lang w:val="pt-BR"/>
        </w:rPr>
        <w:t>乙丙</w:t>
      </w:r>
      <w:r w:rsidRPr="001A733A">
        <w:rPr>
          <w:rFonts w:ascii="PMingLiU" w:hAnsi="PMingLiU" w:hint="eastAsia"/>
        </w:rPr>
        <w:t xml:space="preserve">　</w:t>
      </w:r>
      <w:r w:rsidRPr="001A733A">
        <w:rPr>
          <w:rFonts w:ascii="PMingLiU" w:hAnsi="PMingLiU"/>
        </w:rPr>
        <w:t>(C)</w:t>
      </w:r>
      <w:r w:rsidRPr="001A733A">
        <w:rPr>
          <w:rFonts w:ascii="PMingLiU" w:hAnsi="PMingLiU" w:hint="eastAsia"/>
          <w:lang w:val="pt-BR"/>
        </w:rPr>
        <w:t>丙丁</w:t>
      </w:r>
      <w:r w:rsidRPr="001A733A">
        <w:rPr>
          <w:rFonts w:ascii="PMingLiU" w:hAnsi="PMingLiU" w:hint="eastAsia"/>
        </w:rPr>
        <w:t xml:space="preserve">　</w:t>
      </w:r>
      <w:r w:rsidRPr="001A733A">
        <w:rPr>
          <w:rFonts w:ascii="PMingLiU" w:hAnsi="PMingLiU"/>
        </w:rPr>
        <w:t>(D)</w:t>
      </w:r>
      <w:r w:rsidRPr="001A733A">
        <w:rPr>
          <w:rFonts w:ascii="PMingLiU" w:hAnsi="PMingLiU" w:hint="eastAsia"/>
          <w:lang w:val="pt-BR"/>
        </w:rPr>
        <w:t>乙丁</w:t>
      </w:r>
    </w:p>
    <w:p w:rsidR="001A733A" w:rsidRDefault="001A733A" w:rsidP="001A733A">
      <w:pPr>
        <w:rPr>
          <w:lang w:val="pt-BR"/>
        </w:rPr>
      </w:pPr>
      <w:r>
        <w:rPr>
          <w:rFonts w:ascii="PMingLiU" w:hAnsi="PMingLiU"/>
          <w:lang w:val="pt-BR"/>
        </w:rPr>
        <w:t>答案：</w:t>
      </w:r>
      <w:r w:rsidRPr="008278D7">
        <w:rPr>
          <w:lang w:val="pt-BR"/>
        </w:rPr>
        <w:t>(A)</w:t>
      </w:r>
    </w:p>
    <w:p w:rsidR="001A733A" w:rsidRDefault="001A733A" w:rsidP="001A733A">
      <w:pPr>
        <w:rPr>
          <w:lang w:val="pt-BR"/>
        </w:rPr>
      </w:pPr>
    </w:p>
    <w:p w:rsidR="001A733A" w:rsidRDefault="001A733A" w:rsidP="001A733A">
      <w:pPr>
        <w:pBdr>
          <w:bottom w:val="single" w:sz="4" w:space="1" w:color="auto"/>
        </w:pBdr>
        <w:rPr>
          <w:rFonts w:ascii="PMingLiU" w:hAnsi="PMingLiU"/>
          <w:lang w:val="pt-BR"/>
        </w:rPr>
      </w:pPr>
      <w:r>
        <w:rPr>
          <w:rFonts w:ascii="PMingLiU" w:hAnsi="PMingLiU"/>
          <w:lang w:val="pt-BR"/>
        </w:rPr>
        <w:t xml:space="preserve">題號：0601-00108　　　</w:t>
      </w:r>
      <w:r>
        <w:rPr>
          <w:rFonts w:ascii="SMbarcode" w:eastAsia="SMbarcode" w:hAnsi="PMingLiU"/>
          <w:lang w:val="pt-BR"/>
        </w:rPr>
        <w:t>*085606-0601-00108*</w:t>
      </w:r>
      <w:r>
        <w:rPr>
          <w:rFonts w:ascii="PMingLiU" w:hAnsi="PMingLiU"/>
          <w:lang w:val="pt-BR"/>
        </w:rPr>
        <w:t xml:space="preserve">　　　難易度：中　　　出處：各校試題</w:t>
      </w:r>
    </w:p>
    <w:p w:rsidR="001A733A" w:rsidRDefault="001A733A" w:rsidP="001A733A">
      <w:pPr>
        <w:rPr>
          <w:rFonts w:ascii="PMingLiU" w:hAnsi="PMingLiU" w:hint="eastAsia"/>
          <w:lang w:val="pt-BR"/>
        </w:rPr>
      </w:pPr>
      <w:r w:rsidRPr="001A733A">
        <w:rPr>
          <w:rFonts w:ascii="PMingLiU" w:hAnsi="PMingLiU" w:hint="eastAsia"/>
        </w:rPr>
        <w:t xml:space="preserve">地方政府積極鼓勵鄉村發展地方特色產業觀光，例如雲林古坑咖啡節。請問：這些措施可能對鄉村造成什麼改變？(甲)外來遊客人數大量增加；(乙)中心商業區逐漸成形；(丙)當地物價上漲；(丁)地方特色商品商品圈擴大；(戊)都市化程度明顯提升。　</w:t>
      </w:r>
      <w:r w:rsidRPr="001A733A">
        <w:rPr>
          <w:rFonts w:ascii="PMingLiU" w:hAnsi="PMingLiU"/>
        </w:rPr>
        <w:br/>
        <w:t>(A)</w:t>
      </w:r>
      <w:r w:rsidRPr="001A733A">
        <w:rPr>
          <w:rFonts w:ascii="PMingLiU" w:hAnsi="PMingLiU" w:hint="eastAsia"/>
          <w:lang w:val="pt-BR"/>
        </w:rPr>
        <w:t>甲乙丙</w:t>
      </w:r>
      <w:r w:rsidRPr="001A733A">
        <w:rPr>
          <w:rFonts w:ascii="PMingLiU" w:hAnsi="PMingLiU" w:hint="eastAsia"/>
        </w:rPr>
        <w:t xml:space="preserve">　</w:t>
      </w:r>
      <w:r w:rsidRPr="001A733A">
        <w:rPr>
          <w:rFonts w:ascii="PMingLiU" w:hAnsi="PMingLiU"/>
        </w:rPr>
        <w:t>(B)</w:t>
      </w:r>
      <w:r w:rsidRPr="001A733A">
        <w:rPr>
          <w:rFonts w:ascii="PMingLiU" w:hAnsi="PMingLiU" w:hint="eastAsia"/>
          <w:lang w:val="pt-BR"/>
        </w:rPr>
        <w:t>甲丙丁</w:t>
      </w:r>
      <w:r w:rsidRPr="001A733A">
        <w:rPr>
          <w:rFonts w:ascii="PMingLiU" w:hAnsi="PMingLiU" w:hint="eastAsia"/>
        </w:rPr>
        <w:t xml:space="preserve">　</w:t>
      </w:r>
      <w:r w:rsidRPr="001A733A">
        <w:rPr>
          <w:rFonts w:ascii="PMingLiU" w:hAnsi="PMingLiU"/>
        </w:rPr>
        <w:t>(C)</w:t>
      </w:r>
      <w:r w:rsidRPr="001A733A">
        <w:rPr>
          <w:rFonts w:ascii="PMingLiU" w:hAnsi="PMingLiU" w:hint="eastAsia"/>
          <w:lang w:val="pt-BR"/>
        </w:rPr>
        <w:t>乙丁戊</w:t>
      </w:r>
      <w:r w:rsidRPr="001A733A">
        <w:rPr>
          <w:rFonts w:ascii="PMingLiU" w:hAnsi="PMingLiU" w:hint="eastAsia"/>
        </w:rPr>
        <w:t xml:space="preserve">　</w:t>
      </w:r>
      <w:r w:rsidRPr="001A733A">
        <w:rPr>
          <w:rFonts w:ascii="PMingLiU" w:hAnsi="PMingLiU"/>
        </w:rPr>
        <w:t>(D)</w:t>
      </w:r>
      <w:r w:rsidRPr="001A733A">
        <w:rPr>
          <w:rFonts w:ascii="PMingLiU" w:hAnsi="PMingLiU" w:hint="eastAsia"/>
          <w:lang w:val="pt-BR"/>
        </w:rPr>
        <w:t>丙丁戊</w:t>
      </w:r>
    </w:p>
    <w:p w:rsidR="001A733A" w:rsidRDefault="001A733A" w:rsidP="001A733A">
      <w:pPr>
        <w:rPr>
          <w:lang w:val="pt-BR"/>
        </w:rPr>
      </w:pPr>
      <w:r>
        <w:rPr>
          <w:rFonts w:ascii="PMingLiU" w:hAnsi="PMingLiU"/>
          <w:lang w:val="pt-BR"/>
        </w:rPr>
        <w:t>答案：</w:t>
      </w:r>
      <w:r w:rsidRPr="008278D7">
        <w:rPr>
          <w:lang w:val="pt-BR"/>
        </w:rPr>
        <w:t>(B)</w:t>
      </w:r>
    </w:p>
    <w:p w:rsidR="001A733A" w:rsidRDefault="001A733A" w:rsidP="001A733A">
      <w:pPr>
        <w:rPr>
          <w:lang w:val="pt-BR"/>
        </w:rPr>
      </w:pPr>
    </w:p>
    <w:p w:rsidR="001A733A" w:rsidRDefault="001A733A" w:rsidP="001A733A">
      <w:pPr>
        <w:pBdr>
          <w:bottom w:val="single" w:sz="4" w:space="1" w:color="auto"/>
        </w:pBdr>
        <w:rPr>
          <w:rFonts w:ascii="PMingLiU" w:hAnsi="PMingLiU"/>
          <w:lang w:val="pt-BR"/>
        </w:rPr>
      </w:pPr>
      <w:r>
        <w:rPr>
          <w:rFonts w:ascii="PMingLiU" w:hAnsi="PMingLiU"/>
          <w:lang w:val="pt-BR"/>
        </w:rPr>
        <w:t xml:space="preserve">題號：0601-00109　　　</w:t>
      </w:r>
      <w:r>
        <w:rPr>
          <w:rFonts w:ascii="SMbarcode" w:eastAsia="SMbarcode" w:hAnsi="PMingLiU"/>
          <w:lang w:val="pt-BR"/>
        </w:rPr>
        <w:t>*085606-0601-00109*</w:t>
      </w:r>
      <w:r>
        <w:rPr>
          <w:rFonts w:ascii="PMingLiU" w:hAnsi="PMingLiU"/>
          <w:lang w:val="pt-BR"/>
        </w:rPr>
        <w:t xml:space="preserve">　　　難易度：中　　　出處：各校試題</w:t>
      </w:r>
    </w:p>
    <w:p w:rsidR="001A733A" w:rsidRDefault="001A733A" w:rsidP="001A733A">
      <w:pPr>
        <w:rPr>
          <w:rFonts w:ascii="PMingLiU" w:hAnsi="PMingLiU" w:hint="eastAsia"/>
        </w:rPr>
      </w:pPr>
      <w:r w:rsidRPr="001A733A">
        <w:rPr>
          <w:rFonts w:ascii="PMingLiU" w:hAnsi="PMingLiU" w:hint="eastAsia"/>
        </w:rPr>
        <w:t xml:space="preserve">有人把世界經濟稱為「地球村經濟」，是下列何種因素造成？　</w:t>
      </w:r>
      <w:r w:rsidRPr="001A733A">
        <w:rPr>
          <w:rFonts w:ascii="PMingLiU" w:hAnsi="PMingLiU"/>
        </w:rPr>
        <w:br/>
        <w:t>(A)</w:t>
      </w:r>
      <w:r w:rsidRPr="001A733A">
        <w:rPr>
          <w:rFonts w:ascii="PMingLiU" w:hAnsi="PMingLiU" w:hint="eastAsia"/>
        </w:rPr>
        <w:t xml:space="preserve">世界經濟規模日趨縮小　</w:t>
      </w:r>
      <w:r w:rsidRPr="001A733A">
        <w:rPr>
          <w:rFonts w:ascii="PMingLiU" w:hAnsi="PMingLiU"/>
        </w:rPr>
        <w:t>(B)</w:t>
      </w:r>
      <w:r w:rsidRPr="001A733A">
        <w:rPr>
          <w:rFonts w:ascii="PMingLiU" w:hAnsi="PMingLiU" w:hint="eastAsia"/>
        </w:rPr>
        <w:t xml:space="preserve">在生產、流通、消費各個領域日益獨立　</w:t>
      </w:r>
      <w:r w:rsidRPr="001A733A">
        <w:rPr>
          <w:rFonts w:ascii="PMingLiU" w:hAnsi="PMingLiU"/>
        </w:rPr>
        <w:t>(C)</w:t>
      </w:r>
      <w:r w:rsidRPr="001A733A">
        <w:rPr>
          <w:rFonts w:ascii="PMingLiU" w:hAnsi="PMingLiU" w:hint="eastAsia"/>
        </w:rPr>
        <w:t xml:space="preserve">各國經濟差異愈來愈小　</w:t>
      </w:r>
      <w:r w:rsidRPr="001A733A">
        <w:rPr>
          <w:rFonts w:ascii="PMingLiU" w:hAnsi="PMingLiU"/>
        </w:rPr>
        <w:t>(D)</w:t>
      </w:r>
      <w:r w:rsidRPr="001A733A">
        <w:rPr>
          <w:rFonts w:ascii="PMingLiU" w:hAnsi="PMingLiU" w:hint="eastAsia"/>
        </w:rPr>
        <w:t>資訊革新，世界經濟緊密相依，日益國際化</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題號：0601-00110　　　</w:t>
      </w:r>
      <w:r>
        <w:rPr>
          <w:rFonts w:ascii="SMbarcode" w:eastAsia="SMbarcode" w:hAnsi="PMingLiU"/>
        </w:rPr>
        <w:t>*085606-0601-00110*</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 xml:space="preserve">阿成學習完高三下學期地理課程，想要做一份地理議題報告，下列選項題目何者最為符合？　</w:t>
      </w:r>
      <w:r w:rsidRPr="001A733A">
        <w:rPr>
          <w:rFonts w:ascii="PMingLiU" w:hAnsi="PMingLiU"/>
        </w:rPr>
        <w:br/>
        <w:t>(A)</w:t>
      </w:r>
      <w:r w:rsidRPr="001A733A">
        <w:rPr>
          <w:rFonts w:ascii="PMingLiU" w:hAnsi="PMingLiU" w:hint="eastAsia"/>
        </w:rPr>
        <w:t xml:space="preserve">成衣工廠的資金需求評估　</w:t>
      </w:r>
      <w:r w:rsidRPr="001A733A">
        <w:rPr>
          <w:rFonts w:ascii="PMingLiU" w:hAnsi="PMingLiU"/>
        </w:rPr>
        <w:t>(B)</w:t>
      </w:r>
      <w:r w:rsidRPr="001A733A">
        <w:rPr>
          <w:rFonts w:ascii="PMingLiU" w:hAnsi="PMingLiU" w:hint="eastAsia"/>
        </w:rPr>
        <w:t xml:space="preserve">金融商品種類的簡要介紹　</w:t>
      </w:r>
      <w:r w:rsidRPr="001A733A">
        <w:rPr>
          <w:rFonts w:ascii="PMingLiU" w:hAnsi="PMingLiU"/>
        </w:rPr>
        <w:t>(C)</w:t>
      </w:r>
      <w:r w:rsidRPr="001A733A">
        <w:rPr>
          <w:rFonts w:ascii="PMingLiU" w:hAnsi="PMingLiU" w:hint="eastAsia"/>
        </w:rPr>
        <w:t xml:space="preserve">金融控股公司法的制訂　</w:t>
      </w:r>
      <w:r w:rsidRPr="001A733A">
        <w:rPr>
          <w:rFonts w:ascii="PMingLiU" w:hAnsi="PMingLiU"/>
        </w:rPr>
        <w:t>(D)</w:t>
      </w:r>
      <w:r w:rsidRPr="001A733A">
        <w:rPr>
          <w:rFonts w:ascii="PMingLiU" w:hAnsi="PMingLiU" w:hint="eastAsia"/>
        </w:rPr>
        <w:t>全球化下的地方發展</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題號：0601-00111　　　</w:t>
      </w:r>
      <w:r>
        <w:rPr>
          <w:rFonts w:ascii="SMbarcode" w:eastAsia="SMbarcode" w:hAnsi="PMingLiU"/>
        </w:rPr>
        <w:t>*085606-0601-00111*</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 xml:space="preserve">美國次級房貸危機拖垮了全球各地的股市，造成歐、亞股市大跌，這種資金流動互相影響的狀況最適合用哪一種概念解釋？　</w:t>
      </w:r>
      <w:r w:rsidRPr="001A733A">
        <w:rPr>
          <w:rFonts w:ascii="PMingLiU" w:hAnsi="PMingLiU"/>
        </w:rPr>
        <w:br/>
        <w:t>(A)</w:t>
      </w:r>
      <w:r w:rsidRPr="001A733A">
        <w:rPr>
          <w:rFonts w:ascii="PMingLiU" w:hAnsi="PMingLiU" w:hint="eastAsia"/>
        </w:rPr>
        <w:t xml:space="preserve">時空收斂　</w:t>
      </w:r>
      <w:r w:rsidRPr="001A733A">
        <w:rPr>
          <w:rFonts w:ascii="PMingLiU" w:hAnsi="PMingLiU"/>
        </w:rPr>
        <w:t>(B)</w:t>
      </w:r>
      <w:r w:rsidRPr="001A733A">
        <w:rPr>
          <w:rFonts w:ascii="PMingLiU" w:hAnsi="PMingLiU" w:hint="eastAsia"/>
        </w:rPr>
        <w:t xml:space="preserve">全球化　</w:t>
      </w:r>
      <w:r w:rsidRPr="001A733A">
        <w:rPr>
          <w:rFonts w:ascii="PMingLiU" w:hAnsi="PMingLiU"/>
        </w:rPr>
        <w:t>(C)</w:t>
      </w:r>
      <w:r w:rsidRPr="001A733A">
        <w:rPr>
          <w:rFonts w:ascii="PMingLiU" w:hAnsi="PMingLiU" w:hint="eastAsia"/>
        </w:rPr>
        <w:t xml:space="preserve">在地化　</w:t>
      </w:r>
      <w:r w:rsidRPr="001A733A">
        <w:rPr>
          <w:rFonts w:ascii="PMingLiU" w:hAnsi="PMingLiU"/>
        </w:rPr>
        <w:t>(D)</w:t>
      </w:r>
      <w:r w:rsidRPr="001A733A">
        <w:rPr>
          <w:rFonts w:ascii="PMingLiU" w:hAnsi="PMingLiU" w:hint="eastAsia"/>
        </w:rPr>
        <w:t>區位移轉</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題號：0601-00112　　　</w:t>
      </w:r>
      <w:r>
        <w:rPr>
          <w:rFonts w:ascii="SMbarcode" w:eastAsia="SMbarcode" w:hAnsi="PMingLiU"/>
        </w:rPr>
        <w:t>*085606-0601-00112*</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原屬邊陲區國家的中國，逐漸轉變為半邊陲國家，成為經濟成長快速的「金磚四國」之一。</w:t>
      </w:r>
      <w:r w:rsidRPr="001A733A">
        <w:rPr>
          <w:rFonts w:ascii="PMingLiU" w:hAnsi="PMingLiU"/>
        </w:rPr>
        <w:t>(</w:t>
      </w:r>
      <w:r w:rsidRPr="001A733A">
        <w:rPr>
          <w:rFonts w:ascii="PMingLiU" w:hAnsi="PMingLiU" w:hint="eastAsia"/>
        </w:rPr>
        <w:t>甲</w:t>
      </w:r>
      <w:r w:rsidRPr="001A733A">
        <w:rPr>
          <w:rFonts w:ascii="PMingLiU" w:hAnsi="PMingLiU"/>
        </w:rPr>
        <w:t>)</w:t>
      </w:r>
      <w:r w:rsidRPr="001A733A">
        <w:rPr>
          <w:rFonts w:ascii="PMingLiU" w:hAnsi="PMingLiU" w:hint="eastAsia"/>
        </w:rPr>
        <w:t>資金充裕；</w:t>
      </w:r>
      <w:r w:rsidRPr="001A733A">
        <w:rPr>
          <w:rFonts w:ascii="PMingLiU" w:hAnsi="PMingLiU"/>
        </w:rPr>
        <w:t>(</w:t>
      </w:r>
      <w:r w:rsidRPr="001A733A">
        <w:rPr>
          <w:rFonts w:ascii="PMingLiU" w:hAnsi="PMingLiU" w:hint="eastAsia"/>
        </w:rPr>
        <w:t>乙</w:t>
      </w:r>
      <w:r w:rsidRPr="001A733A">
        <w:rPr>
          <w:rFonts w:ascii="PMingLiU" w:hAnsi="PMingLiU"/>
        </w:rPr>
        <w:t>)</w:t>
      </w:r>
      <w:r w:rsidRPr="001A733A">
        <w:rPr>
          <w:rFonts w:ascii="PMingLiU" w:hAnsi="PMingLiU" w:hint="eastAsia"/>
        </w:rPr>
        <w:t>工資低廉；</w:t>
      </w:r>
      <w:r w:rsidRPr="001A733A">
        <w:rPr>
          <w:rFonts w:ascii="PMingLiU" w:hAnsi="PMingLiU"/>
        </w:rPr>
        <w:t>(</w:t>
      </w:r>
      <w:r w:rsidRPr="001A733A">
        <w:rPr>
          <w:rFonts w:ascii="PMingLiU" w:hAnsi="PMingLiU" w:hint="eastAsia"/>
        </w:rPr>
        <w:t>丙</w:t>
      </w:r>
      <w:r w:rsidRPr="001A733A">
        <w:rPr>
          <w:rFonts w:ascii="PMingLiU" w:hAnsi="PMingLiU"/>
        </w:rPr>
        <w:t>)</w:t>
      </w:r>
      <w:r w:rsidRPr="001A733A">
        <w:rPr>
          <w:rFonts w:ascii="PMingLiU" w:hAnsi="PMingLiU" w:hint="eastAsia"/>
        </w:rPr>
        <w:t>關稅低廉；</w:t>
      </w:r>
      <w:r w:rsidRPr="001A733A">
        <w:rPr>
          <w:rFonts w:ascii="PMingLiU" w:hAnsi="PMingLiU"/>
        </w:rPr>
        <w:t>(</w:t>
      </w:r>
      <w:r w:rsidRPr="001A733A">
        <w:rPr>
          <w:rFonts w:ascii="PMingLiU" w:hAnsi="PMingLiU" w:hint="eastAsia"/>
        </w:rPr>
        <w:t>丁</w:t>
      </w:r>
      <w:r w:rsidRPr="001A733A">
        <w:rPr>
          <w:rFonts w:ascii="PMingLiU" w:hAnsi="PMingLiU"/>
        </w:rPr>
        <w:t>)</w:t>
      </w:r>
      <w:r w:rsidRPr="001A733A">
        <w:rPr>
          <w:rFonts w:ascii="PMingLiU" w:hAnsi="PMingLiU" w:hint="eastAsia"/>
        </w:rPr>
        <w:t>運輸革新；</w:t>
      </w:r>
      <w:r w:rsidRPr="001A733A">
        <w:rPr>
          <w:rFonts w:ascii="PMingLiU" w:hAnsi="PMingLiU"/>
        </w:rPr>
        <w:t>(</w:t>
      </w:r>
      <w:r w:rsidRPr="001A733A">
        <w:rPr>
          <w:rFonts w:ascii="PMingLiU" w:hAnsi="PMingLiU" w:hint="eastAsia"/>
        </w:rPr>
        <w:t>戊</w:t>
      </w:r>
      <w:r w:rsidRPr="001A733A">
        <w:rPr>
          <w:rFonts w:ascii="PMingLiU" w:hAnsi="PMingLiU"/>
        </w:rPr>
        <w:t>)</w:t>
      </w:r>
      <w:r w:rsidRPr="001A733A">
        <w:rPr>
          <w:rFonts w:ascii="PMingLiU" w:hAnsi="PMingLiU" w:hint="eastAsia"/>
        </w:rPr>
        <w:t xml:space="preserve">市場廣大，上述哪些是中國能吸引外資願意進駐發展的因素？　</w:t>
      </w:r>
      <w:r w:rsidRPr="001A733A">
        <w:rPr>
          <w:rFonts w:ascii="PMingLiU" w:hAnsi="PMingLiU"/>
        </w:rPr>
        <w:br/>
        <w:t>(A)</w:t>
      </w:r>
      <w:r w:rsidRPr="001A733A">
        <w:rPr>
          <w:rFonts w:ascii="PMingLiU" w:hAnsi="PMingLiU" w:hint="eastAsia"/>
        </w:rPr>
        <w:t xml:space="preserve">甲乙　</w:t>
      </w:r>
      <w:r w:rsidRPr="001A733A">
        <w:rPr>
          <w:rFonts w:ascii="PMingLiU" w:hAnsi="PMingLiU"/>
        </w:rPr>
        <w:t>(B)</w:t>
      </w:r>
      <w:r w:rsidRPr="001A733A">
        <w:rPr>
          <w:rFonts w:ascii="PMingLiU" w:hAnsi="PMingLiU" w:hint="eastAsia"/>
        </w:rPr>
        <w:t xml:space="preserve">乙丙　</w:t>
      </w:r>
      <w:r w:rsidRPr="001A733A">
        <w:rPr>
          <w:rFonts w:ascii="PMingLiU" w:hAnsi="PMingLiU"/>
        </w:rPr>
        <w:t>(C)</w:t>
      </w:r>
      <w:r w:rsidRPr="001A733A">
        <w:rPr>
          <w:rFonts w:ascii="PMingLiU" w:hAnsi="PMingLiU" w:hint="eastAsia"/>
        </w:rPr>
        <w:t xml:space="preserve">丙丁　</w:t>
      </w:r>
      <w:r w:rsidRPr="001A733A">
        <w:rPr>
          <w:rFonts w:ascii="PMingLiU" w:hAnsi="PMingLiU"/>
        </w:rPr>
        <w:t>(D)</w:t>
      </w:r>
      <w:r w:rsidRPr="001A733A">
        <w:rPr>
          <w:rFonts w:ascii="PMingLiU" w:hAnsi="PMingLiU" w:hint="eastAsia"/>
        </w:rPr>
        <w:t>乙戊</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題號：0601-00113　　　</w:t>
      </w:r>
      <w:r>
        <w:rPr>
          <w:rFonts w:ascii="SMbarcode" w:eastAsia="SMbarcode" w:hAnsi="PMingLiU"/>
        </w:rPr>
        <w:t>*085606-0601-00113*</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開放市場、解除金融管制等全球化經濟措施，將使部分貧窮國家的經濟產生下列哪些變化？</w:t>
      </w:r>
      <w:r w:rsidRPr="001A733A">
        <w:rPr>
          <w:rFonts w:ascii="PMingLiU" w:hAnsi="PMingLiU"/>
        </w:rPr>
        <w:t>(</w:t>
      </w:r>
      <w:r w:rsidRPr="001A733A">
        <w:rPr>
          <w:rFonts w:ascii="PMingLiU" w:hAnsi="PMingLiU" w:hint="eastAsia"/>
        </w:rPr>
        <w:t>甲</w:t>
      </w:r>
      <w:r w:rsidRPr="001A733A">
        <w:rPr>
          <w:rFonts w:ascii="PMingLiU" w:hAnsi="PMingLiU"/>
        </w:rPr>
        <w:t>)</w:t>
      </w:r>
      <w:r w:rsidRPr="001A733A">
        <w:rPr>
          <w:rFonts w:ascii="PMingLiU" w:hAnsi="PMingLiU" w:hint="eastAsia"/>
        </w:rPr>
        <w:t>貧窮人口下降；</w:t>
      </w:r>
      <w:r w:rsidRPr="001A733A">
        <w:rPr>
          <w:rFonts w:ascii="PMingLiU" w:hAnsi="PMingLiU"/>
        </w:rPr>
        <w:t>(</w:t>
      </w:r>
      <w:r w:rsidRPr="001A733A">
        <w:rPr>
          <w:rFonts w:ascii="PMingLiU" w:hAnsi="PMingLiU" w:hint="eastAsia"/>
        </w:rPr>
        <w:t>乙</w:t>
      </w:r>
      <w:r w:rsidRPr="001A733A">
        <w:rPr>
          <w:rFonts w:ascii="PMingLiU" w:hAnsi="PMingLiU"/>
        </w:rPr>
        <w:t>)</w:t>
      </w:r>
      <w:r w:rsidRPr="001A733A">
        <w:rPr>
          <w:rFonts w:ascii="PMingLiU" w:hAnsi="PMingLiU" w:hint="eastAsia"/>
        </w:rPr>
        <w:t>就業機會增加，平均所得提高；</w:t>
      </w:r>
      <w:r w:rsidRPr="001A733A">
        <w:rPr>
          <w:rFonts w:ascii="PMingLiU" w:hAnsi="PMingLiU"/>
        </w:rPr>
        <w:t>(</w:t>
      </w:r>
      <w:r w:rsidRPr="001A733A">
        <w:rPr>
          <w:rFonts w:ascii="PMingLiU" w:hAnsi="PMingLiU" w:hint="eastAsia"/>
        </w:rPr>
        <w:t>丙</w:t>
      </w:r>
      <w:r w:rsidRPr="001A733A">
        <w:rPr>
          <w:rFonts w:ascii="PMingLiU" w:hAnsi="PMingLiU"/>
        </w:rPr>
        <w:t>)</w:t>
      </w:r>
      <w:r w:rsidRPr="001A733A">
        <w:rPr>
          <w:rFonts w:ascii="PMingLiU" w:hAnsi="PMingLiU" w:hint="eastAsia"/>
        </w:rPr>
        <w:t>國內貧富不均的現象逐漸縮小；</w:t>
      </w:r>
      <w:r w:rsidRPr="001A733A">
        <w:rPr>
          <w:rFonts w:ascii="PMingLiU" w:hAnsi="PMingLiU"/>
        </w:rPr>
        <w:t>(</w:t>
      </w:r>
      <w:r w:rsidRPr="001A733A">
        <w:rPr>
          <w:rFonts w:ascii="PMingLiU" w:hAnsi="PMingLiU" w:hint="eastAsia"/>
        </w:rPr>
        <w:t>丁</w:t>
      </w:r>
      <w:r w:rsidRPr="001A733A">
        <w:rPr>
          <w:rFonts w:ascii="PMingLiU" w:hAnsi="PMingLiU"/>
        </w:rPr>
        <w:t>)</w:t>
      </w:r>
      <w:r w:rsidRPr="001A733A">
        <w:rPr>
          <w:rFonts w:ascii="PMingLiU" w:hAnsi="PMingLiU" w:hint="eastAsia"/>
        </w:rPr>
        <w:t xml:space="preserve">國內區域發展趨向均衡。　</w:t>
      </w:r>
      <w:r w:rsidRPr="001A733A">
        <w:rPr>
          <w:rFonts w:ascii="PMingLiU" w:hAnsi="PMingLiU"/>
        </w:rPr>
        <w:br/>
        <w:t>(A)</w:t>
      </w:r>
      <w:r w:rsidRPr="001A733A">
        <w:rPr>
          <w:rFonts w:ascii="PMingLiU" w:hAnsi="PMingLiU" w:hint="eastAsia"/>
        </w:rPr>
        <w:t xml:space="preserve">甲乙　</w:t>
      </w:r>
      <w:r w:rsidRPr="001A733A">
        <w:rPr>
          <w:rFonts w:ascii="PMingLiU" w:hAnsi="PMingLiU"/>
        </w:rPr>
        <w:t>(B)</w:t>
      </w:r>
      <w:r w:rsidRPr="001A733A">
        <w:rPr>
          <w:rFonts w:ascii="PMingLiU" w:hAnsi="PMingLiU" w:hint="eastAsia"/>
        </w:rPr>
        <w:t xml:space="preserve">乙丙　</w:t>
      </w:r>
      <w:r w:rsidRPr="001A733A">
        <w:rPr>
          <w:rFonts w:ascii="PMingLiU" w:hAnsi="PMingLiU"/>
        </w:rPr>
        <w:t>(C)</w:t>
      </w:r>
      <w:r w:rsidRPr="001A733A">
        <w:rPr>
          <w:rFonts w:ascii="PMingLiU" w:hAnsi="PMingLiU" w:hint="eastAsia"/>
        </w:rPr>
        <w:t xml:space="preserve">丙丁　</w:t>
      </w:r>
      <w:r w:rsidRPr="001A733A">
        <w:rPr>
          <w:rFonts w:ascii="PMingLiU" w:hAnsi="PMingLiU"/>
        </w:rPr>
        <w:t>(D)</w:t>
      </w:r>
      <w:r w:rsidRPr="001A733A">
        <w:rPr>
          <w:rFonts w:ascii="PMingLiU" w:hAnsi="PMingLiU" w:hint="eastAsia"/>
        </w:rPr>
        <w:t>甲丁</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題號：0601-00114　　　</w:t>
      </w:r>
      <w:r>
        <w:rPr>
          <w:rFonts w:ascii="SMbarcode" w:eastAsia="SMbarcode" w:hAnsi="PMingLiU"/>
        </w:rPr>
        <w:t>*085606-0601-00114*</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 xml:space="preserve">當企業發生全球化時，主流文化與地方文化常會發生衝突。請問：下列哪一個途徑便常成為跨國企業對此問題的解決之道？　</w:t>
      </w:r>
      <w:r w:rsidRPr="001A733A">
        <w:rPr>
          <w:rFonts w:ascii="PMingLiU" w:hAnsi="PMingLiU"/>
        </w:rPr>
        <w:br/>
        <w:t>(A)</w:t>
      </w:r>
      <w:r w:rsidRPr="001A733A">
        <w:rPr>
          <w:rFonts w:ascii="PMingLiU" w:hAnsi="PMingLiU" w:hint="eastAsia"/>
        </w:rPr>
        <w:t xml:space="preserve">全球在地化　</w:t>
      </w:r>
      <w:r w:rsidRPr="001A733A">
        <w:rPr>
          <w:rFonts w:ascii="PMingLiU" w:hAnsi="PMingLiU"/>
        </w:rPr>
        <w:t>(B)</w:t>
      </w:r>
      <w:r w:rsidRPr="001A733A">
        <w:rPr>
          <w:rFonts w:ascii="PMingLiU" w:hAnsi="PMingLiU" w:hint="eastAsia"/>
        </w:rPr>
        <w:t xml:space="preserve">社區總體營造　</w:t>
      </w:r>
      <w:r w:rsidRPr="001A733A">
        <w:rPr>
          <w:rFonts w:ascii="PMingLiU" w:hAnsi="PMingLiU"/>
        </w:rPr>
        <w:t>(C)</w:t>
      </w:r>
      <w:r w:rsidRPr="001A733A">
        <w:rPr>
          <w:rFonts w:ascii="PMingLiU" w:hAnsi="PMingLiU" w:hint="eastAsia"/>
        </w:rPr>
        <w:t xml:space="preserve">國土永續發展　</w:t>
      </w:r>
      <w:r w:rsidRPr="001A733A">
        <w:rPr>
          <w:rFonts w:ascii="PMingLiU" w:hAnsi="PMingLiU"/>
        </w:rPr>
        <w:t>(D)</w:t>
      </w:r>
      <w:r w:rsidRPr="001A733A">
        <w:rPr>
          <w:rFonts w:ascii="PMingLiU" w:hAnsi="PMingLiU" w:hint="eastAsia"/>
        </w:rPr>
        <w:t>國際分工</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題號：0601-00115　　　</w:t>
      </w:r>
      <w:r>
        <w:rPr>
          <w:rFonts w:ascii="SMbarcode" w:eastAsia="SMbarcode" w:hAnsi="PMingLiU"/>
        </w:rPr>
        <w:t>*085606-0601-00115*</w:t>
      </w:r>
      <w:r>
        <w:rPr>
          <w:rFonts w:ascii="PMingLiU" w:hAnsi="PMingLiU"/>
        </w:rPr>
        <w:t xml:space="preserve">　　　難易度：中　　　出處：指考試題</w:t>
      </w:r>
    </w:p>
    <w:p w:rsidR="001A733A" w:rsidRDefault="001A733A" w:rsidP="001A733A">
      <w:pPr>
        <w:rPr>
          <w:rFonts w:ascii="PMingLiU" w:hAnsi="PMingLiU" w:hint="eastAsia"/>
        </w:rPr>
      </w:pPr>
      <w:r w:rsidRPr="001A733A">
        <w:rPr>
          <w:rFonts w:ascii="PMingLiU" w:hAnsi="PMingLiU" w:hint="eastAsia"/>
        </w:rPr>
        <w:t>位於印度南部的邦加羅爾（</w:t>
      </w:r>
      <w:r w:rsidRPr="001A733A">
        <w:rPr>
          <w:rFonts w:ascii="PMingLiU" w:hAnsi="PMingLiU"/>
        </w:rPr>
        <w:t>Bangalore</w:t>
      </w:r>
      <w:r w:rsidRPr="001A733A">
        <w:rPr>
          <w:rFonts w:ascii="PMingLiU" w:hAnsi="PMingLiU" w:hint="eastAsia"/>
        </w:rPr>
        <w:t xml:space="preserve">），俗稱「印度矽谷」，周邊區域為許多跨國科技公司的據點並聚集多國人口；這裡有異國主題的酒吧，以及販賣美式速食及法式甜點的餐廳，這些現象反映了下列哪些概念？(甲)全球化；(乙)地方化；(丙)計劃經濟；(丁)產業群聚；(戊)跨國社會空間。　</w:t>
      </w:r>
      <w:r w:rsidRPr="001A733A">
        <w:rPr>
          <w:rFonts w:ascii="PMingLiU" w:hAnsi="PMingLiU"/>
        </w:rPr>
        <w:br/>
        <w:t>(A)</w:t>
      </w:r>
      <w:r w:rsidRPr="001A733A">
        <w:rPr>
          <w:rFonts w:ascii="PMingLiU" w:hAnsi="PMingLiU" w:hint="eastAsia"/>
        </w:rPr>
        <w:t xml:space="preserve">甲乙丙　</w:t>
      </w:r>
      <w:r w:rsidRPr="001A733A">
        <w:rPr>
          <w:rFonts w:ascii="PMingLiU" w:hAnsi="PMingLiU"/>
        </w:rPr>
        <w:t>(B)</w:t>
      </w:r>
      <w:r w:rsidRPr="001A733A">
        <w:rPr>
          <w:rFonts w:ascii="PMingLiU" w:hAnsi="PMingLiU" w:hint="eastAsia"/>
        </w:rPr>
        <w:t xml:space="preserve">乙丙丁　</w:t>
      </w:r>
      <w:r w:rsidRPr="001A733A">
        <w:rPr>
          <w:rFonts w:ascii="PMingLiU" w:hAnsi="PMingLiU"/>
        </w:rPr>
        <w:t>(C)</w:t>
      </w:r>
      <w:r w:rsidRPr="001A733A">
        <w:rPr>
          <w:rFonts w:ascii="PMingLiU" w:hAnsi="PMingLiU" w:hint="eastAsia"/>
        </w:rPr>
        <w:t xml:space="preserve">丙丁戊　</w:t>
      </w:r>
      <w:r w:rsidRPr="001A733A">
        <w:rPr>
          <w:rFonts w:ascii="PMingLiU" w:hAnsi="PMingLiU"/>
        </w:rPr>
        <w:t>(D)</w:t>
      </w:r>
      <w:r w:rsidRPr="001A733A">
        <w:rPr>
          <w:rFonts w:ascii="PMingLiU" w:hAnsi="PMingLiU" w:hint="eastAsia"/>
        </w:rPr>
        <w:t>甲丁戊</w:t>
      </w:r>
    </w:p>
    <w:p w:rsidR="001A733A" w:rsidRDefault="001A733A" w:rsidP="001A733A">
      <w:r>
        <w:rPr>
          <w:rFonts w:ascii="PMingLiU" w:hAnsi="PMingLiU"/>
        </w:rPr>
        <w:t>答案：</w:t>
      </w:r>
      <w:r>
        <w:t>(D)</w:t>
      </w:r>
    </w:p>
    <w:p w:rsidR="001A733A" w:rsidRDefault="001A733A" w:rsidP="001A733A">
      <w:pPr>
        <w:rPr>
          <w:rFonts w:hint="eastAsia"/>
        </w:rPr>
      </w:pPr>
      <w:r>
        <w:rPr>
          <w:rFonts w:ascii="PMingLiU" w:hAnsi="PMingLiU" w:hint="eastAsia"/>
        </w:rPr>
        <w:t>解析：</w:t>
      </w:r>
      <w:r>
        <w:rPr>
          <w:rFonts w:hint="eastAsia"/>
        </w:rPr>
        <w:t>(</w:t>
      </w:r>
      <w:r>
        <w:rPr>
          <w:rFonts w:hint="eastAsia"/>
        </w:rPr>
        <w:t>甲</w:t>
      </w:r>
      <w:r>
        <w:rPr>
          <w:rFonts w:hint="eastAsia"/>
        </w:rPr>
        <w:t>)</w:t>
      </w:r>
      <w:r>
        <w:rPr>
          <w:rFonts w:hint="eastAsia"/>
        </w:rPr>
        <w:t>由邦加羅爾周邊遍布異國主題酒吧與他國的美食，可看出全球化之特徵；</w:t>
      </w:r>
      <w:r>
        <w:rPr>
          <w:rFonts w:hint="eastAsia"/>
        </w:rPr>
        <w:t>(</w:t>
      </w:r>
      <w:r>
        <w:rPr>
          <w:rFonts w:hint="eastAsia"/>
        </w:rPr>
        <w:t>丁</w:t>
      </w:r>
      <w:r w:rsidRPr="008278D7">
        <w:rPr>
          <w:rFonts w:hint="eastAsia"/>
          <w:spacing w:val="-100"/>
        </w:rPr>
        <w:t>)</w:t>
      </w:r>
      <w:r>
        <w:rPr>
          <w:rFonts w:hint="eastAsia"/>
        </w:rPr>
        <w:t>許多跨國科技公司聚集在邦加羅爾的周邊，可知當地的科技產業具有產業群聚的現象；</w:t>
      </w:r>
      <w:r>
        <w:rPr>
          <w:rFonts w:hint="eastAsia"/>
        </w:rPr>
        <w:t>(</w:t>
      </w:r>
      <w:r>
        <w:rPr>
          <w:rFonts w:hint="eastAsia"/>
        </w:rPr>
        <w:t>戊</w:t>
      </w:r>
      <w:r>
        <w:rPr>
          <w:rFonts w:hint="eastAsia"/>
        </w:rPr>
        <w:t>)</w:t>
      </w:r>
      <w:r>
        <w:rPr>
          <w:rFonts w:hint="eastAsia"/>
        </w:rPr>
        <w:t>許多外國人口遷居邦加羅爾週邊工作，聚集多國人口，因此形成跨國社會空間。</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0601-00116　　　</w:t>
      </w:r>
      <w:r>
        <w:rPr>
          <w:rFonts w:ascii="SMbarcode" w:eastAsia="SMbarcode" w:hAnsi="PMingLiU"/>
        </w:rPr>
        <w:t>*085606-0601-00116*</w:t>
      </w:r>
      <w:r>
        <w:rPr>
          <w:rFonts w:ascii="PMingLiU" w:hAnsi="PMingLiU"/>
        </w:rPr>
        <w:t xml:space="preserve">　　　難易度：中　　　出處：指考試題</w:t>
      </w:r>
    </w:p>
    <w:p w:rsidR="001A733A" w:rsidRDefault="001A733A" w:rsidP="001A733A">
      <w:pPr>
        <w:rPr>
          <w:rFonts w:ascii="PMingLiU" w:hAnsi="PMingLiU" w:hint="eastAsia"/>
          <w:szCs w:val="23"/>
        </w:rPr>
      </w:pPr>
      <w:r w:rsidRPr="001A733A">
        <w:rPr>
          <w:rFonts w:ascii="PMingLiU" w:hAnsi="PMingLiU" w:hint="eastAsia"/>
          <w:szCs w:val="23"/>
        </w:rPr>
        <w:t>一項研究指出：「近年來全球通貨膨脹居高不下，和工業產品價格大致穩定或下跌，而能源和食品價格卻持續飆升有關。」工業產品價格穩定或下跌、能源和食品價格飆升的原因，和下列哪項事實關係最密切？</w:t>
      </w:r>
      <w:r w:rsidRPr="001A733A">
        <w:rPr>
          <w:rFonts w:ascii="PMingLiU" w:hAnsi="PMingLiU" w:hint="eastAsia"/>
        </w:rPr>
        <w:t xml:space="preserve">　</w:t>
      </w:r>
      <w:r w:rsidRPr="001A733A">
        <w:rPr>
          <w:rFonts w:ascii="PMingLiU" w:hAnsi="PMingLiU"/>
        </w:rPr>
        <w:br/>
        <w:t>(A)</w:t>
      </w:r>
      <w:r w:rsidRPr="001A733A">
        <w:rPr>
          <w:rFonts w:ascii="PMingLiU" w:hAnsi="PMingLiU" w:hint="eastAsia"/>
          <w:szCs w:val="23"/>
        </w:rPr>
        <w:t>日本自2005年以來海外投資規模不斷擴大</w:t>
      </w:r>
      <w:r w:rsidRPr="001A733A">
        <w:rPr>
          <w:rFonts w:ascii="PMingLiU" w:hAnsi="PMingLiU" w:hint="eastAsia"/>
        </w:rPr>
        <w:t xml:space="preserve">　</w:t>
      </w:r>
      <w:r w:rsidRPr="001A733A">
        <w:rPr>
          <w:rFonts w:ascii="PMingLiU" w:hAnsi="PMingLiU"/>
        </w:rPr>
        <w:t>(B)</w:t>
      </w:r>
      <w:r w:rsidRPr="001A733A">
        <w:rPr>
          <w:rFonts w:ascii="PMingLiU" w:hAnsi="PMingLiU" w:hint="eastAsia"/>
          <w:szCs w:val="23"/>
        </w:rPr>
        <w:t>中國挾世界工廠和新興資本市場之姿進入全球經濟體系</w:t>
      </w:r>
      <w:r w:rsidRPr="001A733A">
        <w:rPr>
          <w:rFonts w:ascii="PMingLiU" w:hAnsi="PMingLiU" w:hint="eastAsia"/>
        </w:rPr>
        <w:t xml:space="preserve">　</w:t>
      </w:r>
      <w:r w:rsidRPr="001A733A">
        <w:rPr>
          <w:rFonts w:ascii="PMingLiU" w:hAnsi="PMingLiU"/>
        </w:rPr>
        <w:t>(C)</w:t>
      </w:r>
      <w:r w:rsidRPr="001A733A">
        <w:rPr>
          <w:rFonts w:ascii="PMingLiU" w:hAnsi="PMingLiU" w:hint="eastAsia"/>
          <w:szCs w:val="23"/>
        </w:rPr>
        <w:t>受美國金融市場影響，歐元區經濟在2008年出現明顯下滑</w:t>
      </w:r>
      <w:r w:rsidRPr="001A733A">
        <w:rPr>
          <w:rFonts w:ascii="PMingLiU" w:hAnsi="PMingLiU" w:hint="eastAsia"/>
        </w:rPr>
        <w:t xml:space="preserve">　</w:t>
      </w:r>
      <w:r w:rsidRPr="001A733A">
        <w:rPr>
          <w:rFonts w:ascii="PMingLiU" w:hAnsi="PMingLiU"/>
        </w:rPr>
        <w:t>(D)</w:t>
      </w:r>
      <w:r w:rsidRPr="001A733A">
        <w:rPr>
          <w:rFonts w:ascii="PMingLiU" w:hAnsi="PMingLiU" w:hint="eastAsia"/>
          <w:szCs w:val="23"/>
        </w:rPr>
        <w:t>2007年非洲商品和服務出口額成長15.2%，進口額成長13.2%</w:t>
      </w:r>
    </w:p>
    <w:p w:rsidR="001A733A" w:rsidRDefault="001A733A" w:rsidP="001A733A">
      <w:r>
        <w:rPr>
          <w:rFonts w:ascii="PMingLiU" w:hAnsi="PMingLiU"/>
        </w:rPr>
        <w:t>答案：</w:t>
      </w:r>
      <w:r>
        <w:t>(B)</w:t>
      </w:r>
    </w:p>
    <w:p w:rsidR="001A733A" w:rsidRDefault="001A733A" w:rsidP="001A733A">
      <w:pPr>
        <w:rPr>
          <w:rFonts w:hint="eastAsia"/>
        </w:rPr>
      </w:pPr>
      <w:r>
        <w:rPr>
          <w:rFonts w:ascii="PMingLiU" w:hAnsi="PMingLiU" w:hint="eastAsia"/>
        </w:rPr>
        <w:t>解析：</w:t>
      </w:r>
      <w:r>
        <w:rPr>
          <w:rFonts w:hint="eastAsia"/>
        </w:rPr>
        <w:t>世界工業產品的來源地，以中國占多數，因此工業產品價格的穩定與下跌，與中國大量製造工業產品有關。也由於現代社會工業、交通的發展，大量消耗能源與糧食，加上能源與糧食的產地如巴西、澳洲</w:t>
      </w:r>
      <w:r>
        <w:rPr>
          <w:rFonts w:hint="eastAsia"/>
        </w:rPr>
        <w:t>2011</w:t>
      </w:r>
      <w:r>
        <w:rPr>
          <w:rFonts w:hint="eastAsia"/>
        </w:rPr>
        <w:t>年初發生洪患，供應量大幅減少，更使價格飆升。</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0601-00117　　　</w:t>
      </w:r>
      <w:r>
        <w:rPr>
          <w:rFonts w:ascii="SMbarcode" w:eastAsia="SMbarcode" w:hAnsi="PMingLiU"/>
        </w:rPr>
        <w:t>*085606-0601-00117*</w:t>
      </w:r>
      <w:r>
        <w:rPr>
          <w:rFonts w:ascii="PMingLiU" w:hAnsi="PMingLiU"/>
        </w:rPr>
        <w:t xml:space="preserve">　　　難易度：中　　　出處：補充試題</w:t>
      </w:r>
    </w:p>
    <w:p w:rsidR="001A733A" w:rsidRDefault="001A733A" w:rsidP="001A733A">
      <w:pPr>
        <w:rPr>
          <w:rFonts w:ascii="PMingLiU" w:hAnsi="PMingLiU"/>
        </w:rPr>
      </w:pPr>
      <w:r w:rsidRPr="001A733A">
        <w:rPr>
          <w:rFonts w:ascii="PMingLiU" w:hAnsi="PMingLiU"/>
        </w:rPr>
        <w:t>「全球化與在地化是一體的兩面，可以從『普遍的特殊化』和『特殊的普遍化』兩個角度來看，兩者相輔相成、互相為用。」(甲) Honda Civic在日本為右駕，在臺灣為左駕；(乙)王建民在洋基表現打響臺灣知名度；(丙)好萊塢為打入華人市場推出功夫熊貓動畫；(丁)郭英男的歌聲響徹亞特蘭大奧運；(戊) 2008北京奧運開幕典禮上，千個小朋友打起世界臉譜的傘。上述哪些現象是屬於「普遍的特殊化」之反應？</w:t>
      </w:r>
      <w:r w:rsidRPr="001A733A">
        <w:rPr>
          <w:rFonts w:ascii="PMingLiU" w:hAnsi="PMingLiU" w:hint="eastAsia"/>
        </w:rPr>
        <w:t xml:space="preserve">　</w:t>
      </w:r>
      <w:r w:rsidRPr="001A733A">
        <w:rPr>
          <w:rFonts w:ascii="PMingLiU" w:hAnsi="PMingLiU"/>
        </w:rPr>
        <w:br/>
        <w:t>(A)乙丙</w:t>
      </w:r>
      <w:r w:rsidRPr="001A733A">
        <w:rPr>
          <w:rFonts w:ascii="PMingLiU" w:hAnsi="PMingLiU" w:hint="eastAsia"/>
        </w:rPr>
        <w:t xml:space="preserve">　</w:t>
      </w:r>
      <w:r w:rsidRPr="001A733A">
        <w:rPr>
          <w:rFonts w:ascii="PMingLiU" w:hAnsi="PMingLiU"/>
        </w:rPr>
        <w:t>(B)甲丁</w:t>
      </w:r>
      <w:r w:rsidRPr="001A733A">
        <w:rPr>
          <w:rFonts w:ascii="PMingLiU" w:hAnsi="PMingLiU" w:hint="eastAsia"/>
        </w:rPr>
        <w:t xml:space="preserve">　</w:t>
      </w:r>
      <w:r w:rsidRPr="001A733A">
        <w:rPr>
          <w:rFonts w:ascii="PMingLiU" w:hAnsi="PMingLiU"/>
        </w:rPr>
        <w:t>(C)丁戊</w:t>
      </w:r>
      <w:r w:rsidRPr="001A733A">
        <w:rPr>
          <w:rFonts w:ascii="PMingLiU" w:hAnsi="PMingLiU" w:hint="eastAsia"/>
        </w:rPr>
        <w:t xml:space="preserve">　</w:t>
      </w:r>
      <w:r w:rsidRPr="001A733A">
        <w:rPr>
          <w:rFonts w:ascii="PMingLiU" w:hAnsi="PMingLiU"/>
        </w:rPr>
        <w:t>(D)甲丙</w:t>
      </w:r>
    </w:p>
    <w:p w:rsidR="001A733A" w:rsidRDefault="001A733A" w:rsidP="001A733A">
      <w:r>
        <w:rPr>
          <w:rFonts w:ascii="PMingLiU" w:hAnsi="PMingLiU"/>
        </w:rPr>
        <w:t>答案：</w:t>
      </w:r>
      <w:r>
        <w:t>(D)</w:t>
      </w:r>
    </w:p>
    <w:p w:rsidR="001A733A" w:rsidRDefault="001A733A" w:rsidP="001A733A">
      <w:pPr>
        <w:rPr>
          <w:rFonts w:hAnsi="PMingLiU" w:hint="eastAsia"/>
        </w:rPr>
      </w:pPr>
      <w:r>
        <w:rPr>
          <w:rFonts w:ascii="PMingLiU" w:hAnsi="PMingLiU" w:hint="eastAsia"/>
        </w:rPr>
        <w:t>解析：</w:t>
      </w:r>
      <w:r w:rsidRPr="008278D7">
        <w:rPr>
          <w:rFonts w:hAnsi="PMingLiU" w:hint="eastAsia"/>
        </w:rPr>
        <w:t>普遍特殊化即為全球在地化（強調在地特色），特殊普遍化即為全球化（強調某一地方特色在全世界流行。</w:t>
      </w:r>
    </w:p>
    <w:p w:rsidR="001A733A" w:rsidRDefault="001A733A" w:rsidP="001A733A">
      <w:pPr>
        <w:rPr>
          <w:rFonts w:hAnsi="PMingLiU"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0601-00118　　　</w:t>
      </w:r>
      <w:r>
        <w:rPr>
          <w:rFonts w:ascii="SMbarcode" w:eastAsia="SMbarcode" w:hAnsi="PMingLiU"/>
        </w:rPr>
        <w:t>*085606-0601-00118*</w:t>
      </w:r>
      <w:r>
        <w:rPr>
          <w:rFonts w:ascii="PMingLiU" w:hAnsi="PMingLiU"/>
        </w:rPr>
        <w:t xml:space="preserve">　　　難易度：中　　　出處：補充試題</w:t>
      </w:r>
    </w:p>
    <w:p w:rsidR="001A733A" w:rsidRDefault="001A733A" w:rsidP="001A733A">
      <w:pPr>
        <w:rPr>
          <w:rFonts w:ascii="PMingLiU" w:hAnsi="PMingLiU" w:hint="eastAsia"/>
        </w:rPr>
      </w:pPr>
      <w:r w:rsidRPr="001A733A">
        <w:rPr>
          <w:rFonts w:ascii="PMingLiU" w:hAnsi="PMingLiU" w:hint="eastAsia"/>
        </w:rPr>
        <w:t>相對於美國</w:t>
      </w:r>
      <w:r w:rsidRPr="001A733A">
        <w:rPr>
          <w:rFonts w:ascii="PMingLiU" w:hAnsi="PMingLiU"/>
        </w:rPr>
        <w:fldChar w:fldCharType="begin"/>
      </w:r>
      <w:r w:rsidRPr="001A733A">
        <w:rPr>
          <w:rFonts w:ascii="PMingLiU" w:hAnsi="PMingLiU"/>
        </w:rPr>
        <w:instrText xml:space="preserve"> </w:instrText>
      </w:r>
      <w:r w:rsidRPr="001A733A">
        <w:rPr>
          <w:rFonts w:ascii="PMingLiU" w:hAnsi="PMingLiU" w:hint="eastAsia"/>
        </w:rPr>
        <w:instrText>eq \o\ac(　　,</w:instrText>
      </w:r>
      <w:r w:rsidRPr="001A733A">
        <w:rPr>
          <w:rFonts w:ascii="PMingLiU" w:hAnsi="PMingLiU" w:hint="eastAsia"/>
          <w:spacing w:val="-40"/>
        </w:rPr>
        <w:instrText>—</w:instrText>
      </w:r>
      <w:r w:rsidRPr="001A733A">
        <w:rPr>
          <w:rFonts w:ascii="PMingLiU" w:hAnsi="PMingLiU" w:hint="eastAsia"/>
        </w:rPr>
        <w:instrText>—)</w:instrText>
      </w:r>
      <w:r w:rsidRPr="001A733A">
        <w:rPr>
          <w:rFonts w:ascii="PMingLiU" w:hAnsi="PMingLiU"/>
        </w:rPr>
        <w:fldChar w:fldCharType="end"/>
      </w:r>
      <w:r w:rsidRPr="001A733A">
        <w:rPr>
          <w:rFonts w:ascii="PMingLiU" w:hAnsi="PMingLiU" w:hint="eastAsia"/>
        </w:rPr>
        <w:t>墨西哥、以色列</w:t>
      </w:r>
      <w:r w:rsidRPr="001A733A">
        <w:rPr>
          <w:rFonts w:ascii="PMingLiU" w:hAnsi="PMingLiU"/>
        </w:rPr>
        <w:fldChar w:fldCharType="begin"/>
      </w:r>
      <w:r w:rsidRPr="001A733A">
        <w:rPr>
          <w:rFonts w:ascii="PMingLiU" w:hAnsi="PMingLiU"/>
        </w:rPr>
        <w:instrText xml:space="preserve"> </w:instrText>
      </w:r>
      <w:r w:rsidRPr="001A733A">
        <w:rPr>
          <w:rFonts w:ascii="PMingLiU" w:hAnsi="PMingLiU" w:hint="eastAsia"/>
        </w:rPr>
        <w:instrText>eq \o\ac(　　,</w:instrText>
      </w:r>
      <w:r w:rsidRPr="001A733A">
        <w:rPr>
          <w:rFonts w:ascii="PMingLiU" w:hAnsi="PMingLiU" w:hint="eastAsia"/>
          <w:spacing w:val="-40"/>
        </w:rPr>
        <w:instrText>—</w:instrText>
      </w:r>
      <w:r w:rsidRPr="001A733A">
        <w:rPr>
          <w:rFonts w:ascii="PMingLiU" w:hAnsi="PMingLiU" w:hint="eastAsia"/>
        </w:rPr>
        <w:instrText>—)</w:instrText>
      </w:r>
      <w:r w:rsidRPr="001A733A">
        <w:rPr>
          <w:rFonts w:ascii="PMingLiU" w:hAnsi="PMingLiU"/>
        </w:rPr>
        <w:fldChar w:fldCharType="end"/>
      </w:r>
      <w:r w:rsidRPr="001A733A">
        <w:rPr>
          <w:rFonts w:ascii="PMingLiU" w:hAnsi="PMingLiU" w:hint="eastAsia"/>
        </w:rPr>
        <w:t xml:space="preserve">巴勒斯坦邊界興建阻止人民自由往來的「界牆」，下列哪些國家之間已撤除邊境管制，人民可以自由往來？　</w:t>
      </w:r>
      <w:r w:rsidRPr="001A733A">
        <w:rPr>
          <w:rFonts w:ascii="PMingLiU" w:hAnsi="PMingLiU"/>
        </w:rPr>
        <w:br/>
        <w:t>(A)</w:t>
      </w:r>
      <w:r w:rsidRPr="001A733A">
        <w:rPr>
          <w:rFonts w:ascii="PMingLiU" w:hAnsi="PMingLiU" w:hint="eastAsia"/>
        </w:rPr>
        <w:t xml:space="preserve">土耳其、法國、德國、義大利　</w:t>
      </w:r>
      <w:r w:rsidRPr="001A733A">
        <w:rPr>
          <w:rFonts w:ascii="PMingLiU" w:hAnsi="PMingLiU"/>
        </w:rPr>
        <w:t>(B)</w:t>
      </w:r>
      <w:r w:rsidRPr="001A733A">
        <w:rPr>
          <w:rFonts w:ascii="PMingLiU" w:hAnsi="PMingLiU" w:hint="eastAsia"/>
        </w:rPr>
        <w:t xml:space="preserve">冰島、丹麥、挪威、瑞典　</w:t>
      </w:r>
      <w:r w:rsidRPr="001A733A">
        <w:rPr>
          <w:rFonts w:ascii="PMingLiU" w:hAnsi="PMingLiU"/>
        </w:rPr>
        <w:t>(C)</w:t>
      </w:r>
      <w:r w:rsidRPr="001A733A">
        <w:rPr>
          <w:rFonts w:ascii="PMingLiU" w:hAnsi="PMingLiU" w:hint="eastAsia"/>
        </w:rPr>
        <w:t xml:space="preserve">瑞士、瑞典、愛爾蘭、保加利亞　</w:t>
      </w:r>
      <w:r w:rsidRPr="001A733A">
        <w:rPr>
          <w:rFonts w:ascii="PMingLiU" w:hAnsi="PMingLiU"/>
        </w:rPr>
        <w:t>(D)</w:t>
      </w:r>
      <w:r w:rsidRPr="001A733A">
        <w:rPr>
          <w:rFonts w:ascii="PMingLiU" w:hAnsi="PMingLiU" w:hint="eastAsia"/>
        </w:rPr>
        <w:t>匈牙利、羅馬尼亞、捷克、塞爾維亞</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題號：0601-00119　　　</w:t>
      </w:r>
      <w:r>
        <w:rPr>
          <w:rFonts w:ascii="SMbarcode" w:eastAsia="SMbarcode" w:hAnsi="PMingLiU"/>
        </w:rPr>
        <w:t>*085606-0601-00119*</w:t>
      </w:r>
      <w:r>
        <w:rPr>
          <w:rFonts w:ascii="PMingLiU" w:hAnsi="PMingLiU"/>
        </w:rPr>
        <w:t xml:space="preserve">　　　難易度：中　　　出處：補充試題</w:t>
      </w:r>
    </w:p>
    <w:p w:rsidR="001A733A" w:rsidRDefault="001A733A" w:rsidP="001A733A">
      <w:pPr>
        <w:rPr>
          <w:rFonts w:ascii="PMingLiU" w:hAnsi="PMingLiU" w:hint="eastAsia"/>
        </w:rPr>
      </w:pPr>
      <w:r w:rsidRPr="001A733A">
        <w:rPr>
          <w:rFonts w:ascii="PMingLiU" w:hAnsi="PMingLiU" w:hint="eastAsia"/>
        </w:rPr>
        <w:t>為了分享經濟全球化所帶來的利益，經濟發展程度落後的地方，該國政府應採哪些對策因應之？</w:t>
      </w:r>
      <w:r w:rsidRPr="001A733A">
        <w:rPr>
          <w:rFonts w:ascii="PMingLiU" w:hAnsi="PMingLiU"/>
        </w:rPr>
        <w:t>(</w:t>
      </w:r>
      <w:r w:rsidRPr="001A733A">
        <w:rPr>
          <w:rFonts w:ascii="PMingLiU" w:hAnsi="PMingLiU" w:hint="eastAsia"/>
        </w:rPr>
        <w:t>甲</w:t>
      </w:r>
      <w:r w:rsidRPr="001A733A">
        <w:rPr>
          <w:rFonts w:ascii="PMingLiU" w:hAnsi="PMingLiU"/>
        </w:rPr>
        <w:t>)</w:t>
      </w:r>
      <w:r w:rsidRPr="001A733A">
        <w:rPr>
          <w:rFonts w:ascii="PMingLiU" w:hAnsi="PMingLiU" w:hint="eastAsia"/>
        </w:rPr>
        <w:t>將產業政策從原先的干預方式，轉為更廣泛、更一般性的開放態度，以促進整體競爭能力；</w:t>
      </w:r>
      <w:r w:rsidRPr="001A733A">
        <w:rPr>
          <w:rFonts w:ascii="PMingLiU" w:hAnsi="PMingLiU"/>
        </w:rPr>
        <w:t>(</w:t>
      </w:r>
      <w:r w:rsidRPr="001A733A">
        <w:rPr>
          <w:rFonts w:ascii="PMingLiU" w:hAnsi="PMingLiU" w:hint="eastAsia"/>
        </w:rPr>
        <w:t>乙</w:t>
      </w:r>
      <w:r w:rsidRPr="001A733A">
        <w:rPr>
          <w:rFonts w:ascii="PMingLiU" w:hAnsi="PMingLiU"/>
        </w:rPr>
        <w:t>)</w:t>
      </w:r>
      <w:r w:rsidRPr="001A733A">
        <w:rPr>
          <w:rFonts w:ascii="PMingLiU" w:hAnsi="PMingLiU" w:hint="eastAsia"/>
        </w:rPr>
        <w:t>政策採行支持出口導向的生產，使地方經濟參與全球經濟循環，從而獲取更大的效益；</w:t>
      </w:r>
      <w:r w:rsidRPr="001A733A">
        <w:rPr>
          <w:rFonts w:ascii="PMingLiU" w:hAnsi="PMingLiU"/>
        </w:rPr>
        <w:t>(</w:t>
      </w:r>
      <w:r w:rsidRPr="001A733A">
        <w:rPr>
          <w:rFonts w:ascii="PMingLiU" w:hAnsi="PMingLiU" w:hint="eastAsia"/>
        </w:rPr>
        <w:t>丙</w:t>
      </w:r>
      <w:r w:rsidRPr="001A733A">
        <w:rPr>
          <w:rFonts w:ascii="PMingLiU" w:hAnsi="PMingLiU"/>
        </w:rPr>
        <w:t>)</w:t>
      </w:r>
      <w:r w:rsidRPr="001A733A">
        <w:rPr>
          <w:rFonts w:ascii="PMingLiU" w:hAnsi="PMingLiU" w:hint="eastAsia"/>
        </w:rPr>
        <w:t>重視區域政策，協助落後地方發展，減少地區間發展程度的差異；</w:t>
      </w:r>
      <w:r w:rsidRPr="001A733A">
        <w:rPr>
          <w:rFonts w:ascii="PMingLiU" w:hAnsi="PMingLiU"/>
        </w:rPr>
        <w:t>(</w:t>
      </w:r>
      <w:r w:rsidRPr="001A733A">
        <w:rPr>
          <w:rFonts w:ascii="PMingLiU" w:hAnsi="PMingLiU" w:hint="eastAsia"/>
        </w:rPr>
        <w:t>丁</w:t>
      </w:r>
      <w:r w:rsidRPr="001A733A">
        <w:rPr>
          <w:rFonts w:ascii="PMingLiU" w:hAnsi="PMingLiU"/>
        </w:rPr>
        <w:t>)</w:t>
      </w:r>
      <w:r w:rsidRPr="001A733A">
        <w:rPr>
          <w:rFonts w:ascii="PMingLiU" w:hAnsi="PMingLiU" w:hint="eastAsia"/>
        </w:rPr>
        <w:t>提高產業技術，支持企業民營化與重組；</w:t>
      </w:r>
      <w:r w:rsidRPr="001A733A">
        <w:rPr>
          <w:rFonts w:ascii="PMingLiU" w:hAnsi="PMingLiU"/>
        </w:rPr>
        <w:t>(</w:t>
      </w:r>
      <w:r w:rsidRPr="001A733A">
        <w:rPr>
          <w:rFonts w:ascii="PMingLiU" w:hAnsi="PMingLiU" w:hint="eastAsia"/>
        </w:rPr>
        <w:t>戊</w:t>
      </w:r>
      <w:r w:rsidRPr="001A733A">
        <w:rPr>
          <w:rFonts w:ascii="PMingLiU" w:hAnsi="PMingLiU"/>
        </w:rPr>
        <w:t>)</w:t>
      </w:r>
      <w:r w:rsidRPr="001A733A">
        <w:rPr>
          <w:rFonts w:ascii="PMingLiU" w:hAnsi="PMingLiU" w:hint="eastAsia"/>
        </w:rPr>
        <w:t xml:space="preserve">實施鎖國政策，以避免外來物資對國內市場衝擊。　</w:t>
      </w:r>
      <w:r w:rsidRPr="001A733A">
        <w:rPr>
          <w:rFonts w:ascii="PMingLiU" w:hAnsi="PMingLiU"/>
        </w:rPr>
        <w:br/>
        <w:t>(A)</w:t>
      </w:r>
      <w:r w:rsidRPr="001A733A">
        <w:rPr>
          <w:rFonts w:ascii="PMingLiU" w:hAnsi="PMingLiU" w:hint="eastAsia"/>
        </w:rPr>
        <w:t xml:space="preserve">甲乙丙丁　</w:t>
      </w:r>
      <w:r w:rsidRPr="001A733A">
        <w:rPr>
          <w:rFonts w:ascii="PMingLiU" w:hAnsi="PMingLiU"/>
        </w:rPr>
        <w:t>(B)</w:t>
      </w:r>
      <w:r w:rsidRPr="001A733A">
        <w:rPr>
          <w:rFonts w:ascii="PMingLiU" w:hAnsi="PMingLiU" w:hint="eastAsia"/>
        </w:rPr>
        <w:t xml:space="preserve">乙丙丁戊　</w:t>
      </w:r>
      <w:r w:rsidRPr="001A733A">
        <w:rPr>
          <w:rFonts w:ascii="PMingLiU" w:hAnsi="PMingLiU"/>
        </w:rPr>
        <w:t>(C)</w:t>
      </w:r>
      <w:r w:rsidRPr="001A733A">
        <w:rPr>
          <w:rFonts w:ascii="PMingLiU" w:hAnsi="PMingLiU" w:hint="eastAsia"/>
        </w:rPr>
        <w:t xml:space="preserve">甲丙丁戊　</w:t>
      </w:r>
      <w:r w:rsidRPr="001A733A">
        <w:rPr>
          <w:rFonts w:ascii="PMingLiU" w:hAnsi="PMingLiU"/>
        </w:rPr>
        <w:t>(D)</w:t>
      </w:r>
      <w:r w:rsidRPr="001A733A">
        <w:rPr>
          <w:rFonts w:ascii="PMingLiU" w:hAnsi="PMingLiU" w:hint="eastAsia"/>
        </w:rPr>
        <w:t>甲乙丙戊</w:t>
      </w:r>
    </w:p>
    <w:p w:rsidR="001A733A" w:rsidRDefault="001A733A" w:rsidP="001A733A">
      <w:r>
        <w:rPr>
          <w:rFonts w:ascii="PMingLiU" w:hAnsi="PMingLiU"/>
        </w:rPr>
        <w:t>答案：</w:t>
      </w:r>
      <w:r>
        <w:t>(A)</w:t>
      </w:r>
    </w:p>
    <w:p w:rsidR="001A733A" w:rsidRDefault="001A733A" w:rsidP="001A733A">
      <w:pPr>
        <w:rPr>
          <w:rFonts w:hint="eastAsia"/>
        </w:rPr>
      </w:pPr>
      <w:r>
        <w:rPr>
          <w:rFonts w:ascii="PMingLiU" w:hAnsi="PMingLiU"/>
        </w:rPr>
        <w:t>解析：</w:t>
      </w:r>
      <w:r w:rsidRPr="008D71F9">
        <w:t>(</w:t>
      </w:r>
      <w:r w:rsidRPr="008D71F9">
        <w:rPr>
          <w:rFonts w:hint="eastAsia"/>
        </w:rPr>
        <w:t>戊</w:t>
      </w:r>
      <w:r w:rsidRPr="008D71F9">
        <w:t>)</w:t>
      </w:r>
      <w:r w:rsidRPr="008D71F9">
        <w:rPr>
          <w:rFonts w:hint="eastAsia"/>
        </w:rPr>
        <w:t>擴大出口才能分享全球化帶來的利益。</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0601-00120　　　</w:t>
      </w:r>
      <w:r>
        <w:rPr>
          <w:rFonts w:ascii="SMbarcode" w:eastAsia="SMbarcode" w:hAnsi="PMingLiU"/>
        </w:rPr>
        <w:t>*085606-0601-00120*</w:t>
      </w:r>
      <w:r>
        <w:rPr>
          <w:rFonts w:ascii="PMingLiU" w:hAnsi="PMingLiU"/>
        </w:rPr>
        <w:t xml:space="preserve">　　　難易度：中　　　出處：各校試題</w:t>
      </w:r>
    </w:p>
    <w:p w:rsidR="001A733A" w:rsidRDefault="001A733A" w:rsidP="001A733A">
      <w:pPr>
        <w:rPr>
          <w:rFonts w:ascii="PMingLiU" w:hAnsi="PMingLiU" w:hint="eastAsia"/>
          <w:lang w:val="pt-BR"/>
        </w:rPr>
      </w:pPr>
      <w:r w:rsidRPr="001A733A">
        <w:rPr>
          <w:rFonts w:ascii="PMingLiU" w:hAnsi="PMingLiU" w:hint="eastAsia"/>
          <w:lang w:val="pt-BR"/>
        </w:rPr>
        <w:t>(甲)臺灣花蓮無毒農業；(乙)印度邦加羅爾高科技產業；(丙)阿拉伯聯合大公國杜拜的觀光業；(丁)美國匹茲堡的鋼鐵工業；(戊)愛爾蘭都柏林生產者服務業。以上哪四個地方可看到全球化下地方發展的因應與發展策略？</w:t>
      </w:r>
      <w:r w:rsidRPr="001A733A">
        <w:rPr>
          <w:rFonts w:ascii="PMingLiU" w:hAnsi="PMingLiU" w:hint="eastAsia"/>
        </w:rPr>
        <w:t xml:space="preserve">　</w:t>
      </w:r>
      <w:r w:rsidRPr="001A733A">
        <w:rPr>
          <w:rFonts w:ascii="PMingLiU" w:hAnsi="PMingLiU"/>
        </w:rPr>
        <w:br/>
        <w:t>(A)</w:t>
      </w:r>
      <w:r w:rsidRPr="001A733A">
        <w:rPr>
          <w:rFonts w:ascii="PMingLiU" w:hAnsi="PMingLiU" w:hint="eastAsia"/>
          <w:lang w:val="pt-BR"/>
        </w:rPr>
        <w:t>甲乙丙丁</w:t>
      </w:r>
      <w:r w:rsidRPr="001A733A">
        <w:rPr>
          <w:rFonts w:ascii="PMingLiU" w:hAnsi="PMingLiU" w:hint="eastAsia"/>
        </w:rPr>
        <w:t xml:space="preserve">　</w:t>
      </w:r>
      <w:r w:rsidRPr="001A733A">
        <w:rPr>
          <w:rFonts w:ascii="PMingLiU" w:hAnsi="PMingLiU"/>
        </w:rPr>
        <w:t>(B)</w:t>
      </w:r>
      <w:r w:rsidRPr="001A733A">
        <w:rPr>
          <w:rFonts w:ascii="PMingLiU" w:hAnsi="PMingLiU" w:hint="eastAsia"/>
          <w:lang w:val="pt-BR"/>
        </w:rPr>
        <w:t>乙丙丁戊</w:t>
      </w:r>
      <w:r w:rsidRPr="001A733A">
        <w:rPr>
          <w:rFonts w:ascii="PMingLiU" w:hAnsi="PMingLiU" w:hint="eastAsia"/>
        </w:rPr>
        <w:t xml:space="preserve">　</w:t>
      </w:r>
      <w:r w:rsidRPr="001A733A">
        <w:rPr>
          <w:rFonts w:ascii="PMingLiU" w:hAnsi="PMingLiU"/>
        </w:rPr>
        <w:t>(C)</w:t>
      </w:r>
      <w:r w:rsidRPr="001A733A">
        <w:rPr>
          <w:rFonts w:ascii="PMingLiU" w:hAnsi="PMingLiU" w:hint="eastAsia"/>
          <w:lang w:val="pt-BR"/>
        </w:rPr>
        <w:t>甲丙丁戊</w:t>
      </w:r>
      <w:r w:rsidRPr="001A733A">
        <w:rPr>
          <w:rFonts w:ascii="PMingLiU" w:hAnsi="PMingLiU" w:hint="eastAsia"/>
        </w:rPr>
        <w:t xml:space="preserve">　</w:t>
      </w:r>
      <w:r w:rsidRPr="001A733A">
        <w:rPr>
          <w:rFonts w:ascii="PMingLiU" w:hAnsi="PMingLiU"/>
        </w:rPr>
        <w:t>(D)</w:t>
      </w:r>
      <w:r w:rsidRPr="001A733A">
        <w:rPr>
          <w:rFonts w:ascii="PMingLiU" w:hAnsi="PMingLiU" w:hint="eastAsia"/>
          <w:lang w:val="pt-BR"/>
        </w:rPr>
        <w:t>甲乙丙戊</w:t>
      </w:r>
    </w:p>
    <w:p w:rsidR="001A733A" w:rsidRDefault="001A733A" w:rsidP="001A733A">
      <w:pPr>
        <w:rPr>
          <w:lang w:val="pt-BR"/>
        </w:rPr>
      </w:pPr>
      <w:r>
        <w:rPr>
          <w:rFonts w:ascii="PMingLiU" w:hAnsi="PMingLiU"/>
          <w:lang w:val="pt-BR"/>
        </w:rPr>
        <w:t>答案：</w:t>
      </w:r>
      <w:r w:rsidRPr="008278D7">
        <w:rPr>
          <w:lang w:val="pt-BR"/>
        </w:rPr>
        <w:t>(D)</w:t>
      </w:r>
    </w:p>
    <w:p w:rsidR="001A733A" w:rsidRDefault="001A733A" w:rsidP="001A733A">
      <w:pPr>
        <w:rPr>
          <w:lang w:val="pt-BR"/>
        </w:rPr>
      </w:pPr>
    </w:p>
    <w:p w:rsidR="001A733A" w:rsidRDefault="001A733A" w:rsidP="001A733A">
      <w:pPr>
        <w:pBdr>
          <w:bottom w:val="single" w:sz="4" w:space="1" w:color="auto"/>
        </w:pBdr>
        <w:rPr>
          <w:rFonts w:ascii="PMingLiU" w:hAnsi="PMingLiU"/>
          <w:lang w:val="pt-BR"/>
        </w:rPr>
      </w:pPr>
      <w:r>
        <w:rPr>
          <w:rFonts w:ascii="PMingLiU" w:hAnsi="PMingLiU"/>
          <w:lang w:val="pt-BR"/>
        </w:rPr>
        <w:t xml:space="preserve">題號：0601-00121　　　</w:t>
      </w:r>
      <w:r>
        <w:rPr>
          <w:rFonts w:ascii="SMbarcode" w:eastAsia="SMbarcode" w:hAnsi="PMingLiU"/>
          <w:lang w:val="pt-BR"/>
        </w:rPr>
        <w:t>*085606-0601-00121*</w:t>
      </w:r>
      <w:r>
        <w:rPr>
          <w:rFonts w:ascii="PMingLiU" w:hAnsi="PMingLiU"/>
          <w:lang w:val="pt-BR"/>
        </w:rPr>
        <w:t xml:space="preserve">　　　難易度：中　　　出處：各校試題</w:t>
      </w:r>
    </w:p>
    <w:p w:rsidR="001A733A" w:rsidRDefault="001A733A" w:rsidP="001A733A">
      <w:pPr>
        <w:rPr>
          <w:rFonts w:ascii="PMingLiU" w:hAnsi="PMingLiU" w:hint="eastAsia"/>
        </w:rPr>
      </w:pPr>
      <w:r w:rsidRPr="001A733A">
        <w:rPr>
          <w:rFonts w:ascii="PMingLiU" w:hAnsi="PMingLiU" w:hint="eastAsia"/>
        </w:rPr>
        <w:t xml:space="preserve">下列何者「不是」全球化底下國際社會的特徵？　</w:t>
      </w:r>
      <w:r w:rsidRPr="001A733A">
        <w:rPr>
          <w:rFonts w:ascii="PMingLiU" w:hAnsi="PMingLiU"/>
        </w:rPr>
        <w:br/>
        <w:t>(A)</w:t>
      </w:r>
      <w:r w:rsidRPr="001A733A">
        <w:rPr>
          <w:rFonts w:ascii="PMingLiU" w:hAnsi="PMingLiU" w:hint="eastAsia"/>
        </w:rPr>
        <w:t xml:space="preserve">全球各國間彼此依賴加強　</w:t>
      </w:r>
      <w:r w:rsidRPr="001A733A">
        <w:rPr>
          <w:rFonts w:ascii="PMingLiU" w:hAnsi="PMingLiU"/>
        </w:rPr>
        <w:t>(B)</w:t>
      </w:r>
      <w:r w:rsidRPr="001A733A">
        <w:rPr>
          <w:rFonts w:ascii="PMingLiU" w:hAnsi="PMingLiU" w:hint="eastAsia"/>
        </w:rPr>
        <w:t xml:space="preserve">縮小國與國之間的貧富差距　</w:t>
      </w:r>
      <w:r w:rsidRPr="001A733A">
        <w:rPr>
          <w:rFonts w:ascii="PMingLiU" w:hAnsi="PMingLiU"/>
        </w:rPr>
        <w:t>(C)</w:t>
      </w:r>
      <w:r w:rsidRPr="001A733A">
        <w:rPr>
          <w:rFonts w:ascii="PMingLiU" w:hAnsi="PMingLiU" w:hint="eastAsia"/>
        </w:rPr>
        <w:t xml:space="preserve">使國與國之間的界線變模糊　</w:t>
      </w:r>
      <w:r w:rsidRPr="001A733A">
        <w:rPr>
          <w:rFonts w:ascii="PMingLiU" w:hAnsi="PMingLiU"/>
        </w:rPr>
        <w:t>(D)</w:t>
      </w:r>
      <w:r w:rsidRPr="001A733A">
        <w:rPr>
          <w:rFonts w:ascii="PMingLiU" w:hAnsi="PMingLiU" w:hint="eastAsia"/>
        </w:rPr>
        <w:t>強調超越階級，民族和國家界限的意識，形成「全球性」的意識</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題號：0601-00122　　　</w:t>
      </w:r>
      <w:r>
        <w:rPr>
          <w:rFonts w:ascii="SMbarcode" w:eastAsia="SMbarcode" w:hAnsi="PMingLiU"/>
        </w:rPr>
        <w:t>*085606-0601-00122*</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下列關於反全球化運動敘述，哪三項正確？</w:t>
      </w:r>
      <w:r w:rsidRPr="001A733A">
        <w:rPr>
          <w:rFonts w:ascii="PMingLiU" w:hAnsi="PMingLiU"/>
        </w:rPr>
        <w:t>(</w:t>
      </w:r>
      <w:r w:rsidRPr="001A733A">
        <w:rPr>
          <w:rFonts w:ascii="PMingLiU" w:hAnsi="PMingLiU" w:hint="eastAsia"/>
        </w:rPr>
        <w:t>甲</w:t>
      </w:r>
      <w:r w:rsidRPr="001A733A">
        <w:rPr>
          <w:rFonts w:ascii="PMingLiU" w:hAnsi="PMingLiU"/>
        </w:rPr>
        <w:t>)</w:t>
      </w:r>
      <w:r w:rsidRPr="001A733A">
        <w:rPr>
          <w:rFonts w:ascii="PMingLiU" w:hAnsi="PMingLiU" w:hint="eastAsia"/>
        </w:rPr>
        <w:t>開發中國家員工對跨國企業大廠因不對等的關係產生反對力量；</w:t>
      </w:r>
      <w:r w:rsidRPr="001A733A">
        <w:rPr>
          <w:rFonts w:ascii="PMingLiU" w:hAnsi="PMingLiU"/>
        </w:rPr>
        <w:t>(</w:t>
      </w:r>
      <w:r w:rsidRPr="001A733A">
        <w:rPr>
          <w:rFonts w:ascii="PMingLiU" w:hAnsi="PMingLiU" w:hint="eastAsia"/>
        </w:rPr>
        <w:t>乙</w:t>
      </w:r>
      <w:r w:rsidRPr="001A733A">
        <w:rPr>
          <w:rFonts w:ascii="PMingLiU" w:hAnsi="PMingLiU"/>
        </w:rPr>
        <w:t>)</w:t>
      </w:r>
      <w:r w:rsidRPr="001A733A">
        <w:rPr>
          <w:rFonts w:ascii="PMingLiU" w:hAnsi="PMingLiU" w:hint="eastAsia"/>
        </w:rPr>
        <w:t>反全球化者拒絕使用現代資訊科技；</w:t>
      </w:r>
      <w:r w:rsidRPr="001A733A">
        <w:rPr>
          <w:rFonts w:ascii="PMingLiU" w:hAnsi="PMingLiU"/>
        </w:rPr>
        <w:t>(</w:t>
      </w:r>
      <w:r w:rsidRPr="001A733A">
        <w:rPr>
          <w:rFonts w:ascii="PMingLiU" w:hAnsi="PMingLiU" w:hint="eastAsia"/>
        </w:rPr>
        <w:t>丙</w:t>
      </w:r>
      <w:r w:rsidRPr="001A733A">
        <w:rPr>
          <w:rFonts w:ascii="PMingLiU" w:hAnsi="PMingLiU"/>
        </w:rPr>
        <w:t>)</w:t>
      </w:r>
      <w:r w:rsidRPr="001A733A">
        <w:rPr>
          <w:rFonts w:ascii="PMingLiU" w:hAnsi="PMingLiU" w:hint="eastAsia"/>
        </w:rPr>
        <w:t>反全球化者認為全球化造成文化衝突；</w:t>
      </w:r>
      <w:r w:rsidRPr="001A733A">
        <w:rPr>
          <w:rFonts w:ascii="PMingLiU" w:hAnsi="PMingLiU"/>
        </w:rPr>
        <w:t>(</w:t>
      </w:r>
      <w:r w:rsidRPr="001A733A">
        <w:rPr>
          <w:rFonts w:ascii="PMingLiU" w:hAnsi="PMingLiU" w:hint="eastAsia"/>
        </w:rPr>
        <w:t>丁</w:t>
      </w:r>
      <w:r w:rsidRPr="001A733A">
        <w:rPr>
          <w:rFonts w:ascii="PMingLiU" w:hAnsi="PMingLiU"/>
        </w:rPr>
        <w:t>)</w:t>
      </w:r>
      <w:r w:rsidRPr="001A733A">
        <w:rPr>
          <w:rFonts w:ascii="PMingLiU" w:hAnsi="PMingLiU" w:hint="eastAsia"/>
        </w:rPr>
        <w:t xml:space="preserve">反全球化者認為全球化在先進國家因企業全球布局，使產業空洞化。　</w:t>
      </w:r>
      <w:r w:rsidRPr="001A733A">
        <w:rPr>
          <w:rFonts w:ascii="PMingLiU" w:hAnsi="PMingLiU"/>
        </w:rPr>
        <w:br/>
        <w:t>(A)</w:t>
      </w:r>
      <w:r w:rsidRPr="001A733A">
        <w:rPr>
          <w:rFonts w:ascii="PMingLiU" w:hAnsi="PMingLiU" w:hint="eastAsia"/>
        </w:rPr>
        <w:t xml:space="preserve">甲乙丙　</w:t>
      </w:r>
      <w:r w:rsidRPr="001A733A">
        <w:rPr>
          <w:rFonts w:ascii="PMingLiU" w:hAnsi="PMingLiU"/>
        </w:rPr>
        <w:t>(B)</w:t>
      </w:r>
      <w:r w:rsidRPr="001A733A">
        <w:rPr>
          <w:rFonts w:ascii="PMingLiU" w:hAnsi="PMingLiU" w:hint="eastAsia"/>
        </w:rPr>
        <w:t xml:space="preserve">乙丙丁　</w:t>
      </w:r>
      <w:r w:rsidRPr="001A733A">
        <w:rPr>
          <w:rFonts w:ascii="PMingLiU" w:hAnsi="PMingLiU"/>
        </w:rPr>
        <w:t>(C)</w:t>
      </w:r>
      <w:r w:rsidRPr="001A733A">
        <w:rPr>
          <w:rFonts w:ascii="PMingLiU" w:hAnsi="PMingLiU" w:hint="eastAsia"/>
        </w:rPr>
        <w:t xml:space="preserve">甲乙丁　</w:t>
      </w:r>
      <w:r w:rsidRPr="001A733A">
        <w:rPr>
          <w:rFonts w:ascii="PMingLiU" w:hAnsi="PMingLiU"/>
        </w:rPr>
        <w:t>(D)</w:t>
      </w:r>
      <w:r w:rsidRPr="001A733A">
        <w:rPr>
          <w:rFonts w:ascii="PMingLiU" w:hAnsi="PMingLiU" w:hint="eastAsia"/>
        </w:rPr>
        <w:t>甲丙丁</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題號：0601-00123　　　</w:t>
      </w:r>
      <w:r>
        <w:rPr>
          <w:rFonts w:ascii="SMbarcode" w:eastAsia="SMbarcode" w:hAnsi="PMingLiU"/>
        </w:rPr>
        <w:t>*085606-0601-00123*</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在全球化之下，世界的界線逐漸模糊，下列事件其形成的原因與全球化相關者有哪些？</w:t>
      </w:r>
      <w:r w:rsidRPr="001A733A">
        <w:rPr>
          <w:rFonts w:ascii="PMingLiU" w:hAnsi="PMingLiU"/>
        </w:rPr>
        <w:t>(</w:t>
      </w:r>
      <w:r w:rsidRPr="001A733A">
        <w:rPr>
          <w:rFonts w:ascii="PMingLiU" w:hAnsi="PMingLiU" w:hint="eastAsia"/>
        </w:rPr>
        <w:t>甲</w:t>
      </w:r>
      <w:r w:rsidRPr="001A733A">
        <w:rPr>
          <w:rFonts w:ascii="PMingLiU" w:hAnsi="PMingLiU"/>
        </w:rPr>
        <w:t>)1997</w:t>
      </w:r>
      <w:r w:rsidRPr="001A733A">
        <w:rPr>
          <w:rFonts w:ascii="PMingLiU" w:hAnsi="PMingLiU" w:hint="eastAsia"/>
        </w:rPr>
        <w:t>年亞洲金融風暴；</w:t>
      </w:r>
      <w:r w:rsidRPr="001A733A">
        <w:rPr>
          <w:rFonts w:ascii="PMingLiU" w:hAnsi="PMingLiU"/>
        </w:rPr>
        <w:t>(</w:t>
      </w:r>
      <w:r w:rsidRPr="001A733A">
        <w:rPr>
          <w:rFonts w:ascii="PMingLiU" w:hAnsi="PMingLiU" w:hint="eastAsia"/>
        </w:rPr>
        <w:t>乙</w:t>
      </w:r>
      <w:r w:rsidRPr="001A733A">
        <w:rPr>
          <w:rFonts w:ascii="PMingLiU" w:hAnsi="PMingLiU"/>
        </w:rPr>
        <w:t>)2008</w:t>
      </w:r>
      <w:r w:rsidRPr="001A733A">
        <w:rPr>
          <w:rFonts w:ascii="PMingLiU" w:hAnsi="PMingLiU" w:hint="eastAsia"/>
        </w:rPr>
        <w:t>年金融海嘯；</w:t>
      </w:r>
      <w:r w:rsidRPr="001A733A">
        <w:rPr>
          <w:rFonts w:ascii="PMingLiU" w:hAnsi="PMingLiU"/>
        </w:rPr>
        <w:t>(</w:t>
      </w:r>
      <w:r w:rsidRPr="001A733A">
        <w:rPr>
          <w:rFonts w:ascii="PMingLiU" w:hAnsi="PMingLiU" w:hint="eastAsia"/>
        </w:rPr>
        <w:t>丙</w:t>
      </w:r>
      <w:r w:rsidRPr="001A733A">
        <w:rPr>
          <w:rFonts w:ascii="PMingLiU" w:hAnsi="PMingLiU"/>
        </w:rPr>
        <w:t>)311</w:t>
      </w:r>
      <w:r w:rsidRPr="001A733A">
        <w:rPr>
          <w:rFonts w:ascii="PMingLiU" w:hAnsi="PMingLiU" w:hint="eastAsia"/>
        </w:rPr>
        <w:t>日本海嘯；</w:t>
      </w:r>
      <w:r w:rsidRPr="001A733A">
        <w:rPr>
          <w:rFonts w:ascii="PMingLiU" w:hAnsi="PMingLiU"/>
        </w:rPr>
        <w:t>(</w:t>
      </w:r>
      <w:r w:rsidRPr="001A733A">
        <w:rPr>
          <w:rFonts w:ascii="PMingLiU" w:hAnsi="PMingLiU" w:hint="eastAsia"/>
        </w:rPr>
        <w:t>丁</w:t>
      </w:r>
      <w:r w:rsidRPr="001A733A">
        <w:rPr>
          <w:rFonts w:ascii="PMingLiU" w:hAnsi="PMingLiU"/>
        </w:rPr>
        <w:t>)2016</w:t>
      </w:r>
      <w:r w:rsidRPr="001A733A">
        <w:rPr>
          <w:rFonts w:ascii="PMingLiU" w:hAnsi="PMingLiU" w:hint="eastAsia"/>
        </w:rPr>
        <w:t>年全球人口已達</w:t>
      </w:r>
      <w:r w:rsidRPr="001A733A">
        <w:rPr>
          <w:rFonts w:ascii="PMingLiU" w:hAnsi="PMingLiU"/>
        </w:rPr>
        <w:t>73</w:t>
      </w:r>
      <w:r w:rsidRPr="001A733A">
        <w:rPr>
          <w:rFonts w:ascii="PMingLiU" w:hAnsi="PMingLiU" w:hint="eastAsia"/>
        </w:rPr>
        <w:t xml:space="preserve">億。　</w:t>
      </w:r>
      <w:r w:rsidRPr="001A733A">
        <w:rPr>
          <w:rFonts w:ascii="PMingLiU" w:hAnsi="PMingLiU"/>
        </w:rPr>
        <w:br/>
        <w:t>(A)</w:t>
      </w:r>
      <w:r w:rsidRPr="001A733A">
        <w:rPr>
          <w:rFonts w:ascii="PMingLiU" w:hAnsi="PMingLiU" w:hint="eastAsia"/>
        </w:rPr>
        <w:t xml:space="preserve">甲乙　</w:t>
      </w:r>
      <w:r w:rsidRPr="001A733A">
        <w:rPr>
          <w:rFonts w:ascii="PMingLiU" w:hAnsi="PMingLiU"/>
        </w:rPr>
        <w:t>(B)</w:t>
      </w:r>
      <w:r w:rsidRPr="001A733A">
        <w:rPr>
          <w:rFonts w:ascii="PMingLiU" w:hAnsi="PMingLiU" w:hint="eastAsia"/>
        </w:rPr>
        <w:t xml:space="preserve">乙丙　</w:t>
      </w:r>
      <w:r w:rsidRPr="001A733A">
        <w:rPr>
          <w:rFonts w:ascii="PMingLiU" w:hAnsi="PMingLiU"/>
        </w:rPr>
        <w:t>(C)</w:t>
      </w:r>
      <w:r w:rsidRPr="001A733A">
        <w:rPr>
          <w:rFonts w:ascii="PMingLiU" w:hAnsi="PMingLiU" w:hint="eastAsia"/>
        </w:rPr>
        <w:t xml:space="preserve">丙丁　</w:t>
      </w:r>
      <w:r w:rsidRPr="001A733A">
        <w:rPr>
          <w:rFonts w:ascii="PMingLiU" w:hAnsi="PMingLiU"/>
        </w:rPr>
        <w:t>(D)</w:t>
      </w:r>
      <w:r w:rsidRPr="001A733A">
        <w:rPr>
          <w:rFonts w:ascii="PMingLiU" w:hAnsi="PMingLiU" w:hint="eastAsia"/>
        </w:rPr>
        <w:t>甲丁</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題號：0601-00124　　　</w:t>
      </w:r>
      <w:r>
        <w:rPr>
          <w:rFonts w:ascii="SMbarcode" w:eastAsia="SMbarcode" w:hAnsi="PMingLiU"/>
        </w:rPr>
        <w:t>*085606-0601-00124*</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美國次級房貸風暴造成下列哪三項影響？</w:t>
      </w:r>
      <w:r w:rsidRPr="001A733A">
        <w:rPr>
          <w:rFonts w:ascii="PMingLiU" w:hAnsi="PMingLiU"/>
        </w:rPr>
        <w:t>(</w:t>
      </w:r>
      <w:r w:rsidRPr="001A733A">
        <w:rPr>
          <w:rFonts w:ascii="PMingLiU" w:hAnsi="PMingLiU" w:hint="eastAsia"/>
        </w:rPr>
        <w:t>甲</w:t>
      </w:r>
      <w:r w:rsidRPr="001A733A">
        <w:rPr>
          <w:rFonts w:ascii="PMingLiU" w:hAnsi="PMingLiU"/>
        </w:rPr>
        <w:t>)</w:t>
      </w:r>
      <w:r w:rsidRPr="001A733A">
        <w:rPr>
          <w:rFonts w:ascii="PMingLiU" w:hAnsi="PMingLiU" w:hint="eastAsia"/>
        </w:rPr>
        <w:t>呈現全球化下的金融市場脆弱性；</w:t>
      </w:r>
      <w:r w:rsidRPr="001A733A">
        <w:rPr>
          <w:rFonts w:ascii="PMingLiU" w:hAnsi="PMingLiU"/>
        </w:rPr>
        <w:t>(</w:t>
      </w:r>
      <w:r w:rsidRPr="001A733A">
        <w:rPr>
          <w:rFonts w:ascii="PMingLiU" w:hAnsi="PMingLiU" w:hint="eastAsia"/>
        </w:rPr>
        <w:t>乙</w:t>
      </w:r>
      <w:r w:rsidRPr="001A733A">
        <w:rPr>
          <w:rFonts w:ascii="PMingLiU" w:hAnsi="PMingLiU"/>
        </w:rPr>
        <w:t>)</w:t>
      </w:r>
      <w:r w:rsidRPr="001A733A">
        <w:rPr>
          <w:rFonts w:ascii="PMingLiU" w:hAnsi="PMingLiU" w:hint="eastAsia"/>
        </w:rPr>
        <w:t>各國民眾減少不必要消費，造成通貨膨脹；</w:t>
      </w:r>
      <w:r w:rsidRPr="001A733A">
        <w:rPr>
          <w:rFonts w:ascii="PMingLiU" w:hAnsi="PMingLiU"/>
        </w:rPr>
        <w:t>(</w:t>
      </w:r>
      <w:r w:rsidRPr="001A733A">
        <w:rPr>
          <w:rFonts w:ascii="PMingLiU" w:hAnsi="PMingLiU" w:hint="eastAsia"/>
        </w:rPr>
        <w:t>丙</w:t>
      </w:r>
      <w:r w:rsidRPr="001A733A">
        <w:rPr>
          <w:rFonts w:ascii="PMingLiU" w:hAnsi="PMingLiU"/>
        </w:rPr>
        <w:t>)</w:t>
      </w:r>
      <w:r w:rsidRPr="001A733A">
        <w:rPr>
          <w:rFonts w:ascii="PMingLiU" w:hAnsi="PMingLiU" w:hint="eastAsia"/>
        </w:rPr>
        <w:t>造成原物料大漲；</w:t>
      </w:r>
      <w:r w:rsidRPr="001A733A">
        <w:rPr>
          <w:rFonts w:ascii="PMingLiU" w:hAnsi="PMingLiU"/>
        </w:rPr>
        <w:t>(</w:t>
      </w:r>
      <w:r w:rsidRPr="001A733A">
        <w:rPr>
          <w:rFonts w:ascii="PMingLiU" w:hAnsi="PMingLiU" w:hint="eastAsia"/>
        </w:rPr>
        <w:t>丁</w:t>
      </w:r>
      <w:r w:rsidRPr="001A733A">
        <w:rPr>
          <w:rFonts w:ascii="PMingLiU" w:hAnsi="PMingLiU"/>
        </w:rPr>
        <w:t>)</w:t>
      </w:r>
      <w:r w:rsidRPr="001A733A">
        <w:rPr>
          <w:rFonts w:ascii="PMingLiU" w:hAnsi="PMingLiU" w:hint="eastAsia"/>
        </w:rPr>
        <w:t xml:space="preserve">各國股市不斷下跌。　</w:t>
      </w:r>
      <w:r w:rsidRPr="001A733A">
        <w:rPr>
          <w:rFonts w:ascii="PMingLiU" w:hAnsi="PMingLiU"/>
        </w:rPr>
        <w:br/>
        <w:t>(A)</w:t>
      </w:r>
      <w:r w:rsidRPr="001A733A">
        <w:rPr>
          <w:rFonts w:ascii="PMingLiU" w:hAnsi="PMingLiU" w:hint="eastAsia"/>
        </w:rPr>
        <w:t xml:space="preserve">甲乙丙　</w:t>
      </w:r>
      <w:r w:rsidRPr="001A733A">
        <w:rPr>
          <w:rFonts w:ascii="PMingLiU" w:hAnsi="PMingLiU"/>
        </w:rPr>
        <w:t>(B)</w:t>
      </w:r>
      <w:r w:rsidRPr="001A733A">
        <w:rPr>
          <w:rFonts w:ascii="PMingLiU" w:hAnsi="PMingLiU" w:hint="eastAsia"/>
        </w:rPr>
        <w:t xml:space="preserve">乙丙丁　</w:t>
      </w:r>
      <w:r w:rsidRPr="001A733A">
        <w:rPr>
          <w:rFonts w:ascii="PMingLiU" w:hAnsi="PMingLiU"/>
        </w:rPr>
        <w:t>(C)</w:t>
      </w:r>
      <w:r w:rsidRPr="001A733A">
        <w:rPr>
          <w:rFonts w:ascii="PMingLiU" w:hAnsi="PMingLiU" w:hint="eastAsia"/>
        </w:rPr>
        <w:t xml:space="preserve">甲丙丁　</w:t>
      </w:r>
      <w:r w:rsidRPr="001A733A">
        <w:rPr>
          <w:rFonts w:ascii="PMingLiU" w:hAnsi="PMingLiU"/>
        </w:rPr>
        <w:t>(D)</w:t>
      </w:r>
      <w:r w:rsidRPr="001A733A">
        <w:rPr>
          <w:rFonts w:ascii="PMingLiU" w:hAnsi="PMingLiU" w:hint="eastAsia"/>
        </w:rPr>
        <w:t>甲乙丁</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題號：0601-00125　　　</w:t>
      </w:r>
      <w:r>
        <w:rPr>
          <w:rFonts w:ascii="SMbarcode" w:eastAsia="SMbarcode" w:hAnsi="PMingLiU"/>
        </w:rPr>
        <w:t>*085606-0601-00125*</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挺進法國總統大選第</w:t>
      </w:r>
      <w:r w:rsidRPr="001A733A">
        <w:rPr>
          <w:rFonts w:ascii="PMingLiU" w:hAnsi="PMingLiU"/>
        </w:rPr>
        <w:t>2</w:t>
      </w:r>
      <w:r w:rsidRPr="001A733A">
        <w:rPr>
          <w:rFonts w:ascii="PMingLiU" w:hAnsi="PMingLiU" w:hint="eastAsia"/>
        </w:rPr>
        <w:t>輪決選的候選人瑪琳．雷朋，競選口號為「以人民之名」，政見重點包括安全、移民和經濟主權，她要驅逐可能危害國安的外國人、訂定移民人數上限，並主張法國恢復使用自己的貨幣、恢復邊境管制，還要發動脫離區域組織公投。她宣告，「是解放法國人民的時候了……這場選舉主要議題是失控的</w:t>
      </w:r>
      <w:r w:rsidRPr="001A733A">
        <w:rPr>
          <w:rFonts w:ascii="PMingLiU" w:hAnsi="PMingLiU"/>
          <w:u w:val="single"/>
        </w:rPr>
        <w:t>(</w:t>
      </w:r>
      <w:r w:rsidRPr="001A733A">
        <w:rPr>
          <w:rFonts w:ascii="PMingLiU" w:hAnsi="PMingLiU" w:hint="eastAsia"/>
          <w:u w:val="single"/>
        </w:rPr>
        <w:t>甲</w:t>
      </w:r>
      <w:r w:rsidRPr="001A733A">
        <w:rPr>
          <w:rFonts w:ascii="PMingLiU" w:hAnsi="PMingLiU"/>
          <w:u w:val="single"/>
        </w:rPr>
        <w:t>)</w:t>
      </w:r>
      <w:r w:rsidRPr="001A733A">
        <w:rPr>
          <w:rFonts w:ascii="PMingLiU" w:hAnsi="PMingLiU" w:hint="eastAsia"/>
        </w:rPr>
        <w:t>，這使得我們的文明瀕臨危險。」</w:t>
      </w:r>
      <w:r w:rsidRPr="001A733A">
        <w:rPr>
          <w:rFonts w:ascii="PMingLiU" w:hAnsi="PMingLiU"/>
          <w:u w:val="single"/>
        </w:rPr>
        <w:t>(</w:t>
      </w:r>
      <w:r w:rsidRPr="001A733A">
        <w:rPr>
          <w:rFonts w:ascii="PMingLiU" w:hAnsi="PMingLiU" w:hint="eastAsia"/>
          <w:u w:val="single"/>
        </w:rPr>
        <w:t>甲</w:t>
      </w:r>
      <w:r w:rsidRPr="001A733A">
        <w:rPr>
          <w:rFonts w:ascii="PMingLiU" w:hAnsi="PMingLiU"/>
          <w:u w:val="single"/>
        </w:rPr>
        <w:t>)</w:t>
      </w:r>
      <w:r w:rsidRPr="001A733A">
        <w:rPr>
          <w:rFonts w:ascii="PMingLiU" w:hAnsi="PMingLiU" w:hint="eastAsia"/>
        </w:rPr>
        <w:t xml:space="preserve">最適合填入：　</w:t>
      </w:r>
      <w:r w:rsidRPr="001A733A">
        <w:rPr>
          <w:rFonts w:ascii="PMingLiU" w:hAnsi="PMingLiU"/>
        </w:rPr>
        <w:br/>
        <w:t>(A)</w:t>
      </w:r>
      <w:r w:rsidRPr="001A733A">
        <w:rPr>
          <w:rFonts w:ascii="PMingLiU" w:hAnsi="PMingLiU" w:hint="eastAsia"/>
        </w:rPr>
        <w:t xml:space="preserve">在地化　</w:t>
      </w:r>
      <w:r w:rsidRPr="001A733A">
        <w:rPr>
          <w:rFonts w:ascii="PMingLiU" w:hAnsi="PMingLiU"/>
        </w:rPr>
        <w:t>(B)</w:t>
      </w:r>
      <w:r w:rsidRPr="001A733A">
        <w:rPr>
          <w:rFonts w:ascii="PMingLiU" w:hAnsi="PMingLiU" w:hint="eastAsia"/>
        </w:rPr>
        <w:t xml:space="preserve">專業化　</w:t>
      </w:r>
      <w:r w:rsidRPr="001A733A">
        <w:rPr>
          <w:rFonts w:ascii="PMingLiU" w:hAnsi="PMingLiU"/>
        </w:rPr>
        <w:t>(C)</w:t>
      </w:r>
      <w:r w:rsidRPr="001A733A">
        <w:rPr>
          <w:rFonts w:ascii="PMingLiU" w:hAnsi="PMingLiU" w:hint="eastAsia"/>
        </w:rPr>
        <w:t xml:space="preserve">全球化　</w:t>
      </w:r>
      <w:r w:rsidRPr="001A733A">
        <w:rPr>
          <w:rFonts w:ascii="PMingLiU" w:hAnsi="PMingLiU"/>
        </w:rPr>
        <w:t>(D)</w:t>
      </w:r>
      <w:r w:rsidRPr="001A733A">
        <w:rPr>
          <w:rFonts w:ascii="PMingLiU" w:hAnsi="PMingLiU" w:hint="eastAsia"/>
        </w:rPr>
        <w:t>通貨膨脹</w:t>
      </w:r>
    </w:p>
    <w:p w:rsidR="001A733A" w:rsidRDefault="001A733A" w:rsidP="001A733A">
      <w:r>
        <w:rPr>
          <w:rFonts w:ascii="PMingLiU" w:hAnsi="PMingLiU"/>
        </w:rPr>
        <w:t>答案：</w:t>
      </w:r>
      <w:r>
        <w:t>(C)</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題號：0601-00126　　　</w:t>
      </w:r>
      <w:r>
        <w:rPr>
          <w:rFonts w:ascii="SMbarcode" w:eastAsia="SMbarcode" w:hAnsi="PMingLiU"/>
        </w:rPr>
        <w:t>*085606-0601-00126*</w:t>
      </w:r>
      <w:r>
        <w:rPr>
          <w:rFonts w:ascii="PMingLiU" w:hAnsi="PMingLiU"/>
        </w:rPr>
        <w:t xml:space="preserve">　　　難易度：難　　　出處：精選試題</w:t>
      </w:r>
    </w:p>
    <w:p w:rsidR="001A733A" w:rsidRDefault="001A733A" w:rsidP="001A733A">
      <w:pPr>
        <w:rPr>
          <w:rFonts w:ascii="PMingLiU" w:hAnsi="PMingLiU"/>
        </w:rPr>
      </w:pPr>
      <w:r w:rsidRPr="001A733A">
        <w:rPr>
          <w:rFonts w:ascii="PMingLiU" w:hAnsi="PMingLiU"/>
        </w:rPr>
        <w:t>附圖為1850～1960年橫跨美國內陸所需之旅運時間，由圖可知其影響因素是什麼？</w:t>
      </w:r>
      <w:r w:rsidRPr="001A733A">
        <w:rPr>
          <w:rFonts w:ascii="PMingLiU" w:hAnsi="PMingLiU" w:hint="eastAsia"/>
        </w:rPr>
        <w:br/>
      </w:r>
      <w:r w:rsidR="00C767FA" w:rsidRPr="001A733A">
        <w:rPr>
          <w:rFonts w:ascii="PMingLiU" w:hAnsi="PMingLiU"/>
          <w:noProof/>
        </w:rPr>
        <w:drawing>
          <wp:inline distT="0" distB="0" distL="0" distR="0">
            <wp:extent cx="2933700" cy="21717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33700" cy="2171700"/>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br/>
        <w:t>(A)運輸革新</w:t>
      </w:r>
      <w:r w:rsidRPr="001A733A">
        <w:rPr>
          <w:rFonts w:ascii="PMingLiU" w:hAnsi="PMingLiU" w:hint="eastAsia"/>
        </w:rPr>
        <w:t xml:space="preserve">　</w:t>
      </w:r>
      <w:r w:rsidRPr="001A733A">
        <w:rPr>
          <w:rFonts w:ascii="PMingLiU" w:hAnsi="PMingLiU"/>
        </w:rPr>
        <w:t>(B)資訊革新</w:t>
      </w:r>
      <w:r w:rsidRPr="001A733A">
        <w:rPr>
          <w:rFonts w:ascii="PMingLiU" w:hAnsi="PMingLiU" w:hint="eastAsia"/>
        </w:rPr>
        <w:t xml:space="preserve">　</w:t>
      </w:r>
      <w:r w:rsidRPr="001A733A">
        <w:rPr>
          <w:rFonts w:ascii="PMingLiU" w:hAnsi="PMingLiU"/>
        </w:rPr>
        <w:t>(C)工業革命</w:t>
      </w:r>
      <w:r w:rsidRPr="001A733A">
        <w:rPr>
          <w:rFonts w:ascii="PMingLiU" w:hAnsi="PMingLiU" w:hint="eastAsia"/>
        </w:rPr>
        <w:t xml:space="preserve">　</w:t>
      </w:r>
      <w:r w:rsidRPr="001A733A">
        <w:rPr>
          <w:rFonts w:ascii="PMingLiU" w:hAnsi="PMingLiU"/>
        </w:rPr>
        <w:t>(D)農業革命</w:t>
      </w:r>
    </w:p>
    <w:p w:rsidR="001A733A" w:rsidRDefault="001A733A" w:rsidP="001A733A">
      <w:r>
        <w:rPr>
          <w:rFonts w:ascii="PMingLiU" w:hAnsi="PMingLiU"/>
        </w:rPr>
        <w:t>答案：</w:t>
      </w:r>
      <w:r>
        <w:t>(A)</w:t>
      </w:r>
    </w:p>
    <w:p w:rsidR="001A733A" w:rsidRDefault="001A733A" w:rsidP="001A733A">
      <w:r>
        <w:rPr>
          <w:rFonts w:ascii="PMingLiU" w:hAnsi="PMingLiU"/>
        </w:rPr>
        <w:t>解析：</w:t>
      </w:r>
      <w:r>
        <w:t>因交通技術或工具的改進使旅運時間縮短稱做運輸革新。</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題號：0601-00127　　　</w:t>
      </w:r>
      <w:r>
        <w:rPr>
          <w:rFonts w:ascii="SMbarcode" w:eastAsia="SMbarcode" w:hAnsi="PMingLiU"/>
        </w:rPr>
        <w:t>*085606-0601-00127*</w:t>
      </w:r>
      <w:r>
        <w:rPr>
          <w:rFonts w:ascii="PMingLiU" w:hAnsi="PMingLiU"/>
        </w:rPr>
        <w:t xml:space="preserve">　　　難易度：難　　　出處：精選試題</w:t>
      </w:r>
    </w:p>
    <w:p w:rsidR="001A733A" w:rsidRDefault="001A733A" w:rsidP="001A733A">
      <w:pPr>
        <w:rPr>
          <w:rFonts w:ascii="PMingLiU" w:hAnsi="PMingLiU"/>
        </w:rPr>
      </w:pPr>
      <w:r w:rsidRPr="001A733A">
        <w:rPr>
          <w:rFonts w:ascii="PMingLiU" w:hAnsi="PMingLiU"/>
        </w:rPr>
        <w:t>小美是一家糕餅店的老闆娘，店裡的材料、設備來源如附表所示。請問：店裡的材料、設備來自不同國家，所代表的地理概念為何？</w:t>
      </w:r>
      <w:r w:rsidRPr="001A733A">
        <w:rPr>
          <w:rFonts w:ascii="PMingLiU" w:hAnsi="PMingLiU" w:hint="eastAsia"/>
        </w:rPr>
        <w:br/>
      </w:r>
      <w:r w:rsidR="00C767FA" w:rsidRPr="001A733A">
        <w:rPr>
          <w:rFonts w:ascii="PMingLiU" w:hAnsi="PMingLiU"/>
          <w:noProof/>
        </w:rPr>
        <w:drawing>
          <wp:inline distT="0" distB="0" distL="0" distR="0">
            <wp:extent cx="2276475" cy="164782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76475" cy="1647825"/>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br/>
        <w:t>(A)全球化</w:t>
      </w:r>
      <w:r w:rsidRPr="001A733A">
        <w:rPr>
          <w:rFonts w:ascii="PMingLiU" w:hAnsi="PMingLiU" w:hint="eastAsia"/>
        </w:rPr>
        <w:t xml:space="preserve">　</w:t>
      </w:r>
      <w:r w:rsidRPr="001A733A">
        <w:rPr>
          <w:rFonts w:ascii="PMingLiU" w:hAnsi="PMingLiU"/>
        </w:rPr>
        <w:t>(B)在地化</w:t>
      </w:r>
      <w:r w:rsidRPr="001A733A">
        <w:rPr>
          <w:rFonts w:ascii="PMingLiU" w:hAnsi="PMingLiU" w:hint="eastAsia"/>
        </w:rPr>
        <w:t xml:space="preserve">　</w:t>
      </w:r>
      <w:r w:rsidRPr="001A733A">
        <w:rPr>
          <w:rFonts w:ascii="PMingLiU" w:hAnsi="PMingLiU"/>
        </w:rPr>
        <w:t>(C)區域化</w:t>
      </w:r>
      <w:r w:rsidRPr="001A733A">
        <w:rPr>
          <w:rFonts w:ascii="PMingLiU" w:hAnsi="PMingLiU" w:hint="eastAsia"/>
        </w:rPr>
        <w:t xml:space="preserve">　</w:t>
      </w:r>
      <w:r w:rsidRPr="001A733A">
        <w:rPr>
          <w:rFonts w:ascii="PMingLiU" w:hAnsi="PMingLiU"/>
        </w:rPr>
        <w:t>(D)專業化</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題號：0601-00128　　　</w:t>
      </w:r>
      <w:r>
        <w:rPr>
          <w:rFonts w:ascii="SMbarcode" w:eastAsia="SMbarcode" w:hAnsi="PMingLiU"/>
        </w:rPr>
        <w:t>*085606-0601-00128*</w:t>
      </w:r>
      <w:r>
        <w:rPr>
          <w:rFonts w:ascii="PMingLiU" w:hAnsi="PMingLiU"/>
        </w:rPr>
        <w:t xml:space="preserve">　　　難易度：難　　　出處：精選試題</w:t>
      </w:r>
    </w:p>
    <w:p w:rsidR="001A733A" w:rsidRDefault="001A733A" w:rsidP="001A733A">
      <w:pPr>
        <w:rPr>
          <w:rFonts w:ascii="PMingLiU" w:hAnsi="PMingLiU"/>
        </w:rPr>
      </w:pPr>
      <w:r w:rsidRPr="001A733A">
        <w:rPr>
          <w:rFonts w:ascii="PMingLiU" w:hAnsi="PMingLiU"/>
        </w:rPr>
        <w:t>全球化會帶來哪些負面影響？(甲)經濟核心區更加繁榮；(乙)經濟邊陲區更加衰退；(丙)人口大量遷移；(丁)提高關稅壁壘</w:t>
      </w:r>
      <w:r w:rsidRPr="001A733A">
        <w:rPr>
          <w:rFonts w:ascii="PMingLiU" w:hAnsi="PMingLiU" w:hint="eastAsia"/>
        </w:rPr>
        <w:t xml:space="preserve">。　</w:t>
      </w:r>
      <w:r w:rsidRPr="001A733A">
        <w:rPr>
          <w:rFonts w:ascii="PMingLiU" w:hAnsi="PMingLiU"/>
        </w:rPr>
        <w:br/>
        <w:t>(A)甲乙</w:t>
      </w:r>
      <w:r w:rsidRPr="001A733A">
        <w:rPr>
          <w:rFonts w:ascii="PMingLiU" w:hAnsi="PMingLiU" w:hint="eastAsia"/>
        </w:rPr>
        <w:t xml:space="preserve">　</w:t>
      </w:r>
      <w:r w:rsidRPr="001A733A">
        <w:rPr>
          <w:rFonts w:ascii="PMingLiU" w:hAnsi="PMingLiU"/>
        </w:rPr>
        <w:t>(B)甲丙</w:t>
      </w:r>
      <w:r w:rsidRPr="001A733A">
        <w:rPr>
          <w:rFonts w:ascii="PMingLiU" w:hAnsi="PMingLiU" w:hint="eastAsia"/>
        </w:rPr>
        <w:t xml:space="preserve">　</w:t>
      </w:r>
      <w:r w:rsidRPr="001A733A">
        <w:rPr>
          <w:rFonts w:ascii="PMingLiU" w:hAnsi="PMingLiU"/>
        </w:rPr>
        <w:t>(C)乙丙</w:t>
      </w:r>
      <w:r w:rsidRPr="001A733A">
        <w:rPr>
          <w:rFonts w:ascii="PMingLiU" w:hAnsi="PMingLiU" w:hint="eastAsia"/>
        </w:rPr>
        <w:t xml:space="preserve">　</w:t>
      </w:r>
      <w:r w:rsidRPr="001A733A">
        <w:rPr>
          <w:rFonts w:ascii="PMingLiU" w:hAnsi="PMingLiU"/>
        </w:rPr>
        <w:t>(D)丙丁</w:t>
      </w:r>
    </w:p>
    <w:p w:rsidR="001A733A" w:rsidRDefault="001A733A" w:rsidP="001A733A">
      <w:r>
        <w:rPr>
          <w:rFonts w:ascii="PMingLiU" w:hAnsi="PMingLiU"/>
        </w:rPr>
        <w:t>答案：</w:t>
      </w:r>
      <w:r>
        <w:t>(A)</w:t>
      </w:r>
    </w:p>
    <w:p w:rsidR="001A733A" w:rsidRDefault="001A733A" w:rsidP="001A733A">
      <w:r>
        <w:rPr>
          <w:rFonts w:ascii="PMingLiU" w:hAnsi="PMingLiU"/>
        </w:rPr>
        <w:t>解析：</w:t>
      </w:r>
      <w:r>
        <w:t>全球化會帶來國家或區域之間兩極化發展，擴大經濟差距。</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題號：0601-00129　　　</w:t>
      </w:r>
      <w:r>
        <w:rPr>
          <w:rFonts w:ascii="SMbarcode" w:eastAsia="SMbarcode" w:hAnsi="PMingLiU"/>
        </w:rPr>
        <w:t>*085606-0601-00129*</w:t>
      </w:r>
      <w:r>
        <w:rPr>
          <w:rFonts w:ascii="PMingLiU" w:hAnsi="PMingLiU"/>
        </w:rPr>
        <w:t xml:space="preserve">　　　難易度：難　　　出處：精選試題</w:t>
      </w:r>
    </w:p>
    <w:p w:rsidR="001A733A" w:rsidRDefault="001A733A" w:rsidP="001A733A">
      <w:pPr>
        <w:rPr>
          <w:rFonts w:ascii="PMingLiU" w:hAnsi="PMingLiU"/>
        </w:rPr>
      </w:pPr>
      <w:r w:rsidRPr="001A733A">
        <w:rPr>
          <w:rFonts w:ascii="PMingLiU" w:hAnsi="PMingLiU"/>
        </w:rPr>
        <w:t>麥當勞在日本的分店販賣咖哩飯，在印度則賣素餐，此為何種情況的表現？</w:t>
      </w:r>
      <w:r w:rsidRPr="001A733A">
        <w:rPr>
          <w:rFonts w:ascii="PMingLiU" w:hAnsi="PMingLiU" w:hint="eastAsia"/>
        </w:rPr>
        <w:t xml:space="preserve">　</w:t>
      </w:r>
      <w:r w:rsidRPr="001A733A">
        <w:rPr>
          <w:rFonts w:ascii="PMingLiU" w:hAnsi="PMingLiU"/>
        </w:rPr>
        <w:br/>
        <w:t>(A)區域化</w:t>
      </w:r>
      <w:r w:rsidRPr="001A733A">
        <w:rPr>
          <w:rFonts w:ascii="PMingLiU" w:hAnsi="PMingLiU" w:hint="eastAsia"/>
        </w:rPr>
        <w:t xml:space="preserve">　</w:t>
      </w:r>
      <w:r w:rsidRPr="001A733A">
        <w:rPr>
          <w:rFonts w:ascii="PMingLiU" w:hAnsi="PMingLiU"/>
        </w:rPr>
        <w:t>(B)多元化</w:t>
      </w:r>
      <w:r w:rsidRPr="001A733A">
        <w:rPr>
          <w:rFonts w:ascii="PMingLiU" w:hAnsi="PMingLiU" w:hint="eastAsia"/>
        </w:rPr>
        <w:t xml:space="preserve">　</w:t>
      </w:r>
      <w:r w:rsidRPr="001A733A">
        <w:rPr>
          <w:rFonts w:ascii="PMingLiU" w:hAnsi="PMingLiU"/>
        </w:rPr>
        <w:t>(C)全球化</w:t>
      </w:r>
      <w:r w:rsidRPr="001A733A">
        <w:rPr>
          <w:rFonts w:ascii="PMingLiU" w:hAnsi="PMingLiU" w:hint="eastAsia"/>
        </w:rPr>
        <w:t xml:space="preserve">　</w:t>
      </w:r>
      <w:r w:rsidRPr="001A733A">
        <w:rPr>
          <w:rFonts w:ascii="PMingLiU" w:hAnsi="PMingLiU"/>
        </w:rPr>
        <w:t>(D)在地化</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題號：0601-00130　　　</w:t>
      </w:r>
      <w:r>
        <w:rPr>
          <w:rFonts w:ascii="SMbarcode" w:eastAsia="SMbarcode" w:hAnsi="PMingLiU"/>
        </w:rPr>
        <w:t>*085606-0601-00130*</w:t>
      </w:r>
      <w:r>
        <w:rPr>
          <w:rFonts w:ascii="PMingLiU" w:hAnsi="PMingLiU"/>
        </w:rPr>
        <w:t xml:space="preserve">　　　難易度：難　　　出處：各校試題</w:t>
      </w:r>
    </w:p>
    <w:p w:rsidR="001A733A" w:rsidRDefault="001A733A" w:rsidP="001A733A">
      <w:pPr>
        <w:rPr>
          <w:rFonts w:ascii="PMingLiU" w:hAnsi="PMingLiU" w:hint="eastAsia"/>
        </w:rPr>
      </w:pPr>
      <w:r w:rsidRPr="001A733A">
        <w:rPr>
          <w:rFonts w:ascii="PMingLiU" w:hAnsi="PMingLiU" w:hint="eastAsia"/>
        </w:rPr>
        <w:t>「</w:t>
      </w:r>
      <w:r w:rsidRPr="001A733A">
        <w:rPr>
          <w:rFonts w:ascii="PMingLiU" w:hAnsi="PMingLiU"/>
        </w:rPr>
        <w:t>2000</w:t>
      </w:r>
      <w:r w:rsidRPr="001A733A">
        <w:rPr>
          <w:rFonts w:ascii="PMingLiU" w:hAnsi="PMingLiU" w:hint="eastAsia"/>
        </w:rPr>
        <w:t>年</w:t>
      </w:r>
      <w:r w:rsidRPr="001A733A">
        <w:rPr>
          <w:rFonts w:ascii="PMingLiU" w:hAnsi="PMingLiU"/>
        </w:rPr>
        <w:t>1</w:t>
      </w:r>
      <w:r w:rsidRPr="001A733A">
        <w:rPr>
          <w:rFonts w:ascii="PMingLiU" w:hAnsi="PMingLiU" w:hint="eastAsia"/>
        </w:rPr>
        <w:t>月，瑞士鄉間小鎮達沃斯舉辦了當年的世界經濟論壇（</w:t>
      </w:r>
      <w:r w:rsidRPr="001A733A">
        <w:rPr>
          <w:rFonts w:ascii="PMingLiU" w:hAnsi="PMingLiU"/>
        </w:rPr>
        <w:t>WEF</w:t>
      </w:r>
      <w:r w:rsidRPr="001A733A">
        <w:rPr>
          <w:rFonts w:ascii="PMingLiU" w:hAnsi="PMingLiU" w:hint="eastAsia"/>
        </w:rPr>
        <w:t>）年會，而反全球化（</w:t>
      </w:r>
      <w:r w:rsidRPr="001A733A">
        <w:rPr>
          <w:rFonts w:ascii="PMingLiU" w:hAnsi="PMingLiU"/>
        </w:rPr>
        <w:t>anti-globalization</w:t>
      </w:r>
      <w:r w:rsidRPr="001A733A">
        <w:rPr>
          <w:rFonts w:ascii="PMingLiU" w:hAnsi="PMingLiU" w:hint="eastAsia"/>
        </w:rPr>
        <w:t>）的示威群眾開始進行一場譴責全球化的示威活動，其中，包括非理性的砸麥當勞餐廳的舉動……。」請問：下列</w:t>
      </w:r>
      <w:r w:rsidRPr="001A733A">
        <w:rPr>
          <w:rFonts w:ascii="PMingLiU" w:hAnsi="PMingLiU"/>
        </w:rPr>
        <w:t>4</w:t>
      </w:r>
      <w:r w:rsidRPr="001A733A">
        <w:rPr>
          <w:rFonts w:ascii="PMingLiU" w:hAnsi="PMingLiU" w:hint="eastAsia"/>
        </w:rPr>
        <w:t>位反全球化示威群眾所持的論點，何者</w:t>
      </w:r>
      <w:r w:rsidRPr="001A733A">
        <w:rPr>
          <w:rFonts w:ascii="PMingLiU" w:hAnsi="PMingLiU" w:hint="eastAsia"/>
          <w:u w:val="single"/>
        </w:rPr>
        <w:t>錯誤</w:t>
      </w:r>
      <w:r w:rsidRPr="001A733A">
        <w:rPr>
          <w:rFonts w:ascii="PMingLiU" w:hAnsi="PMingLiU" w:hint="eastAsia"/>
        </w:rPr>
        <w:t xml:space="preserve">？　</w:t>
      </w:r>
      <w:r w:rsidRPr="001A733A">
        <w:rPr>
          <w:rFonts w:ascii="PMingLiU" w:hAnsi="PMingLiU"/>
        </w:rPr>
        <w:br/>
        <w:t>(A)</w:t>
      </w:r>
      <w:r w:rsidRPr="001A733A">
        <w:rPr>
          <w:rFonts w:ascii="PMingLiU" w:hAnsi="PMingLiU" w:hint="eastAsia"/>
        </w:rPr>
        <w:t xml:space="preserve">谷阿莫：「全球化造成富者愈富、貧者恆貧的現象，有失公平正義原則。」　</w:t>
      </w:r>
      <w:r w:rsidRPr="001A733A">
        <w:rPr>
          <w:rFonts w:ascii="PMingLiU" w:hAnsi="PMingLiU"/>
        </w:rPr>
        <w:t>(B)Lady GaGa</w:t>
      </w:r>
      <w:r w:rsidRPr="001A733A">
        <w:rPr>
          <w:rFonts w:ascii="PMingLiU" w:hAnsi="PMingLiU" w:hint="eastAsia"/>
        </w:rPr>
        <w:t xml:space="preserve">：「西方大型跨國企業成為全球經濟的主宰，小國無法生存。」　</w:t>
      </w:r>
      <w:r w:rsidRPr="001A733A">
        <w:rPr>
          <w:rFonts w:ascii="PMingLiU" w:hAnsi="PMingLiU"/>
        </w:rPr>
        <w:t>(C)</w:t>
      </w:r>
      <w:r w:rsidRPr="001A733A">
        <w:rPr>
          <w:rFonts w:ascii="PMingLiU" w:hAnsi="PMingLiU" w:hint="eastAsia"/>
        </w:rPr>
        <w:t xml:space="preserve">鼓鼓：「強國剝削弱國自然資源後，留下的是大量的汙染與環境破壞。」　</w:t>
      </w:r>
      <w:r w:rsidRPr="001A733A">
        <w:rPr>
          <w:rFonts w:ascii="PMingLiU" w:hAnsi="PMingLiU"/>
        </w:rPr>
        <w:t>(D)</w:t>
      </w:r>
      <w:r w:rsidRPr="001A733A">
        <w:rPr>
          <w:rFonts w:ascii="PMingLiU" w:hAnsi="PMingLiU" w:hint="eastAsia"/>
        </w:rPr>
        <w:t>巨石強森：「大國投資開發中地區之前，先要求當地必須改善環保設備，才從事生產活動的態度並不合理。」</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題號：0601-00131　　　</w:t>
      </w:r>
      <w:r>
        <w:rPr>
          <w:rFonts w:ascii="SMbarcode" w:eastAsia="SMbarcode" w:hAnsi="PMingLiU"/>
        </w:rPr>
        <w:t>*085606-0601-00131*</w:t>
      </w:r>
      <w:r>
        <w:rPr>
          <w:rFonts w:ascii="PMingLiU" w:hAnsi="PMingLiU"/>
        </w:rPr>
        <w:t xml:space="preserve">　　　難易度：難　　　出處：各校試題</w:t>
      </w:r>
    </w:p>
    <w:p w:rsidR="001A733A" w:rsidRDefault="001A733A" w:rsidP="001A733A">
      <w:pPr>
        <w:rPr>
          <w:rFonts w:ascii="PMingLiU" w:hAnsi="PMingLiU" w:hint="eastAsia"/>
        </w:rPr>
      </w:pPr>
      <w:r w:rsidRPr="001A733A">
        <w:rPr>
          <w:rFonts w:ascii="PMingLiU" w:hAnsi="PMingLiU" w:hint="eastAsia"/>
        </w:rPr>
        <w:t>下列選項</w:t>
      </w:r>
      <w:r w:rsidRPr="001A733A">
        <w:rPr>
          <w:rFonts w:ascii="PMingLiU" w:hAnsi="PMingLiU" w:hint="eastAsia"/>
          <w:u w:val="single"/>
        </w:rPr>
        <w:t>無法</w:t>
      </w:r>
      <w:r w:rsidRPr="001A733A">
        <w:rPr>
          <w:rFonts w:ascii="PMingLiU" w:hAnsi="PMingLiU" w:hint="eastAsia"/>
        </w:rPr>
        <w:t>用附圖概念解釋？</w:t>
      </w:r>
      <w:r w:rsidRPr="001A733A">
        <w:rPr>
          <w:rFonts w:ascii="PMingLiU" w:hAnsi="PMingLiU"/>
        </w:rPr>
        <w:br/>
      </w:r>
      <w:r w:rsidR="00C767FA" w:rsidRPr="001A733A">
        <w:rPr>
          <w:rFonts w:ascii="PMingLiU" w:hAnsi="PMingLiU"/>
          <w:noProof/>
        </w:rPr>
        <w:drawing>
          <wp:inline distT="0" distB="0" distL="0" distR="0">
            <wp:extent cx="1581150" cy="138112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81150" cy="1381125"/>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br/>
        <w:t>(A)</w:t>
      </w:r>
      <w:r w:rsidRPr="001A733A">
        <w:rPr>
          <w:rFonts w:ascii="PMingLiU" w:hAnsi="PMingLiU" w:hint="eastAsia"/>
        </w:rPr>
        <w:t>臺灣於</w:t>
      </w:r>
      <w:r w:rsidRPr="001A733A">
        <w:rPr>
          <w:rFonts w:ascii="PMingLiU" w:hAnsi="PMingLiU"/>
        </w:rPr>
        <w:t>1980</w:t>
      </w:r>
      <w:r w:rsidRPr="001A733A">
        <w:rPr>
          <w:rFonts w:ascii="PMingLiU" w:hAnsi="PMingLiU" w:hint="eastAsia"/>
        </w:rPr>
        <w:t xml:space="preserve">年代提倡的「產業東移」策略，企圖平衡區域發展　</w:t>
      </w:r>
      <w:r w:rsidRPr="001A733A">
        <w:rPr>
          <w:rFonts w:ascii="PMingLiU" w:hAnsi="PMingLiU"/>
        </w:rPr>
        <w:t>(B)</w:t>
      </w:r>
      <w:r w:rsidRPr="001A733A">
        <w:rPr>
          <w:rFonts w:ascii="PMingLiU" w:hAnsi="PMingLiU" w:hint="eastAsia"/>
        </w:rPr>
        <w:t>巴西於</w:t>
      </w:r>
      <w:r w:rsidRPr="001A733A">
        <w:rPr>
          <w:rFonts w:ascii="PMingLiU" w:hAnsi="PMingLiU"/>
        </w:rPr>
        <w:t>1960</w:t>
      </w:r>
      <w:r w:rsidRPr="001A733A">
        <w:rPr>
          <w:rFonts w:ascii="PMingLiU" w:hAnsi="PMingLiU" w:hint="eastAsia"/>
        </w:rPr>
        <w:t xml:space="preserve">年代將首都遷至內陸的巴西利亞　</w:t>
      </w:r>
      <w:r w:rsidRPr="001A733A">
        <w:rPr>
          <w:rFonts w:ascii="PMingLiU" w:hAnsi="PMingLiU"/>
        </w:rPr>
        <w:t>(C)</w:t>
      </w:r>
      <w:r w:rsidRPr="001A733A">
        <w:rPr>
          <w:rFonts w:ascii="PMingLiU" w:hAnsi="PMingLiU" w:hint="eastAsia"/>
        </w:rPr>
        <w:t xml:space="preserve">蘇聯時期，將眾多歐俄平原的技術性人口東遷至廣大的西伯利亞地區　</w:t>
      </w:r>
      <w:r w:rsidRPr="001A733A">
        <w:rPr>
          <w:rFonts w:ascii="PMingLiU" w:hAnsi="PMingLiU"/>
        </w:rPr>
        <w:t>(D)</w:t>
      </w:r>
      <w:r w:rsidRPr="001A733A">
        <w:rPr>
          <w:rFonts w:ascii="PMingLiU" w:hAnsi="PMingLiU" w:hint="eastAsia"/>
        </w:rPr>
        <w:t>教科文組織提供給奈及利亞的</w:t>
      </w:r>
      <w:r w:rsidRPr="001A733A">
        <w:rPr>
          <w:rFonts w:ascii="PMingLiU" w:hAnsi="PMingLiU"/>
        </w:rPr>
        <w:t>300</w:t>
      </w:r>
      <w:r w:rsidRPr="001A733A">
        <w:rPr>
          <w:rFonts w:ascii="PMingLiU" w:hAnsi="PMingLiU" w:hint="eastAsia"/>
        </w:rPr>
        <w:t>億教育經費，全數投入於大城拉哥斯，大幅提升了當地的基礎教育設施</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題號：0601-00132　　　</w:t>
      </w:r>
      <w:r>
        <w:rPr>
          <w:rFonts w:ascii="SMbarcode" w:eastAsia="SMbarcode" w:hAnsi="PMingLiU"/>
        </w:rPr>
        <w:t>*085606-0601-00132*</w:t>
      </w:r>
      <w:r>
        <w:rPr>
          <w:rFonts w:ascii="PMingLiU" w:hAnsi="PMingLiU"/>
        </w:rPr>
        <w:t xml:space="preserve">　　　難易度：難　　　出處：各校試題</w:t>
      </w:r>
    </w:p>
    <w:p w:rsidR="001A733A" w:rsidRDefault="001A733A" w:rsidP="001A733A">
      <w:pPr>
        <w:rPr>
          <w:rFonts w:ascii="PMingLiU" w:hAnsi="PMingLiU" w:hint="eastAsia"/>
          <w:lang w:val="pt-BR"/>
        </w:rPr>
      </w:pPr>
      <w:r w:rsidRPr="001A733A">
        <w:rPr>
          <w:rFonts w:ascii="PMingLiU" w:hAnsi="PMingLiU" w:hint="eastAsia"/>
          <w:lang w:val="pt-BR"/>
        </w:rPr>
        <w:t>所謂全球化與在地化是一體的兩面，可以從「普通的特殊化／全球同質、同一內涵」和「特殊的普遍化／地方異質性、多元性」兩個角度來看，兩者相輔相成、相互為用。請問：下述哪二項符合「普遍的特殊化」之反應？(甲)為了讓善變的臺灣人一再光顧，Pizza連口味也臺灣化了，所以雖然是國際連鎖店，但是你在臺灣吃到的口味，美國也不一定有；(乙)3D電影「阿凡達」全球熱賣，票房衝破20億美金，「鐵達尼號」盤踞12年的「影史最賣座電影」寶座終於易主；(丙)《經濟學人》雜誌用「麥香堡指數」，亦即一個大麥克在不同地方貨幣價格的比較，用來非正式地評估這些貨幣的購買力，顯見麥當勞企業發展趨勢；(丁)南韓某一手機製造商為了方便穆斯林易於找到麥加的方向進行朝拜，而將銷往西亞、北非的手機皆建置有GPS全球定位系統。</w:t>
      </w:r>
      <w:r w:rsidRPr="001A733A">
        <w:rPr>
          <w:rFonts w:ascii="PMingLiU" w:hAnsi="PMingLiU" w:hint="eastAsia"/>
        </w:rPr>
        <w:t xml:space="preserve">　</w:t>
      </w:r>
      <w:r w:rsidRPr="001A733A">
        <w:rPr>
          <w:rFonts w:ascii="PMingLiU" w:hAnsi="PMingLiU"/>
        </w:rPr>
        <w:br/>
        <w:t>(A)</w:t>
      </w:r>
      <w:r w:rsidRPr="001A733A">
        <w:rPr>
          <w:rFonts w:ascii="PMingLiU" w:hAnsi="PMingLiU" w:hint="eastAsia"/>
          <w:lang w:val="pt-BR"/>
        </w:rPr>
        <w:t>甲丁</w:t>
      </w:r>
      <w:r w:rsidRPr="001A733A">
        <w:rPr>
          <w:rFonts w:ascii="PMingLiU" w:hAnsi="PMingLiU" w:hint="eastAsia"/>
        </w:rPr>
        <w:t xml:space="preserve">　</w:t>
      </w:r>
      <w:r w:rsidRPr="001A733A">
        <w:rPr>
          <w:rFonts w:ascii="PMingLiU" w:hAnsi="PMingLiU"/>
        </w:rPr>
        <w:t>(B)</w:t>
      </w:r>
      <w:r w:rsidRPr="001A733A">
        <w:rPr>
          <w:rFonts w:ascii="PMingLiU" w:hAnsi="PMingLiU" w:hint="eastAsia"/>
          <w:lang w:val="pt-BR"/>
        </w:rPr>
        <w:t>乙丙</w:t>
      </w:r>
      <w:r w:rsidRPr="001A733A">
        <w:rPr>
          <w:rFonts w:ascii="PMingLiU" w:hAnsi="PMingLiU" w:hint="eastAsia"/>
        </w:rPr>
        <w:t xml:space="preserve">　</w:t>
      </w:r>
      <w:r w:rsidRPr="001A733A">
        <w:rPr>
          <w:rFonts w:ascii="PMingLiU" w:hAnsi="PMingLiU"/>
        </w:rPr>
        <w:t>(C)</w:t>
      </w:r>
      <w:r w:rsidRPr="001A733A">
        <w:rPr>
          <w:rFonts w:ascii="PMingLiU" w:hAnsi="PMingLiU" w:hint="eastAsia"/>
          <w:lang w:val="pt-BR"/>
        </w:rPr>
        <w:t>甲丙</w:t>
      </w:r>
      <w:r w:rsidRPr="001A733A">
        <w:rPr>
          <w:rFonts w:ascii="PMingLiU" w:hAnsi="PMingLiU" w:hint="eastAsia"/>
        </w:rPr>
        <w:t xml:space="preserve">　</w:t>
      </w:r>
      <w:r w:rsidRPr="001A733A">
        <w:rPr>
          <w:rFonts w:ascii="PMingLiU" w:hAnsi="PMingLiU"/>
        </w:rPr>
        <w:t>(D)</w:t>
      </w:r>
      <w:r w:rsidRPr="001A733A">
        <w:rPr>
          <w:rFonts w:ascii="PMingLiU" w:hAnsi="PMingLiU" w:hint="eastAsia"/>
          <w:lang w:val="pt-BR"/>
        </w:rPr>
        <w:t>乙丁</w:t>
      </w:r>
    </w:p>
    <w:p w:rsidR="001A733A" w:rsidRDefault="001A733A" w:rsidP="001A733A">
      <w:pPr>
        <w:rPr>
          <w:lang w:val="pt-BR"/>
        </w:rPr>
      </w:pPr>
      <w:r>
        <w:rPr>
          <w:rFonts w:ascii="PMingLiU" w:hAnsi="PMingLiU"/>
          <w:lang w:val="pt-BR"/>
        </w:rPr>
        <w:t>答案：</w:t>
      </w:r>
      <w:r w:rsidRPr="008278D7">
        <w:rPr>
          <w:lang w:val="pt-BR"/>
        </w:rPr>
        <w:t>(A)</w:t>
      </w:r>
    </w:p>
    <w:p w:rsidR="001A733A" w:rsidRDefault="001A733A" w:rsidP="001A733A">
      <w:pPr>
        <w:rPr>
          <w:lang w:val="pt-BR"/>
        </w:rPr>
      </w:pPr>
    </w:p>
    <w:p w:rsidR="001A733A" w:rsidRDefault="001A733A" w:rsidP="001A733A">
      <w:pPr>
        <w:pBdr>
          <w:bottom w:val="single" w:sz="4" w:space="1" w:color="auto"/>
        </w:pBdr>
        <w:rPr>
          <w:rFonts w:ascii="PMingLiU" w:hAnsi="PMingLiU"/>
          <w:lang w:val="pt-BR"/>
        </w:rPr>
      </w:pPr>
      <w:r>
        <w:rPr>
          <w:rFonts w:ascii="PMingLiU" w:hAnsi="PMingLiU"/>
          <w:lang w:val="pt-BR"/>
        </w:rPr>
        <w:t xml:space="preserve">題號：0601-00133　　　</w:t>
      </w:r>
      <w:r>
        <w:rPr>
          <w:rFonts w:ascii="SMbarcode" w:eastAsia="SMbarcode" w:hAnsi="PMingLiU"/>
          <w:lang w:val="pt-BR"/>
        </w:rPr>
        <w:t>*085606-0601-00133*</w:t>
      </w:r>
      <w:r>
        <w:rPr>
          <w:rFonts w:ascii="PMingLiU" w:hAnsi="PMingLiU"/>
          <w:lang w:val="pt-BR"/>
        </w:rPr>
        <w:t xml:space="preserve">　　　難易度：難　　　出處：各校試題</w:t>
      </w:r>
    </w:p>
    <w:p w:rsidR="001A733A" w:rsidRDefault="001A733A" w:rsidP="001A733A">
      <w:pPr>
        <w:rPr>
          <w:rFonts w:ascii="PMingLiU" w:hAnsi="PMingLiU" w:hint="eastAsia"/>
        </w:rPr>
      </w:pPr>
      <w:r w:rsidRPr="001A733A">
        <w:rPr>
          <w:rFonts w:ascii="PMingLiU" w:hAnsi="PMingLiU" w:hint="eastAsia"/>
        </w:rPr>
        <w:t>參考附圖，下列敘述何者較為正確？</w:t>
      </w:r>
      <w:r w:rsidRPr="001A733A">
        <w:rPr>
          <w:rFonts w:ascii="PMingLiU" w:hAnsi="PMingLiU"/>
        </w:rPr>
        <w:br/>
      </w:r>
      <w:r w:rsidR="00C767FA" w:rsidRPr="001A733A">
        <w:rPr>
          <w:rFonts w:ascii="PMingLiU" w:hAnsi="PMingLiU" w:hint="eastAsia"/>
          <w:noProof/>
        </w:rPr>
        <w:drawing>
          <wp:inline distT="0" distB="0" distL="0" distR="0">
            <wp:extent cx="3019425" cy="1476375"/>
            <wp:effectExtent l="0" t="0" r="0" b="0"/>
            <wp:docPr id="19"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26">
                      <a:grayscl/>
                      <a:extLst>
                        <a:ext uri="{28A0092B-C50C-407E-A947-70E740481C1C}">
                          <a14:useLocalDpi xmlns:a14="http://schemas.microsoft.com/office/drawing/2010/main" val="0"/>
                        </a:ext>
                      </a:extLst>
                    </a:blip>
                    <a:srcRect/>
                    <a:stretch>
                      <a:fillRect/>
                    </a:stretch>
                  </pic:blipFill>
                  <pic:spPr bwMode="auto">
                    <a:xfrm>
                      <a:off x="0" y="0"/>
                      <a:ext cx="3019425" cy="1476375"/>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br/>
        <w:t>(A)2016</w:t>
      </w:r>
      <w:r w:rsidRPr="001A733A">
        <w:rPr>
          <w:rFonts w:ascii="PMingLiU" w:hAnsi="PMingLiU" w:hint="eastAsia"/>
        </w:rPr>
        <w:t xml:space="preserve">年全球貧富差距達到最小的狀態　</w:t>
      </w:r>
      <w:r w:rsidRPr="001A733A">
        <w:rPr>
          <w:rFonts w:ascii="PMingLiU" w:hAnsi="PMingLiU"/>
        </w:rPr>
        <w:t>(B)2009</w:t>
      </w:r>
      <w:r w:rsidRPr="001A733A">
        <w:rPr>
          <w:rFonts w:ascii="PMingLiU" w:hAnsi="PMingLiU" w:hint="eastAsia"/>
        </w:rPr>
        <w:t xml:space="preserve">年後，全球貧富差距逐漸縮小　</w:t>
      </w:r>
      <w:r w:rsidRPr="001A733A">
        <w:rPr>
          <w:rFonts w:ascii="PMingLiU" w:hAnsi="PMingLiU"/>
        </w:rPr>
        <w:t>(C)</w:t>
      </w:r>
      <w:r w:rsidRPr="001A733A">
        <w:rPr>
          <w:rFonts w:ascii="PMingLiU" w:hAnsi="PMingLiU" w:hint="eastAsia"/>
        </w:rPr>
        <w:t xml:space="preserve">現今來說，全球貧富差距有擴大的趨勢　</w:t>
      </w:r>
      <w:r w:rsidRPr="001A733A">
        <w:rPr>
          <w:rFonts w:ascii="PMingLiU" w:hAnsi="PMingLiU"/>
        </w:rPr>
        <w:t>(D)2008</w:t>
      </w:r>
      <w:r w:rsidRPr="001A733A">
        <w:rPr>
          <w:rFonts w:ascii="PMingLiU" w:hAnsi="PMingLiU" w:hint="eastAsia"/>
        </w:rPr>
        <w:t>年全球金融海嘯，貧富差距擴大</w:t>
      </w:r>
    </w:p>
    <w:p w:rsidR="001A733A" w:rsidRDefault="001A733A" w:rsidP="001A733A">
      <w:r>
        <w:rPr>
          <w:rFonts w:ascii="PMingLiU" w:hAnsi="PMingLiU"/>
        </w:rPr>
        <w:t>答案：</w:t>
      </w:r>
      <w:r>
        <w:t>(C)</w:t>
      </w:r>
    </w:p>
    <w:p w:rsidR="001A733A" w:rsidRDefault="001A733A" w:rsidP="001A733A"/>
    <w:p w:rsidR="001A733A" w:rsidRDefault="00C767FA" w:rsidP="001A733A">
      <w:pPr>
        <w:rPr>
          <w:rFonts w:ascii="PMingLiU" w:hAnsi="PMingLiU"/>
          <w:sz w:val="24"/>
        </w:rPr>
      </w:pPr>
      <w:r>
        <w:rPr>
          <w:noProof/>
        </w:rPr>
        <w:drawing>
          <wp:anchor distT="0" distB="0" distL="114300" distR="114300" simplePos="0" relativeHeight="25165465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A733A">
        <w:rPr>
          <w:rFonts w:ascii="PMingLiU" w:hAnsi="PMingLiU"/>
          <w:sz w:val="24"/>
        </w:rPr>
        <w:t>6–1　全球化與在地化</w:t>
      </w:r>
    </w:p>
    <w:bookmarkStart w:id="4" w:name="ch6–1_題組"/>
    <w:bookmarkStart w:id="5" w:name="_MON_1303648229"/>
    <w:bookmarkStart w:id="6" w:name="_MON_1303651120"/>
    <w:bookmarkStart w:id="7" w:name="_MON_1303651137"/>
    <w:bookmarkStart w:id="8" w:name="_MON_1303906782"/>
    <w:bookmarkEnd w:id="5"/>
    <w:bookmarkEnd w:id="6"/>
    <w:bookmarkEnd w:id="7"/>
    <w:bookmarkEnd w:id="8"/>
    <w:p w:rsidR="001A733A" w:rsidRDefault="001A733A" w:rsidP="001A733A">
      <w:r>
        <w:object w:dxaOrig="1246" w:dyaOrig="397">
          <v:shape id="_x0000_i1044" type="#_x0000_t75" style="width:62.25pt;height:20.25pt" o:ole="">
            <v:imagedata r:id="rId27" o:title=""/>
          </v:shape>
          <o:OLEObject Type="Embed" ProgID="Word.Picture.8" ShapeID="_x0000_i1044" DrawAspect="Content" ObjectID="_1764389150" r:id="rId28"/>
        </w:object>
      </w:r>
      <w:r>
        <w:t xml:space="preserve"> </w:t>
      </w:r>
      <w:bookmarkEnd w:id="4"/>
    </w:p>
    <w:p w:rsidR="001A733A" w:rsidRDefault="001A733A" w:rsidP="001A733A">
      <w:pPr>
        <w:pBdr>
          <w:bottom w:val="single" w:sz="4" w:space="1" w:color="auto"/>
        </w:pBdr>
        <w:rPr>
          <w:rFonts w:ascii="PMingLiU" w:hAnsi="PMingLiU"/>
        </w:rPr>
      </w:pPr>
      <w:r>
        <w:rPr>
          <w:rFonts w:ascii="PMingLiU" w:hAnsi="PMingLiU"/>
        </w:rPr>
        <w:t xml:space="preserve">題號：0601-00134　　　</w:t>
      </w:r>
      <w:r>
        <w:rPr>
          <w:rFonts w:ascii="SMbarcode" w:eastAsia="SMbarcode" w:hAnsi="PMingLiU"/>
        </w:rPr>
        <w:t>*085606-0601-00134*</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1942年，哥倫布用37天橫渡大西洋；1912年，鐵達尼號若成功橫渡大西洋，約需80小時；1927年，林白駕駛單人小飛機花費33小時橫渡大西洋。請問：</w:t>
      </w:r>
      <w:r w:rsidRPr="001A733A">
        <w:rPr>
          <w:rFonts w:ascii="PMingLiU" w:hAnsi="PMingLiU"/>
        </w:rPr>
        <w:br/>
        <w:t>(1)隨著時代進步，這種旅運時間縮短的現象，稱為什麼？　(A)工業革新　(B)網路革新　(C)運輸革新　(D)資訊革新。</w:t>
      </w:r>
      <w:r w:rsidRPr="001A733A">
        <w:rPr>
          <w:rFonts w:ascii="PMingLiU" w:hAnsi="PMingLiU"/>
        </w:rPr>
        <w:br/>
        <w:t>(2)當我們在日本旅行，只要用跨國信用卡，在幾秒鐘內就可以提領日本現金。請問：促成這種方便服務的原因為何？　(A)工業革新　(B)網路革新　(C)運輸革新　(D)資訊革新。</w:t>
      </w:r>
    </w:p>
    <w:p w:rsidR="001A733A" w:rsidRDefault="001A733A" w:rsidP="001A733A">
      <w:r>
        <w:rPr>
          <w:rFonts w:ascii="PMingLiU" w:hAnsi="PMingLiU"/>
        </w:rPr>
        <w:t>答案：</w:t>
      </w:r>
      <w:r w:rsidRPr="00584A2F">
        <w:t>(1)C</w:t>
      </w:r>
      <w:r w:rsidRPr="00584A2F">
        <w:t>；</w:t>
      </w:r>
      <w:r w:rsidRPr="00584A2F">
        <w:t>(2)D</w:t>
      </w:r>
      <w:r w:rsidRPr="00584A2F">
        <w:t>。</w:t>
      </w:r>
    </w:p>
    <w:p w:rsidR="001A733A" w:rsidRDefault="001A733A" w:rsidP="001A733A">
      <w:r>
        <w:rPr>
          <w:rFonts w:ascii="PMingLiU" w:hAnsi="PMingLiU"/>
        </w:rPr>
        <w:t>解析：</w:t>
      </w:r>
      <w:r w:rsidRPr="00584A2F">
        <w:t>(1)</w:t>
      </w:r>
      <w:r w:rsidRPr="00584A2F">
        <w:t>人類因交通技術的演進，而促成旅運時間縮短。</w:t>
      </w:r>
      <w:r w:rsidRPr="00584A2F">
        <w:br/>
        <w:t>(2)</w:t>
      </w:r>
      <w:r w:rsidRPr="00584A2F">
        <w:t>電腦科技與通訊技術整合，促使跨國公司可以將服務分散在世界各地。</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題號：0601-00135　　　</w:t>
      </w:r>
      <w:r>
        <w:rPr>
          <w:rFonts w:ascii="SMbarcode" w:eastAsia="SMbarcode" w:hAnsi="PMingLiU"/>
        </w:rPr>
        <w:t>*085606-0601-00135*</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附圖為全球網路使用人口分布圖。請問：</w:t>
      </w:r>
      <w:r w:rsidRPr="001A733A">
        <w:rPr>
          <w:rFonts w:ascii="PMingLiU" w:hAnsi="PMingLiU"/>
        </w:rPr>
        <w:br/>
      </w:r>
      <w:r w:rsidR="00C767FA" w:rsidRPr="001A733A">
        <w:rPr>
          <w:rFonts w:ascii="PMingLiU" w:hAnsi="PMingLiU"/>
          <w:noProof/>
        </w:rPr>
        <w:drawing>
          <wp:inline distT="0" distB="0" distL="0" distR="0">
            <wp:extent cx="5686425" cy="268605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6425" cy="2686050"/>
                    </a:xfrm>
                    <a:prstGeom prst="rect">
                      <a:avLst/>
                    </a:prstGeom>
                    <a:noFill/>
                    <a:ln>
                      <a:noFill/>
                    </a:ln>
                  </pic:spPr>
                </pic:pic>
              </a:graphicData>
            </a:graphic>
          </wp:inline>
        </w:drawing>
      </w:r>
      <w:r w:rsidRPr="001A733A">
        <w:rPr>
          <w:rFonts w:ascii="PMingLiU" w:hAnsi="PMingLiU"/>
        </w:rPr>
        <w:br/>
        <w:t>(1)以下哪一敘述是正確的？　(A)核心國家網路使用率高　(B)網路使用率高的國家多從事勞力密集型產業　(C)網路使用率高的國家多屬南方國家　(D)網路使用率與開發程度呈現反比。</w:t>
      </w:r>
      <w:r w:rsidRPr="001A733A">
        <w:rPr>
          <w:rFonts w:ascii="PMingLiU" w:hAnsi="PMingLiU"/>
        </w:rPr>
        <w:br/>
        <w:t>(2)若將全球分為核心與邊陲、快速與慢速的世界，由圖判斷，臺灣應屬於哪些項目？　(A)核心、慢速　(B)核心、快速　(C)邊陲、慢速　(D)邊陲、快速。</w:t>
      </w:r>
      <w:r w:rsidRPr="001A733A">
        <w:rPr>
          <w:rFonts w:ascii="PMingLiU" w:hAnsi="PMingLiU"/>
        </w:rPr>
        <w:br/>
        <w:t>(3)全球網路資訊流動中，哪一個國家資訊流約占80％，成為全球資訊流中心？　(A)日本　(B)中國　(C)臺灣　(D)美國。</w:t>
      </w:r>
    </w:p>
    <w:p w:rsidR="001A733A" w:rsidRDefault="001A733A" w:rsidP="001A733A">
      <w:r>
        <w:rPr>
          <w:rFonts w:ascii="PMingLiU" w:hAnsi="PMingLiU"/>
        </w:rPr>
        <w:t>答案：</w:t>
      </w:r>
      <w:r w:rsidRPr="002A711E">
        <w:t>(1)A</w:t>
      </w:r>
      <w:r w:rsidRPr="002A711E">
        <w:t>；</w:t>
      </w:r>
      <w:r w:rsidRPr="002A711E">
        <w:t>(2)B</w:t>
      </w:r>
      <w:r w:rsidRPr="002A711E">
        <w:t>；</w:t>
      </w:r>
      <w:r w:rsidRPr="002A711E">
        <w:t>(3)D</w:t>
      </w:r>
      <w:r w:rsidRPr="002A711E">
        <w:t>。</w:t>
      </w:r>
    </w:p>
    <w:p w:rsidR="001A733A" w:rsidRDefault="001A733A" w:rsidP="001A733A">
      <w:r>
        <w:rPr>
          <w:rFonts w:ascii="PMingLiU" w:hAnsi="PMingLiU"/>
        </w:rPr>
        <w:t>解析：</w:t>
      </w:r>
      <w:r w:rsidRPr="002A711E">
        <w:t>(1)</w:t>
      </w:r>
      <w:r w:rsidRPr="002A711E">
        <w:t>網路使用率高，資訊流通愈快速，屬於核心國家、北方國家、快速變遷的世界與已開發國家。</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題號：0601-00136　　　</w:t>
      </w:r>
      <w:r>
        <w:rPr>
          <w:rFonts w:ascii="SMbarcode" w:eastAsia="SMbarcode" w:hAnsi="PMingLiU"/>
        </w:rPr>
        <w:t>*085606-0601-00136*</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家樂福於1959年創立於法國巴黎，目前版圖遍及三大洲30個國家，全球約50萬名員工。附圖為家樂福的全球分布圖。請問：</w:t>
      </w:r>
      <w:r w:rsidRPr="001A733A">
        <w:rPr>
          <w:rFonts w:ascii="PMingLiU" w:hAnsi="PMingLiU"/>
        </w:rPr>
        <w:br/>
      </w:r>
      <w:r w:rsidR="00C767FA" w:rsidRPr="001A733A">
        <w:rPr>
          <w:rFonts w:ascii="PMingLiU" w:hAnsi="PMingLiU"/>
          <w:noProof/>
        </w:rPr>
        <w:drawing>
          <wp:inline distT="0" distB="0" distL="0" distR="0">
            <wp:extent cx="3733800" cy="168592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3800" cy="1685925"/>
                    </a:xfrm>
                    <a:prstGeom prst="rect">
                      <a:avLst/>
                    </a:prstGeom>
                    <a:noFill/>
                    <a:ln>
                      <a:noFill/>
                    </a:ln>
                  </pic:spPr>
                </pic:pic>
              </a:graphicData>
            </a:graphic>
          </wp:inline>
        </w:drawing>
      </w:r>
      <w:r w:rsidRPr="001A733A">
        <w:rPr>
          <w:rFonts w:ascii="PMingLiU" w:hAnsi="PMingLiU"/>
        </w:rPr>
        <w:br/>
        <w:t>(1)家樂福能拓展到北非，主要跟哪一因素有關？　(A)氣候相近　(B)地緣位置　(C)殖民歷史　(D)申根公約。</w:t>
      </w:r>
      <w:r w:rsidRPr="001A733A">
        <w:rPr>
          <w:rFonts w:ascii="PMingLiU" w:hAnsi="PMingLiU"/>
        </w:rPr>
        <w:br/>
        <w:t>(2)家樂福的經營型態常被歸納為量販店，以下哪一敘述符合其經營型態？　(A)全年無休與零庫存　(B)常位於交通便捷的市中心　(C)以生鮮食品為主要商品　(D)貨架即倉庫與占地廣大的停車場。</w:t>
      </w:r>
      <w:r w:rsidRPr="001A733A">
        <w:rPr>
          <w:rFonts w:ascii="PMingLiU" w:hAnsi="PMingLiU"/>
        </w:rPr>
        <w:br/>
        <w:t>(3)家樂福在韓國經營失敗，主因為韓國人希望購物能擁有像百貨公司一樣的感覺，但家樂福是開架式與自取貨品，因此退出韓國市場。從以上所述可知家樂福在韓國經營失利的主因為何？　(A)產品走低價路線　(B)未融入在地文化　(C)韓國人愛用國貨　(D)宣傳不夠。</w:t>
      </w:r>
    </w:p>
    <w:p w:rsidR="001A733A" w:rsidRDefault="001A733A" w:rsidP="001A733A">
      <w:r>
        <w:rPr>
          <w:rFonts w:ascii="PMingLiU" w:hAnsi="PMingLiU"/>
        </w:rPr>
        <w:t>答案：</w:t>
      </w:r>
      <w:r w:rsidRPr="00291DFA">
        <w:t>(1)C</w:t>
      </w:r>
      <w:r w:rsidRPr="00291DFA">
        <w:t>；</w:t>
      </w:r>
      <w:r w:rsidRPr="00291DFA">
        <w:t>(2)D</w:t>
      </w:r>
      <w:r w:rsidRPr="00291DFA">
        <w:t>；</w:t>
      </w:r>
      <w:r w:rsidRPr="00291DFA">
        <w:t>(3)B</w:t>
      </w:r>
      <w:r w:rsidRPr="00291DFA">
        <w:t>。</w:t>
      </w:r>
    </w:p>
    <w:p w:rsidR="001A733A" w:rsidRDefault="001A733A" w:rsidP="001A733A">
      <w:r>
        <w:rPr>
          <w:rFonts w:ascii="PMingLiU" w:hAnsi="PMingLiU"/>
        </w:rPr>
        <w:t>解析：</w:t>
      </w:r>
      <w:r w:rsidRPr="00291DFA">
        <w:t>(2)(A)</w:t>
      </w:r>
      <w:r w:rsidRPr="00291DFA">
        <w:t>為便利商店；</w:t>
      </w:r>
      <w:r w:rsidRPr="00291DFA">
        <w:t>(B)</w:t>
      </w:r>
      <w:r w:rsidRPr="00291DFA">
        <w:t>為便利商店的區位；</w:t>
      </w:r>
      <w:r w:rsidRPr="00291DFA">
        <w:t>(C)</w:t>
      </w:r>
      <w:r w:rsidRPr="00291DFA">
        <w:t>傳統市場或超級市場以生鮮食品為主。</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題號：0601-00137　　　</w:t>
      </w:r>
      <w:r>
        <w:rPr>
          <w:rFonts w:ascii="SMbarcode" w:eastAsia="SMbarcode" w:hAnsi="PMingLiU"/>
        </w:rPr>
        <w:t>*085606-0601-00137*</w:t>
      </w:r>
      <w:r>
        <w:rPr>
          <w:rFonts w:ascii="PMingLiU" w:hAnsi="PMingLiU"/>
        </w:rPr>
        <w:t xml:space="preserve">　　　難易度：易　　　出處：各校試題</w:t>
      </w:r>
    </w:p>
    <w:p w:rsidR="001A733A" w:rsidRDefault="001A733A" w:rsidP="001A733A">
      <w:pPr>
        <w:rPr>
          <w:rFonts w:ascii="PMingLiU" w:hAnsi="PMingLiU"/>
        </w:rPr>
      </w:pPr>
      <w:r w:rsidRPr="001A733A">
        <w:rPr>
          <w:rFonts w:ascii="PMingLiU" w:hAnsi="PMingLiU"/>
        </w:rPr>
        <w:t>全球化一詞為 1985 年經濟學家Theodre Levitt 首先提出，用以形容 1960 年代後，全球發生急遽轉變， 無論政治、經濟、文化，甚至環境議題等方面，全體人類的聯繫不斷加強，無法脫離其中，趨向「同質化」發展。然而，隨著全球化帶來的影響愈深遠，強調保持地方特色的在地化風潮因應而生。請問：</w:t>
      </w:r>
      <w:r w:rsidRPr="001A733A">
        <w:rPr>
          <w:rFonts w:ascii="PMingLiU" w:hAnsi="PMingLiU" w:hint="eastAsia"/>
        </w:rPr>
        <w:br/>
        <w:t>(1)</w:t>
      </w:r>
      <w:r w:rsidRPr="001A733A">
        <w:rPr>
          <w:rFonts w:ascii="PMingLiU" w:hAnsi="PMingLiU"/>
        </w:rPr>
        <w:t>下列何者</w:t>
      </w:r>
      <w:r w:rsidRPr="001A733A">
        <w:rPr>
          <w:rFonts w:ascii="PMingLiU" w:hAnsi="PMingLiU"/>
          <w:u w:val="single"/>
        </w:rPr>
        <w:t>不是</w:t>
      </w:r>
      <w:r w:rsidRPr="001A733A">
        <w:rPr>
          <w:rFonts w:ascii="PMingLiU" w:hAnsi="PMingLiU"/>
        </w:rPr>
        <w:t>加速近代全球化發展的動力？　(A)交通革新　(B)貿易與金融自由化　(C)跨國企業的擴張　(D)國際旅遊業的展開</w:t>
      </w:r>
      <w:r w:rsidRPr="001A733A">
        <w:rPr>
          <w:rFonts w:ascii="PMingLiU" w:hAnsi="PMingLiU" w:hint="eastAsia"/>
        </w:rPr>
        <w:br/>
        <w:t>(2)</w:t>
      </w:r>
      <w:r w:rsidRPr="001A733A">
        <w:rPr>
          <w:rFonts w:ascii="PMingLiU" w:hAnsi="PMingLiU"/>
        </w:rPr>
        <w:t>德國的連鎖速食店在 2012 年推出珍珠奶茶，台灣最具代表性的消暑飲品首度打入這家連鎖速食餐廳，代表台灣珍珠奶茶在歐美造成一股流行風潮。上述說明可歸於何種地理概念？　(A)全球在地化　(B)</w:t>
      </w:r>
      <w:r w:rsidRPr="001A733A">
        <w:rPr>
          <w:rFonts w:ascii="PMingLiU" w:hAnsi="PMingLiU" w:hint="eastAsia"/>
        </w:rPr>
        <w:t>專業</w:t>
      </w:r>
      <w:r w:rsidRPr="001A733A">
        <w:rPr>
          <w:rFonts w:ascii="PMingLiU" w:hAnsi="PMingLiU"/>
        </w:rPr>
        <w:t>化　(C)反全球化　(D)全球化</w:t>
      </w:r>
    </w:p>
    <w:p w:rsidR="001A733A" w:rsidRDefault="001A733A" w:rsidP="001A733A">
      <w:pPr>
        <w:rPr>
          <w:rFonts w:hint="eastAsia"/>
        </w:rPr>
      </w:pPr>
      <w:r>
        <w:rPr>
          <w:rFonts w:ascii="PMingLiU" w:hAnsi="PMingLiU" w:hint="eastAsia"/>
        </w:rPr>
        <w:t>答案：</w:t>
      </w:r>
      <w:r>
        <w:rPr>
          <w:rFonts w:hint="eastAsia"/>
        </w:rPr>
        <w:t>(1)D</w:t>
      </w:r>
      <w:r>
        <w:rPr>
          <w:rFonts w:hint="eastAsia"/>
        </w:rPr>
        <w:t>；</w:t>
      </w:r>
      <w:r>
        <w:rPr>
          <w:rFonts w:hint="eastAsia"/>
        </w:rPr>
        <w:br/>
        <w:t>(2)D</w:t>
      </w:r>
      <w:r>
        <w:rPr>
          <w:rFonts w:hint="eastAsia"/>
        </w:rPr>
        <w:t>。</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0601-00138　　　</w:t>
      </w:r>
      <w:r>
        <w:rPr>
          <w:rFonts w:ascii="SMbarcode" w:eastAsia="SMbarcode" w:hAnsi="PMingLiU"/>
        </w:rPr>
        <w:t>*085606-0601-00138*</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附圖為易利信行動電話生產流程圖。請問：</w:t>
      </w:r>
      <w:r w:rsidRPr="001A733A">
        <w:rPr>
          <w:rFonts w:ascii="PMingLiU" w:hAnsi="PMingLiU"/>
        </w:rPr>
        <w:br/>
      </w:r>
      <w:r w:rsidR="00C767FA" w:rsidRPr="001A733A">
        <w:rPr>
          <w:rFonts w:ascii="PMingLiU" w:hAnsi="PMingLiU"/>
          <w:noProof/>
        </w:rPr>
        <w:drawing>
          <wp:inline distT="0" distB="0" distL="0" distR="0">
            <wp:extent cx="4876800" cy="5334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6800" cy="533400"/>
                    </a:xfrm>
                    <a:prstGeom prst="rect">
                      <a:avLst/>
                    </a:prstGeom>
                    <a:noFill/>
                    <a:ln>
                      <a:noFill/>
                    </a:ln>
                  </pic:spPr>
                </pic:pic>
              </a:graphicData>
            </a:graphic>
          </wp:inline>
        </w:drawing>
      </w:r>
      <w:r w:rsidRPr="001A733A">
        <w:rPr>
          <w:rFonts w:ascii="PMingLiU" w:hAnsi="PMingLiU"/>
        </w:rPr>
        <w:br/>
        <w:t>(1)附圖所表達的是何種概念？　(A)在地化　(B)全球化　(C)自動化　(D)專業化。</w:t>
      </w:r>
      <w:r w:rsidRPr="001A733A">
        <w:rPr>
          <w:rFonts w:ascii="PMingLiU" w:hAnsi="PMingLiU"/>
        </w:rPr>
        <w:br/>
        <w:t>(2)大企業將生產流程分散到許多不同國家的主要因素是什麼？　(A)比較利益原則　(B)分散風險原則　(C)均衡發展原則　(D)空間擴散原則。</w:t>
      </w:r>
      <w:r w:rsidRPr="001A733A">
        <w:rPr>
          <w:rFonts w:ascii="PMingLiU" w:hAnsi="PMingLiU"/>
        </w:rPr>
        <w:br/>
        <w:t>(3)易利信將生產線設於墨西哥主要理由是什麼？　(A)技術精良　(B)市場廣大　(C)勞工價廉　(D)動力充足。</w:t>
      </w:r>
      <w:r w:rsidRPr="001A733A">
        <w:rPr>
          <w:rFonts w:ascii="PMingLiU" w:hAnsi="PMingLiU"/>
        </w:rPr>
        <w:br/>
        <w:t>(4)由附圖可知，易利信是屬於什麼類型的企業？　(A)國營企業　(B)跨國企業　(C)中小企業　(D)本土企業。</w:t>
      </w:r>
    </w:p>
    <w:p w:rsidR="001A733A" w:rsidRDefault="001A733A" w:rsidP="001A733A">
      <w:r>
        <w:rPr>
          <w:rFonts w:ascii="PMingLiU" w:hAnsi="PMingLiU"/>
        </w:rPr>
        <w:t>答案：</w:t>
      </w:r>
      <w:r w:rsidRPr="00D32CDC">
        <w:t>(1)B</w:t>
      </w:r>
      <w:r w:rsidRPr="00D32CDC">
        <w:t>；</w:t>
      </w:r>
      <w:r w:rsidRPr="00D32CDC">
        <w:t>(2)A</w:t>
      </w:r>
      <w:r w:rsidRPr="00D32CDC">
        <w:t>；</w:t>
      </w:r>
      <w:r w:rsidRPr="00D32CDC">
        <w:t>(3)C</w:t>
      </w:r>
      <w:r w:rsidRPr="00D32CDC">
        <w:t>；</w:t>
      </w:r>
      <w:r w:rsidRPr="00D32CDC">
        <w:t>(4)B</w:t>
      </w:r>
      <w:r w:rsidRPr="00D32CDC">
        <w:t>。</w:t>
      </w:r>
    </w:p>
    <w:p w:rsidR="001A733A" w:rsidRDefault="001A733A" w:rsidP="001A733A">
      <w:r>
        <w:rPr>
          <w:rFonts w:ascii="PMingLiU" w:hAnsi="PMingLiU"/>
        </w:rPr>
        <w:t>解析：</w:t>
      </w:r>
      <w:r w:rsidRPr="00D32CDC">
        <w:t>(3)</w:t>
      </w:r>
      <w:r w:rsidRPr="00D32CDC">
        <w:t>墨西哥勞力充足且價廉，吸引勞力密集產業進駐。</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題號：0601-00139　　　</w:t>
      </w:r>
      <w:r>
        <w:rPr>
          <w:rFonts w:ascii="SMbarcode" w:eastAsia="SMbarcode" w:hAnsi="PMingLiU"/>
        </w:rPr>
        <w:t>*085606-0601-00139*</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時代在變，變得和以往愈來愈不相同，人與人的交往，或是事物的流傳與商品的交流，不再像古代那麼的狹小；而人們旅行的距離與範圍，亦不再是侷限在狹小的國度或地點。現今全世界人的互動彷彿就像是同在一個村裡的頻繁與密切，這是一種全球化帶來的影響與改變。請問：</w:t>
      </w:r>
      <w:r w:rsidRPr="001A733A">
        <w:rPr>
          <w:rFonts w:ascii="PMingLiU" w:hAnsi="PMingLiU"/>
        </w:rPr>
        <w:br/>
        <w:t>(1)二十一世紀之所以可以成為一個「全球化」的時代，最主要關鍵因素，與下列哪些原因有關？(甲)資訊的傳播；(乙)交通的革新；(丙)文化的傳播；(丁)思想的改變　(A)甲乙　(B)甲丙　(C)乙丙　(D)丙丁。</w:t>
      </w:r>
      <w:r w:rsidRPr="001A733A">
        <w:rPr>
          <w:rFonts w:ascii="PMingLiU" w:hAnsi="PMingLiU"/>
        </w:rPr>
        <w:br/>
        <w:t>(2)關於全球化的概念或造成的影響，與下列何者較</w:t>
      </w:r>
      <w:r w:rsidRPr="001A733A">
        <w:rPr>
          <w:rFonts w:ascii="PMingLiU" w:hAnsi="PMingLiU"/>
          <w:u w:val="single"/>
        </w:rPr>
        <w:t>無關係</w:t>
      </w:r>
      <w:r w:rsidRPr="001A733A">
        <w:rPr>
          <w:rFonts w:ascii="PMingLiU" w:hAnsi="PMingLiU"/>
        </w:rPr>
        <w:t>？　(A)住高雄的小明，一早前往香港旅遊購物，當晚又回到高雄參加同學會　(B)到臺北故宮博物院，可以看到古代的書法或繪畫真品　(C)在網路，可以和遠在東京的網友，作即時的MSN（聊天或視訊互動）　(D)一大早就可以享受到麥當勞的早餐。</w:t>
      </w:r>
    </w:p>
    <w:p w:rsidR="001A733A" w:rsidRDefault="001A733A" w:rsidP="001A733A">
      <w:r>
        <w:rPr>
          <w:rFonts w:ascii="PMingLiU" w:hAnsi="PMingLiU"/>
        </w:rPr>
        <w:t>答案：</w:t>
      </w:r>
      <w:r w:rsidRPr="003A4041">
        <w:t>(1)A</w:t>
      </w:r>
      <w:r w:rsidRPr="003A4041">
        <w:t>；</w:t>
      </w:r>
      <w:r w:rsidRPr="003A4041">
        <w:t>(2)B</w:t>
      </w:r>
      <w:r w:rsidRPr="003A4041">
        <w:t>。</w:t>
      </w:r>
    </w:p>
    <w:p w:rsidR="001A733A" w:rsidRDefault="001A733A" w:rsidP="001A733A">
      <w:r>
        <w:rPr>
          <w:rFonts w:ascii="PMingLiU" w:hAnsi="PMingLiU"/>
        </w:rPr>
        <w:t>解析：</w:t>
      </w:r>
      <w:r w:rsidRPr="003A4041">
        <w:t>(2)(B)</w:t>
      </w:r>
      <w:r w:rsidRPr="003A4041">
        <w:t>可以看到古代前人的遺跡，與文物保存有關，與全球化較無關。</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題號：0601-00140　　　</w:t>
      </w:r>
      <w:r>
        <w:rPr>
          <w:rFonts w:ascii="SMbarcode" w:eastAsia="SMbarcode" w:hAnsi="PMingLiU"/>
        </w:rPr>
        <w:t>*085606-0601-00140*</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當跨國企業為求在地化，以適應全球各地方的特殊狀況，通常會採取下列三種方式來進行在地化：(甲)跨國公司必須蒐集並充分明瞭子公司所在地方國家的具體條件，從而透過自身的努力調適以適應當地社會文化；(乙)利用當地特有的有利條件，以求獲得最大的區位競爭優勢，創造最大利潤；(丙)跨國公司要能充分利用當地人才，尊重當地文化制度與消費者，給予當地員工應有的尊重，而讓子公司徹底的「落地生根」，成為具備在地色彩的跨國子公司。請問：</w:t>
      </w:r>
      <w:r w:rsidRPr="001A733A">
        <w:rPr>
          <w:rFonts w:ascii="PMingLiU" w:hAnsi="PMingLiU"/>
        </w:rPr>
        <w:br/>
        <w:t>(1)狀況(一)：由日本的大公司派遣來臺擔任臺灣分公司的總裁，親上火線，在臺灣的電視上用生澀的國語介紹日本的產品。請問：是吻合上述哪一個方式？　(A)甲　(B)乙　(C)丙　(D)甲乙。</w:t>
      </w:r>
      <w:r w:rsidRPr="001A733A">
        <w:rPr>
          <w:rFonts w:ascii="PMingLiU" w:hAnsi="PMingLiU"/>
        </w:rPr>
        <w:br/>
        <w:t>(2)狀況(二)：日本的著名料理店在臺灣開店，大量聘用本地的廚師，並使用臺灣出產的鮪魚和臺灣鯛</w:t>
      </w:r>
      <w:r w:rsidRPr="001A733A">
        <w:rPr>
          <w:rFonts w:ascii="PMingLiU" w:hAnsi="PMingLiU" w:hint="eastAsia"/>
        </w:rPr>
        <w:t>作</w:t>
      </w:r>
      <w:r w:rsidRPr="001A733A">
        <w:rPr>
          <w:rFonts w:ascii="PMingLiU" w:hAnsi="PMingLiU"/>
        </w:rPr>
        <w:t>為生魚片的食材。請問：是吻合上述哪一些方式？　(A)乙　(B)丙　(C)甲丙　(D)乙丙。</w:t>
      </w:r>
    </w:p>
    <w:p w:rsidR="001A733A" w:rsidRDefault="001A733A" w:rsidP="001A733A">
      <w:r>
        <w:rPr>
          <w:rFonts w:ascii="PMingLiU" w:hAnsi="PMingLiU"/>
        </w:rPr>
        <w:t>答案：</w:t>
      </w:r>
      <w:r w:rsidRPr="0009374F">
        <w:t>(1)A</w:t>
      </w:r>
      <w:r w:rsidRPr="0009374F">
        <w:t>；</w:t>
      </w:r>
      <w:r w:rsidRPr="0009374F">
        <w:t>(2)D</w:t>
      </w:r>
      <w:r w:rsidRPr="0009374F">
        <w:t>。</w:t>
      </w:r>
    </w:p>
    <w:p w:rsidR="001A733A" w:rsidRDefault="001A733A" w:rsidP="001A733A">
      <w:r>
        <w:rPr>
          <w:rFonts w:ascii="PMingLiU" w:hAnsi="PMingLiU"/>
        </w:rPr>
        <w:t>解析：</w:t>
      </w:r>
      <w:r w:rsidRPr="0009374F">
        <w:t>(2)</w:t>
      </w:r>
      <w:r w:rsidRPr="0009374F">
        <w:t>大量聘用本地的廚師</w:t>
      </w:r>
      <w:r w:rsidRPr="0009374F">
        <w:t>→</w:t>
      </w:r>
      <w:r w:rsidRPr="0009374F">
        <w:t>丙；用臺灣出產的鮪魚和臺灣鯛</w:t>
      </w:r>
      <w:r>
        <w:rPr>
          <w:rFonts w:hint="eastAsia"/>
        </w:rPr>
        <w:t>作</w:t>
      </w:r>
      <w:r w:rsidRPr="0009374F">
        <w:t>為生魚片的食材</w:t>
      </w:r>
      <w:r w:rsidRPr="0009374F">
        <w:t>→</w:t>
      </w:r>
      <w:r w:rsidRPr="0009374F">
        <w:t>乙（當地特有的有利條件）。</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題號：0601-00141　　　</w:t>
      </w:r>
      <w:r>
        <w:rPr>
          <w:rFonts w:ascii="SMbarcode" w:eastAsia="SMbarcode" w:hAnsi="PMingLiU"/>
        </w:rPr>
        <w:t>*085606-0601-00141*</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自1980年代以後，全球經濟能蓬勃的發展，主要是藉由世界上一些大企業在各地的投資、貿易與生產而造成，並將今日的世界整合成一個超大的經濟圈。但這之間，有些國家位居全球的經濟核心區，而有些卻淪為經濟邊陲區。請問：</w:t>
      </w:r>
      <w:r w:rsidRPr="001A733A">
        <w:rPr>
          <w:rFonts w:ascii="PMingLiU" w:hAnsi="PMingLiU"/>
        </w:rPr>
        <w:br/>
        <w:t>(1)下列哪一個地區或國家並</w:t>
      </w:r>
      <w:r w:rsidRPr="001A733A">
        <w:rPr>
          <w:rFonts w:ascii="PMingLiU" w:hAnsi="PMingLiU"/>
          <w:u w:val="single"/>
        </w:rPr>
        <w:t>不屬於</w:t>
      </w:r>
      <w:r w:rsidRPr="001A733A">
        <w:rPr>
          <w:rFonts w:ascii="PMingLiU" w:hAnsi="PMingLiU"/>
        </w:rPr>
        <w:t>全球經濟核心區？　(A)加拿大　(B)中亞　(C)日本　(D)澳洲。</w:t>
      </w:r>
      <w:r w:rsidRPr="001A733A">
        <w:rPr>
          <w:rFonts w:ascii="PMingLiU" w:hAnsi="PMingLiU"/>
        </w:rPr>
        <w:br/>
        <w:t>(2)現今世界被分為所謂的「北方國家」和「南方國家」。請問：其並不能用來作為下列哪一種的指標？　(A)開發程度　(B)都市化程度　(C)國民所得　(D)貿易額。</w:t>
      </w:r>
    </w:p>
    <w:p w:rsidR="001A733A" w:rsidRDefault="001A733A" w:rsidP="001A733A">
      <w:r>
        <w:rPr>
          <w:rFonts w:ascii="PMingLiU" w:hAnsi="PMingLiU"/>
        </w:rPr>
        <w:t>答案：</w:t>
      </w:r>
      <w:r w:rsidRPr="006137F7">
        <w:t>(1)B</w:t>
      </w:r>
      <w:r w:rsidRPr="006137F7">
        <w:t>；</w:t>
      </w:r>
      <w:r w:rsidRPr="006137F7">
        <w:t>(2)B</w:t>
      </w:r>
      <w:r w:rsidRPr="006137F7">
        <w:t>。</w:t>
      </w:r>
    </w:p>
    <w:p w:rsidR="001A733A" w:rsidRDefault="001A733A" w:rsidP="001A733A">
      <w:r>
        <w:rPr>
          <w:rFonts w:ascii="PMingLiU" w:hAnsi="PMingLiU"/>
        </w:rPr>
        <w:t>解析：</w:t>
      </w:r>
      <w:r w:rsidRPr="006137F7">
        <w:t>(2)(B)</w:t>
      </w:r>
      <w:r w:rsidRPr="006137F7">
        <w:t>拉丁美洲許多落後國家有很高的都市化程度。</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題號：0601-00142　　　</w:t>
      </w:r>
      <w:r>
        <w:rPr>
          <w:rFonts w:ascii="SMbarcode" w:eastAsia="SMbarcode" w:hAnsi="PMingLiU"/>
        </w:rPr>
        <w:t>*085606-0601-00142*</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在全球化浪潮下，地方發展策略必須營造區域特性和地方產業。請問：</w:t>
      </w:r>
      <w:r w:rsidRPr="001A733A">
        <w:rPr>
          <w:rFonts w:ascii="PMingLiU" w:hAnsi="PMingLiU"/>
        </w:rPr>
        <w:br/>
        <w:t>(1)澎湖的硓</w:t>
      </w:r>
      <w:r w:rsidR="00C767FA" w:rsidRPr="001A733A">
        <w:rPr>
          <w:rFonts w:ascii="PMingLiU" w:hAnsi="PMingLiU"/>
          <w:noProof/>
          <w:position w:val="-6"/>
        </w:rPr>
        <w:drawing>
          <wp:inline distT="0" distB="0" distL="0" distR="0">
            <wp:extent cx="161925" cy="161925"/>
            <wp:effectExtent l="0" t="0" r="0" b="0"/>
            <wp:docPr id="24" name="圖片 1" descr="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1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1A733A">
        <w:rPr>
          <w:rFonts w:ascii="PMingLiU" w:hAnsi="PMingLiU"/>
        </w:rPr>
        <w:t>石屋頗具地方特色，「硓</w:t>
      </w:r>
      <w:r w:rsidR="00C767FA" w:rsidRPr="001A733A">
        <w:rPr>
          <w:rFonts w:ascii="PMingLiU" w:hAnsi="PMingLiU"/>
          <w:noProof/>
          <w:position w:val="-6"/>
        </w:rPr>
        <w:drawing>
          <wp:inline distT="0" distB="0" distL="0" distR="0">
            <wp:extent cx="161925" cy="161925"/>
            <wp:effectExtent l="0" t="0" r="0" b="0"/>
            <wp:docPr id="25" name="圖片 2" descr="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1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1A733A">
        <w:rPr>
          <w:rFonts w:ascii="PMingLiU" w:hAnsi="PMingLiU"/>
        </w:rPr>
        <w:t>石」指的是何種岩石？　(A)石灰岩　(B)珊瑚礁　(C)花崗岩　(D)大理石。</w:t>
      </w:r>
      <w:r w:rsidRPr="001A733A">
        <w:rPr>
          <w:rFonts w:ascii="PMingLiU" w:hAnsi="PMingLiU"/>
        </w:rPr>
        <w:br/>
        <w:t>(2)「合掌屋」已被聯合國列為人類文化</w:t>
      </w:r>
      <w:r w:rsidRPr="001A733A">
        <w:rPr>
          <w:rFonts w:ascii="PMingLiU" w:hAnsi="PMingLiU" w:hint="eastAsia"/>
        </w:rPr>
        <w:t>遺</w:t>
      </w:r>
      <w:r w:rsidRPr="001A733A">
        <w:rPr>
          <w:rFonts w:ascii="PMingLiU" w:hAnsi="PMingLiU"/>
        </w:rPr>
        <w:t>產。請問：上述這種具地方特色的文化</w:t>
      </w:r>
      <w:r w:rsidRPr="001A733A">
        <w:rPr>
          <w:rFonts w:ascii="PMingLiU" w:hAnsi="PMingLiU" w:hint="eastAsia"/>
        </w:rPr>
        <w:t>遺</w:t>
      </w:r>
      <w:r w:rsidRPr="001A733A">
        <w:rPr>
          <w:rFonts w:ascii="PMingLiU" w:hAnsi="PMingLiU"/>
        </w:rPr>
        <w:t>產是位於哪一個國家？　(A)日本　(B)韓國　(C)中國　(D)越南。</w:t>
      </w:r>
      <w:r w:rsidRPr="001A733A">
        <w:rPr>
          <w:rFonts w:ascii="PMingLiU" w:hAnsi="PMingLiU"/>
        </w:rPr>
        <w:br/>
        <w:t>(3)極具特色的地方產業可帶動區域發展，例如提到「陶瓷嘉年華」即會讓人聯想到哪一地方？　(A)美濃　(B)平溪　(C)頭城　(D)鶯歌。</w:t>
      </w:r>
      <w:r w:rsidRPr="001A733A">
        <w:rPr>
          <w:rFonts w:ascii="PMingLiU" w:hAnsi="PMingLiU"/>
        </w:rPr>
        <w:br/>
        <w:t>(4)承上題，提到「黑鮪魚」會讓人聯想到哪一縣市？　(A)屏東　(B)桃園　(C)花蓮　(D)臺東。</w:t>
      </w:r>
    </w:p>
    <w:p w:rsidR="001A733A" w:rsidRDefault="001A733A" w:rsidP="001A733A">
      <w:r>
        <w:rPr>
          <w:rFonts w:ascii="PMingLiU" w:hAnsi="PMingLiU"/>
        </w:rPr>
        <w:t>答案：</w:t>
      </w:r>
      <w:r w:rsidRPr="001B34A2">
        <w:t>(1)B</w:t>
      </w:r>
      <w:r w:rsidRPr="001B34A2">
        <w:t>；</w:t>
      </w:r>
      <w:r w:rsidRPr="001B34A2">
        <w:t>(2)A</w:t>
      </w:r>
      <w:r w:rsidRPr="001B34A2">
        <w:t>；</w:t>
      </w:r>
      <w:r w:rsidRPr="001B34A2">
        <w:t>(3)D</w:t>
      </w:r>
      <w:r w:rsidRPr="001B34A2">
        <w:t>；</w:t>
      </w:r>
      <w:r w:rsidRPr="001B34A2">
        <w:t>(4)A</w:t>
      </w:r>
      <w:r w:rsidRPr="001B34A2">
        <w:t>。</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題號：0601-00143　　　</w:t>
      </w:r>
      <w:r>
        <w:rPr>
          <w:rFonts w:ascii="SMbarcode" w:eastAsia="SMbarcode" w:hAnsi="PMingLiU"/>
        </w:rPr>
        <w:t>*085606-0601-00143*</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地方特色的營造需由政府與民間共同參與合力推動，行政院農委會推出「一縣市一特色，一鄉鎮一特產一節慶」，以落實地方特色的營造。請判斷下列各地有何節慶、有何特產：</w:t>
      </w:r>
      <w:r w:rsidRPr="001A733A">
        <w:rPr>
          <w:rFonts w:ascii="PMingLiU" w:hAnsi="PMingLiU"/>
        </w:rPr>
        <w:br/>
        <w:t>(1)下列何者是因為墾丁的氣候特色而舉辦的新興節慶？　(A)風鈴祭　(B)中元祭　(C)蓮花祭　(D)櫻花祭。</w:t>
      </w:r>
      <w:r w:rsidRPr="001A733A">
        <w:rPr>
          <w:rFonts w:ascii="PMingLiU" w:hAnsi="PMingLiU"/>
        </w:rPr>
        <w:br/>
        <w:t>(2)下列何者是因為新竹的文化特色而舉辦的新興節慶？　(A)國際童玩節　(B)國際電影節　(C)玻璃藝術節　(D)航太文化節。</w:t>
      </w:r>
      <w:r w:rsidRPr="001A733A">
        <w:rPr>
          <w:rFonts w:ascii="PMingLiU" w:hAnsi="PMingLiU"/>
        </w:rPr>
        <w:br/>
        <w:t>(3)下列何者是因為臺東的文化特色而舉辦的節慶？　(A)媽祖文化節　(B)南島文化節　(C)國際花鼓節　(D)假面藝術節。</w:t>
      </w:r>
      <w:r w:rsidRPr="001A733A">
        <w:rPr>
          <w:rFonts w:ascii="PMingLiU" w:hAnsi="PMingLiU"/>
        </w:rPr>
        <w:br/>
        <w:t>(4)下列何者是臺中的特產？　(A)米麻糬　(B)芒果　(C)太陽餅　(D)黑鮪魚。</w:t>
      </w:r>
    </w:p>
    <w:p w:rsidR="001A733A" w:rsidRDefault="001A733A" w:rsidP="001A733A">
      <w:r>
        <w:rPr>
          <w:rFonts w:ascii="PMingLiU" w:hAnsi="PMingLiU"/>
        </w:rPr>
        <w:t>答案：</w:t>
      </w:r>
      <w:r w:rsidRPr="00A97BE3">
        <w:t>(1)A</w:t>
      </w:r>
      <w:r w:rsidRPr="00A97BE3">
        <w:t>；</w:t>
      </w:r>
      <w:r w:rsidRPr="00A97BE3">
        <w:t>(2)C</w:t>
      </w:r>
      <w:r w:rsidRPr="00A97BE3">
        <w:t>；</w:t>
      </w:r>
      <w:r w:rsidRPr="00A97BE3">
        <w:t>(3)B</w:t>
      </w:r>
      <w:r w:rsidRPr="00A97BE3">
        <w:t>；</w:t>
      </w:r>
      <w:r w:rsidRPr="00A97BE3">
        <w:t>(4)C</w:t>
      </w:r>
      <w:r w:rsidRPr="00A97BE3">
        <w:t>。</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題號：0601-00144　　　</w:t>
      </w:r>
      <w:r>
        <w:rPr>
          <w:rFonts w:ascii="SMbarcode" w:eastAsia="SMbarcode" w:hAnsi="PMingLiU"/>
        </w:rPr>
        <w:t>*085606-0601-00144*</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小明上網蒐集了臺灣地區重要的地方特色活動。請問：</w:t>
      </w:r>
      <w:r w:rsidRPr="001A733A">
        <w:rPr>
          <w:rFonts w:ascii="PMingLiU" w:hAnsi="PMingLiU"/>
        </w:rPr>
        <w:br/>
        <w:t>(1)小明若想品嚐道地的「臺灣咖啡」，每年秋季到下列何地可參與臺灣咖啡節活動？　(A)臺東知本　(B)花蓮玉里　(C)雲林古坑　(D)桃園觀音。</w:t>
      </w:r>
      <w:r w:rsidRPr="001A733A">
        <w:rPr>
          <w:rFonts w:ascii="PMingLiU" w:hAnsi="PMingLiU"/>
        </w:rPr>
        <w:br/>
        <w:t>(2)澎湖縣最著名的地方活動是什麼？　(A)飛魚祭　(B)花火節　(C)蓮花節　(D)天燈節。</w:t>
      </w:r>
      <w:r w:rsidRPr="001A733A">
        <w:rPr>
          <w:rFonts w:ascii="PMingLiU" w:hAnsi="PMingLiU"/>
        </w:rPr>
        <w:br/>
        <w:t>(3)小明發現烏來櫻花季在冬天，而阿里山櫻花季在春天，其影響因素是什麼？　(A)地形　(B)降水量　(C)勞力　(D)技術。</w:t>
      </w:r>
      <w:r w:rsidRPr="001A733A">
        <w:rPr>
          <w:rFonts w:ascii="PMingLiU" w:hAnsi="PMingLiU"/>
        </w:rPr>
        <w:br/>
        <w:t>(4)鹽水蜂炮、臺東炸寒單都在哪一天舉行？　(A)元宵節　(B)清明節　(C)中元節　(D)中秋節。</w:t>
      </w:r>
    </w:p>
    <w:p w:rsidR="001A733A" w:rsidRDefault="001A733A" w:rsidP="001A733A">
      <w:r>
        <w:rPr>
          <w:rFonts w:ascii="PMingLiU" w:hAnsi="PMingLiU"/>
        </w:rPr>
        <w:t>答案：</w:t>
      </w:r>
      <w:r w:rsidRPr="000F6B79">
        <w:t>(1)C</w:t>
      </w:r>
      <w:r w:rsidRPr="000F6B79">
        <w:t>；</w:t>
      </w:r>
      <w:r w:rsidRPr="000F6B79">
        <w:t>(2)B</w:t>
      </w:r>
      <w:r w:rsidRPr="000F6B79">
        <w:t>；</w:t>
      </w:r>
      <w:r w:rsidRPr="000F6B79">
        <w:t>(3)A</w:t>
      </w:r>
      <w:r w:rsidRPr="000F6B79">
        <w:t>；</w:t>
      </w:r>
      <w:r w:rsidRPr="000F6B79">
        <w:t>(4)A</w:t>
      </w:r>
      <w:r w:rsidRPr="000F6B79">
        <w:t>。</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題號：0601-00145　　　</w:t>
      </w:r>
      <w:r>
        <w:rPr>
          <w:rFonts w:ascii="SMbarcode" w:eastAsia="SMbarcode" w:hAnsi="PMingLiU"/>
        </w:rPr>
        <w:t>*085606-0601-00145*</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現今每到夏天，最沁涼的是莫過於來碗刨冰，而那QQ滑口的芋圓是刨冰中不可少的配料之一。但又有多少人知道，芋圓的誕生地竟是在現今大家耳熟能詳的九份地區。請問：</w:t>
      </w:r>
      <w:r w:rsidRPr="001A733A">
        <w:rPr>
          <w:rFonts w:ascii="PMingLiU" w:hAnsi="PMingLiU"/>
        </w:rPr>
        <w:br/>
        <w:t>(1)曾經有小香港之稱的九份地區，在近年又再現昔日繁華的景象，並伴隨觀光業崛起。請問：此地復興的關鍵與下列何者最有關係？　(A)阿婆芋圓　(B)採礦文化　(C)歷史古蹟　(D)電影的拍攝。</w:t>
      </w:r>
      <w:r w:rsidRPr="001A733A">
        <w:rPr>
          <w:rFonts w:ascii="PMingLiU" w:hAnsi="PMingLiU"/>
        </w:rPr>
        <w:br/>
        <w:t>(2)歷經數十年的九份，是如何保留日治時代到臺灣光復早期的社區景觀？　(A)因為交通不便　(B)長期的經濟和人口呈現呆滯、遲緩的狀態　(C)靠藝術工作者的維護　(D)受政府刻意的經營與安排。</w:t>
      </w:r>
      <w:r w:rsidRPr="001A733A">
        <w:rPr>
          <w:rFonts w:ascii="PMingLiU" w:hAnsi="PMingLiU"/>
        </w:rPr>
        <w:br/>
        <w:t>(3)從九份地區的產業發展與自然環境來看，九份地區較</w:t>
      </w:r>
      <w:r w:rsidRPr="001A733A">
        <w:rPr>
          <w:rFonts w:ascii="PMingLiU" w:hAnsi="PMingLiU"/>
          <w:u w:val="single"/>
        </w:rPr>
        <w:t>不適宜</w:t>
      </w:r>
      <w:r w:rsidRPr="001A733A">
        <w:rPr>
          <w:rFonts w:ascii="PMingLiU" w:hAnsi="PMingLiU"/>
        </w:rPr>
        <w:t>設立哪一種博物館？　(A)黃金博物館　(B)採礦文化博物館　(C)農村博物館　(D)藝術博物館。</w:t>
      </w:r>
    </w:p>
    <w:p w:rsidR="001A733A" w:rsidRDefault="001A733A" w:rsidP="001A733A">
      <w:r>
        <w:rPr>
          <w:rFonts w:ascii="PMingLiU" w:hAnsi="PMingLiU"/>
        </w:rPr>
        <w:t>答案：</w:t>
      </w:r>
      <w:r w:rsidRPr="00D14BAA">
        <w:t>(1)D</w:t>
      </w:r>
      <w:r w:rsidRPr="00D14BAA">
        <w:t>；</w:t>
      </w:r>
      <w:r w:rsidRPr="00D14BAA">
        <w:t>(2)B</w:t>
      </w:r>
      <w:r w:rsidRPr="00D14BAA">
        <w:t>；</w:t>
      </w:r>
      <w:r w:rsidRPr="00D14BAA">
        <w:t>(3)C</w:t>
      </w:r>
      <w:r w:rsidRPr="00D14BAA">
        <w:t>。</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題號：0601-00146　　　</w:t>
      </w:r>
      <w:r>
        <w:rPr>
          <w:rFonts w:ascii="SMbarcode" w:eastAsia="SMbarcode" w:hAnsi="PMingLiU"/>
        </w:rPr>
        <w:t>*085606-0601-00146*</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在全球化的世界裡，經濟活動超越國與國之間的界線，世界形同無國界。而國界的深化和淡化是有區域差異的，如附圖所示，由於乙國居民不斷偷渡越界至甲國，促使甲國興建高牆來防止，此高牆長達</w:t>
      </w:r>
      <w:smartTag w:uri="urn:schemas-microsoft-com:office:smarttags" w:element="chmetcnv">
        <w:smartTagPr>
          <w:attr w:name="TCSC" w:val="0"/>
          <w:attr w:name="NumberType" w:val="1"/>
          <w:attr w:name="Negative" w:val="False"/>
          <w:attr w:name="HasSpace" w:val="False"/>
          <w:attr w:name="SourceValue" w:val="3169"/>
          <w:attr w:name="UnitName" w:val="公里"/>
        </w:smartTagPr>
        <w:r w:rsidRPr="001A733A">
          <w:rPr>
            <w:rFonts w:ascii="PMingLiU" w:hAnsi="PMingLiU"/>
          </w:rPr>
          <w:t>3169公里</w:t>
        </w:r>
      </w:smartTag>
      <w:r w:rsidRPr="001A733A">
        <w:rPr>
          <w:rFonts w:ascii="PMingLiU" w:hAnsi="PMingLiU"/>
        </w:rPr>
        <w:t>。請問：</w:t>
      </w:r>
      <w:r w:rsidRPr="001A733A">
        <w:rPr>
          <w:rFonts w:ascii="PMingLiU" w:hAnsi="PMingLiU"/>
        </w:rPr>
        <w:br/>
      </w:r>
      <w:bookmarkStart w:id="9" w:name="_MON_1419313777"/>
      <w:bookmarkEnd w:id="9"/>
      <w:r w:rsidRPr="001A733A">
        <w:rPr>
          <w:rFonts w:ascii="PMingLiU" w:hAnsi="PMingLiU"/>
        </w:rPr>
        <w:object w:dxaOrig="4320" w:dyaOrig="2880">
          <v:shape id="_x0000_i1050" type="#_x0000_t75" style="width:3in;height:2in" o:ole="">
            <v:imagedata r:id="rId33" o:title=""/>
          </v:shape>
          <o:OLEObject Type="Embed" ProgID="Word.Picture.8" ShapeID="_x0000_i1050" DrawAspect="Content" ObjectID="_1764389151" r:id="rId34"/>
        </w:object>
      </w:r>
      <w:r w:rsidRPr="001A733A">
        <w:rPr>
          <w:rFonts w:ascii="PMingLiU" w:hAnsi="PMingLiU"/>
        </w:rPr>
        <w:br/>
        <w:t>(1)甲、乙兩國分別為何國？　(A)加拿大、美國　(B)美國、墨西哥　(C)埃及、蘇丹　(D)利比亞、肯亞。</w:t>
      </w:r>
      <w:r w:rsidRPr="001A733A">
        <w:rPr>
          <w:rFonts w:ascii="PMingLiU" w:hAnsi="PMingLiU"/>
        </w:rPr>
        <w:br/>
        <w:t>(2)由圖中可看出，乙國有許多興建整齊的建築物。請問：這些建築物的功用為何？　(A)疾病防疫所　(B)軍事基地　(C)住宅區　(D)加工出口區。</w:t>
      </w:r>
      <w:r w:rsidRPr="001A733A">
        <w:rPr>
          <w:rFonts w:ascii="PMingLiU" w:hAnsi="PMingLiU"/>
        </w:rPr>
        <w:br/>
        <w:t>(3)以下哪一區域組織的會員國包括甲、乙兩國？　(A)ASEAN　(B)NAFTA　(C)OPEC　(D)EAC。</w:t>
      </w:r>
    </w:p>
    <w:p w:rsidR="001A733A" w:rsidRDefault="001A733A" w:rsidP="001A733A">
      <w:r>
        <w:rPr>
          <w:rFonts w:ascii="PMingLiU" w:hAnsi="PMingLiU"/>
        </w:rPr>
        <w:t>答案：</w:t>
      </w:r>
      <w:r w:rsidRPr="000A1331">
        <w:t>(1)B</w:t>
      </w:r>
      <w:r w:rsidRPr="000A1331">
        <w:t>；</w:t>
      </w:r>
      <w:r w:rsidRPr="000A1331">
        <w:t>(2)D</w:t>
      </w:r>
      <w:r w:rsidRPr="000A1331">
        <w:t>；</w:t>
      </w:r>
      <w:r w:rsidRPr="000A1331">
        <w:t>(3)B</w:t>
      </w:r>
      <w:r w:rsidRPr="000A1331">
        <w:t>。</w:t>
      </w:r>
    </w:p>
    <w:p w:rsidR="001A733A" w:rsidRDefault="001A733A" w:rsidP="001A733A">
      <w:r>
        <w:rPr>
          <w:rFonts w:ascii="PMingLiU" w:hAnsi="PMingLiU"/>
        </w:rPr>
        <w:t>解析：</w:t>
      </w:r>
      <w:r w:rsidRPr="000A1331">
        <w:t>(2)</w:t>
      </w:r>
      <w:r w:rsidRPr="000A1331">
        <w:t>由於經濟發展程度的差異，墨西哥人常偷渡至美國尋找工作機會，於是由美國提供資金，墨西哥提供勞力資源，在美墨邊界興建許多加工出口區。</w:t>
      </w:r>
      <w:r w:rsidRPr="000A1331">
        <w:br/>
        <w:t>(3)(A)</w:t>
      </w:r>
      <w:r w:rsidRPr="000A1331">
        <w:t>為東南亞國協；</w:t>
      </w:r>
      <w:r w:rsidRPr="000A1331">
        <w:t>(B)</w:t>
      </w:r>
      <w:r w:rsidRPr="000A1331">
        <w:t>為北美自由貿易區；</w:t>
      </w:r>
      <w:r w:rsidRPr="000A1331">
        <w:t>(C)</w:t>
      </w:r>
      <w:r w:rsidRPr="000A1331">
        <w:t>為石油輸出國組織；</w:t>
      </w:r>
      <w:r w:rsidRPr="000A1331">
        <w:t>(D)</w:t>
      </w:r>
      <w:r w:rsidRPr="000A1331">
        <w:t>為東非共同體。</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題號：0601-00147　　　</w:t>
      </w:r>
      <w:r>
        <w:rPr>
          <w:rFonts w:ascii="SMbarcode" w:eastAsia="SMbarcode" w:hAnsi="PMingLiU"/>
        </w:rPr>
        <w:t>*085606-0601-00147*</w:t>
      </w:r>
      <w:r>
        <w:rPr>
          <w:rFonts w:ascii="PMingLiU" w:hAnsi="PMingLiU"/>
        </w:rPr>
        <w:t xml:space="preserve">　　　難易度：中　　　出處：精選試題</w:t>
      </w:r>
    </w:p>
    <w:p w:rsidR="001A733A" w:rsidRDefault="001A733A" w:rsidP="001A733A">
      <w:pPr>
        <w:rPr>
          <w:rFonts w:ascii="PMingLiU" w:hAnsi="PMingLiU"/>
          <w:color w:val="000000"/>
          <w:kern w:val="0"/>
        </w:rPr>
      </w:pPr>
      <w:r w:rsidRPr="001A733A">
        <w:rPr>
          <w:rFonts w:ascii="PMingLiU" w:hAnsi="PMingLiU"/>
        </w:rPr>
        <w:t>經濟全球化的結果，造成核心及邊陲國家的極化發展。請問：</w:t>
      </w:r>
      <w:r w:rsidRPr="001A733A">
        <w:rPr>
          <w:rFonts w:ascii="PMingLiU" w:hAnsi="PMingLiU"/>
        </w:rPr>
        <w:br/>
        <w:t>(1)(甲)以出口賺取外匯；(乙)工業高度依賴核心國家資金；(丙)工業技術升級不易；(丁)出口導向會平衡國內區域發展；(戊)工業支持農業發展。邊陲國家的經濟發展概況，正確者應為</w:t>
      </w:r>
      <w:r w:rsidRPr="001A733A">
        <w:rPr>
          <w:rFonts w:ascii="PMingLiU" w:hAnsi="PMingLiU"/>
          <w:color w:val="000000"/>
          <w:kern w:val="0"/>
        </w:rPr>
        <w:t>哪些？　(A)甲乙丙　(B)甲丙丁　(C)乙丙戊　(D)乙丁戊。</w:t>
      </w:r>
      <w:r w:rsidRPr="001A733A">
        <w:rPr>
          <w:rFonts w:ascii="PMingLiU" w:hAnsi="PMingLiU"/>
        </w:rPr>
        <w:br/>
        <w:t>(2)(甲)跨國企業兼併當地農地；(乙)依賴傳統糧食維生；(丙)主要輸出農、礦原物料，故獲利甚少；(丁)輸出工業產品的獲利亦不足；(戊)商業化的單一作物經營，銷售價格不穩定。邊陲國家的貧窮問題日益嚴重的因素，應包括</w:t>
      </w:r>
      <w:r w:rsidRPr="001A733A">
        <w:rPr>
          <w:rFonts w:ascii="PMingLiU" w:hAnsi="PMingLiU"/>
          <w:color w:val="000000"/>
          <w:kern w:val="0"/>
        </w:rPr>
        <w:t>哪些？　(A)甲乙丙　(B)甲丙戊　(C)乙丙戊　(D)乙丁戊。</w:t>
      </w:r>
      <w:r w:rsidRPr="001A733A">
        <w:rPr>
          <w:rFonts w:ascii="PMingLiU" w:hAnsi="PMingLiU"/>
          <w:color w:val="000000"/>
          <w:kern w:val="0"/>
        </w:rPr>
        <w:br/>
      </w:r>
      <w:r w:rsidRPr="001A733A">
        <w:rPr>
          <w:rFonts w:ascii="PMingLiU" w:hAnsi="PMingLiU"/>
        </w:rPr>
        <w:t>(3)(甲)資金充足；(乙)工資低廉；(丙)市場廣大；(丁)運輸便利；(戊)關稅解除。原屬邊陲國家的中國，逐漸轉變為半邊陲國家，成為後勢看漲的「金磚四國」之一。造成外資願意進駐當地的因素應包括</w:t>
      </w:r>
      <w:r w:rsidRPr="001A733A">
        <w:rPr>
          <w:rFonts w:ascii="PMingLiU" w:hAnsi="PMingLiU"/>
          <w:color w:val="000000"/>
          <w:kern w:val="0"/>
        </w:rPr>
        <w:t>哪些？　(A)甲乙　(B)乙丙　(C)丙丁　(D)丁戊。</w:t>
      </w:r>
    </w:p>
    <w:p w:rsidR="001A733A" w:rsidRDefault="001A733A" w:rsidP="001A733A">
      <w:r>
        <w:rPr>
          <w:rFonts w:ascii="PMingLiU" w:hAnsi="PMingLiU"/>
        </w:rPr>
        <w:t>答案：</w:t>
      </w:r>
      <w:r w:rsidRPr="00F1196D">
        <w:t>(1)A</w:t>
      </w:r>
      <w:r w:rsidRPr="00F1196D">
        <w:t>；</w:t>
      </w:r>
      <w:r w:rsidRPr="00F1196D">
        <w:t>(2)B</w:t>
      </w:r>
      <w:r w:rsidRPr="00F1196D">
        <w:t>；</w:t>
      </w:r>
      <w:r w:rsidRPr="00F1196D">
        <w:t>(3)B</w:t>
      </w:r>
      <w:r w:rsidRPr="00F1196D">
        <w:t>。</w:t>
      </w:r>
    </w:p>
    <w:p w:rsidR="001A733A" w:rsidRDefault="001A733A" w:rsidP="001A733A">
      <w:r>
        <w:rPr>
          <w:rFonts w:ascii="PMingLiU" w:hAnsi="PMingLiU"/>
        </w:rPr>
        <w:t>解析：</w:t>
      </w:r>
      <w:r w:rsidRPr="00F1196D">
        <w:t>(1)(</w:t>
      </w:r>
      <w:r w:rsidRPr="00F1196D">
        <w:t>丁</w:t>
      </w:r>
      <w:r w:rsidRPr="00F1196D">
        <w:t>)</w:t>
      </w:r>
      <w:r w:rsidRPr="00F1196D">
        <w:t>出口導向會擴大區域發展差異；</w:t>
      </w:r>
      <w:r w:rsidRPr="00F1196D">
        <w:t>(</w:t>
      </w:r>
      <w:r w:rsidRPr="00F1196D">
        <w:t>戊</w:t>
      </w:r>
      <w:r w:rsidRPr="00F1196D">
        <w:t>)</w:t>
      </w:r>
      <w:r w:rsidRPr="00F1196D">
        <w:t>犧牲農業以發展工業。</w:t>
      </w:r>
      <w:r w:rsidRPr="00F1196D">
        <w:br/>
        <w:t>(2)(</w:t>
      </w:r>
      <w:r w:rsidRPr="00F1196D">
        <w:t>乙</w:t>
      </w:r>
      <w:r w:rsidRPr="00F1196D">
        <w:t>)</w:t>
      </w:r>
      <w:r w:rsidRPr="00F1196D">
        <w:t>依賴進口糧食；</w:t>
      </w:r>
      <w:r w:rsidRPr="00F1196D">
        <w:t>(</w:t>
      </w:r>
      <w:r w:rsidRPr="00F1196D">
        <w:t>丁</w:t>
      </w:r>
      <w:r w:rsidRPr="00F1196D">
        <w:t>)</w:t>
      </w:r>
      <w:r w:rsidRPr="00F1196D">
        <w:t>輸出廉價原物料，輸入昂貴工業產品。</w:t>
      </w:r>
      <w:r w:rsidRPr="00F1196D">
        <w:br/>
        <w:t>(3)</w:t>
      </w:r>
      <w:r w:rsidRPr="00F1196D">
        <w:t>中國擁有十三億人口，勞力充足，市場廣大。</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題號：0601-00148　　　</w:t>
      </w:r>
      <w:r>
        <w:rPr>
          <w:rFonts w:ascii="SMbarcode" w:eastAsia="SMbarcode" w:hAnsi="PMingLiU"/>
        </w:rPr>
        <w:t>*085606-0601-00148*</w:t>
      </w:r>
      <w:r>
        <w:rPr>
          <w:rFonts w:ascii="PMingLiU" w:hAnsi="PMingLiU"/>
        </w:rPr>
        <w:t xml:space="preserve">　　　難易度：中　　　出處：各校試題</w:t>
      </w:r>
    </w:p>
    <w:p w:rsidR="001A733A" w:rsidRDefault="001A733A" w:rsidP="001A733A">
      <w:pPr>
        <w:rPr>
          <w:rFonts w:ascii="PMingLiU" w:hAnsi="PMingLiU" w:hint="eastAsia"/>
          <w:color w:val="000000"/>
        </w:rPr>
      </w:pPr>
      <w:r w:rsidRPr="001A733A">
        <w:rPr>
          <w:rFonts w:ascii="PMingLiU" w:hAnsi="PMingLiU" w:hint="eastAsia"/>
        </w:rPr>
        <w:t>老師請同學蒐集資料進行報告，附圖(一)分別是兩組整理出的報告部分標題。請回答下列問題：</w:t>
      </w:r>
      <w:r w:rsidRPr="001A733A">
        <w:rPr>
          <w:rFonts w:ascii="PMingLiU" w:hAnsi="PMingLiU"/>
        </w:rPr>
        <w:br/>
      </w:r>
      <w:bookmarkStart w:id="10" w:name="_MON_1583940770"/>
      <w:bookmarkEnd w:id="10"/>
      <w:r w:rsidRPr="001A733A">
        <w:rPr>
          <w:rFonts w:ascii="PMingLiU" w:hAnsi="PMingLiU"/>
        </w:rPr>
        <w:object w:dxaOrig="8306" w:dyaOrig="2520">
          <v:shape id="_x0000_i1051" type="#_x0000_t75" style="width:414.75pt;height:126pt" o:ole="" o:allowoverlap="f">
            <v:imagedata r:id="rId35" o:title=""/>
          </v:shape>
          <o:OLEObject Type="Embed" ProgID="Word.Document.8" ShapeID="_x0000_i1051" DrawAspect="Content" ObjectID="_1764389152" r:id="rId36">
            <o:FieldCodes>\s</o:FieldCodes>
          </o:OLEObject>
        </w:object>
      </w:r>
      <w:r w:rsidRPr="001A733A">
        <w:rPr>
          <w:rFonts w:ascii="PMingLiU" w:hAnsi="PMingLiU" w:hint="eastAsia"/>
        </w:rPr>
        <w:br/>
      </w:r>
      <w:r w:rsidRPr="001A733A">
        <w:rPr>
          <w:rFonts w:ascii="PMingLiU" w:hAnsi="PMingLiU" w:hint="eastAsia"/>
          <w:color w:val="000000"/>
        </w:rPr>
        <w:t>(1)根據圖中內容判斷，第一組最可能的報告主題為何？</w:t>
      </w:r>
      <w:r w:rsidRPr="001A733A">
        <w:rPr>
          <w:rFonts w:ascii="PMingLiU" w:hAnsi="PMingLiU"/>
          <w:color w:val="000000"/>
        </w:rPr>
        <w:t xml:space="preserve">　(A)</w:t>
      </w:r>
      <w:r w:rsidRPr="001A733A">
        <w:rPr>
          <w:rFonts w:ascii="PMingLiU" w:hAnsi="PMingLiU" w:hint="eastAsia"/>
          <w:color w:val="000000"/>
        </w:rPr>
        <w:t>全球化</w:t>
      </w:r>
      <w:r w:rsidRPr="001A733A">
        <w:rPr>
          <w:rFonts w:ascii="PMingLiU" w:hAnsi="PMingLiU"/>
          <w:color w:val="000000"/>
        </w:rPr>
        <w:t xml:space="preserve">　(</w:t>
      </w:r>
      <w:r w:rsidRPr="001A733A">
        <w:rPr>
          <w:rFonts w:ascii="PMingLiU" w:hAnsi="PMingLiU" w:hint="eastAsia"/>
          <w:color w:val="000000"/>
        </w:rPr>
        <w:t>B</w:t>
      </w:r>
      <w:r w:rsidRPr="001A733A">
        <w:rPr>
          <w:rFonts w:ascii="PMingLiU" w:hAnsi="PMingLiU"/>
          <w:color w:val="000000"/>
        </w:rPr>
        <w:t>)</w:t>
      </w:r>
      <w:r w:rsidRPr="001A733A">
        <w:rPr>
          <w:rFonts w:ascii="PMingLiU" w:hAnsi="PMingLiU" w:hint="eastAsia"/>
          <w:color w:val="000000"/>
        </w:rPr>
        <w:t>區域性</w:t>
      </w:r>
      <w:r w:rsidRPr="001A733A">
        <w:rPr>
          <w:rFonts w:ascii="PMingLiU" w:hAnsi="PMingLiU"/>
          <w:color w:val="000000"/>
        </w:rPr>
        <w:t xml:space="preserve">　(</w:t>
      </w:r>
      <w:r w:rsidRPr="001A733A">
        <w:rPr>
          <w:rFonts w:ascii="PMingLiU" w:hAnsi="PMingLiU" w:hint="eastAsia"/>
          <w:color w:val="000000"/>
        </w:rPr>
        <w:t>C</w:t>
      </w:r>
      <w:r w:rsidRPr="001A733A">
        <w:rPr>
          <w:rFonts w:ascii="PMingLiU" w:hAnsi="PMingLiU"/>
          <w:color w:val="000000"/>
        </w:rPr>
        <w:t>)</w:t>
      </w:r>
      <w:r w:rsidRPr="001A733A">
        <w:rPr>
          <w:rFonts w:ascii="PMingLiU" w:hAnsi="PMingLiU" w:hint="eastAsia"/>
          <w:color w:val="000000"/>
        </w:rPr>
        <w:t>永續發展</w:t>
      </w:r>
      <w:r w:rsidRPr="001A733A">
        <w:rPr>
          <w:rFonts w:ascii="PMingLiU" w:hAnsi="PMingLiU"/>
          <w:color w:val="000000"/>
        </w:rPr>
        <w:t xml:space="preserve">　(</w:t>
      </w:r>
      <w:r w:rsidRPr="001A733A">
        <w:rPr>
          <w:rFonts w:ascii="PMingLiU" w:hAnsi="PMingLiU" w:hint="eastAsia"/>
          <w:color w:val="000000"/>
        </w:rPr>
        <w:t>D</w:t>
      </w:r>
      <w:r w:rsidRPr="001A733A">
        <w:rPr>
          <w:rFonts w:ascii="PMingLiU" w:hAnsi="PMingLiU"/>
          <w:color w:val="000000"/>
        </w:rPr>
        <w:t>)</w:t>
      </w:r>
      <w:r w:rsidRPr="001A733A">
        <w:rPr>
          <w:rFonts w:ascii="PMingLiU" w:hAnsi="PMingLiU" w:hint="eastAsia"/>
          <w:color w:val="000000"/>
        </w:rPr>
        <w:t>國際分工</w:t>
      </w:r>
      <w:r w:rsidRPr="001A733A">
        <w:rPr>
          <w:rFonts w:ascii="PMingLiU" w:hAnsi="PMingLiU"/>
          <w:color w:val="000000"/>
        </w:rPr>
        <w:br/>
      </w:r>
      <w:r w:rsidRPr="001A733A">
        <w:rPr>
          <w:rFonts w:ascii="PMingLiU" w:hAnsi="PMingLiU" w:hint="eastAsia"/>
          <w:color w:val="000000"/>
        </w:rPr>
        <w:t>(2)第二組的報告乃針對一個國際性的金融都市所做的描述。請問：這個都市應為下列何者？</w:t>
      </w:r>
      <w:r w:rsidRPr="001A733A">
        <w:rPr>
          <w:rFonts w:ascii="PMingLiU" w:hAnsi="PMingLiU"/>
          <w:color w:val="000000"/>
        </w:rPr>
        <w:t xml:space="preserve">　(A)</w:t>
      </w:r>
      <w:r w:rsidRPr="001A733A">
        <w:rPr>
          <w:rFonts w:ascii="PMingLiU" w:hAnsi="PMingLiU" w:hint="eastAsia"/>
          <w:color w:val="000000"/>
        </w:rPr>
        <w:t>蘇黎世</w:t>
      </w:r>
      <w:r w:rsidRPr="001A733A">
        <w:rPr>
          <w:rFonts w:ascii="PMingLiU" w:hAnsi="PMingLiU"/>
          <w:color w:val="000000"/>
        </w:rPr>
        <w:t xml:space="preserve">　(</w:t>
      </w:r>
      <w:r w:rsidRPr="001A733A">
        <w:rPr>
          <w:rFonts w:ascii="PMingLiU" w:hAnsi="PMingLiU" w:hint="eastAsia"/>
          <w:color w:val="000000"/>
        </w:rPr>
        <w:t>B</w:t>
      </w:r>
      <w:r w:rsidRPr="001A733A">
        <w:rPr>
          <w:rFonts w:ascii="PMingLiU" w:hAnsi="PMingLiU"/>
          <w:color w:val="000000"/>
        </w:rPr>
        <w:t>)</w:t>
      </w:r>
      <w:r w:rsidRPr="001A733A">
        <w:rPr>
          <w:rFonts w:ascii="PMingLiU" w:hAnsi="PMingLiU" w:hint="eastAsia"/>
          <w:color w:val="000000"/>
        </w:rPr>
        <w:t>倫敦</w:t>
      </w:r>
      <w:r w:rsidRPr="001A733A">
        <w:rPr>
          <w:rFonts w:ascii="PMingLiU" w:hAnsi="PMingLiU"/>
          <w:color w:val="000000"/>
        </w:rPr>
        <w:t xml:space="preserve">　(</w:t>
      </w:r>
      <w:r w:rsidRPr="001A733A">
        <w:rPr>
          <w:rFonts w:ascii="PMingLiU" w:hAnsi="PMingLiU" w:hint="eastAsia"/>
          <w:color w:val="000000"/>
        </w:rPr>
        <w:t>C</w:t>
      </w:r>
      <w:r w:rsidRPr="001A733A">
        <w:rPr>
          <w:rFonts w:ascii="PMingLiU" w:hAnsi="PMingLiU"/>
          <w:color w:val="000000"/>
        </w:rPr>
        <w:t>)</w:t>
      </w:r>
      <w:r w:rsidRPr="001A733A">
        <w:rPr>
          <w:rFonts w:ascii="PMingLiU" w:hAnsi="PMingLiU" w:hint="eastAsia"/>
          <w:color w:val="000000"/>
        </w:rPr>
        <w:t>紐約</w:t>
      </w:r>
      <w:r w:rsidRPr="001A733A">
        <w:rPr>
          <w:rFonts w:ascii="PMingLiU" w:hAnsi="PMingLiU"/>
          <w:color w:val="000000"/>
        </w:rPr>
        <w:t xml:space="preserve">　(</w:t>
      </w:r>
      <w:r w:rsidRPr="001A733A">
        <w:rPr>
          <w:rFonts w:ascii="PMingLiU" w:hAnsi="PMingLiU" w:hint="eastAsia"/>
          <w:color w:val="000000"/>
        </w:rPr>
        <w:t>D</w:t>
      </w:r>
      <w:r w:rsidRPr="001A733A">
        <w:rPr>
          <w:rFonts w:ascii="PMingLiU" w:hAnsi="PMingLiU"/>
          <w:color w:val="000000"/>
        </w:rPr>
        <w:t>)</w:t>
      </w:r>
      <w:r w:rsidRPr="001A733A">
        <w:rPr>
          <w:rFonts w:ascii="PMingLiU" w:hAnsi="PMingLiU" w:hint="eastAsia"/>
          <w:color w:val="000000"/>
        </w:rPr>
        <w:t>東京</w:t>
      </w:r>
    </w:p>
    <w:p w:rsidR="001A733A" w:rsidRDefault="001A733A" w:rsidP="001A733A">
      <w:pPr>
        <w:rPr>
          <w:color w:val="000000"/>
        </w:rPr>
      </w:pPr>
      <w:r>
        <w:rPr>
          <w:rFonts w:ascii="PMingLiU" w:hAnsi="PMingLiU"/>
          <w:color w:val="000000"/>
        </w:rPr>
        <w:t>答案：</w:t>
      </w:r>
      <w:r w:rsidRPr="00C7451D">
        <w:rPr>
          <w:color w:val="000000"/>
        </w:rPr>
        <w:t>(</w:t>
      </w:r>
      <w:r w:rsidRPr="00C7451D">
        <w:rPr>
          <w:rFonts w:hint="eastAsia"/>
          <w:color w:val="000000"/>
        </w:rPr>
        <w:t>1</w:t>
      </w:r>
      <w:r w:rsidRPr="00C7451D">
        <w:rPr>
          <w:color w:val="000000"/>
        </w:rPr>
        <w:t>)</w:t>
      </w:r>
      <w:r w:rsidRPr="00C7451D">
        <w:rPr>
          <w:rFonts w:hint="eastAsia"/>
          <w:color w:val="000000"/>
        </w:rPr>
        <w:t>A</w:t>
      </w:r>
      <w:r w:rsidRPr="00C7451D">
        <w:rPr>
          <w:color w:val="000000"/>
        </w:rPr>
        <w:t>；</w:t>
      </w:r>
      <w:r w:rsidRPr="00C7451D">
        <w:rPr>
          <w:color w:val="000000"/>
        </w:rPr>
        <w:br/>
        <w:t>(</w:t>
      </w:r>
      <w:r w:rsidRPr="00C7451D">
        <w:rPr>
          <w:rFonts w:hint="eastAsia"/>
          <w:color w:val="000000"/>
        </w:rPr>
        <w:t>2</w:t>
      </w:r>
      <w:r w:rsidRPr="00C7451D">
        <w:rPr>
          <w:color w:val="000000"/>
        </w:rPr>
        <w:t>)</w:t>
      </w:r>
      <w:r w:rsidRPr="00C7451D">
        <w:rPr>
          <w:rFonts w:hint="eastAsia"/>
          <w:color w:val="000000"/>
        </w:rPr>
        <w:t>B</w:t>
      </w:r>
      <w:r w:rsidRPr="00C7451D">
        <w:rPr>
          <w:color w:val="000000"/>
        </w:rPr>
        <w:t>。</w:t>
      </w:r>
    </w:p>
    <w:p w:rsidR="001A733A" w:rsidRDefault="001A733A" w:rsidP="001A733A">
      <w:pPr>
        <w:rPr>
          <w:color w:val="000000"/>
        </w:rPr>
      </w:pPr>
    </w:p>
    <w:p w:rsidR="001A733A" w:rsidRDefault="001A733A" w:rsidP="001A733A">
      <w:pPr>
        <w:pBdr>
          <w:bottom w:val="single" w:sz="4" w:space="1" w:color="auto"/>
        </w:pBdr>
        <w:rPr>
          <w:rFonts w:ascii="PMingLiU" w:hAnsi="PMingLiU"/>
          <w:color w:val="000000"/>
        </w:rPr>
      </w:pPr>
      <w:r>
        <w:rPr>
          <w:rFonts w:ascii="PMingLiU" w:hAnsi="PMingLiU"/>
          <w:color w:val="000000"/>
        </w:rPr>
        <w:t xml:space="preserve">題號：0601-00149　　　</w:t>
      </w:r>
      <w:r>
        <w:rPr>
          <w:rFonts w:ascii="SMbarcode" w:eastAsia="SMbarcode" w:hAnsi="PMingLiU"/>
          <w:color w:val="000000"/>
        </w:rPr>
        <w:t>*085606-0601-00149*</w:t>
      </w:r>
      <w:r>
        <w:rPr>
          <w:rFonts w:ascii="PMingLiU" w:hAnsi="PMingLiU"/>
          <w:color w:val="000000"/>
        </w:rPr>
        <w:t xml:space="preserve">　　　難易度：中　　　出處：各校試題</w:t>
      </w:r>
    </w:p>
    <w:p w:rsidR="001A733A" w:rsidRDefault="001A733A" w:rsidP="001A733A">
      <w:pPr>
        <w:rPr>
          <w:rFonts w:ascii="PMingLiU" w:hAnsi="PMingLiU" w:hint="eastAsia"/>
          <w:color w:val="000000"/>
        </w:rPr>
      </w:pPr>
      <w:r w:rsidRPr="001A733A">
        <w:rPr>
          <w:rFonts w:ascii="PMingLiU" w:hAnsi="PMingLiU" w:hint="eastAsia"/>
          <w:color w:val="000000"/>
        </w:rPr>
        <w:t>區域差異的形成，通常與核心區人文薈萃的特徵有絕對的關係，因其吸引大量的人才與資金，邊陲區則相對的日漸落後。下列A、B兩圖是核心──邊陲區域間的交互作用關係。請問：</w:t>
      </w:r>
      <w:r w:rsidRPr="001A733A">
        <w:rPr>
          <w:rFonts w:ascii="PMingLiU" w:hAnsi="PMingLiU"/>
          <w:color w:val="000000"/>
        </w:rPr>
        <w:br/>
      </w:r>
      <w:r w:rsidRPr="001A733A">
        <w:rPr>
          <w:rFonts w:ascii="PMingLiU" w:hAnsi="PMingLiU"/>
        </w:rPr>
        <w:object w:dxaOrig="8306" w:dyaOrig="2160">
          <v:shape id="_x0000_i1052" type="#_x0000_t75" style="width:414.75pt;height:108pt" o:ole="" o:allowoverlap="f">
            <v:imagedata r:id="rId37" o:title=""/>
          </v:shape>
          <o:OLEObject Type="Embed" ProgID="Word.Document.8" ShapeID="_x0000_i1052" DrawAspect="Content" ObjectID="_1764389153" r:id="rId38">
            <o:FieldCodes>\s</o:FieldCodes>
          </o:OLEObject>
        </w:object>
      </w:r>
      <w:r w:rsidRPr="001A733A">
        <w:rPr>
          <w:rFonts w:ascii="PMingLiU" w:hAnsi="PMingLiU" w:hint="eastAsia"/>
          <w:color w:val="000000"/>
        </w:rPr>
        <w:t>(1)A圖代表的意義是區域發展漸趨均衡。就全球各地的實際例子而言，下列何者並</w:t>
      </w:r>
      <w:r w:rsidRPr="001A733A">
        <w:rPr>
          <w:rFonts w:ascii="PMingLiU" w:hAnsi="PMingLiU" w:hint="eastAsia"/>
          <w:color w:val="000000"/>
          <w:u w:val="single"/>
        </w:rPr>
        <w:t>不屬於</w:t>
      </w:r>
      <w:r w:rsidRPr="001A733A">
        <w:rPr>
          <w:rFonts w:ascii="PMingLiU" w:hAnsi="PMingLiU" w:hint="eastAsia"/>
          <w:color w:val="000000"/>
        </w:rPr>
        <w:t>平衡區域發展的做法？　(A)臺灣於1980年代提倡的「產業東移」策略，尤其鼓勵西部的水泥廠東移至花蓮地區　(B)巴西於1960年代將首都遷至內陸的巴西利亞　(C)聯合國教科文組織提供給奈及利亞的300億教育經費，全數投入於大城拉哥斯，大幅提升了當地的基礎教育設施　(D)蘇聯時期，將眾多歐俄平原的技術性人口東遷至廣大的西伯利亞地區</w:t>
      </w:r>
      <w:r w:rsidRPr="001A733A">
        <w:rPr>
          <w:rFonts w:ascii="PMingLiU" w:hAnsi="PMingLiU"/>
          <w:color w:val="000000"/>
        </w:rPr>
        <w:br/>
      </w:r>
      <w:r w:rsidRPr="001A733A">
        <w:rPr>
          <w:rFonts w:ascii="PMingLiU" w:hAnsi="PMingLiU" w:hint="eastAsia"/>
          <w:color w:val="000000"/>
        </w:rPr>
        <w:t>(2)臺灣自清末至光復初期，臺灣的人口與建設逐漸集中於北部的臺北都會區。在這段時間裡，下列哪一項因素與臺灣北部都會區形成B圖特徵的關係最小？　(A)茶葉出口量超越蔗糖　(B)西部縱貫鐵路的全線通車　(C)日本政府將總督府設於臺北城內　(D)光復後將中華民國的臨時首都定於臺北市</w:t>
      </w:r>
    </w:p>
    <w:p w:rsidR="001A733A" w:rsidRDefault="001A733A" w:rsidP="001A733A">
      <w:pPr>
        <w:rPr>
          <w:rFonts w:hint="eastAsia"/>
          <w:color w:val="000000"/>
        </w:rPr>
      </w:pPr>
      <w:r>
        <w:rPr>
          <w:rFonts w:ascii="PMingLiU" w:hAnsi="PMingLiU" w:hint="eastAsia"/>
          <w:color w:val="000000"/>
        </w:rPr>
        <w:t>答案：</w:t>
      </w:r>
      <w:r w:rsidRPr="00C7451D">
        <w:rPr>
          <w:rFonts w:hint="eastAsia"/>
          <w:color w:val="000000"/>
        </w:rPr>
        <w:t>(1)C</w:t>
      </w:r>
      <w:r w:rsidRPr="00C7451D">
        <w:rPr>
          <w:rFonts w:hint="eastAsia"/>
          <w:color w:val="000000"/>
        </w:rPr>
        <w:t>；</w:t>
      </w:r>
      <w:r w:rsidRPr="00C7451D">
        <w:rPr>
          <w:color w:val="000000"/>
        </w:rPr>
        <w:br/>
        <w:t>(2)</w:t>
      </w:r>
      <w:r w:rsidRPr="00C7451D">
        <w:rPr>
          <w:rFonts w:hint="eastAsia"/>
          <w:color w:val="000000"/>
        </w:rPr>
        <w:t>B</w:t>
      </w:r>
      <w:r w:rsidRPr="00C7451D">
        <w:rPr>
          <w:rFonts w:hint="eastAsia"/>
          <w:color w:val="000000"/>
        </w:rPr>
        <w:t>。</w:t>
      </w:r>
    </w:p>
    <w:p w:rsidR="001A733A" w:rsidRDefault="001A733A" w:rsidP="001A733A">
      <w:pPr>
        <w:rPr>
          <w:rFonts w:hint="eastAsia"/>
          <w:color w:val="000000"/>
        </w:rPr>
      </w:pPr>
    </w:p>
    <w:p w:rsidR="001A733A" w:rsidRDefault="001A733A" w:rsidP="001A733A">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0601-00150　　　</w:t>
      </w:r>
      <w:r>
        <w:rPr>
          <w:rFonts w:ascii="SMbarcode" w:eastAsia="SMbarcode" w:hAnsi="PMingLiU"/>
          <w:color w:val="000000"/>
        </w:rPr>
        <w:t>*085606-0601-00150*</w:t>
      </w:r>
      <w:r>
        <w:rPr>
          <w:rFonts w:ascii="PMingLiU" w:hAnsi="PMingLiU"/>
          <w:color w:val="000000"/>
        </w:rPr>
        <w:t xml:space="preserve">　　　難易度：中　　　出處：各校試題</w:t>
      </w:r>
    </w:p>
    <w:p w:rsidR="001A733A" w:rsidRDefault="001A733A" w:rsidP="001A733A">
      <w:pPr>
        <w:rPr>
          <w:rFonts w:ascii="PMingLiU" w:hAnsi="PMingLiU" w:hint="eastAsia"/>
        </w:rPr>
      </w:pPr>
      <w:r w:rsidRPr="001A733A">
        <w:rPr>
          <w:rFonts w:ascii="PMingLiU" w:hAnsi="PMingLiU"/>
        </w:rPr>
        <w:t>近年來，臺灣某機車企業在印度進行投資，雖然印度的機車需求量很大，但也面臨下列幾項問題的挑戰。請問：</w:t>
      </w:r>
      <w:r w:rsidRPr="001A733A">
        <w:rPr>
          <w:rFonts w:ascii="PMingLiU" w:hAnsi="PMingLiU" w:hint="eastAsia"/>
        </w:rPr>
        <w:br/>
      </w:r>
      <w:r w:rsidRPr="001A733A">
        <w:rPr>
          <w:rFonts w:ascii="PMingLiU" w:hAnsi="PMingLiU"/>
        </w:rPr>
        <w:t>甲、印度面積廣大，運輸成本高，行銷困難。</w:t>
      </w:r>
      <w:r w:rsidRPr="001A733A">
        <w:rPr>
          <w:rFonts w:ascii="PMingLiU" w:hAnsi="PMingLiU" w:hint="eastAsia"/>
        </w:rPr>
        <w:br/>
      </w:r>
      <w:r w:rsidRPr="001A733A">
        <w:rPr>
          <w:rFonts w:ascii="PMingLiU" w:hAnsi="PMingLiU"/>
        </w:rPr>
        <w:t>乙、英文雖然普及，但官方語言達</w:t>
      </w:r>
      <w:r w:rsidRPr="001A733A">
        <w:rPr>
          <w:rFonts w:ascii="PMingLiU" w:hAnsi="PMingLiU" w:hint="eastAsia"/>
        </w:rPr>
        <w:t>15</w:t>
      </w:r>
      <w:r w:rsidRPr="001A733A">
        <w:rPr>
          <w:rFonts w:ascii="PMingLiU" w:hAnsi="PMingLiU"/>
        </w:rPr>
        <w:t>種之多，要深入鄉村需要印度廠商的協助。</w:t>
      </w:r>
      <w:r w:rsidRPr="001A733A">
        <w:rPr>
          <w:rFonts w:ascii="PMingLiU" w:hAnsi="PMingLiU" w:hint="eastAsia"/>
        </w:rPr>
        <w:br/>
      </w:r>
      <w:r w:rsidRPr="001A733A">
        <w:rPr>
          <w:rFonts w:ascii="PMingLiU" w:hAnsi="PMingLiU"/>
        </w:rPr>
        <w:t>丙、推銷成本不低，如行銷與廣告等成本都相當高。</w:t>
      </w:r>
      <w:r w:rsidRPr="001A733A">
        <w:rPr>
          <w:rFonts w:ascii="PMingLiU" w:hAnsi="PMingLiU" w:hint="eastAsia"/>
        </w:rPr>
        <w:br/>
      </w:r>
      <w:r w:rsidRPr="001A733A">
        <w:rPr>
          <w:rFonts w:ascii="PMingLiU" w:hAnsi="PMingLiU"/>
        </w:rPr>
        <w:t>丁、印度人有賒帳習慣，偏好消費性貸款，因此須與財務公司和銀行配合。</w:t>
      </w:r>
      <w:r w:rsidRPr="001A733A">
        <w:rPr>
          <w:rFonts w:ascii="PMingLiU" w:hAnsi="PMingLiU" w:hint="eastAsia"/>
        </w:rPr>
        <w:br/>
      </w:r>
      <w:r w:rsidRPr="001A733A">
        <w:rPr>
          <w:rFonts w:ascii="PMingLiU" w:hAnsi="PMingLiU"/>
        </w:rPr>
        <w:t>戊、農業</w:t>
      </w:r>
      <w:r w:rsidRPr="001A733A">
        <w:rPr>
          <w:rFonts w:ascii="PMingLiU" w:hAnsi="PMingLiU" w:hint="eastAsia"/>
        </w:rPr>
        <w:t>占</w:t>
      </w:r>
      <w:r w:rsidRPr="001A733A">
        <w:rPr>
          <w:rFonts w:ascii="PMingLiU" w:hAnsi="PMingLiU"/>
        </w:rPr>
        <w:t>國民生產毛額的比例高，農產豐收與否會影響買氣。</w:t>
      </w:r>
      <w:r w:rsidRPr="001A733A">
        <w:rPr>
          <w:rFonts w:ascii="PMingLiU" w:hAnsi="PMingLiU" w:hint="eastAsia"/>
        </w:rPr>
        <w:br/>
      </w:r>
      <w:r w:rsidRPr="001A733A">
        <w:rPr>
          <w:rFonts w:ascii="PMingLiU" w:hAnsi="PMingLiU"/>
        </w:rPr>
        <w:t>己、大部分機車銷售以單一品牌專賣店為主，企業須透過印度品牌才能順利銷售機車。</w:t>
      </w:r>
      <w:r w:rsidRPr="001A733A">
        <w:rPr>
          <w:rFonts w:ascii="PMingLiU" w:hAnsi="PMingLiU" w:hint="eastAsia"/>
        </w:rPr>
        <w:br/>
        <w:t>(1)</w:t>
      </w:r>
      <w:r w:rsidRPr="001A733A">
        <w:rPr>
          <w:rFonts w:ascii="PMingLiU" w:hAnsi="PMingLiU"/>
        </w:rPr>
        <w:t>該企業所面臨的挑戰中，哪幾項最能夠說明「在地化」的經營策略對跨國企業營運的重要性？</w:t>
      </w:r>
      <w:r w:rsidRPr="001A733A">
        <w:rPr>
          <w:rFonts w:ascii="PMingLiU" w:hAnsi="PMingLiU" w:hint="eastAsia"/>
        </w:rPr>
        <w:t xml:space="preserve">　</w:t>
      </w:r>
      <w:r w:rsidRPr="001A733A">
        <w:rPr>
          <w:rFonts w:ascii="PMingLiU" w:hAnsi="PMingLiU"/>
        </w:rPr>
        <w:t>(A)甲丙丁</w:t>
      </w:r>
      <w:r w:rsidRPr="001A733A">
        <w:rPr>
          <w:rFonts w:ascii="PMingLiU" w:hAnsi="PMingLiU" w:hint="eastAsia"/>
        </w:rPr>
        <w:t xml:space="preserve">　</w:t>
      </w:r>
      <w:r w:rsidRPr="001A733A">
        <w:rPr>
          <w:rFonts w:ascii="PMingLiU" w:hAnsi="PMingLiU"/>
        </w:rPr>
        <w:t>(B)甲己戊</w:t>
      </w:r>
      <w:r w:rsidRPr="001A733A">
        <w:rPr>
          <w:rFonts w:ascii="PMingLiU" w:hAnsi="PMingLiU" w:hint="eastAsia"/>
        </w:rPr>
        <w:t xml:space="preserve">　</w:t>
      </w:r>
      <w:r w:rsidRPr="001A733A">
        <w:rPr>
          <w:rFonts w:ascii="PMingLiU" w:hAnsi="PMingLiU"/>
        </w:rPr>
        <w:t>(C)乙丙戊</w:t>
      </w:r>
      <w:r w:rsidRPr="001A733A">
        <w:rPr>
          <w:rFonts w:ascii="PMingLiU" w:hAnsi="PMingLiU" w:hint="eastAsia"/>
        </w:rPr>
        <w:t xml:space="preserve">　</w:t>
      </w:r>
      <w:r w:rsidRPr="001A733A">
        <w:rPr>
          <w:rFonts w:ascii="PMingLiU" w:hAnsi="PMingLiU"/>
        </w:rPr>
        <w:t>(D)乙丁己</w:t>
      </w:r>
      <w:r w:rsidRPr="001A733A">
        <w:rPr>
          <w:rFonts w:ascii="PMingLiU" w:hAnsi="PMingLiU" w:hint="eastAsia"/>
        </w:rPr>
        <w:br/>
        <w:t>(2)</w:t>
      </w:r>
      <w:r w:rsidRPr="001A733A">
        <w:rPr>
          <w:rFonts w:ascii="PMingLiU" w:hAnsi="PMingLiU"/>
        </w:rPr>
        <w:t>該企業採取下列何種投資方式進入到印度市場，</w:t>
      </w:r>
      <w:r w:rsidRPr="001A733A">
        <w:rPr>
          <w:rFonts w:ascii="PMingLiU" w:hAnsi="PMingLiU" w:hint="eastAsia"/>
        </w:rPr>
        <w:t>最</w:t>
      </w:r>
      <w:r w:rsidRPr="001A733A">
        <w:rPr>
          <w:rFonts w:ascii="PMingLiU" w:hAnsi="PMingLiU"/>
        </w:rPr>
        <w:t>有可能在最</w:t>
      </w:r>
      <w:r w:rsidRPr="001A733A">
        <w:rPr>
          <w:rFonts w:ascii="PMingLiU" w:hAnsi="PMingLiU" w:hint="eastAsia"/>
        </w:rPr>
        <w:t>短</w:t>
      </w:r>
      <w:r w:rsidRPr="001A733A">
        <w:rPr>
          <w:rFonts w:ascii="PMingLiU" w:hAnsi="PMingLiU"/>
        </w:rPr>
        <w:t>的時間內，獲得企業最大的利潤？</w:t>
      </w:r>
      <w:r w:rsidRPr="001A733A">
        <w:rPr>
          <w:rFonts w:ascii="PMingLiU" w:hAnsi="PMingLiU" w:hint="eastAsia"/>
        </w:rPr>
        <w:t xml:space="preserve">　</w:t>
      </w:r>
      <w:r w:rsidRPr="001A733A">
        <w:rPr>
          <w:rFonts w:ascii="PMingLiU" w:hAnsi="PMingLiU"/>
        </w:rPr>
        <w:t>(A)尋找合作對象，組成策略聯盟形式</w:t>
      </w:r>
      <w:r w:rsidRPr="001A733A">
        <w:rPr>
          <w:rFonts w:ascii="PMingLiU" w:hAnsi="PMingLiU" w:hint="eastAsia"/>
        </w:rPr>
        <w:t xml:space="preserve">　</w:t>
      </w:r>
      <w:r w:rsidRPr="001A733A">
        <w:rPr>
          <w:rFonts w:ascii="PMingLiU" w:hAnsi="PMingLiU"/>
        </w:rPr>
        <w:t>(B)採取獨資方式，設立機車製造</w:t>
      </w:r>
      <w:r w:rsidRPr="001A733A">
        <w:rPr>
          <w:rFonts w:ascii="PMingLiU" w:hAnsi="PMingLiU" w:hint="eastAsia"/>
        </w:rPr>
        <w:t>的</w:t>
      </w:r>
      <w:r w:rsidRPr="001A733A">
        <w:rPr>
          <w:rFonts w:ascii="PMingLiU" w:hAnsi="PMingLiU"/>
        </w:rPr>
        <w:t>工廠</w:t>
      </w:r>
      <w:r w:rsidRPr="001A733A">
        <w:rPr>
          <w:rFonts w:ascii="PMingLiU" w:hAnsi="PMingLiU" w:hint="eastAsia"/>
        </w:rPr>
        <w:t xml:space="preserve">　</w:t>
      </w:r>
      <w:r w:rsidRPr="001A733A">
        <w:rPr>
          <w:rFonts w:ascii="PMingLiU" w:hAnsi="PMingLiU"/>
        </w:rPr>
        <w:t>(C)進行技術研發，提升產品附加價值</w:t>
      </w:r>
      <w:r w:rsidRPr="001A733A">
        <w:rPr>
          <w:rFonts w:ascii="PMingLiU" w:hAnsi="PMingLiU" w:hint="eastAsia"/>
        </w:rPr>
        <w:t xml:space="preserve">　</w:t>
      </w:r>
      <w:r w:rsidRPr="001A733A">
        <w:rPr>
          <w:rFonts w:ascii="PMingLiU" w:hAnsi="PMingLiU"/>
        </w:rPr>
        <w:t>(D)</w:t>
      </w:r>
      <w:r w:rsidRPr="001A733A">
        <w:rPr>
          <w:rFonts w:ascii="PMingLiU" w:hAnsi="PMingLiU" w:hint="eastAsia"/>
        </w:rPr>
        <w:t>發行債券募資，廣設自有品牌專賣店</w:t>
      </w:r>
    </w:p>
    <w:p w:rsidR="001A733A" w:rsidRDefault="001A733A" w:rsidP="001A733A">
      <w:pPr>
        <w:rPr>
          <w:rFonts w:hAnsi="PMingLiU"/>
        </w:rPr>
      </w:pPr>
      <w:r>
        <w:rPr>
          <w:rFonts w:ascii="PMingLiU" w:hAnsi="PMingLiU"/>
        </w:rPr>
        <w:t>答案：</w:t>
      </w:r>
      <w:r>
        <w:t>(1)</w:t>
      </w:r>
      <w:r>
        <w:rPr>
          <w:rFonts w:hint="eastAsia"/>
        </w:rPr>
        <w:t>D</w:t>
      </w:r>
      <w:r w:rsidRPr="00C7451D">
        <w:rPr>
          <w:rFonts w:hAnsi="PMingLiU"/>
        </w:rPr>
        <w:t>；</w:t>
      </w:r>
      <w:r w:rsidRPr="0042109A">
        <w:br/>
        <w:t>(2)</w:t>
      </w:r>
      <w:r>
        <w:rPr>
          <w:rFonts w:hint="eastAsia"/>
        </w:rPr>
        <w:t>A</w:t>
      </w:r>
      <w:r w:rsidRPr="00C7451D">
        <w:rPr>
          <w:rFonts w:hAnsi="PMingLiU"/>
        </w:rPr>
        <w:t>。</w:t>
      </w:r>
    </w:p>
    <w:p w:rsidR="001A733A" w:rsidRDefault="001A733A" w:rsidP="001A733A">
      <w:pPr>
        <w:rPr>
          <w:rFonts w:hAnsi="PMingLiU"/>
        </w:rPr>
      </w:pPr>
    </w:p>
    <w:p w:rsidR="001A733A" w:rsidRDefault="001A733A" w:rsidP="001A733A">
      <w:pPr>
        <w:pBdr>
          <w:bottom w:val="single" w:sz="4" w:space="1" w:color="auto"/>
        </w:pBdr>
        <w:rPr>
          <w:rFonts w:ascii="PMingLiU" w:hAnsi="PMingLiU"/>
        </w:rPr>
      </w:pPr>
      <w:r>
        <w:rPr>
          <w:rFonts w:ascii="PMingLiU" w:hAnsi="PMingLiU"/>
        </w:rPr>
        <w:t xml:space="preserve">題號：0601-00151　　　</w:t>
      </w:r>
      <w:r>
        <w:rPr>
          <w:rFonts w:ascii="SMbarcode" w:eastAsia="SMbarcode" w:hAnsi="PMingLiU"/>
        </w:rPr>
        <w:t>*085606-0601-00151*</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全球化已是不可避免的趨勢與潮流，根據</w:t>
      </w:r>
      <w:r w:rsidRPr="001A733A">
        <w:rPr>
          <w:rFonts w:ascii="PMingLiU" w:hAnsi="PMingLiU"/>
        </w:rPr>
        <w:t>Foreign Policy</w:t>
      </w:r>
      <w:r w:rsidRPr="001A733A">
        <w:rPr>
          <w:rFonts w:ascii="PMingLiU" w:hAnsi="PMingLiU" w:hint="eastAsia"/>
        </w:rPr>
        <w:t>及</w:t>
      </w:r>
      <w:r w:rsidRPr="001A733A">
        <w:rPr>
          <w:rFonts w:ascii="PMingLiU" w:hAnsi="PMingLiU"/>
        </w:rPr>
        <w:t>A.T.Kearney</w:t>
      </w:r>
      <w:r w:rsidRPr="001A733A">
        <w:rPr>
          <w:rFonts w:ascii="PMingLiU" w:hAnsi="PMingLiU" w:hint="eastAsia"/>
        </w:rPr>
        <w:t>於</w:t>
      </w:r>
      <w:r w:rsidRPr="001A733A">
        <w:rPr>
          <w:rFonts w:ascii="PMingLiU" w:hAnsi="PMingLiU"/>
        </w:rPr>
        <w:t>2007</w:t>
      </w:r>
      <w:r w:rsidRPr="001A733A">
        <w:rPr>
          <w:rFonts w:ascii="PMingLiU" w:hAnsi="PMingLiU" w:hint="eastAsia"/>
        </w:rPr>
        <w:t>年</w:t>
      </w:r>
      <w:r w:rsidRPr="001A733A">
        <w:rPr>
          <w:rFonts w:ascii="PMingLiU" w:hAnsi="PMingLiU"/>
        </w:rPr>
        <w:t>11</w:t>
      </w:r>
      <w:r w:rsidRPr="001A733A">
        <w:rPr>
          <w:rFonts w:ascii="PMingLiU" w:hAnsi="PMingLiU" w:hint="eastAsia"/>
        </w:rPr>
        <w:t>月公布的全球化指數（</w:t>
      </w:r>
      <w:r w:rsidRPr="001A733A">
        <w:rPr>
          <w:rFonts w:ascii="PMingLiU" w:hAnsi="PMingLiU"/>
        </w:rPr>
        <w:t>Globalization Index,</w:t>
      </w:r>
      <w:r w:rsidRPr="001A733A">
        <w:rPr>
          <w:rFonts w:ascii="PMingLiU" w:hAnsi="PMingLiU" w:hint="eastAsia"/>
        </w:rPr>
        <w:t xml:space="preserve"> </w:t>
      </w:r>
      <w:r w:rsidRPr="001A733A">
        <w:rPr>
          <w:rFonts w:ascii="PMingLiU" w:hAnsi="PMingLiU"/>
        </w:rPr>
        <w:t>GI</w:t>
      </w:r>
      <w:r w:rsidRPr="001A733A">
        <w:rPr>
          <w:rFonts w:ascii="PMingLiU" w:hAnsi="PMingLiU" w:hint="eastAsia"/>
        </w:rPr>
        <w:t>）顯示，</w:t>
      </w:r>
      <w:r w:rsidRPr="001A733A">
        <w:rPr>
          <w:rFonts w:ascii="PMingLiU" w:hAnsi="PMingLiU"/>
        </w:rPr>
        <w:t>2007</w:t>
      </w:r>
      <w:r w:rsidRPr="001A733A">
        <w:rPr>
          <w:rFonts w:ascii="PMingLiU" w:hAnsi="PMingLiU" w:hint="eastAsia"/>
        </w:rPr>
        <w:t xml:space="preserve">　年臺灣在評比國家中排名第</w:t>
      </w:r>
      <w:r w:rsidRPr="001A733A">
        <w:rPr>
          <w:rFonts w:ascii="PMingLiU" w:hAnsi="PMingLiU"/>
        </w:rPr>
        <w:t>37</w:t>
      </w:r>
      <w:r w:rsidRPr="001A733A">
        <w:rPr>
          <w:rFonts w:ascii="PMingLiU" w:hAnsi="PMingLiU" w:hint="eastAsia"/>
        </w:rPr>
        <w:t>，排名前</w:t>
      </w:r>
      <w:r w:rsidRPr="001A733A">
        <w:rPr>
          <w:rFonts w:ascii="PMingLiU" w:hAnsi="PMingLiU"/>
        </w:rPr>
        <w:t>10</w:t>
      </w:r>
      <w:r w:rsidRPr="001A733A">
        <w:rPr>
          <w:rFonts w:ascii="PMingLiU" w:hAnsi="PMingLiU" w:hint="eastAsia"/>
        </w:rPr>
        <w:t>名國家分別為新加坡、香港、芬蘭、瑞士、愛爾蘭、丹麥、美國、加拿大、約旦和愛沙尼亞。其中，新加坡持續數年蟬連第一。全球化指數主要評比該國與全球的連接程度，由</w:t>
      </w:r>
      <w:r w:rsidRPr="001A733A">
        <w:rPr>
          <w:rFonts w:ascii="PMingLiU" w:hAnsi="PMingLiU"/>
        </w:rPr>
        <w:t>4</w:t>
      </w:r>
      <w:r w:rsidRPr="001A733A">
        <w:rPr>
          <w:rFonts w:ascii="PMingLiU" w:hAnsi="PMingLiU" w:hint="eastAsia"/>
        </w:rPr>
        <w:t>個構面、</w:t>
      </w:r>
      <w:r w:rsidRPr="001A733A">
        <w:rPr>
          <w:rFonts w:ascii="PMingLiU" w:hAnsi="PMingLiU"/>
        </w:rPr>
        <w:t>12</w:t>
      </w:r>
      <w:r w:rsidRPr="001A733A">
        <w:rPr>
          <w:rFonts w:ascii="PMingLiU" w:hAnsi="PMingLiU" w:hint="eastAsia"/>
        </w:rPr>
        <w:t>項指標所組成（詳見附表），構面分別是經濟整合（</w:t>
      </w:r>
      <w:r w:rsidRPr="001A733A">
        <w:rPr>
          <w:rFonts w:ascii="PMingLiU" w:hAnsi="PMingLiU"/>
        </w:rPr>
        <w:t>economic integration</w:t>
      </w:r>
      <w:r w:rsidRPr="001A733A">
        <w:rPr>
          <w:rFonts w:ascii="PMingLiU" w:hAnsi="PMingLiU" w:hint="eastAsia"/>
        </w:rPr>
        <w:t>）、人際接觸（</w:t>
      </w:r>
      <w:r w:rsidRPr="001A733A">
        <w:rPr>
          <w:rFonts w:ascii="PMingLiU" w:hAnsi="PMingLiU"/>
        </w:rPr>
        <w:t>personal contact</w:t>
      </w:r>
      <w:r w:rsidRPr="001A733A">
        <w:rPr>
          <w:rFonts w:ascii="PMingLiU" w:hAnsi="PMingLiU" w:hint="eastAsia"/>
        </w:rPr>
        <w:t>）、技術接取（</w:t>
      </w:r>
      <w:r w:rsidRPr="001A733A">
        <w:rPr>
          <w:rFonts w:ascii="PMingLiU" w:hAnsi="PMingLiU"/>
        </w:rPr>
        <w:t>technological connectivity</w:t>
      </w:r>
      <w:r w:rsidRPr="001A733A">
        <w:rPr>
          <w:rFonts w:ascii="PMingLiU" w:hAnsi="PMingLiU" w:hint="eastAsia"/>
        </w:rPr>
        <w:t>）和國際政治參與（</w:t>
      </w:r>
      <w:r w:rsidRPr="001A733A">
        <w:rPr>
          <w:rFonts w:ascii="PMingLiU" w:hAnsi="PMingLiU"/>
        </w:rPr>
        <w:t>political engagement</w:t>
      </w:r>
      <w:r w:rsidRPr="001A733A">
        <w:rPr>
          <w:rFonts w:ascii="PMingLiU" w:hAnsi="PMingLiU" w:hint="eastAsia"/>
        </w:rPr>
        <w:t>）。此調查共評比</w:t>
      </w:r>
      <w:r w:rsidRPr="001A733A">
        <w:rPr>
          <w:rFonts w:ascii="PMingLiU" w:hAnsi="PMingLiU"/>
        </w:rPr>
        <w:t>72</w:t>
      </w:r>
      <w:r w:rsidRPr="001A733A">
        <w:rPr>
          <w:rFonts w:ascii="PMingLiU" w:hAnsi="PMingLiU" w:hint="eastAsia"/>
        </w:rPr>
        <w:t>個國家，涵蓋全球</w:t>
      </w:r>
      <w:r w:rsidRPr="001A733A">
        <w:rPr>
          <w:rFonts w:ascii="PMingLiU" w:hAnsi="PMingLiU"/>
        </w:rPr>
        <w:t>97</w:t>
      </w:r>
      <w:r w:rsidRPr="001A733A">
        <w:rPr>
          <w:rFonts w:ascii="PMingLiU" w:hAnsi="PMingLiU" w:hint="eastAsia"/>
        </w:rPr>
        <w:t>％的</w:t>
      </w:r>
      <w:r w:rsidRPr="001A733A">
        <w:rPr>
          <w:rFonts w:ascii="PMingLiU" w:hAnsi="PMingLiU"/>
        </w:rPr>
        <w:t>GDP</w:t>
      </w:r>
      <w:r w:rsidRPr="001A733A">
        <w:rPr>
          <w:rFonts w:ascii="PMingLiU" w:hAnsi="PMingLiU" w:hint="eastAsia"/>
        </w:rPr>
        <w:t>組成和</w:t>
      </w:r>
      <w:r w:rsidRPr="001A733A">
        <w:rPr>
          <w:rFonts w:ascii="PMingLiU" w:hAnsi="PMingLiU"/>
        </w:rPr>
        <w:t>88</w:t>
      </w:r>
      <w:r w:rsidRPr="001A733A">
        <w:rPr>
          <w:rFonts w:ascii="PMingLiU" w:hAnsi="PMingLiU" w:hint="eastAsia"/>
        </w:rPr>
        <w:t>％的人口，極具參考價值。請問：</w:t>
      </w:r>
      <w:r w:rsidRPr="001A733A">
        <w:rPr>
          <w:rFonts w:ascii="PMingLiU" w:hAnsi="PMingLiU"/>
        </w:rPr>
        <w:br/>
      </w:r>
      <w:bookmarkStart w:id="11" w:name="_MON_1543048100"/>
      <w:bookmarkEnd w:id="11"/>
      <w:r w:rsidRPr="001A733A">
        <w:rPr>
          <w:rFonts w:ascii="PMingLiU" w:hAnsi="PMingLiU"/>
        </w:rPr>
        <w:object w:dxaOrig="10244" w:dyaOrig="2445">
          <v:shape id="_x0000_i1053" type="#_x0000_t75" style="width:481.5pt;height:114pt" o:ole="">
            <v:imagedata r:id="rId39" o:title=""/>
          </v:shape>
          <o:OLEObject Type="Embed" ProgID="Word.Picture.8" ShapeID="_x0000_i1053" DrawAspect="Content" ObjectID="_1764389154" r:id="rId40"/>
        </w:object>
      </w:r>
      <w:r w:rsidRPr="001A733A">
        <w:rPr>
          <w:rFonts w:ascii="PMingLiU" w:hAnsi="PMingLiU" w:hint="eastAsia"/>
        </w:rPr>
        <w:br/>
        <w:t>(1)臺灣在本次評比中只得第</w:t>
      </w:r>
      <w:r w:rsidRPr="001A733A">
        <w:rPr>
          <w:rFonts w:ascii="PMingLiU" w:hAnsi="PMingLiU"/>
        </w:rPr>
        <w:t>37</w:t>
      </w:r>
      <w:r w:rsidRPr="001A733A">
        <w:rPr>
          <w:rFonts w:ascii="PMingLiU" w:hAnsi="PMingLiU" w:hint="eastAsia"/>
        </w:rPr>
        <w:t xml:space="preserve">名，應是全球化指數中哪一構面表現不佳所致？　</w:t>
      </w:r>
      <w:r w:rsidRPr="001A733A">
        <w:rPr>
          <w:rFonts w:ascii="PMingLiU" w:hAnsi="PMingLiU"/>
        </w:rPr>
        <w:t>(</w:t>
      </w:r>
      <w:r w:rsidRPr="001A733A">
        <w:rPr>
          <w:rFonts w:ascii="PMingLiU" w:hAnsi="PMingLiU" w:hint="eastAsia"/>
        </w:rPr>
        <w:t>A</w:t>
      </w:r>
      <w:r w:rsidRPr="001A733A">
        <w:rPr>
          <w:rFonts w:ascii="PMingLiU" w:hAnsi="PMingLiU"/>
        </w:rPr>
        <w:t>)</w:t>
      </w:r>
      <w:r w:rsidRPr="001A733A">
        <w:rPr>
          <w:rFonts w:ascii="PMingLiU" w:hAnsi="PMingLiU" w:hint="eastAsia"/>
        </w:rPr>
        <w:t xml:space="preserve">甲　</w:t>
      </w:r>
      <w:r w:rsidRPr="001A733A">
        <w:rPr>
          <w:rFonts w:ascii="PMingLiU" w:hAnsi="PMingLiU"/>
        </w:rPr>
        <w:t>(</w:t>
      </w:r>
      <w:r w:rsidRPr="001A733A">
        <w:rPr>
          <w:rFonts w:ascii="PMingLiU" w:hAnsi="PMingLiU" w:hint="eastAsia"/>
        </w:rPr>
        <w:t>B</w:t>
      </w:r>
      <w:r w:rsidRPr="001A733A">
        <w:rPr>
          <w:rFonts w:ascii="PMingLiU" w:hAnsi="PMingLiU"/>
        </w:rPr>
        <w:t>)</w:t>
      </w:r>
      <w:r w:rsidRPr="001A733A">
        <w:rPr>
          <w:rFonts w:ascii="PMingLiU" w:hAnsi="PMingLiU" w:hint="eastAsia"/>
        </w:rPr>
        <w:t xml:space="preserve">乙　</w:t>
      </w:r>
      <w:r w:rsidRPr="001A733A">
        <w:rPr>
          <w:rFonts w:ascii="PMingLiU" w:hAnsi="PMingLiU"/>
        </w:rPr>
        <w:t>(</w:t>
      </w:r>
      <w:r w:rsidRPr="001A733A">
        <w:rPr>
          <w:rFonts w:ascii="PMingLiU" w:hAnsi="PMingLiU" w:hint="eastAsia"/>
        </w:rPr>
        <w:t>C</w:t>
      </w:r>
      <w:r w:rsidRPr="001A733A">
        <w:rPr>
          <w:rFonts w:ascii="PMingLiU" w:hAnsi="PMingLiU"/>
        </w:rPr>
        <w:t>)</w:t>
      </w:r>
      <w:r w:rsidRPr="001A733A">
        <w:rPr>
          <w:rFonts w:ascii="PMingLiU" w:hAnsi="PMingLiU" w:hint="eastAsia"/>
        </w:rPr>
        <w:t xml:space="preserve">丙　</w:t>
      </w:r>
      <w:r w:rsidRPr="001A733A">
        <w:rPr>
          <w:rFonts w:ascii="PMingLiU" w:hAnsi="PMingLiU"/>
        </w:rPr>
        <w:t>(</w:t>
      </w:r>
      <w:r w:rsidRPr="001A733A">
        <w:rPr>
          <w:rFonts w:ascii="PMingLiU" w:hAnsi="PMingLiU" w:hint="eastAsia"/>
        </w:rPr>
        <w:t>D</w:t>
      </w:r>
      <w:r w:rsidRPr="001A733A">
        <w:rPr>
          <w:rFonts w:ascii="PMingLiU" w:hAnsi="PMingLiU"/>
        </w:rPr>
        <w:t>)</w:t>
      </w:r>
      <w:r w:rsidRPr="001A733A">
        <w:rPr>
          <w:rFonts w:ascii="PMingLiU" w:hAnsi="PMingLiU" w:hint="eastAsia"/>
        </w:rPr>
        <w:t>丁</w:t>
      </w:r>
      <w:r w:rsidRPr="001A733A">
        <w:rPr>
          <w:rFonts w:ascii="PMingLiU" w:hAnsi="PMingLiU"/>
        </w:rPr>
        <w:br/>
      </w:r>
      <w:r w:rsidRPr="001A733A">
        <w:rPr>
          <w:rFonts w:ascii="PMingLiU" w:hAnsi="PMingLiU" w:hint="eastAsia"/>
        </w:rPr>
        <w:t>(2)臺灣在評比的</w:t>
      </w:r>
      <w:r w:rsidRPr="001A733A">
        <w:rPr>
          <w:rFonts w:ascii="PMingLiU" w:hAnsi="PMingLiU"/>
        </w:rPr>
        <w:t>4</w:t>
      </w:r>
      <w:r w:rsidRPr="001A733A">
        <w:rPr>
          <w:rFonts w:ascii="PMingLiU" w:hAnsi="PMingLiU" w:hint="eastAsia"/>
        </w:rPr>
        <w:t xml:space="preserve">個構面中，表現最佳的應屬哪一構面？　　</w:t>
      </w:r>
      <w:r w:rsidRPr="001A733A">
        <w:rPr>
          <w:rFonts w:ascii="PMingLiU" w:hAnsi="PMingLiU"/>
        </w:rPr>
        <w:t>(</w:t>
      </w:r>
      <w:r w:rsidRPr="001A733A">
        <w:rPr>
          <w:rFonts w:ascii="PMingLiU" w:hAnsi="PMingLiU" w:hint="eastAsia"/>
        </w:rPr>
        <w:t>A</w:t>
      </w:r>
      <w:r w:rsidRPr="001A733A">
        <w:rPr>
          <w:rFonts w:ascii="PMingLiU" w:hAnsi="PMingLiU"/>
        </w:rPr>
        <w:t>)</w:t>
      </w:r>
      <w:r w:rsidRPr="001A733A">
        <w:rPr>
          <w:rFonts w:ascii="PMingLiU" w:hAnsi="PMingLiU" w:hint="eastAsia"/>
        </w:rPr>
        <w:t xml:space="preserve">甲　</w:t>
      </w:r>
      <w:r w:rsidRPr="001A733A">
        <w:rPr>
          <w:rFonts w:ascii="PMingLiU" w:hAnsi="PMingLiU"/>
        </w:rPr>
        <w:t>(</w:t>
      </w:r>
      <w:r w:rsidRPr="001A733A">
        <w:rPr>
          <w:rFonts w:ascii="PMingLiU" w:hAnsi="PMingLiU" w:hint="eastAsia"/>
        </w:rPr>
        <w:t>B</w:t>
      </w:r>
      <w:r w:rsidRPr="001A733A">
        <w:rPr>
          <w:rFonts w:ascii="PMingLiU" w:hAnsi="PMingLiU"/>
        </w:rPr>
        <w:t>)</w:t>
      </w:r>
      <w:r w:rsidRPr="001A733A">
        <w:rPr>
          <w:rFonts w:ascii="PMingLiU" w:hAnsi="PMingLiU" w:hint="eastAsia"/>
        </w:rPr>
        <w:t xml:space="preserve">乙　</w:t>
      </w:r>
      <w:r w:rsidRPr="001A733A">
        <w:rPr>
          <w:rFonts w:ascii="PMingLiU" w:hAnsi="PMingLiU"/>
        </w:rPr>
        <w:t>(</w:t>
      </w:r>
      <w:r w:rsidRPr="001A733A">
        <w:rPr>
          <w:rFonts w:ascii="PMingLiU" w:hAnsi="PMingLiU" w:hint="eastAsia"/>
        </w:rPr>
        <w:t>C</w:t>
      </w:r>
      <w:r w:rsidRPr="001A733A">
        <w:rPr>
          <w:rFonts w:ascii="PMingLiU" w:hAnsi="PMingLiU"/>
        </w:rPr>
        <w:t>)</w:t>
      </w:r>
      <w:r w:rsidRPr="001A733A">
        <w:rPr>
          <w:rFonts w:ascii="PMingLiU" w:hAnsi="PMingLiU" w:hint="eastAsia"/>
        </w:rPr>
        <w:t xml:space="preserve">丙　</w:t>
      </w:r>
      <w:r w:rsidRPr="001A733A">
        <w:rPr>
          <w:rFonts w:ascii="PMingLiU" w:hAnsi="PMingLiU"/>
        </w:rPr>
        <w:t>(</w:t>
      </w:r>
      <w:r w:rsidRPr="001A733A">
        <w:rPr>
          <w:rFonts w:ascii="PMingLiU" w:hAnsi="PMingLiU" w:hint="eastAsia"/>
        </w:rPr>
        <w:t>D</w:t>
      </w:r>
      <w:r w:rsidRPr="001A733A">
        <w:rPr>
          <w:rFonts w:ascii="PMingLiU" w:hAnsi="PMingLiU"/>
        </w:rPr>
        <w:t>)</w:t>
      </w:r>
      <w:r w:rsidRPr="001A733A">
        <w:rPr>
          <w:rFonts w:ascii="PMingLiU" w:hAnsi="PMingLiU" w:hint="eastAsia"/>
        </w:rPr>
        <w:t>丁</w:t>
      </w:r>
    </w:p>
    <w:p w:rsidR="001A733A" w:rsidRDefault="001A733A" w:rsidP="001A733A">
      <w:pPr>
        <w:rPr>
          <w:rFonts w:hAnsi="PMingLiU"/>
        </w:rPr>
      </w:pPr>
      <w:r>
        <w:rPr>
          <w:rFonts w:ascii="PMingLiU" w:hAnsi="PMingLiU"/>
        </w:rPr>
        <w:t>答案：</w:t>
      </w:r>
      <w:r>
        <w:t>(1)</w:t>
      </w:r>
      <w:r>
        <w:rPr>
          <w:rFonts w:hint="eastAsia"/>
        </w:rPr>
        <w:t>C</w:t>
      </w:r>
      <w:r w:rsidRPr="00C7451D">
        <w:rPr>
          <w:rFonts w:hAnsi="PMingLiU"/>
        </w:rPr>
        <w:t>；</w:t>
      </w:r>
      <w:r w:rsidRPr="0042109A">
        <w:br/>
        <w:t>(2)</w:t>
      </w:r>
      <w:r>
        <w:rPr>
          <w:rFonts w:hint="eastAsia"/>
        </w:rPr>
        <w:t>A</w:t>
      </w:r>
      <w:r w:rsidRPr="00C7451D">
        <w:rPr>
          <w:rFonts w:hAnsi="PMingLiU"/>
        </w:rPr>
        <w:t>。</w:t>
      </w:r>
    </w:p>
    <w:p w:rsidR="001A733A" w:rsidRDefault="001A733A" w:rsidP="001A733A">
      <w:pPr>
        <w:rPr>
          <w:rFonts w:hAnsi="PMingLiU"/>
        </w:rPr>
      </w:pPr>
    </w:p>
    <w:p w:rsidR="001A733A" w:rsidRDefault="001A733A" w:rsidP="001A733A">
      <w:pPr>
        <w:pBdr>
          <w:bottom w:val="single" w:sz="4" w:space="1" w:color="auto"/>
        </w:pBdr>
        <w:rPr>
          <w:rFonts w:ascii="PMingLiU" w:hAnsi="PMingLiU"/>
        </w:rPr>
      </w:pPr>
      <w:r>
        <w:rPr>
          <w:rFonts w:ascii="PMingLiU" w:hAnsi="PMingLiU"/>
        </w:rPr>
        <w:t xml:space="preserve">題號：0601-00152　　　</w:t>
      </w:r>
      <w:r>
        <w:rPr>
          <w:rFonts w:ascii="SMbarcode" w:eastAsia="SMbarcode" w:hAnsi="PMingLiU"/>
        </w:rPr>
        <w:t>*085606-0601-00152*</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麥當勞這個全世界最大的連鎖速食餐廳，似乎成了反全球化者的首要攻擊目標，但其實深究麥當勞的企業精神，它並不單單是將美式、速食的飲食習慣帶至全球而已，在深入各大洲各個社會角落的同時，其實也融合了不少地方特色。請問：</w:t>
      </w:r>
      <w:r w:rsidRPr="001A733A">
        <w:rPr>
          <w:rFonts w:ascii="PMingLiU" w:hAnsi="PMingLiU"/>
        </w:rPr>
        <w:br/>
      </w:r>
      <w:r w:rsidRPr="001A733A">
        <w:rPr>
          <w:rFonts w:ascii="PMingLiU" w:hAnsi="PMingLiU" w:hint="eastAsia"/>
        </w:rPr>
        <w:t>(1)麥當勞各地分店的食材運作如下：「紐西蘭的乳酪被空運到南非，烏拉圭的牛肉供應給馬來西亞，美國供應馬鈴薯給香港和日本，漢堡麵包上的芝麻則在墨西哥生產。」引號內的文字為何種現象？　(A)全球化　(B)在地化　(C)全球在地化　(D)專業化</w:t>
      </w:r>
      <w:r w:rsidRPr="001A733A">
        <w:rPr>
          <w:rFonts w:ascii="PMingLiU" w:hAnsi="PMingLiU"/>
        </w:rPr>
        <w:br/>
      </w:r>
      <w:r w:rsidRPr="001A733A">
        <w:rPr>
          <w:rFonts w:ascii="PMingLiU" w:hAnsi="PMingLiU" w:hint="eastAsia"/>
        </w:rPr>
        <w:t>(2)跨國企業布局全世界，卻也帶來許多問題造成「反全球化」，以下哪些是「反全球化」的原因？(甲)把汙染帶至他國；(乙)降低售價，使經銷商利益受損；(丙)剝削生產的勞力；(丁)減少母國就業機會；(戊)設廠於他國使母國關稅減少，經濟受損　(A)甲乙丙　(B)丙丁戊　(C)甲丙丁　(D)甲乙戊</w:t>
      </w:r>
      <w:r w:rsidRPr="001A733A">
        <w:rPr>
          <w:rFonts w:ascii="PMingLiU" w:hAnsi="PMingLiU"/>
        </w:rPr>
        <w:br/>
      </w:r>
      <w:r w:rsidRPr="001A733A">
        <w:rPr>
          <w:rFonts w:ascii="PMingLiU" w:hAnsi="PMingLiU" w:hint="eastAsia"/>
        </w:rPr>
        <w:t>(3)世界各地的麥當勞快餐店均存在不少相同之處，例如：任一麥當勞都能看見相同的運作模式、相同的餐牌、相同的套餐。我們在不同地方均能預計相同的汽水擁有相同的味道，漢堡、醬瓜、薯條大小均一，並努力向顧客保證在50秒內奉上所點的餐點，此一運作模式稱為何？　(A)企業化　(B)規格化　(C)專業化　(D)標準化</w:t>
      </w:r>
    </w:p>
    <w:p w:rsidR="001A733A" w:rsidRDefault="001A733A" w:rsidP="001A733A">
      <w:pPr>
        <w:rPr>
          <w:rFonts w:hAnsi="PMingLiU"/>
        </w:rPr>
      </w:pPr>
      <w:r>
        <w:rPr>
          <w:rFonts w:ascii="PMingLiU" w:hAnsi="PMingLiU"/>
        </w:rPr>
        <w:t>答案：</w:t>
      </w:r>
      <w:r w:rsidRPr="00EA4B79">
        <w:t>(1)</w:t>
      </w:r>
      <w:r>
        <w:rPr>
          <w:rFonts w:hint="eastAsia"/>
        </w:rPr>
        <w:t>A</w:t>
      </w:r>
      <w:r w:rsidRPr="00C7451D">
        <w:rPr>
          <w:rFonts w:hAnsi="PMingLiU"/>
        </w:rPr>
        <w:t>；</w:t>
      </w:r>
      <w:r w:rsidRPr="00EA4B79">
        <w:br/>
        <w:t>(2)</w:t>
      </w:r>
      <w:r>
        <w:rPr>
          <w:rFonts w:hint="eastAsia"/>
        </w:rPr>
        <w:t>C</w:t>
      </w:r>
      <w:r w:rsidRPr="00C7451D">
        <w:rPr>
          <w:rFonts w:hAnsi="PMingLiU"/>
        </w:rPr>
        <w:t>；</w:t>
      </w:r>
      <w:r w:rsidRPr="00EA4B79">
        <w:br/>
        <w:t>(3)</w:t>
      </w:r>
      <w:r>
        <w:rPr>
          <w:rFonts w:hint="eastAsia"/>
        </w:rPr>
        <w:t>D</w:t>
      </w:r>
      <w:r w:rsidRPr="00C7451D">
        <w:rPr>
          <w:rFonts w:hAnsi="PMingLiU"/>
        </w:rPr>
        <w:t>。</w:t>
      </w:r>
    </w:p>
    <w:p w:rsidR="001A733A" w:rsidRDefault="001A733A" w:rsidP="001A733A">
      <w:pPr>
        <w:rPr>
          <w:rFonts w:hAnsi="PMingLiU"/>
        </w:rPr>
      </w:pPr>
    </w:p>
    <w:p w:rsidR="001A733A" w:rsidRDefault="001A733A" w:rsidP="001A733A">
      <w:pPr>
        <w:pBdr>
          <w:bottom w:val="single" w:sz="4" w:space="1" w:color="auto"/>
        </w:pBdr>
        <w:rPr>
          <w:rFonts w:ascii="PMingLiU" w:hAnsi="PMingLiU"/>
        </w:rPr>
      </w:pPr>
      <w:r>
        <w:rPr>
          <w:rFonts w:ascii="PMingLiU" w:hAnsi="PMingLiU"/>
        </w:rPr>
        <w:t xml:space="preserve">題號：0601-00153　　　</w:t>
      </w:r>
      <w:r>
        <w:rPr>
          <w:rFonts w:ascii="SMbarcode" w:eastAsia="SMbarcode" w:hAnsi="PMingLiU"/>
        </w:rPr>
        <w:t>*085606-0601-00153*</w:t>
      </w:r>
      <w:r>
        <w:rPr>
          <w:rFonts w:ascii="PMingLiU" w:hAnsi="PMingLiU"/>
        </w:rPr>
        <w:t xml:space="preserve">　　　難易度：中　　　出處：指考試題</w:t>
      </w:r>
    </w:p>
    <w:p w:rsidR="001A733A" w:rsidRDefault="001A733A" w:rsidP="001A733A">
      <w:pPr>
        <w:rPr>
          <w:rFonts w:ascii="PMingLiU" w:hAnsi="PMingLiU" w:hint="eastAsia"/>
        </w:rPr>
      </w:pPr>
      <w:r w:rsidRPr="001A733A">
        <w:rPr>
          <w:rFonts w:ascii="PMingLiU" w:hAnsi="PMingLiU" w:hint="eastAsia"/>
          <w:noProof/>
          <w:kern w:val="0"/>
        </w:rPr>
        <w:t>近年來，臺灣某機車企業在印度進行投資，雖然印度的機車需求量很大，但也面臨下列幾項問題的挑戰：(甲)印度面積廣大，運輸成本高，行銷困難；(乙)英文雖然普及，但官方語言達15種之多，要深入鄉村需要印度廠商的協助；(丙)推銷成本不低，如行銷與廣告等成本都相當高；(丁)印度人有賒帳習慣，偏好消費性貸款，因此須與財務公司和銀行配合；(戊)農業占國民生產毛額的比例高，農產豐收與否會影響買氣；(己)大部分機車銷售以單一品牌專賣店為主，企業須透過印度品牌才能順利銷售機車。請問：</w:t>
      </w:r>
      <w:r w:rsidRPr="001A733A">
        <w:rPr>
          <w:rFonts w:ascii="PMingLiU" w:hAnsi="PMingLiU" w:hint="eastAsia"/>
          <w:noProof/>
          <w:kern w:val="0"/>
        </w:rPr>
        <w:br/>
      </w:r>
      <w:r w:rsidRPr="001A733A">
        <w:rPr>
          <w:rFonts w:ascii="PMingLiU" w:hAnsi="PMingLiU"/>
        </w:rPr>
        <w:t>(　　)(１)</w:t>
      </w:r>
      <w:r w:rsidRPr="001A733A">
        <w:rPr>
          <w:rFonts w:ascii="PMingLiU" w:hAnsi="PMingLiU" w:hint="eastAsia"/>
        </w:rPr>
        <w:t>該企業所面臨的挑戰中，哪幾項最能夠說明「在地化」的經營策略對跨國企業營運的重要性？　(A)甲丙丁　(B)甲己戊　(C)乙丙戊　(D)乙丁己</w:t>
      </w:r>
      <w:r w:rsidRPr="001A733A">
        <w:rPr>
          <w:rFonts w:ascii="PMingLiU" w:hAnsi="PMingLiU"/>
        </w:rPr>
        <w:br/>
      </w:r>
      <w:r w:rsidRPr="001A733A">
        <w:rPr>
          <w:rFonts w:ascii="PMingLiU" w:hAnsi="PMingLiU" w:hint="eastAsia"/>
        </w:rPr>
        <w:t>(　　)(２)該企業採取下列何種投資方式進入到印度市場，最有可能在最短的時間內，獲得企業最大的利潤？　(A)尋找合作對象，組成策略聯盟形式　(B)採取獨資方式，設立機車製造的工廠　(C)進行技術研發，提升產品附加價值　(D)發行債券募資，廣設自有品牌專賣店</w:t>
      </w:r>
    </w:p>
    <w:p w:rsidR="001A733A" w:rsidRDefault="001A733A" w:rsidP="001A733A">
      <w:r>
        <w:rPr>
          <w:rFonts w:ascii="PMingLiU" w:hAnsi="PMingLiU"/>
        </w:rPr>
        <w:t>答案：</w:t>
      </w:r>
      <w:r>
        <w:t>(</w:t>
      </w:r>
      <w:r>
        <w:rPr>
          <w:rFonts w:hint="eastAsia"/>
        </w:rPr>
        <w:t>１</w:t>
      </w:r>
      <w:r>
        <w:t>)(D)</w:t>
      </w:r>
      <w:r>
        <w:rPr>
          <w:rFonts w:hint="eastAsia"/>
        </w:rPr>
        <w:t>；</w:t>
      </w:r>
      <w:r>
        <w:t>(</w:t>
      </w:r>
      <w:r>
        <w:rPr>
          <w:rFonts w:hint="eastAsia"/>
        </w:rPr>
        <w:t>２</w:t>
      </w:r>
      <w:r>
        <w:t>)(A)</w:t>
      </w:r>
    </w:p>
    <w:p w:rsidR="001A733A" w:rsidRDefault="001A733A" w:rsidP="001A733A">
      <w:pPr>
        <w:rPr>
          <w:rFonts w:hint="eastAsia"/>
        </w:rPr>
      </w:pPr>
      <w:r>
        <w:rPr>
          <w:rFonts w:ascii="PMingLiU" w:hAnsi="PMingLiU"/>
        </w:rPr>
        <w:t>解析：</w:t>
      </w:r>
      <w:r>
        <w:t>(</w:t>
      </w:r>
      <w:r>
        <w:rPr>
          <w:rFonts w:hint="eastAsia"/>
        </w:rPr>
        <w:t>１</w:t>
      </w:r>
      <w:r>
        <w:t>)</w:t>
      </w:r>
      <w:r>
        <w:rPr>
          <w:rFonts w:hint="eastAsia"/>
        </w:rPr>
        <w:t>在地化意指</w:t>
      </w:r>
      <w:r>
        <w:rPr>
          <w:rStyle w:val="st"/>
        </w:rPr>
        <w:t>全球化之下，</w:t>
      </w:r>
      <w:r>
        <w:rPr>
          <w:rStyle w:val="st"/>
          <w:rFonts w:hint="eastAsia"/>
        </w:rPr>
        <w:t>針對</w:t>
      </w:r>
      <w:r>
        <w:rPr>
          <w:rStyle w:val="st"/>
        </w:rPr>
        <w:t>地方各自發展</w:t>
      </w:r>
      <w:r>
        <w:rPr>
          <w:rStyle w:val="st"/>
          <w:rFonts w:hint="eastAsia"/>
        </w:rPr>
        <w:t>其</w:t>
      </w:r>
      <w:r>
        <w:rPr>
          <w:rStyle w:val="st"/>
        </w:rPr>
        <w:t>區域特色</w:t>
      </w:r>
      <w:r>
        <w:rPr>
          <w:rStyle w:val="st"/>
          <w:rFonts w:hint="eastAsia"/>
        </w:rPr>
        <w:t>的現象</w:t>
      </w:r>
      <w:r>
        <w:rPr>
          <w:rStyle w:val="st"/>
        </w:rPr>
        <w:t>。</w:t>
      </w:r>
      <w:r>
        <w:rPr>
          <w:rStyle w:val="st"/>
          <w:rFonts w:hint="eastAsia"/>
        </w:rPr>
        <w:t>(</w:t>
      </w:r>
      <w:r>
        <w:rPr>
          <w:rStyle w:val="st"/>
          <w:rFonts w:hint="eastAsia"/>
        </w:rPr>
        <w:t>甲</w:t>
      </w:r>
      <w:r>
        <w:rPr>
          <w:rStyle w:val="st"/>
          <w:rFonts w:hint="eastAsia"/>
        </w:rPr>
        <w:t>)(</w:t>
      </w:r>
      <w:r>
        <w:rPr>
          <w:rStyle w:val="st"/>
          <w:rFonts w:hint="eastAsia"/>
        </w:rPr>
        <w:t>丙</w:t>
      </w:r>
      <w:r>
        <w:rPr>
          <w:rStyle w:val="st"/>
          <w:rFonts w:hint="eastAsia"/>
        </w:rPr>
        <w:t>)(</w:t>
      </w:r>
      <w:r>
        <w:rPr>
          <w:rStyle w:val="st"/>
          <w:rFonts w:hint="eastAsia"/>
        </w:rPr>
        <w:t>戊</w:t>
      </w:r>
      <w:r>
        <w:rPr>
          <w:rStyle w:val="st"/>
          <w:rFonts w:hint="eastAsia"/>
        </w:rPr>
        <w:t>)</w:t>
      </w:r>
      <w:r>
        <w:rPr>
          <w:rStyle w:val="st"/>
          <w:rFonts w:hint="eastAsia"/>
        </w:rPr>
        <w:t>並無在地化的</w:t>
      </w:r>
      <w:r>
        <w:rPr>
          <w:rFonts w:hint="eastAsia"/>
        </w:rPr>
        <w:t>涵義</w:t>
      </w:r>
      <w:r>
        <w:rPr>
          <w:rStyle w:val="st"/>
          <w:rFonts w:hint="eastAsia"/>
        </w:rPr>
        <w:t>在內，而</w:t>
      </w:r>
      <w:r>
        <w:rPr>
          <w:rStyle w:val="st"/>
          <w:rFonts w:hint="eastAsia"/>
        </w:rPr>
        <w:t>(</w:t>
      </w:r>
      <w:r>
        <w:rPr>
          <w:rStyle w:val="st"/>
          <w:rFonts w:hint="eastAsia"/>
        </w:rPr>
        <w:t>乙</w:t>
      </w:r>
      <w:r>
        <w:rPr>
          <w:rStyle w:val="st"/>
          <w:rFonts w:hint="eastAsia"/>
        </w:rPr>
        <w:t>)</w:t>
      </w:r>
      <w:r>
        <w:rPr>
          <w:rStyle w:val="st"/>
          <w:rFonts w:hint="eastAsia"/>
        </w:rPr>
        <w:t>印度當地官方語言多且複雜，</w:t>
      </w:r>
      <w:r>
        <w:rPr>
          <w:rStyle w:val="st"/>
          <w:rFonts w:hint="eastAsia"/>
        </w:rPr>
        <w:t>(</w:t>
      </w:r>
      <w:r>
        <w:rPr>
          <w:rStyle w:val="st"/>
          <w:rFonts w:hint="eastAsia"/>
        </w:rPr>
        <w:t>丁</w:t>
      </w:r>
      <w:r>
        <w:rPr>
          <w:rStyle w:val="st"/>
          <w:rFonts w:hint="eastAsia"/>
        </w:rPr>
        <w:t>)</w:t>
      </w:r>
      <w:r>
        <w:rPr>
          <w:rStyle w:val="st"/>
          <w:rFonts w:hint="eastAsia"/>
        </w:rPr>
        <w:t>又多喜賒帳、貸款，</w:t>
      </w:r>
      <w:r>
        <w:rPr>
          <w:rStyle w:val="st"/>
          <w:rFonts w:hint="eastAsia"/>
        </w:rPr>
        <w:t>(</w:t>
      </w:r>
      <w:r>
        <w:rPr>
          <w:rStyle w:val="st"/>
          <w:rFonts w:hint="eastAsia"/>
        </w:rPr>
        <w:t>己</w:t>
      </w:r>
      <w:r>
        <w:rPr>
          <w:rStyle w:val="st"/>
          <w:rFonts w:hint="eastAsia"/>
        </w:rPr>
        <w:t>)</w:t>
      </w:r>
      <w:r>
        <w:rPr>
          <w:rStyle w:val="st"/>
          <w:rFonts w:hint="eastAsia"/>
        </w:rPr>
        <w:t>喜愛挑選印度的單一品牌，因此須與當地廠商合作，建立當地品牌，並與當地銀行配合行銷為佳</w:t>
      </w:r>
      <w:r>
        <w:rPr>
          <w:rFonts w:hint="eastAsia"/>
        </w:rPr>
        <w:t>。</w:t>
      </w:r>
      <w:r>
        <w:br/>
        <w:t>(</w:t>
      </w:r>
      <w:r>
        <w:rPr>
          <w:rFonts w:hint="eastAsia"/>
        </w:rPr>
        <w:t>２</w:t>
      </w:r>
      <w:r>
        <w:t>)</w:t>
      </w:r>
      <w:r>
        <w:rPr>
          <w:rFonts w:hint="eastAsia"/>
        </w:rPr>
        <w:t>承上題，在地化既須配合</w:t>
      </w:r>
      <w:r>
        <w:rPr>
          <w:rFonts w:hint="eastAsia"/>
        </w:rPr>
        <w:t>(</w:t>
      </w:r>
      <w:r>
        <w:rPr>
          <w:rFonts w:hint="eastAsia"/>
        </w:rPr>
        <w:t>乙</w:t>
      </w:r>
      <w:r>
        <w:rPr>
          <w:rFonts w:hint="eastAsia"/>
        </w:rPr>
        <w:t>)(</w:t>
      </w:r>
      <w:r>
        <w:rPr>
          <w:rFonts w:hint="eastAsia"/>
        </w:rPr>
        <w:t>丁</w:t>
      </w:r>
      <w:r>
        <w:rPr>
          <w:rFonts w:hint="eastAsia"/>
        </w:rPr>
        <w:t>)(</w:t>
      </w:r>
      <w:r>
        <w:rPr>
          <w:rFonts w:hint="eastAsia"/>
        </w:rPr>
        <w:t>己</w:t>
      </w:r>
      <w:r>
        <w:rPr>
          <w:rFonts w:hint="eastAsia"/>
        </w:rPr>
        <w:t>)</w:t>
      </w:r>
      <w:r>
        <w:rPr>
          <w:rFonts w:hint="eastAsia"/>
        </w:rPr>
        <w:t>等策略，顯示必須與當地廠商合作才能發展，因此選</w:t>
      </w:r>
      <w:r>
        <w:t>(A)</w:t>
      </w:r>
      <w:r>
        <w:rPr>
          <w:rFonts w:hint="eastAsia"/>
        </w:rPr>
        <w:t>。</w:t>
      </w:r>
      <w:r>
        <w:rPr>
          <w:rFonts w:hint="eastAsia"/>
        </w:rPr>
        <w:t>(B)</w:t>
      </w:r>
      <w:r>
        <w:rPr>
          <w:rFonts w:hint="eastAsia"/>
        </w:rPr>
        <w:t>獨資與</w:t>
      </w:r>
      <w:r>
        <w:rPr>
          <w:rFonts w:hint="eastAsia"/>
        </w:rPr>
        <w:t>(D)</w:t>
      </w:r>
      <w:r>
        <w:rPr>
          <w:rFonts w:hint="eastAsia"/>
        </w:rPr>
        <w:t>發行債券皆無法達成在地化目標，</w:t>
      </w:r>
      <w:r>
        <w:rPr>
          <w:rFonts w:hint="eastAsia"/>
        </w:rPr>
        <w:t>(C)</w:t>
      </w:r>
      <w:r>
        <w:rPr>
          <w:rFonts w:hint="eastAsia"/>
        </w:rPr>
        <w:t>提升附加價值更使得售價提高，不利於當地市場開拓。</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0601-00154　　　</w:t>
      </w:r>
      <w:r>
        <w:rPr>
          <w:rFonts w:ascii="SMbarcode" w:eastAsia="SMbarcode" w:hAnsi="PMingLiU"/>
        </w:rPr>
        <w:t>*085606-0601-00154*</w:t>
      </w:r>
      <w:r>
        <w:rPr>
          <w:rFonts w:ascii="PMingLiU" w:hAnsi="PMingLiU"/>
        </w:rPr>
        <w:t xml:space="preserve">　　　難易度：難　　　出處：精選試題</w:t>
      </w:r>
    </w:p>
    <w:p w:rsidR="001A733A" w:rsidRDefault="001A733A" w:rsidP="001A733A">
      <w:pPr>
        <w:rPr>
          <w:rFonts w:ascii="PMingLiU" w:hAnsi="PMingLiU"/>
        </w:rPr>
      </w:pPr>
      <w:r w:rsidRPr="001A733A">
        <w:rPr>
          <w:rFonts w:ascii="PMingLiU" w:hAnsi="PMingLiU"/>
        </w:rPr>
        <w:t>「很多人常光顧麥當勞速食店，但是在印度，麥當勞不只是快速的速食店，也是吃素的素食店，為了呼應印度民眾的飲食習慣，印度麥當勞的餐點沒有牛肉，也沒有豬肉，入境隨俗的結果，讓麥當勞在經濟正起飛的印度大受歡迎。」以上是某報對麥當勞產品在印度銷售的報導。請問：</w:t>
      </w:r>
      <w:r w:rsidRPr="001A733A">
        <w:rPr>
          <w:rFonts w:ascii="PMingLiU" w:hAnsi="PMingLiU"/>
        </w:rPr>
        <w:br/>
        <w:t>(1)麥當勞產品無法在印度販賣肉類漢堡的主要影響因素是什麼？　(A)所得偏低　(B)宗教信仰　(C)政策限制　(D)印人排外。</w:t>
      </w:r>
      <w:r w:rsidRPr="001A733A">
        <w:rPr>
          <w:rFonts w:ascii="PMingLiU" w:hAnsi="PMingLiU"/>
        </w:rPr>
        <w:br/>
        <w:t>(2)麥當勞入境隨俗改賣素漢堡的情形稱為什麼？　(A)多元化　(B)全球化　(C)在地化　(D)在地區域化。</w:t>
      </w:r>
      <w:r w:rsidRPr="001A733A">
        <w:rPr>
          <w:rFonts w:ascii="PMingLiU" w:hAnsi="PMingLiU"/>
        </w:rPr>
        <w:br/>
        <w:t>(3)承上題，下列何項產品亦為上述情形的實例之一？　(A)7-11城市咖啡　(B)麥當勞米堡　(C)SONY千萬畫素手機　(D)可口健怡可樂。</w:t>
      </w:r>
      <w:r w:rsidRPr="001A733A">
        <w:rPr>
          <w:rFonts w:ascii="PMingLiU" w:hAnsi="PMingLiU"/>
        </w:rPr>
        <w:br/>
        <w:t>(4)麥當勞以肉食產品為主，在印度無法販售招牌產品，但仍進軍印度占據地盤，主要考量因素是什麼？　(A)政策　(B)原料充足　(C)勞力便宜　(D)開拓新市場。</w:t>
      </w:r>
    </w:p>
    <w:p w:rsidR="001A733A" w:rsidRDefault="001A733A" w:rsidP="001A733A">
      <w:r>
        <w:rPr>
          <w:rFonts w:ascii="PMingLiU" w:hAnsi="PMingLiU"/>
        </w:rPr>
        <w:t>答案：</w:t>
      </w:r>
      <w:r w:rsidRPr="00B638F5">
        <w:t>(1)B</w:t>
      </w:r>
      <w:r w:rsidRPr="00B638F5">
        <w:t>；</w:t>
      </w:r>
      <w:r w:rsidRPr="00B638F5">
        <w:t>(2)C</w:t>
      </w:r>
      <w:r w:rsidRPr="00B638F5">
        <w:t>；</w:t>
      </w:r>
      <w:r w:rsidRPr="00B638F5">
        <w:t>(3)B</w:t>
      </w:r>
      <w:r w:rsidRPr="00B638F5">
        <w:t>；</w:t>
      </w:r>
      <w:r w:rsidRPr="00B638F5">
        <w:t>(4)D</w:t>
      </w:r>
      <w:r w:rsidRPr="00B638F5">
        <w:t>。</w:t>
      </w:r>
    </w:p>
    <w:p w:rsidR="001A733A" w:rsidRDefault="001A733A" w:rsidP="001A733A">
      <w:r>
        <w:rPr>
          <w:rFonts w:ascii="PMingLiU" w:hAnsi="PMingLiU"/>
        </w:rPr>
        <w:t>解析：</w:t>
      </w:r>
      <w:r w:rsidRPr="00B638F5">
        <w:t>(1)</w:t>
      </w:r>
      <w:r w:rsidRPr="00B638F5">
        <w:t>印度人信奉印度教不吃牛肉，信奉伊斯蘭教（少數）不吃豬肉。</w:t>
      </w:r>
      <w:r w:rsidRPr="00B638F5">
        <w:br/>
        <w:t>(2)</w:t>
      </w:r>
      <w:r w:rsidRPr="00B638F5">
        <w:t>全球化產業結合地方特色稱做在地化。</w:t>
      </w:r>
      <w:r w:rsidRPr="00B638F5">
        <w:br/>
        <w:t>(3)</w:t>
      </w:r>
      <w:r w:rsidRPr="00B638F5">
        <w:t>米食文化為臺灣地方特色。</w:t>
      </w:r>
      <w:r w:rsidRPr="00B638F5">
        <w:br/>
        <w:t>(4)</w:t>
      </w:r>
      <w:r w:rsidRPr="00B638F5">
        <w:t>印度有</w:t>
      </w:r>
      <w:r w:rsidRPr="00B638F5">
        <w:t>11</w:t>
      </w:r>
      <w:r w:rsidRPr="00B638F5">
        <w:t>億人口，若能推出在地化產品，則能擴大市場。</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題號：0601-00155　　　</w:t>
      </w:r>
      <w:r>
        <w:rPr>
          <w:rFonts w:ascii="SMbarcode" w:eastAsia="SMbarcode" w:hAnsi="PMingLiU"/>
        </w:rPr>
        <w:t>*085606-0601-00155*</w:t>
      </w:r>
      <w:r>
        <w:rPr>
          <w:rFonts w:ascii="PMingLiU" w:hAnsi="PMingLiU"/>
        </w:rPr>
        <w:t xml:space="preserve">　　　難易度：難　　　出處：精選試題</w:t>
      </w:r>
    </w:p>
    <w:p w:rsidR="001A733A" w:rsidRDefault="001A733A" w:rsidP="001A733A">
      <w:pPr>
        <w:rPr>
          <w:rFonts w:ascii="PMingLiU" w:hAnsi="PMingLiU"/>
        </w:rPr>
      </w:pPr>
      <w:r w:rsidRPr="001A733A">
        <w:rPr>
          <w:rFonts w:ascii="PMingLiU" w:hAnsi="PMingLiU"/>
        </w:rPr>
        <w:t>附圖為世界三大股市的交易時間。請問：</w:t>
      </w:r>
      <w:r w:rsidRPr="001A733A">
        <w:rPr>
          <w:rFonts w:ascii="PMingLiU" w:hAnsi="PMingLiU"/>
        </w:rPr>
        <w:br/>
      </w:r>
      <w:r w:rsidR="00C767FA" w:rsidRPr="001A733A">
        <w:rPr>
          <w:rFonts w:ascii="PMingLiU" w:hAnsi="PMingLiU"/>
          <w:noProof/>
        </w:rPr>
        <w:drawing>
          <wp:inline distT="0" distB="0" distL="0" distR="0">
            <wp:extent cx="1704975" cy="189547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04975" cy="1895475"/>
                    </a:xfrm>
                    <a:prstGeom prst="rect">
                      <a:avLst/>
                    </a:prstGeom>
                    <a:noFill/>
                    <a:ln>
                      <a:noFill/>
                    </a:ln>
                  </pic:spPr>
                </pic:pic>
              </a:graphicData>
            </a:graphic>
          </wp:inline>
        </w:drawing>
      </w:r>
      <w:r w:rsidRPr="001A733A">
        <w:rPr>
          <w:rFonts w:ascii="PMingLiU" w:hAnsi="PMingLiU"/>
        </w:rPr>
        <w:br/>
        <w:t>(1)臺北的林先生每日上午9點必會上網觀看股市行情，此時有哪些股市已開市？　(A)甲　(B)丙　(C)甲丙　(D)乙丙。</w:t>
      </w:r>
      <w:r w:rsidRPr="001A733A">
        <w:rPr>
          <w:rFonts w:ascii="PMingLiU" w:hAnsi="PMingLiU"/>
        </w:rPr>
        <w:br/>
        <w:t>(2)依國際標準時，這三個股市開市時間先後順序為何？　(A)甲乙丙　(B)甲丙乙　(C)乙甲丙　(D)丙甲乙。</w:t>
      </w:r>
      <w:r w:rsidRPr="001A733A">
        <w:rPr>
          <w:rFonts w:ascii="PMingLiU" w:hAnsi="PMingLiU"/>
        </w:rPr>
        <w:br/>
        <w:t>(3)由附圖可知，乙極可能為哪一個城市？　(A)紐約　(B)倫敦　(C)上海　(D)東京。</w:t>
      </w:r>
    </w:p>
    <w:p w:rsidR="001A733A" w:rsidRDefault="001A733A" w:rsidP="001A733A">
      <w:r>
        <w:rPr>
          <w:rFonts w:ascii="PMingLiU" w:hAnsi="PMingLiU"/>
        </w:rPr>
        <w:t>答案：</w:t>
      </w:r>
      <w:r w:rsidRPr="00BF0576">
        <w:t>(1)B</w:t>
      </w:r>
      <w:r w:rsidRPr="00BF0576">
        <w:t>；</w:t>
      </w:r>
      <w:r w:rsidRPr="00BF0576">
        <w:t>(2)D</w:t>
      </w:r>
      <w:r w:rsidRPr="00BF0576">
        <w:t>；</w:t>
      </w:r>
      <w:r w:rsidRPr="00BF0576">
        <w:t>(3)A</w:t>
      </w:r>
      <w:r w:rsidRPr="00BF0576">
        <w:t>。</w:t>
      </w:r>
    </w:p>
    <w:p w:rsidR="001A733A" w:rsidRDefault="001A733A" w:rsidP="001A733A">
      <w:r>
        <w:rPr>
          <w:rFonts w:ascii="PMingLiU" w:hAnsi="PMingLiU"/>
        </w:rPr>
        <w:t>解析：</w:t>
      </w:r>
      <w:r w:rsidRPr="00BF0576">
        <w:t>(1)</w:t>
      </w:r>
      <w:r w:rsidRPr="00BF0576">
        <w:t>丙為東京，開市最早。</w:t>
      </w:r>
      <w:r w:rsidRPr="00BF0576">
        <w:br/>
        <w:t>(2)</w:t>
      </w:r>
      <w:r w:rsidRPr="00BF0576">
        <w:t>甲為倫敦，乙為紐約，丙為東京。</w:t>
      </w:r>
    </w:p>
    <w:p w:rsidR="001A733A" w:rsidRDefault="001A733A" w:rsidP="001A733A"/>
    <w:p w:rsidR="001A733A" w:rsidRDefault="00C767FA" w:rsidP="001A733A">
      <w:pPr>
        <w:rPr>
          <w:rFonts w:ascii="PMingLiU" w:hAnsi="PMingLiU"/>
          <w:sz w:val="24"/>
        </w:rPr>
      </w:pPr>
      <w:r>
        <w:rPr>
          <w:noProof/>
        </w:rPr>
        <w:drawing>
          <wp:anchor distT="0" distB="0" distL="114300" distR="114300" simplePos="0" relativeHeight="25165568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A733A">
        <w:rPr>
          <w:rFonts w:ascii="PMingLiU" w:hAnsi="PMingLiU"/>
          <w:sz w:val="24"/>
        </w:rPr>
        <w:t>6–1　全球化與在地化</w:t>
      </w:r>
    </w:p>
    <w:bookmarkStart w:id="12" w:name="ch6–1_非選題"/>
    <w:bookmarkStart w:id="13" w:name="_MON_1303651202"/>
    <w:bookmarkStart w:id="14" w:name="_MON_1303893137"/>
    <w:bookmarkStart w:id="15" w:name="_MON_1303904848"/>
    <w:bookmarkStart w:id="16" w:name="_MON_1303904868"/>
    <w:bookmarkEnd w:id="13"/>
    <w:bookmarkEnd w:id="14"/>
    <w:bookmarkEnd w:id="15"/>
    <w:bookmarkEnd w:id="16"/>
    <w:p w:rsidR="001A733A" w:rsidRDefault="001A733A" w:rsidP="001A733A">
      <w:r>
        <w:object w:dxaOrig="1246" w:dyaOrig="397">
          <v:shape id="_x0000_i1055" type="#_x0000_t75" style="width:62.25pt;height:20.25pt" o:ole="">
            <v:imagedata r:id="rId42" o:title=""/>
          </v:shape>
          <o:OLEObject Type="Embed" ProgID="Word.Picture.8" ShapeID="_x0000_i1055" DrawAspect="Content" ObjectID="_1764389155" r:id="rId43"/>
        </w:object>
      </w:r>
      <w:r>
        <w:t xml:space="preserve"> </w:t>
      </w:r>
      <w:bookmarkEnd w:id="12"/>
    </w:p>
    <w:p w:rsidR="001A733A" w:rsidRDefault="001A733A" w:rsidP="001A733A">
      <w:pPr>
        <w:pBdr>
          <w:bottom w:val="single" w:sz="4" w:space="1" w:color="auto"/>
        </w:pBdr>
        <w:rPr>
          <w:rFonts w:ascii="PMingLiU" w:hAnsi="PMingLiU"/>
        </w:rPr>
      </w:pPr>
      <w:r>
        <w:rPr>
          <w:rFonts w:ascii="PMingLiU" w:hAnsi="PMingLiU"/>
        </w:rPr>
        <w:t xml:space="preserve">題號：0601-00001　　　</w:t>
      </w:r>
      <w:r>
        <w:rPr>
          <w:rFonts w:ascii="SMbarcode" w:eastAsia="SMbarcode" w:hAnsi="PMingLiU"/>
        </w:rPr>
        <w:t>*085606-0601-00001*</w:t>
      </w:r>
      <w:r>
        <w:rPr>
          <w:rFonts w:ascii="PMingLiU" w:hAnsi="PMingLiU"/>
        </w:rPr>
        <w:t xml:space="preserve">　　　難易度：易　　　出處：精選試題</w:t>
      </w:r>
    </w:p>
    <w:p w:rsidR="001A733A" w:rsidRDefault="001A733A" w:rsidP="001A733A">
      <w:pPr>
        <w:rPr>
          <w:rFonts w:ascii="PMingLiU" w:hAnsi="PMingLiU" w:hint="eastAsia"/>
        </w:rPr>
      </w:pPr>
      <w:r w:rsidRPr="001A733A">
        <w:rPr>
          <w:rFonts w:ascii="PMingLiU" w:hAnsi="PMingLiU" w:hint="eastAsia"/>
        </w:rPr>
        <w:t>原本只是部分國家才會面臨的貧窮問題、酸雨問題，或是愛滋病傳染的問題。現今卻可以藉由全球化的過程，散布到世界每個角落，讓地球上的每個人皆深受傷害與影響，成為國與國之間爭擾與紛爭的問題。請問：</w:t>
      </w:r>
      <w:r w:rsidRPr="001A733A">
        <w:rPr>
          <w:rFonts w:ascii="PMingLiU" w:hAnsi="PMingLiU"/>
        </w:rPr>
        <w:br/>
      </w:r>
      <w:r w:rsidRPr="001A733A">
        <w:rPr>
          <w:rFonts w:ascii="PMingLiU" w:hAnsi="PMingLiU" w:hint="eastAsia"/>
        </w:rPr>
        <w:t>(1)這些深為全世界人們所共同關切的問題一般稱為什麼？</w:t>
      </w:r>
      <w:r w:rsidRPr="001A733A">
        <w:rPr>
          <w:rFonts w:ascii="PMingLiU" w:hAnsi="PMingLiU"/>
        </w:rPr>
        <w:br/>
      </w:r>
      <w:r w:rsidRPr="001A733A">
        <w:rPr>
          <w:rFonts w:ascii="PMingLiU" w:hAnsi="PMingLiU" w:hint="eastAsia"/>
        </w:rPr>
        <w:t>(2)請列舉其他兩種屬於這範疇的地理問題？</w:t>
      </w:r>
    </w:p>
    <w:p w:rsidR="001A733A" w:rsidRDefault="001A733A" w:rsidP="001A733A">
      <w:pPr>
        <w:rPr>
          <w:rFonts w:hint="eastAsia"/>
        </w:rPr>
      </w:pPr>
      <w:r>
        <w:rPr>
          <w:rFonts w:ascii="PMingLiU" w:hAnsi="PMingLiU" w:hint="eastAsia"/>
        </w:rPr>
        <w:t>答案：</w:t>
      </w:r>
      <w:r w:rsidRPr="00BC625F">
        <w:rPr>
          <w:rFonts w:hint="eastAsia"/>
        </w:rPr>
        <w:t>(1)</w:t>
      </w:r>
      <w:r w:rsidRPr="00BC625F">
        <w:rPr>
          <w:rFonts w:hint="eastAsia"/>
        </w:rPr>
        <w:t>全球議題；</w:t>
      </w:r>
      <w:r w:rsidRPr="00BC625F">
        <w:rPr>
          <w:rFonts w:hint="eastAsia"/>
        </w:rPr>
        <w:t>(2)</w:t>
      </w:r>
      <w:r w:rsidRPr="00BC625F">
        <w:rPr>
          <w:rFonts w:hint="eastAsia"/>
        </w:rPr>
        <w:t>基因改造食物、熱帶雨林保護議題、高油價議題、糧食問題（高原物料價格）。</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0601-00002　　　</w:t>
      </w:r>
      <w:r>
        <w:rPr>
          <w:rFonts w:ascii="SMbarcode" w:eastAsia="SMbarcode" w:hAnsi="PMingLiU"/>
        </w:rPr>
        <w:t>*085606-0601-00002*</w:t>
      </w:r>
      <w:r>
        <w:rPr>
          <w:rFonts w:ascii="PMingLiU" w:hAnsi="PMingLiU"/>
        </w:rPr>
        <w:t xml:space="preserve">　　　難易度：易　　　出處：精選試題</w:t>
      </w:r>
    </w:p>
    <w:p w:rsidR="001A733A" w:rsidRDefault="001A733A" w:rsidP="001A733A">
      <w:pPr>
        <w:rPr>
          <w:rFonts w:ascii="PMingLiU" w:hAnsi="PMingLiU" w:hint="eastAsia"/>
        </w:rPr>
      </w:pPr>
      <w:r w:rsidRPr="001A733A">
        <w:rPr>
          <w:rFonts w:ascii="PMingLiU" w:hAnsi="PMingLiU" w:hint="eastAsia"/>
        </w:rPr>
        <w:t>交通工具和技術的演進，對於世界各地的人、貨物、資訊之間的來往和交流有深遠的影響，也是促使全球化的主要因素之一。請問：運輸革新主要會造成哪兩個重要的改變，使得空間距離對於人類活動的影響逐漸降低？</w:t>
      </w:r>
    </w:p>
    <w:p w:rsidR="001A733A" w:rsidRDefault="001A733A" w:rsidP="001A733A">
      <w:pPr>
        <w:rPr>
          <w:rFonts w:hint="eastAsia"/>
        </w:rPr>
      </w:pPr>
      <w:r>
        <w:rPr>
          <w:rFonts w:ascii="PMingLiU" w:hAnsi="PMingLiU" w:hint="eastAsia"/>
        </w:rPr>
        <w:t>答案：</w:t>
      </w:r>
      <w:r w:rsidRPr="000E3074">
        <w:rPr>
          <w:rFonts w:hint="eastAsia"/>
        </w:rPr>
        <w:t>運輸時間縮短、（單位）運費下降。</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0601-00003　　　</w:t>
      </w:r>
      <w:r>
        <w:rPr>
          <w:rFonts w:ascii="SMbarcode" w:eastAsia="SMbarcode" w:hAnsi="PMingLiU"/>
        </w:rPr>
        <w:t>*085606-0601-00003*</w:t>
      </w:r>
      <w:r>
        <w:rPr>
          <w:rFonts w:ascii="PMingLiU" w:hAnsi="PMingLiU"/>
        </w:rPr>
        <w:t xml:space="preserve">　　　難易度：易　　　出處：精選試題</w:t>
      </w:r>
    </w:p>
    <w:p w:rsidR="001A733A" w:rsidRDefault="001A733A" w:rsidP="001A733A">
      <w:pPr>
        <w:rPr>
          <w:rFonts w:ascii="PMingLiU" w:hAnsi="PMingLiU" w:hint="eastAsia"/>
        </w:rPr>
      </w:pPr>
      <w:r w:rsidRPr="001A733A">
        <w:rPr>
          <w:rFonts w:ascii="PMingLiU" w:hAnsi="PMingLiU" w:hint="eastAsia"/>
        </w:rPr>
        <w:t>現今因為全球化的熱潮、跨國企業的盛行與自由貿易體系的建立，已使得全球資源、糧食的分配與環境品質產生不均的發展。一些發展較好的國家或地區成為全球的經濟核心區，而大部分非洲與部分拉丁美洲國家則成為經濟邊陲區。請問：</w:t>
      </w:r>
      <w:r w:rsidRPr="001A733A">
        <w:rPr>
          <w:rFonts w:ascii="PMingLiU" w:hAnsi="PMingLiU"/>
        </w:rPr>
        <w:br/>
      </w:r>
      <w:r w:rsidRPr="001A733A">
        <w:rPr>
          <w:rFonts w:ascii="PMingLiU" w:hAnsi="PMingLiU" w:hint="eastAsia"/>
        </w:rPr>
        <w:t>(1)在北半球的地理區中，有哪些是屬於全球經濟核心區？（請列舉二個）</w:t>
      </w:r>
      <w:r w:rsidRPr="001A733A">
        <w:rPr>
          <w:rFonts w:ascii="PMingLiU" w:hAnsi="PMingLiU"/>
        </w:rPr>
        <w:br/>
      </w:r>
      <w:r w:rsidRPr="001A733A">
        <w:rPr>
          <w:rFonts w:ascii="PMingLiU" w:hAnsi="PMingLiU" w:hint="eastAsia"/>
        </w:rPr>
        <w:t>(2)就全球的觀點來看，若依經濟發展和富裕與否來區分全世界的國家，則可以分成所謂的「北方國家」和「南方國家」。請問：所謂的「北方國家」有哪兩個國家位於南半球？</w:t>
      </w:r>
    </w:p>
    <w:p w:rsidR="001A733A" w:rsidRDefault="001A733A" w:rsidP="001A733A">
      <w:pPr>
        <w:rPr>
          <w:rFonts w:hint="eastAsia"/>
        </w:rPr>
      </w:pPr>
      <w:r>
        <w:rPr>
          <w:rFonts w:ascii="PMingLiU" w:hAnsi="PMingLiU" w:hint="eastAsia"/>
        </w:rPr>
        <w:t>答案：</w:t>
      </w:r>
      <w:r w:rsidRPr="009C2C7D">
        <w:rPr>
          <w:rFonts w:hint="eastAsia"/>
        </w:rPr>
        <w:t>(1)</w:t>
      </w:r>
      <w:r w:rsidRPr="009C2C7D">
        <w:rPr>
          <w:rFonts w:hint="eastAsia"/>
        </w:rPr>
        <w:t>北美、西歐和日本（三選二）；</w:t>
      </w:r>
      <w:r w:rsidRPr="009C2C7D">
        <w:rPr>
          <w:rFonts w:hint="eastAsia"/>
        </w:rPr>
        <w:t>(2)</w:t>
      </w:r>
      <w:r w:rsidRPr="009C2C7D">
        <w:rPr>
          <w:rFonts w:hint="eastAsia"/>
        </w:rPr>
        <w:t>紐西蘭和澳洲。</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0601-00004　　　</w:t>
      </w:r>
      <w:r>
        <w:rPr>
          <w:rFonts w:ascii="SMbarcode" w:eastAsia="SMbarcode" w:hAnsi="PMingLiU"/>
        </w:rPr>
        <w:t>*085606-0601-00004*</w:t>
      </w:r>
      <w:r>
        <w:rPr>
          <w:rFonts w:ascii="PMingLiU" w:hAnsi="PMingLiU"/>
        </w:rPr>
        <w:t xml:space="preserve">　　　難易度：易　　　出處：精選試題</w:t>
      </w:r>
    </w:p>
    <w:p w:rsidR="001A733A" w:rsidRDefault="001A733A" w:rsidP="001A733A">
      <w:pPr>
        <w:rPr>
          <w:rFonts w:ascii="PMingLiU" w:hAnsi="PMingLiU" w:hint="eastAsia"/>
        </w:rPr>
      </w:pPr>
      <w:r w:rsidRPr="001A733A">
        <w:rPr>
          <w:rFonts w:ascii="PMingLiU" w:hAnsi="PMingLiU" w:hint="eastAsia"/>
        </w:rPr>
        <w:t>王建民帶動棒球熱潮，臺灣人民觀看美國職棒比賽蔚為風潮，儼如美國職棒市場擴及臺灣。請問：在紐約的許多人因為王建民的關係，更了解臺灣這個地方，此種現象較適宜詮釋哪一種文化的作用方式？</w:t>
      </w:r>
    </w:p>
    <w:p w:rsidR="001A733A" w:rsidRDefault="001A733A" w:rsidP="001A733A">
      <w:pPr>
        <w:rPr>
          <w:rFonts w:hint="eastAsia"/>
        </w:rPr>
      </w:pPr>
      <w:r>
        <w:rPr>
          <w:rFonts w:ascii="PMingLiU" w:hAnsi="PMingLiU" w:hint="eastAsia"/>
        </w:rPr>
        <w:t>答案：</w:t>
      </w:r>
      <w:r w:rsidRPr="00E70F78">
        <w:rPr>
          <w:rFonts w:hint="eastAsia"/>
        </w:rPr>
        <w:t>全球在地化。</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0601-00005　　　</w:t>
      </w:r>
      <w:r>
        <w:rPr>
          <w:rFonts w:ascii="SMbarcode" w:eastAsia="SMbarcode" w:hAnsi="PMingLiU"/>
        </w:rPr>
        <w:t>*085606-0601-00005*</w:t>
      </w:r>
      <w:r>
        <w:rPr>
          <w:rFonts w:ascii="PMingLiU" w:hAnsi="PMingLiU"/>
        </w:rPr>
        <w:t xml:space="preserve">　　　難易度：中　　　出處：精選試題</w:t>
      </w:r>
    </w:p>
    <w:p w:rsidR="001A733A" w:rsidRDefault="001A733A" w:rsidP="001A733A">
      <w:pPr>
        <w:rPr>
          <w:rFonts w:ascii="PMingLiU" w:hAnsi="PMingLiU" w:hint="eastAsia"/>
        </w:rPr>
      </w:pPr>
      <w:r w:rsidRPr="001A733A">
        <w:rPr>
          <w:rFonts w:ascii="PMingLiU" w:hAnsi="PMingLiU" w:hint="eastAsia"/>
        </w:rPr>
        <w:t>全球化對世界的影響是不均質的，若將全球化之後的地球劃分為：(甲)快速變遷的世界與(乙)緩慢改變的世界兩種。請判斷下列五項特色分別屬於哪一類？</w:t>
      </w:r>
      <w:r w:rsidRPr="001A733A">
        <w:rPr>
          <w:rFonts w:ascii="PMingLiU" w:hAnsi="PMingLiU"/>
        </w:rPr>
        <w:br/>
      </w:r>
      <w:r w:rsidRPr="001A733A">
        <w:rPr>
          <w:rFonts w:ascii="PMingLiU" w:hAnsi="PMingLiU" w:hint="eastAsia"/>
        </w:rPr>
        <w:t>(1)英國工業老化區。</w:t>
      </w:r>
      <w:r w:rsidRPr="001A733A">
        <w:rPr>
          <w:rFonts w:ascii="PMingLiU" w:hAnsi="PMingLiU"/>
        </w:rPr>
        <w:br/>
      </w:r>
      <w:r w:rsidRPr="001A733A">
        <w:rPr>
          <w:rFonts w:ascii="PMingLiU" w:hAnsi="PMingLiU" w:hint="eastAsia"/>
        </w:rPr>
        <w:t>(2)日本傳統農村。</w:t>
      </w:r>
      <w:r w:rsidRPr="001A733A">
        <w:rPr>
          <w:rFonts w:ascii="PMingLiU" w:hAnsi="PMingLiU"/>
        </w:rPr>
        <w:br/>
      </w:r>
      <w:r w:rsidRPr="001A733A">
        <w:rPr>
          <w:rFonts w:ascii="PMingLiU" w:hAnsi="PMingLiU" w:hint="eastAsia"/>
        </w:rPr>
        <w:t>(3)美國東北都會帶。</w:t>
      </w:r>
      <w:r w:rsidRPr="001A733A">
        <w:rPr>
          <w:rFonts w:ascii="PMingLiU" w:hAnsi="PMingLiU"/>
        </w:rPr>
        <w:br/>
      </w:r>
      <w:r w:rsidRPr="001A733A">
        <w:rPr>
          <w:rFonts w:ascii="PMingLiU" w:hAnsi="PMingLiU" w:hint="eastAsia"/>
        </w:rPr>
        <w:t>(4)中國長三角區。</w:t>
      </w:r>
      <w:r w:rsidRPr="001A733A">
        <w:rPr>
          <w:rFonts w:ascii="PMingLiU" w:hAnsi="PMingLiU"/>
        </w:rPr>
        <w:br/>
      </w:r>
      <w:r w:rsidRPr="001A733A">
        <w:rPr>
          <w:rFonts w:ascii="PMingLiU" w:hAnsi="PMingLiU" w:hint="eastAsia"/>
        </w:rPr>
        <w:t>(5)義大利南部貧民區。</w:t>
      </w:r>
    </w:p>
    <w:p w:rsidR="001A733A" w:rsidRDefault="001A733A" w:rsidP="001A733A">
      <w:pPr>
        <w:rPr>
          <w:rFonts w:hint="eastAsia"/>
        </w:rPr>
      </w:pPr>
      <w:r>
        <w:rPr>
          <w:rFonts w:ascii="PMingLiU" w:hAnsi="PMingLiU" w:hint="eastAsia"/>
        </w:rPr>
        <w:t>答案：</w:t>
      </w:r>
      <w:r w:rsidRPr="00127AAA">
        <w:rPr>
          <w:rFonts w:hint="eastAsia"/>
        </w:rPr>
        <w:t>(1)</w:t>
      </w:r>
      <w:r w:rsidRPr="00127AAA">
        <w:rPr>
          <w:rFonts w:hint="eastAsia"/>
        </w:rPr>
        <w:t>乙；</w:t>
      </w:r>
      <w:r w:rsidRPr="00127AAA">
        <w:rPr>
          <w:rFonts w:hint="eastAsia"/>
        </w:rPr>
        <w:t>(2)</w:t>
      </w:r>
      <w:r w:rsidRPr="00127AAA">
        <w:rPr>
          <w:rFonts w:hint="eastAsia"/>
        </w:rPr>
        <w:t>乙；</w:t>
      </w:r>
      <w:r w:rsidRPr="00127AAA">
        <w:rPr>
          <w:rFonts w:hint="eastAsia"/>
        </w:rPr>
        <w:t>(3)</w:t>
      </w:r>
      <w:r w:rsidRPr="00127AAA">
        <w:rPr>
          <w:rFonts w:hint="eastAsia"/>
        </w:rPr>
        <w:t>甲；</w:t>
      </w:r>
      <w:r w:rsidRPr="00127AAA">
        <w:rPr>
          <w:rFonts w:hint="eastAsia"/>
        </w:rPr>
        <w:t>(4)</w:t>
      </w:r>
      <w:r w:rsidRPr="00127AAA">
        <w:rPr>
          <w:rFonts w:hint="eastAsia"/>
        </w:rPr>
        <w:t>甲；</w:t>
      </w:r>
      <w:r w:rsidRPr="00127AAA">
        <w:rPr>
          <w:rFonts w:hint="eastAsia"/>
        </w:rPr>
        <w:t>(5)</w:t>
      </w:r>
      <w:r w:rsidRPr="00127AAA">
        <w:rPr>
          <w:rFonts w:hint="eastAsia"/>
        </w:rPr>
        <w:t>乙。</w:t>
      </w:r>
    </w:p>
    <w:p w:rsidR="001A733A" w:rsidRDefault="001A733A" w:rsidP="001A733A">
      <w:pPr>
        <w:rPr>
          <w:rFonts w:hint="eastAsia"/>
        </w:rPr>
      </w:pPr>
      <w:r>
        <w:rPr>
          <w:rFonts w:ascii="PMingLiU" w:hAnsi="PMingLiU" w:hint="eastAsia"/>
        </w:rPr>
        <w:t>解析：</w:t>
      </w:r>
      <w:r w:rsidRPr="00127AAA">
        <w:rPr>
          <w:rFonts w:hint="eastAsia"/>
        </w:rPr>
        <w:t>(3)</w:t>
      </w:r>
      <w:r w:rsidRPr="00127AAA">
        <w:rPr>
          <w:rFonts w:hint="eastAsia"/>
        </w:rPr>
        <w:t>甲指的是跨國企業做為生產與消費的地區。</w:t>
      </w:r>
      <w:r w:rsidRPr="00127AAA">
        <w:br/>
      </w:r>
      <w:r w:rsidRPr="00127AAA">
        <w:rPr>
          <w:rFonts w:hint="eastAsia"/>
        </w:rPr>
        <w:t>(4)</w:t>
      </w:r>
      <w:r w:rsidRPr="00127AAA">
        <w:rPr>
          <w:rFonts w:hint="eastAsia"/>
        </w:rPr>
        <w:t>即長江三角洲區。</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0601-00006　　　</w:t>
      </w:r>
      <w:r>
        <w:rPr>
          <w:rFonts w:ascii="SMbarcode" w:eastAsia="SMbarcode" w:hAnsi="PMingLiU"/>
        </w:rPr>
        <w:t>*085606-0601-00006*</w:t>
      </w:r>
      <w:r>
        <w:rPr>
          <w:rFonts w:ascii="PMingLiU" w:hAnsi="PMingLiU"/>
        </w:rPr>
        <w:t xml:space="preserve">　　　難易度：中　　　出處：精選試題</w:t>
      </w:r>
    </w:p>
    <w:p w:rsidR="001A733A" w:rsidRDefault="001A733A" w:rsidP="001A733A">
      <w:pPr>
        <w:rPr>
          <w:rFonts w:ascii="PMingLiU" w:hAnsi="PMingLiU" w:hint="eastAsia"/>
        </w:rPr>
      </w:pPr>
      <w:r w:rsidRPr="001A733A">
        <w:rPr>
          <w:rFonts w:ascii="PMingLiU" w:hAnsi="PMingLiU" w:hint="eastAsia"/>
        </w:rPr>
        <w:t>全球化現象改變了全球的經濟活動，但全球化對世界各地的影響是不均質的，若將世界分為：(A)歐洲；(B)非洲；(C)北美洲；(D)中南美洲；(E)亞洲；(F)紐澳等六區域。請問：</w:t>
      </w:r>
      <w:r w:rsidRPr="001A733A">
        <w:rPr>
          <w:rFonts w:ascii="PMingLiU" w:hAnsi="PMingLiU"/>
        </w:rPr>
        <w:br/>
        <w:t>(1)</w:t>
      </w:r>
      <w:r w:rsidRPr="001A733A">
        <w:rPr>
          <w:rFonts w:ascii="PMingLiU" w:hAnsi="PMingLiU" w:hint="eastAsia"/>
        </w:rPr>
        <w:t>哪一區域的網路使用比例最低？</w:t>
      </w:r>
      <w:r w:rsidRPr="001A733A">
        <w:rPr>
          <w:rFonts w:ascii="PMingLiU" w:hAnsi="PMingLiU"/>
        </w:rPr>
        <w:br/>
        <w:t>(2)</w:t>
      </w:r>
      <w:r w:rsidRPr="001A733A">
        <w:rPr>
          <w:rFonts w:ascii="PMingLiU" w:hAnsi="PMingLiU" w:hint="eastAsia"/>
        </w:rPr>
        <w:t>哪三個區域可視為經濟核心區？</w:t>
      </w:r>
      <w:r w:rsidRPr="001A733A">
        <w:rPr>
          <w:rFonts w:ascii="PMingLiU" w:hAnsi="PMingLiU"/>
        </w:rPr>
        <w:br/>
        <w:t>(3)</w:t>
      </w:r>
      <w:r w:rsidRPr="001A733A">
        <w:rPr>
          <w:rFonts w:ascii="PMingLiU" w:hAnsi="PMingLiU" w:hint="eastAsia"/>
        </w:rPr>
        <w:t>哪一區域最貧窮？</w:t>
      </w:r>
      <w:r w:rsidRPr="001A733A">
        <w:rPr>
          <w:rFonts w:ascii="PMingLiU" w:hAnsi="PMingLiU"/>
        </w:rPr>
        <w:br/>
        <w:t>(4)</w:t>
      </w:r>
      <w:r w:rsidRPr="001A733A">
        <w:rPr>
          <w:rFonts w:ascii="PMingLiU" w:hAnsi="PMingLiU" w:hint="eastAsia"/>
        </w:rPr>
        <w:t>亞洲最富裕進步的核心國為哪一個國家？</w:t>
      </w:r>
      <w:r w:rsidRPr="001A733A">
        <w:rPr>
          <w:rFonts w:ascii="PMingLiU" w:hAnsi="PMingLiU"/>
        </w:rPr>
        <w:br/>
        <w:t>(5)</w:t>
      </w:r>
      <w:r w:rsidRPr="001A733A">
        <w:rPr>
          <w:rFonts w:ascii="PMingLiU" w:hAnsi="PMingLiU" w:hint="eastAsia"/>
        </w:rPr>
        <w:t>全球化對各區域間最大的負面影響為何？</w:t>
      </w:r>
    </w:p>
    <w:p w:rsidR="001A733A" w:rsidRDefault="001A733A" w:rsidP="001A733A">
      <w:pPr>
        <w:rPr>
          <w:rFonts w:hint="eastAsia"/>
        </w:rPr>
      </w:pPr>
      <w:r>
        <w:rPr>
          <w:rFonts w:ascii="PMingLiU" w:hAnsi="PMingLiU" w:hint="eastAsia"/>
        </w:rPr>
        <w:t>答案：</w:t>
      </w:r>
      <w:r w:rsidRPr="00D859C9">
        <w:rPr>
          <w:rFonts w:hint="eastAsia"/>
        </w:rPr>
        <w:t>(1)B</w:t>
      </w:r>
      <w:r w:rsidRPr="00D859C9">
        <w:rPr>
          <w:rFonts w:hint="eastAsia"/>
        </w:rPr>
        <w:t>；</w:t>
      </w:r>
      <w:r w:rsidRPr="00D859C9">
        <w:rPr>
          <w:rFonts w:hint="eastAsia"/>
        </w:rPr>
        <w:t>(2)ACF</w:t>
      </w:r>
      <w:r w:rsidRPr="00D859C9">
        <w:rPr>
          <w:rFonts w:hint="eastAsia"/>
        </w:rPr>
        <w:t>；</w:t>
      </w:r>
      <w:r w:rsidRPr="00D859C9">
        <w:rPr>
          <w:rFonts w:hint="eastAsia"/>
        </w:rPr>
        <w:t>(3)B</w:t>
      </w:r>
      <w:r w:rsidRPr="00D859C9">
        <w:rPr>
          <w:rFonts w:hint="eastAsia"/>
        </w:rPr>
        <w:t>；</w:t>
      </w:r>
      <w:r w:rsidRPr="00D859C9">
        <w:rPr>
          <w:rFonts w:hint="eastAsia"/>
        </w:rPr>
        <w:t>(4)</w:t>
      </w:r>
      <w:r w:rsidRPr="00D859C9">
        <w:rPr>
          <w:rFonts w:hint="eastAsia"/>
        </w:rPr>
        <w:t>日本；</w:t>
      </w:r>
      <w:r w:rsidRPr="00D859C9">
        <w:rPr>
          <w:rFonts w:hint="eastAsia"/>
        </w:rPr>
        <w:t>(5)</w:t>
      </w:r>
      <w:r w:rsidRPr="00D859C9">
        <w:rPr>
          <w:rFonts w:hint="eastAsia"/>
        </w:rPr>
        <w:t>擴大貧富差距。</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0601-00007　　　</w:t>
      </w:r>
      <w:r>
        <w:rPr>
          <w:rFonts w:ascii="SMbarcode" w:eastAsia="SMbarcode" w:hAnsi="PMingLiU"/>
        </w:rPr>
        <w:t>*085606-0601-00007*</w:t>
      </w:r>
      <w:r>
        <w:rPr>
          <w:rFonts w:ascii="PMingLiU" w:hAnsi="PMingLiU"/>
        </w:rPr>
        <w:t xml:space="preserve">　　　難易度：中　　　出處：精選試題</w:t>
      </w:r>
    </w:p>
    <w:p w:rsidR="001A733A" w:rsidRDefault="001A733A" w:rsidP="001A733A">
      <w:pPr>
        <w:rPr>
          <w:rFonts w:ascii="PMingLiU" w:hAnsi="PMingLiU" w:hint="eastAsia"/>
        </w:rPr>
      </w:pPr>
      <w:r w:rsidRPr="001A733A">
        <w:rPr>
          <w:rFonts w:ascii="PMingLiU" w:hAnsi="PMingLiU" w:hint="eastAsia"/>
        </w:rPr>
        <w:t>現今藉由全球化的過程，一些原本只存在局部國家的問題，常常會擴及影響到整個世界，這些問題我們稱之為「全球議題」。請問：</w:t>
      </w:r>
      <w:r w:rsidRPr="001A733A">
        <w:rPr>
          <w:rFonts w:ascii="PMingLiU" w:hAnsi="PMingLiU"/>
        </w:rPr>
        <w:br/>
      </w:r>
      <w:r w:rsidRPr="001A733A">
        <w:rPr>
          <w:rFonts w:ascii="PMingLiU" w:hAnsi="PMingLiU" w:hint="eastAsia"/>
        </w:rPr>
        <w:t>(1)西非的奈及利亞是非洲人口最多的國家，但其近年來的內政局勢常屬於動亂狀況。請問：奈及利亞的動亂最容易加深哪一個全球議題的嚴重性？</w:t>
      </w:r>
      <w:r w:rsidRPr="001A733A">
        <w:rPr>
          <w:rFonts w:ascii="PMingLiU" w:hAnsi="PMingLiU"/>
        </w:rPr>
        <w:br/>
      </w:r>
      <w:r w:rsidRPr="001A733A">
        <w:rPr>
          <w:rFonts w:ascii="PMingLiU" w:hAnsi="PMingLiU" w:hint="eastAsia"/>
        </w:rPr>
        <w:t>(2)近一兩年來，美國的景氣大幅的衰落，美元兌換歐元的比率，也從早期最好的時期（1美元約兌換1.2歐元），變成2008年時，1歐元兌換1.6美元，在在顯示美國的景氣問題嚴重，並且連帶影響到全世界的景氣發展。請問：這波美國景氣的下降和何者最有關係？</w:t>
      </w:r>
    </w:p>
    <w:p w:rsidR="001A733A" w:rsidRDefault="001A733A" w:rsidP="001A733A">
      <w:pPr>
        <w:rPr>
          <w:rFonts w:hint="eastAsia"/>
        </w:rPr>
      </w:pPr>
      <w:r>
        <w:rPr>
          <w:rFonts w:ascii="PMingLiU" w:hAnsi="PMingLiU" w:hint="eastAsia"/>
        </w:rPr>
        <w:t>答案：</w:t>
      </w:r>
      <w:r w:rsidRPr="000C1EB5">
        <w:rPr>
          <w:rFonts w:hint="eastAsia"/>
        </w:rPr>
        <w:t>(1)</w:t>
      </w:r>
      <w:r w:rsidRPr="000C1EB5">
        <w:rPr>
          <w:rFonts w:hint="eastAsia"/>
        </w:rPr>
        <w:t>高油價時代或石油短缺</w:t>
      </w:r>
      <w:r w:rsidRPr="000C1EB5">
        <w:t>；</w:t>
      </w:r>
      <w:r w:rsidRPr="000C1EB5">
        <w:rPr>
          <w:rFonts w:hint="eastAsia"/>
        </w:rPr>
        <w:t>(2)</w:t>
      </w:r>
      <w:r w:rsidRPr="000C1EB5">
        <w:rPr>
          <w:rFonts w:hint="eastAsia"/>
        </w:rPr>
        <w:t>次級房貸。</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0601-00008　　　</w:t>
      </w:r>
      <w:r>
        <w:rPr>
          <w:rFonts w:ascii="SMbarcode" w:eastAsia="SMbarcode" w:hAnsi="PMingLiU"/>
        </w:rPr>
        <w:t>*085606-0601-00008*</w:t>
      </w:r>
      <w:r>
        <w:rPr>
          <w:rFonts w:ascii="PMingLiU" w:hAnsi="PMingLiU"/>
        </w:rPr>
        <w:t xml:space="preserve">　　　難易度：中　　　出處：精選試題</w:t>
      </w:r>
    </w:p>
    <w:p w:rsidR="001A733A" w:rsidRDefault="001A733A" w:rsidP="001A733A">
      <w:pPr>
        <w:rPr>
          <w:rFonts w:ascii="PMingLiU" w:hAnsi="PMingLiU" w:hint="eastAsia"/>
        </w:rPr>
      </w:pPr>
      <w:r w:rsidRPr="001A733A">
        <w:rPr>
          <w:rFonts w:ascii="PMingLiU" w:hAnsi="PMingLiU" w:hint="eastAsia"/>
        </w:rPr>
        <w:t>下列哪些屬於「全球在地化」的描述？(甲)麥當勞在臺灣推出米漢堡；(乙)丹丹漢堡在臺灣南部有多家分店，除了販賣漢堡炸雞之外，還有傳統的麵線糊等食物；(丙)愛爾蘭的舞王以踢踏舞上身保持直立挺拔，腳步以小腿動作為主，充滿跳躍性、活潑的舞蹈廣受世界人士學習；(丁)九份芋圓的鄉土產業。</w:t>
      </w:r>
    </w:p>
    <w:p w:rsidR="001A733A" w:rsidRDefault="001A733A" w:rsidP="001A733A">
      <w:pPr>
        <w:rPr>
          <w:rFonts w:hint="eastAsia"/>
        </w:rPr>
      </w:pPr>
      <w:r>
        <w:rPr>
          <w:rFonts w:ascii="PMingLiU" w:hAnsi="PMingLiU" w:hint="eastAsia"/>
        </w:rPr>
        <w:t>答案：</w:t>
      </w:r>
      <w:r w:rsidRPr="00430831">
        <w:rPr>
          <w:rFonts w:hint="eastAsia"/>
        </w:rPr>
        <w:t>甲、丙。</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0601-00009　　　</w:t>
      </w:r>
      <w:r>
        <w:rPr>
          <w:rFonts w:ascii="SMbarcode" w:eastAsia="SMbarcode" w:hAnsi="PMingLiU"/>
        </w:rPr>
        <w:t>*085606-0601-00009*</w:t>
      </w:r>
      <w:r>
        <w:rPr>
          <w:rFonts w:ascii="PMingLiU" w:hAnsi="PMingLiU"/>
        </w:rPr>
        <w:t xml:space="preserve">　　　難易度：中　　　出處：精選試題</w:t>
      </w:r>
    </w:p>
    <w:p w:rsidR="001A733A" w:rsidRDefault="001A733A" w:rsidP="001A733A">
      <w:pPr>
        <w:rPr>
          <w:rFonts w:ascii="PMingLiU" w:hAnsi="PMingLiU" w:hint="eastAsia"/>
        </w:rPr>
      </w:pPr>
      <w:r w:rsidRPr="001A733A">
        <w:rPr>
          <w:rFonts w:ascii="PMingLiU" w:hAnsi="PMingLiU" w:hint="eastAsia"/>
        </w:rPr>
        <w:t>在地化又稱本土化，是對全球化的回應，地區、國家或社區反應全球化所採取的方式不盡然相同，各地方皆須特意維護其文化特色，如新北市平溪仍維持著古樸的街道。</w:t>
      </w:r>
      <w:r w:rsidRPr="001A733A">
        <w:rPr>
          <w:rFonts w:ascii="PMingLiU" w:hAnsi="PMingLiU"/>
        </w:rPr>
        <w:t>請問：</w:t>
      </w:r>
      <w:r w:rsidRPr="001A733A">
        <w:rPr>
          <w:rFonts w:ascii="PMingLiU" w:hAnsi="PMingLiU"/>
        </w:rPr>
        <w:br/>
        <w:t>(1)</w:t>
      </w:r>
      <w:r w:rsidRPr="001A733A">
        <w:rPr>
          <w:rFonts w:ascii="PMingLiU" w:hAnsi="PMingLiU" w:hint="eastAsia"/>
        </w:rPr>
        <w:t>平溪在地特色商店的經營者多為何種身分</w:t>
      </w:r>
      <w:r w:rsidRPr="001A733A">
        <w:rPr>
          <w:rFonts w:ascii="PMingLiU" w:hAnsi="PMingLiU"/>
        </w:rPr>
        <w:t>？</w:t>
      </w:r>
      <w:r w:rsidRPr="001A733A">
        <w:rPr>
          <w:rFonts w:ascii="PMingLiU" w:hAnsi="PMingLiU" w:hint="eastAsia"/>
        </w:rPr>
        <w:br/>
      </w:r>
      <w:r w:rsidRPr="001A733A">
        <w:rPr>
          <w:rFonts w:ascii="PMingLiU" w:hAnsi="PMingLiU"/>
        </w:rPr>
        <w:t>(2)</w:t>
      </w:r>
      <w:r w:rsidRPr="001A733A">
        <w:rPr>
          <w:rFonts w:ascii="PMingLiU" w:hAnsi="PMingLiU" w:hint="eastAsia"/>
        </w:rPr>
        <w:t>平溪在地特色商店販售的商品除了斗笠、豆餅、糖果，還有何種特色商品，每年都有舉辦相關慶典，凸顯在地特色？</w:t>
      </w:r>
      <w:r w:rsidRPr="001A733A">
        <w:rPr>
          <w:rFonts w:ascii="PMingLiU" w:hAnsi="PMingLiU"/>
        </w:rPr>
        <w:br/>
        <w:t>(3)</w:t>
      </w:r>
      <w:r w:rsidRPr="001A733A">
        <w:rPr>
          <w:rFonts w:ascii="PMingLiU" w:hAnsi="PMingLiU" w:hint="eastAsia"/>
        </w:rPr>
        <w:t>由平溪的在地化回應的過程，是何種空間營造的最佳範例？</w:t>
      </w:r>
    </w:p>
    <w:p w:rsidR="001A733A" w:rsidRDefault="001A733A" w:rsidP="001A733A">
      <w:r>
        <w:rPr>
          <w:rFonts w:ascii="PMingLiU" w:hAnsi="PMingLiU"/>
        </w:rPr>
        <w:t>答案：</w:t>
      </w:r>
      <w:r w:rsidRPr="006C67AF">
        <w:t>(1)</w:t>
      </w:r>
      <w:r w:rsidRPr="006C67AF">
        <w:rPr>
          <w:rFonts w:hint="eastAsia"/>
        </w:rPr>
        <w:t>長者</w:t>
      </w:r>
      <w:r w:rsidRPr="006C67AF">
        <w:t>；</w:t>
      </w:r>
      <w:r w:rsidRPr="006C67AF">
        <w:t>(2)</w:t>
      </w:r>
      <w:r w:rsidRPr="006C67AF">
        <w:rPr>
          <w:rFonts w:hint="eastAsia"/>
        </w:rPr>
        <w:t>天燈</w:t>
      </w:r>
      <w:r w:rsidRPr="006C67AF">
        <w:t>；</w:t>
      </w:r>
      <w:r w:rsidRPr="006C67AF">
        <w:t>(3)</w:t>
      </w:r>
      <w:r w:rsidRPr="006C67AF">
        <w:rPr>
          <w:rFonts w:hint="eastAsia"/>
        </w:rPr>
        <w:t>社區總體營造</w:t>
      </w:r>
      <w:r w:rsidRPr="006C67AF">
        <w:t>。</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題號：0601-00010　　　</w:t>
      </w:r>
      <w:r>
        <w:rPr>
          <w:rFonts w:ascii="SMbarcode" w:eastAsia="SMbarcode" w:hAnsi="PMingLiU"/>
        </w:rPr>
        <w:t>*085606-0601-00010*</w:t>
      </w:r>
      <w:r>
        <w:rPr>
          <w:rFonts w:ascii="PMingLiU" w:hAnsi="PMingLiU"/>
        </w:rPr>
        <w:t xml:space="preserve">　　　難易度：中　　　出處：精選試題</w:t>
      </w:r>
    </w:p>
    <w:p w:rsidR="001A733A" w:rsidRDefault="001A733A" w:rsidP="001A733A">
      <w:pPr>
        <w:rPr>
          <w:rFonts w:ascii="PMingLiU" w:hAnsi="PMingLiU" w:hint="eastAsia"/>
        </w:rPr>
      </w:pPr>
      <w:r w:rsidRPr="001A733A">
        <w:rPr>
          <w:rFonts w:ascii="PMingLiU" w:hAnsi="PMingLiU" w:hint="eastAsia"/>
        </w:rPr>
        <w:t>全球化是指全球關聯不斷增強，人類生活在全球規模的基礎上發展及全球意識的崛起，導致國與國之間在政治、經濟貿易上互相依存。請問：</w:t>
      </w:r>
      <w:r w:rsidRPr="001A733A">
        <w:rPr>
          <w:rFonts w:ascii="PMingLiU" w:hAnsi="PMingLiU" w:hint="eastAsia"/>
        </w:rPr>
        <w:br/>
        <w:t>(1)</w:t>
      </w:r>
      <w:r w:rsidRPr="001A733A">
        <w:rPr>
          <w:rFonts w:ascii="PMingLiU" w:hAnsi="PMingLiU"/>
        </w:rPr>
        <w:t>1960</w:t>
      </w:r>
      <w:r w:rsidRPr="001A733A">
        <w:rPr>
          <w:rFonts w:ascii="PMingLiU" w:hAnsi="PMingLiU" w:hint="eastAsia"/>
        </w:rPr>
        <w:t>年代加拿大哲學及教育學家麥克路漢首先採用哪個名詞來說明因運輸革新導致人類活動的範圍逐漸擴展到全球？</w:t>
      </w:r>
      <w:r w:rsidRPr="001A733A">
        <w:rPr>
          <w:rFonts w:ascii="PMingLiU" w:hAnsi="PMingLiU" w:hint="eastAsia"/>
        </w:rPr>
        <w:br/>
        <w:t>(2)什麼原因使我們可以立即知曉發生於全球各地的事件？</w:t>
      </w:r>
      <w:r w:rsidRPr="001A733A">
        <w:rPr>
          <w:rFonts w:ascii="PMingLiU" w:hAnsi="PMingLiU"/>
        </w:rPr>
        <w:br/>
      </w:r>
      <w:r w:rsidRPr="001A733A">
        <w:rPr>
          <w:rFonts w:ascii="PMingLiU" w:hAnsi="PMingLiU" w:hint="eastAsia"/>
        </w:rPr>
        <w:t>(3)全球化有哪兩種意涵？</w:t>
      </w:r>
    </w:p>
    <w:p w:rsidR="001A733A" w:rsidRDefault="001A733A" w:rsidP="001A733A">
      <w:pPr>
        <w:rPr>
          <w:rFonts w:hint="eastAsia"/>
        </w:rPr>
      </w:pPr>
      <w:r>
        <w:rPr>
          <w:rFonts w:ascii="PMingLiU" w:hAnsi="PMingLiU" w:hint="eastAsia"/>
        </w:rPr>
        <w:t>答案：</w:t>
      </w:r>
      <w:r>
        <w:rPr>
          <w:rFonts w:hint="eastAsia"/>
        </w:rPr>
        <w:t>(1)</w:t>
      </w:r>
      <w:r w:rsidRPr="001D3D56">
        <w:rPr>
          <w:rFonts w:hint="eastAsia"/>
        </w:rPr>
        <w:t>地球村</w:t>
      </w:r>
      <w:r>
        <w:rPr>
          <w:rFonts w:hint="eastAsia"/>
        </w:rPr>
        <w:t>。</w:t>
      </w:r>
      <w:r>
        <w:rPr>
          <w:rFonts w:hint="eastAsia"/>
        </w:rPr>
        <w:br/>
        <w:t>(2)</w:t>
      </w:r>
      <w:r w:rsidRPr="001D3D56">
        <w:rPr>
          <w:rFonts w:hint="eastAsia"/>
        </w:rPr>
        <w:t>衛星影像的傳輸</w:t>
      </w:r>
      <w:r>
        <w:rPr>
          <w:rFonts w:hint="eastAsia"/>
        </w:rPr>
        <w:t>、</w:t>
      </w:r>
      <w:r w:rsidRPr="001D3D56">
        <w:rPr>
          <w:rFonts w:hint="eastAsia"/>
        </w:rPr>
        <w:t>網際網路的便捷</w:t>
      </w:r>
      <w:r>
        <w:rPr>
          <w:rFonts w:hint="eastAsia"/>
        </w:rPr>
        <w:t>。</w:t>
      </w:r>
      <w:r>
        <w:rPr>
          <w:rFonts w:hint="eastAsia"/>
        </w:rPr>
        <w:br/>
        <w:t>(3)</w:t>
      </w:r>
      <w:r w:rsidRPr="00097205">
        <w:rPr>
          <w:rFonts w:hint="eastAsia"/>
        </w:rPr>
        <w:t>強調空間範圍的逐漸擴大；在同一空間範圍中，人類活動的相互影響與依賴。</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0601-00011　　　</w:t>
      </w:r>
      <w:r>
        <w:rPr>
          <w:rFonts w:ascii="SMbarcode" w:eastAsia="SMbarcode" w:hAnsi="PMingLiU"/>
        </w:rPr>
        <w:t>*085606-0601-00011*</w:t>
      </w:r>
      <w:r>
        <w:rPr>
          <w:rFonts w:ascii="PMingLiU" w:hAnsi="PMingLiU"/>
        </w:rPr>
        <w:t xml:space="preserve">　　　難易度：中　　　出處：各校試題</w:t>
      </w:r>
    </w:p>
    <w:p w:rsidR="001A733A" w:rsidRDefault="001A733A" w:rsidP="001A733A">
      <w:pPr>
        <w:rPr>
          <w:rFonts w:ascii="PMingLiU" w:hAnsi="PMingLiU" w:hint="eastAsia"/>
          <w:color w:val="000000"/>
        </w:rPr>
      </w:pPr>
      <w:r w:rsidRPr="001A733A">
        <w:rPr>
          <w:rFonts w:ascii="PMingLiU" w:hAnsi="PMingLiU" w:hint="eastAsia"/>
          <w:color w:val="000000"/>
        </w:rPr>
        <w:t>臺北時間2015年4月25日11時56分尼泊爾發生芮氏規模7.8地震，臺灣電視新聞節目很快地出現相關的報導，附圖(一)為尼泊震央與鄰國分布圖，請問：</w:t>
      </w:r>
      <w:r w:rsidRPr="001A733A">
        <w:rPr>
          <w:rFonts w:ascii="PMingLiU" w:hAnsi="PMingLiU"/>
          <w:color w:val="000000"/>
        </w:rPr>
        <w:br/>
      </w:r>
      <w:r w:rsidR="00C767FA" w:rsidRPr="001A733A">
        <w:rPr>
          <w:rFonts w:ascii="PMingLiU" w:hAnsi="PMingLiU"/>
          <w:noProof/>
        </w:rPr>
        <w:drawing>
          <wp:inline distT="0" distB="0" distL="0" distR="0">
            <wp:extent cx="2943225" cy="2000250"/>
            <wp:effectExtent l="0" t="0" r="0" b="0"/>
            <wp:docPr id="32" name="圖片 1" descr="ZKD153D-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D153D-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43225" cy="2000250"/>
                    </a:xfrm>
                    <a:prstGeom prst="rect">
                      <a:avLst/>
                    </a:prstGeom>
                    <a:noFill/>
                    <a:ln>
                      <a:noFill/>
                    </a:ln>
                  </pic:spPr>
                </pic:pic>
              </a:graphicData>
            </a:graphic>
          </wp:inline>
        </w:drawing>
      </w:r>
      <w:r w:rsidRPr="001A733A">
        <w:rPr>
          <w:rFonts w:ascii="PMingLiU" w:hAnsi="PMingLiU" w:hint="eastAsia"/>
          <w:color w:val="000000"/>
        </w:rPr>
        <w:t>(1)臺灣新聞媒體即時就能得到尼泊爾地震資訊與何現象有關？</w:t>
      </w:r>
      <w:r w:rsidRPr="001A733A">
        <w:rPr>
          <w:rFonts w:ascii="PMingLiU" w:hAnsi="PMingLiU"/>
          <w:color w:val="000000"/>
        </w:rPr>
        <w:t xml:space="preserve">　(A)</w:t>
      </w:r>
      <w:r w:rsidRPr="001A733A">
        <w:rPr>
          <w:rFonts w:ascii="PMingLiU" w:hAnsi="PMingLiU" w:hint="eastAsia"/>
          <w:color w:val="000000"/>
        </w:rPr>
        <w:t>運輸革新</w:t>
      </w:r>
      <w:r w:rsidRPr="001A733A">
        <w:rPr>
          <w:rFonts w:ascii="PMingLiU" w:hAnsi="PMingLiU"/>
          <w:color w:val="000000"/>
        </w:rPr>
        <w:t xml:space="preserve">　(</w:t>
      </w:r>
      <w:r w:rsidRPr="001A733A">
        <w:rPr>
          <w:rFonts w:ascii="PMingLiU" w:hAnsi="PMingLiU" w:hint="eastAsia"/>
          <w:color w:val="000000"/>
        </w:rPr>
        <w:t>B</w:t>
      </w:r>
      <w:r w:rsidRPr="001A733A">
        <w:rPr>
          <w:rFonts w:ascii="PMingLiU" w:hAnsi="PMingLiU"/>
          <w:color w:val="000000"/>
        </w:rPr>
        <w:t>)</w:t>
      </w:r>
      <w:r w:rsidRPr="001A733A">
        <w:rPr>
          <w:rFonts w:ascii="PMingLiU" w:hAnsi="PMingLiU" w:hint="eastAsia"/>
          <w:color w:val="000000"/>
        </w:rPr>
        <w:t>資訊革新</w:t>
      </w:r>
      <w:r w:rsidRPr="001A733A">
        <w:rPr>
          <w:rFonts w:ascii="PMingLiU" w:hAnsi="PMingLiU"/>
          <w:color w:val="000000"/>
        </w:rPr>
        <w:t xml:space="preserve">　(</w:t>
      </w:r>
      <w:r w:rsidRPr="001A733A">
        <w:rPr>
          <w:rFonts w:ascii="PMingLiU" w:hAnsi="PMingLiU" w:hint="eastAsia"/>
          <w:color w:val="000000"/>
        </w:rPr>
        <w:t>C</w:t>
      </w:r>
      <w:r w:rsidRPr="001A733A">
        <w:rPr>
          <w:rFonts w:ascii="PMingLiU" w:hAnsi="PMingLiU"/>
          <w:color w:val="000000"/>
        </w:rPr>
        <w:t>)</w:t>
      </w:r>
      <w:r w:rsidRPr="001A733A">
        <w:rPr>
          <w:rFonts w:ascii="PMingLiU" w:hAnsi="PMingLiU" w:hint="eastAsia"/>
          <w:color w:val="000000"/>
        </w:rPr>
        <w:t>及時性生產</w:t>
      </w:r>
      <w:r w:rsidRPr="001A733A">
        <w:rPr>
          <w:rFonts w:ascii="PMingLiU" w:hAnsi="PMingLiU"/>
          <w:color w:val="000000"/>
        </w:rPr>
        <w:t xml:space="preserve">　(</w:t>
      </w:r>
      <w:r w:rsidRPr="001A733A">
        <w:rPr>
          <w:rFonts w:ascii="PMingLiU" w:hAnsi="PMingLiU" w:hint="eastAsia"/>
          <w:color w:val="000000"/>
        </w:rPr>
        <w:t>D</w:t>
      </w:r>
      <w:r w:rsidRPr="001A733A">
        <w:rPr>
          <w:rFonts w:ascii="PMingLiU" w:hAnsi="PMingLiU"/>
          <w:color w:val="000000"/>
        </w:rPr>
        <w:t>)</w:t>
      </w:r>
      <w:r w:rsidRPr="001A733A">
        <w:rPr>
          <w:rFonts w:ascii="PMingLiU" w:hAnsi="PMingLiU" w:hint="eastAsia"/>
          <w:color w:val="000000"/>
        </w:rPr>
        <w:t>時空輻散。</w:t>
      </w:r>
      <w:r w:rsidRPr="001A733A">
        <w:rPr>
          <w:rFonts w:ascii="PMingLiU" w:hAnsi="PMingLiU"/>
          <w:color w:val="000000"/>
        </w:rPr>
        <w:br/>
      </w:r>
      <w:r w:rsidRPr="001A733A">
        <w:rPr>
          <w:rFonts w:ascii="PMingLiU" w:hAnsi="PMingLiU" w:hint="eastAsia"/>
          <w:color w:val="000000"/>
        </w:rPr>
        <w:t>(2)此次地震造成某山山區崩，使得許多登山客受困，下列何者</w:t>
      </w:r>
      <w:r w:rsidRPr="001A733A">
        <w:rPr>
          <w:rFonts w:ascii="PMingLiU" w:hAnsi="PMingLiU" w:hint="eastAsia"/>
          <w:color w:val="000000"/>
          <w:u w:val="single"/>
        </w:rPr>
        <w:t>非</w:t>
      </w:r>
      <w:r w:rsidRPr="001A733A">
        <w:rPr>
          <w:rFonts w:ascii="PMingLiU" w:hAnsi="PMingLiU" w:hint="eastAsia"/>
          <w:color w:val="000000"/>
        </w:rPr>
        <w:t>此山的名稱？</w:t>
      </w:r>
      <w:r w:rsidRPr="001A733A">
        <w:rPr>
          <w:rFonts w:ascii="PMingLiU" w:hAnsi="PMingLiU"/>
          <w:color w:val="000000"/>
        </w:rPr>
        <w:t xml:space="preserve">　(A)</w:t>
      </w:r>
      <w:r w:rsidRPr="001A733A">
        <w:rPr>
          <w:rFonts w:ascii="PMingLiU" w:hAnsi="PMingLiU" w:hint="eastAsia"/>
          <w:color w:val="000000"/>
        </w:rPr>
        <w:t>聖母峰</w:t>
      </w:r>
      <w:r w:rsidRPr="001A733A">
        <w:rPr>
          <w:rFonts w:ascii="PMingLiU" w:hAnsi="PMingLiU"/>
          <w:color w:val="000000"/>
        </w:rPr>
        <w:t xml:space="preserve">　(</w:t>
      </w:r>
      <w:r w:rsidRPr="001A733A">
        <w:rPr>
          <w:rFonts w:ascii="PMingLiU" w:hAnsi="PMingLiU" w:hint="eastAsia"/>
          <w:color w:val="000000"/>
        </w:rPr>
        <w:t>B</w:t>
      </w:r>
      <w:r w:rsidRPr="001A733A">
        <w:rPr>
          <w:rFonts w:ascii="PMingLiU" w:hAnsi="PMingLiU"/>
          <w:color w:val="000000"/>
        </w:rPr>
        <w:t>)</w:t>
      </w:r>
      <w:r w:rsidRPr="001A733A">
        <w:rPr>
          <w:rFonts w:ascii="PMingLiU" w:hAnsi="PMingLiU" w:hint="eastAsia"/>
          <w:color w:val="000000"/>
        </w:rPr>
        <w:t>珠穆朗瑪峰</w:t>
      </w:r>
      <w:r w:rsidRPr="001A733A">
        <w:rPr>
          <w:rFonts w:ascii="PMingLiU" w:hAnsi="PMingLiU"/>
          <w:color w:val="000000"/>
        </w:rPr>
        <w:t xml:space="preserve">　(</w:t>
      </w:r>
      <w:r w:rsidRPr="001A733A">
        <w:rPr>
          <w:rFonts w:ascii="PMingLiU" w:hAnsi="PMingLiU" w:hint="eastAsia"/>
          <w:color w:val="000000"/>
        </w:rPr>
        <w:t>C</w:t>
      </w:r>
      <w:r w:rsidRPr="001A733A">
        <w:rPr>
          <w:rFonts w:ascii="PMingLiU" w:hAnsi="PMingLiU"/>
          <w:color w:val="000000"/>
        </w:rPr>
        <w:t>)</w:t>
      </w:r>
      <w:r w:rsidRPr="001A733A">
        <w:rPr>
          <w:rFonts w:ascii="PMingLiU" w:hAnsi="PMingLiU" w:hint="eastAsia"/>
          <w:color w:val="000000"/>
        </w:rPr>
        <w:t>埃佛勒斯峰</w:t>
      </w:r>
      <w:r w:rsidRPr="001A733A">
        <w:rPr>
          <w:rFonts w:ascii="PMingLiU" w:hAnsi="PMingLiU"/>
          <w:color w:val="000000"/>
        </w:rPr>
        <w:t xml:space="preserve">　(</w:t>
      </w:r>
      <w:r w:rsidRPr="001A733A">
        <w:rPr>
          <w:rFonts w:ascii="PMingLiU" w:hAnsi="PMingLiU" w:hint="eastAsia"/>
          <w:color w:val="000000"/>
        </w:rPr>
        <w:t>D</w:t>
      </w:r>
      <w:r w:rsidRPr="001A733A">
        <w:rPr>
          <w:rFonts w:ascii="PMingLiU" w:hAnsi="PMingLiU"/>
          <w:color w:val="000000"/>
        </w:rPr>
        <w:t>)</w:t>
      </w:r>
      <w:r w:rsidRPr="001A733A">
        <w:rPr>
          <w:rFonts w:ascii="PMingLiU" w:hAnsi="PMingLiU" w:hint="eastAsia"/>
          <w:color w:val="000000"/>
        </w:rPr>
        <w:t>莎瑟峰。</w:t>
      </w:r>
      <w:r w:rsidRPr="001A733A">
        <w:rPr>
          <w:rFonts w:ascii="PMingLiU" w:hAnsi="PMingLiU"/>
          <w:color w:val="000000"/>
        </w:rPr>
        <w:br/>
      </w:r>
      <w:r w:rsidRPr="001A733A">
        <w:rPr>
          <w:rFonts w:ascii="PMingLiU" w:hAnsi="PMingLiU" w:hint="eastAsia"/>
          <w:color w:val="000000"/>
        </w:rPr>
        <w:t>(3)請寫出造成此次地震的兩板塊名稱。</w:t>
      </w:r>
      <w:r w:rsidRPr="001A733A">
        <w:rPr>
          <w:rFonts w:ascii="PMingLiU" w:hAnsi="PMingLiU"/>
          <w:color w:val="000000"/>
        </w:rPr>
        <w:br/>
      </w:r>
      <w:r w:rsidRPr="001A733A">
        <w:rPr>
          <w:rFonts w:ascii="PMingLiU" w:hAnsi="PMingLiU" w:hint="eastAsia"/>
          <w:color w:val="000000"/>
        </w:rPr>
        <w:t>(4)甲國成為國際許多金融產業後勤管理部門設置地，該國的優勢包括下列哪些因素？</w:t>
      </w:r>
      <w:r w:rsidRPr="001A733A">
        <w:rPr>
          <w:rFonts w:ascii="PMingLiU" w:hAnsi="PMingLiU"/>
          <w:color w:val="000000"/>
        </w:rPr>
        <w:t xml:space="preserve">　(A)</w:t>
      </w:r>
      <w:r w:rsidRPr="001A733A">
        <w:rPr>
          <w:rFonts w:ascii="PMingLiU" w:hAnsi="PMingLiU" w:hint="eastAsia"/>
          <w:color w:val="000000"/>
        </w:rPr>
        <w:t>基礎建設完善</w:t>
      </w:r>
      <w:r w:rsidRPr="001A733A">
        <w:rPr>
          <w:rFonts w:ascii="PMingLiU" w:hAnsi="PMingLiU"/>
          <w:color w:val="000000"/>
        </w:rPr>
        <w:t xml:space="preserve">　(</w:t>
      </w:r>
      <w:r w:rsidRPr="001A733A">
        <w:rPr>
          <w:rFonts w:ascii="PMingLiU" w:hAnsi="PMingLiU" w:hint="eastAsia"/>
          <w:color w:val="000000"/>
        </w:rPr>
        <w:t>B</w:t>
      </w:r>
      <w:r w:rsidRPr="001A733A">
        <w:rPr>
          <w:rFonts w:ascii="PMingLiU" w:hAnsi="PMingLiU"/>
          <w:color w:val="000000"/>
        </w:rPr>
        <w:t>)</w:t>
      </w:r>
      <w:r w:rsidRPr="001A733A">
        <w:rPr>
          <w:rFonts w:ascii="PMingLiU" w:hAnsi="PMingLiU" w:hint="eastAsia"/>
          <w:color w:val="000000"/>
        </w:rPr>
        <w:t>工資低廉</w:t>
      </w:r>
      <w:r w:rsidRPr="001A733A">
        <w:rPr>
          <w:rFonts w:ascii="PMingLiU" w:hAnsi="PMingLiU"/>
          <w:color w:val="000000"/>
        </w:rPr>
        <w:t xml:space="preserve">　(</w:t>
      </w:r>
      <w:r w:rsidRPr="001A733A">
        <w:rPr>
          <w:rFonts w:ascii="PMingLiU" w:hAnsi="PMingLiU" w:hint="eastAsia"/>
          <w:color w:val="000000"/>
        </w:rPr>
        <w:t>C</w:t>
      </w:r>
      <w:r w:rsidRPr="001A733A">
        <w:rPr>
          <w:rFonts w:ascii="PMingLiU" w:hAnsi="PMingLiU"/>
          <w:color w:val="000000"/>
        </w:rPr>
        <w:t>)</w:t>
      </w:r>
      <w:r w:rsidRPr="001A733A">
        <w:rPr>
          <w:rFonts w:ascii="PMingLiU" w:hAnsi="PMingLiU" w:hint="eastAsia"/>
          <w:color w:val="000000"/>
        </w:rPr>
        <w:t>軟體產業配合</w:t>
      </w:r>
      <w:r w:rsidRPr="001A733A">
        <w:rPr>
          <w:rFonts w:ascii="PMingLiU" w:hAnsi="PMingLiU"/>
          <w:color w:val="000000"/>
        </w:rPr>
        <w:t xml:space="preserve">　(</w:t>
      </w:r>
      <w:r w:rsidRPr="001A733A">
        <w:rPr>
          <w:rFonts w:ascii="PMingLiU" w:hAnsi="PMingLiU" w:hint="eastAsia"/>
          <w:color w:val="000000"/>
        </w:rPr>
        <w:t>D</w:t>
      </w:r>
      <w:r w:rsidRPr="001A733A">
        <w:rPr>
          <w:rFonts w:ascii="PMingLiU" w:hAnsi="PMingLiU"/>
          <w:color w:val="000000"/>
        </w:rPr>
        <w:t>)</w:t>
      </w:r>
      <w:r w:rsidRPr="001A733A">
        <w:rPr>
          <w:rFonts w:ascii="PMingLiU" w:hAnsi="PMingLiU" w:hint="eastAsia"/>
          <w:color w:val="000000"/>
        </w:rPr>
        <w:t>政府政策支持</w:t>
      </w:r>
      <w:r w:rsidRPr="001A733A">
        <w:rPr>
          <w:rFonts w:ascii="PMingLiU" w:hAnsi="PMingLiU"/>
          <w:color w:val="000000"/>
        </w:rPr>
        <w:t xml:space="preserve">　(</w:t>
      </w:r>
      <w:r w:rsidRPr="001A733A">
        <w:rPr>
          <w:rFonts w:ascii="PMingLiU" w:hAnsi="PMingLiU" w:hint="eastAsia"/>
          <w:color w:val="000000"/>
        </w:rPr>
        <w:t>E</w:t>
      </w:r>
      <w:r w:rsidRPr="001A733A">
        <w:rPr>
          <w:rFonts w:ascii="PMingLiU" w:hAnsi="PMingLiU"/>
          <w:color w:val="000000"/>
        </w:rPr>
        <w:t>)</w:t>
      </w:r>
      <w:r w:rsidRPr="001A733A">
        <w:rPr>
          <w:rFonts w:ascii="PMingLiU" w:hAnsi="PMingLiU" w:hint="eastAsia"/>
          <w:color w:val="000000"/>
        </w:rPr>
        <w:t>時差優勢。</w:t>
      </w:r>
      <w:r w:rsidRPr="001A733A">
        <w:rPr>
          <w:rFonts w:ascii="PMingLiU" w:hAnsi="PMingLiU"/>
          <w:color w:val="000000"/>
        </w:rPr>
        <w:br/>
      </w:r>
      <w:r w:rsidRPr="001A733A">
        <w:rPr>
          <w:rFonts w:ascii="PMingLiU" w:hAnsi="PMingLiU" w:hint="eastAsia"/>
          <w:color w:val="000000"/>
        </w:rPr>
        <w:t>(5) BBC報導：「尼泊爾地震中被『遺忘』的藏民，尼泊爾當局不願談論這些人，擔心觸怒某鄰國，因為該國是其最大援助國之一」。該國指的是圖中何國？（請寫出代號與名稱）</w:t>
      </w:r>
    </w:p>
    <w:p w:rsidR="001A733A" w:rsidRDefault="001A733A" w:rsidP="001A733A">
      <w:pPr>
        <w:rPr>
          <w:rFonts w:hint="eastAsia"/>
        </w:rPr>
      </w:pPr>
      <w:r>
        <w:rPr>
          <w:rFonts w:ascii="PMingLiU" w:hAnsi="PMingLiU" w:hint="eastAsia"/>
        </w:rPr>
        <w:t>答案：</w:t>
      </w:r>
      <w:r>
        <w:rPr>
          <w:rFonts w:hint="eastAsia"/>
        </w:rPr>
        <w:t>(1)B</w:t>
      </w:r>
      <w:r>
        <w:rPr>
          <w:rFonts w:hint="eastAsia"/>
        </w:rPr>
        <w:t>；</w:t>
      </w:r>
    </w:p>
    <w:p w:rsidR="001A733A" w:rsidRDefault="001A733A" w:rsidP="001A733A">
      <w:pPr>
        <w:rPr>
          <w:rFonts w:hint="eastAsia"/>
        </w:rPr>
      </w:pPr>
      <w:r>
        <w:rPr>
          <w:rFonts w:hint="eastAsia"/>
        </w:rPr>
        <w:t>(2)D</w:t>
      </w:r>
      <w:r>
        <w:rPr>
          <w:rFonts w:hint="eastAsia"/>
        </w:rPr>
        <w:t>；</w:t>
      </w:r>
    </w:p>
    <w:p w:rsidR="001A733A" w:rsidRDefault="001A733A" w:rsidP="001A733A">
      <w:pPr>
        <w:rPr>
          <w:rFonts w:hint="eastAsia"/>
        </w:rPr>
      </w:pPr>
      <w:r>
        <w:rPr>
          <w:rFonts w:hint="eastAsia"/>
        </w:rPr>
        <w:t>(3)</w:t>
      </w:r>
      <w:r>
        <w:rPr>
          <w:rFonts w:hint="eastAsia"/>
        </w:rPr>
        <w:t>歐亞板塊及印澳板塊；</w:t>
      </w:r>
    </w:p>
    <w:p w:rsidR="001A733A" w:rsidRDefault="001A733A" w:rsidP="001A733A">
      <w:pPr>
        <w:rPr>
          <w:rFonts w:hint="eastAsia"/>
        </w:rPr>
      </w:pPr>
      <w:r>
        <w:rPr>
          <w:rFonts w:hint="eastAsia"/>
        </w:rPr>
        <w:t>(4)BCDE</w:t>
      </w:r>
      <w:r>
        <w:rPr>
          <w:rFonts w:hint="eastAsia"/>
        </w:rPr>
        <w:t>；</w:t>
      </w:r>
    </w:p>
    <w:p w:rsidR="001A733A" w:rsidRDefault="001A733A" w:rsidP="001A733A">
      <w:pPr>
        <w:rPr>
          <w:rFonts w:hint="eastAsia"/>
        </w:rPr>
      </w:pPr>
      <w:r>
        <w:rPr>
          <w:rFonts w:hint="eastAsia"/>
        </w:rPr>
        <w:t>(5)</w:t>
      </w:r>
      <w:r>
        <w:rPr>
          <w:rFonts w:hint="eastAsia"/>
        </w:rPr>
        <w:t>乙、中國。</w:t>
      </w:r>
    </w:p>
    <w:p w:rsidR="001A733A" w:rsidRPr="00940653" w:rsidRDefault="001A733A" w:rsidP="001A733A">
      <w:r>
        <w:rPr>
          <w:rFonts w:ascii="PMingLiU" w:hAnsi="PMingLiU" w:hint="eastAsia"/>
        </w:rPr>
        <w:t>解析：</w:t>
      </w:r>
      <w:r>
        <w:rPr>
          <w:rFonts w:hint="eastAsia"/>
        </w:rPr>
        <w:t>(2)</w:t>
      </w:r>
      <w:r w:rsidRPr="00940653">
        <w:rPr>
          <w:rFonts w:hint="eastAsia"/>
        </w:rPr>
        <w:t>藏文「珠穆朗瑪」就是「大地之母」的意思，</w:t>
      </w:r>
      <w:r>
        <w:rPr>
          <w:rFonts w:hint="eastAsia"/>
        </w:rPr>
        <w:t>故</w:t>
      </w:r>
      <w:r w:rsidRPr="00940653">
        <w:rPr>
          <w:rFonts w:hint="eastAsia"/>
        </w:rPr>
        <w:t>稱作珠穆朗瑪峰。西方國家和部分亞洲國家稱此山峰作額菲爾士峰或埃佛勒斯峰（</w:t>
      </w:r>
      <w:r w:rsidRPr="00940653">
        <w:rPr>
          <w:rFonts w:hint="eastAsia"/>
        </w:rPr>
        <w:t>Mount Everest</w:t>
      </w:r>
      <w:r w:rsidRPr="00940653">
        <w:rPr>
          <w:rFonts w:hint="eastAsia"/>
        </w:rPr>
        <w:t>），是紀念英國占領尼泊爾之時，負責測量喜馬拉雅山脈的英屬印度測量局局長喬治·埃佛勒斯。臺灣一般都以「聖母峰」稱呼此山，並在教科書中採用此意譯。</w:t>
      </w:r>
    </w:p>
    <w:p w:rsidR="001A733A" w:rsidRDefault="001A733A" w:rsidP="001A733A">
      <w:pPr>
        <w:rPr>
          <w:rFonts w:ascii="PMingLiU" w:hAnsi="PMingLiU" w:hint="eastAsia"/>
        </w:rPr>
      </w:pPr>
    </w:p>
    <w:p w:rsidR="001A733A" w:rsidRDefault="001A733A" w:rsidP="001A733A">
      <w:pPr>
        <w:rPr>
          <w:rFonts w:ascii="PMingLiU" w:hAnsi="PMingLiU"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0601-00012　　　</w:t>
      </w:r>
      <w:r>
        <w:rPr>
          <w:rFonts w:ascii="SMbarcode" w:eastAsia="SMbarcode" w:hAnsi="PMingLiU"/>
        </w:rPr>
        <w:t>*085606-0601-00012*</w:t>
      </w:r>
      <w:r>
        <w:rPr>
          <w:rFonts w:ascii="PMingLiU" w:hAnsi="PMingLiU"/>
        </w:rPr>
        <w:t xml:space="preserve">　　　難易度：難　　　出處：精選試題</w:t>
      </w:r>
    </w:p>
    <w:p w:rsidR="001A733A" w:rsidRDefault="001A733A" w:rsidP="001A733A">
      <w:pPr>
        <w:rPr>
          <w:rFonts w:ascii="PMingLiU" w:hAnsi="PMingLiU" w:hint="eastAsia"/>
        </w:rPr>
      </w:pPr>
      <w:r w:rsidRPr="001A733A">
        <w:rPr>
          <w:rFonts w:ascii="PMingLiU" w:hAnsi="PMingLiU" w:hint="eastAsia"/>
        </w:rPr>
        <w:t>下文為經濟全球化之描述，請於閱讀後，寫下適當的答案在劃線加粗空格處：</w:t>
      </w:r>
      <w:r w:rsidRPr="001A733A">
        <w:rPr>
          <w:rFonts w:ascii="PMingLiU" w:hAnsi="PMingLiU" w:hint="eastAsia"/>
        </w:rPr>
        <w:br/>
        <w:t>經濟全球化最本質的特徵，就是透過</w:t>
      </w:r>
      <w:r w:rsidRPr="001A733A">
        <w:rPr>
          <w:rFonts w:ascii="PMingLiU" w:hAnsi="PMingLiU" w:hint="eastAsia"/>
          <w:u w:val="single"/>
        </w:rPr>
        <w:t>(1)和強勢的國際競爭，使國際資本及其跨國公司向資源豐富、勞動力廉價的地方移動，以較低的成本獲取高額的利潤。</w:t>
      </w:r>
      <w:r w:rsidRPr="001A733A">
        <w:rPr>
          <w:rFonts w:ascii="PMingLiU" w:hAnsi="PMingLiU" w:hint="eastAsia"/>
        </w:rPr>
        <w:t>對於資本流出國（如臺灣）來講，</w:t>
      </w:r>
      <w:r w:rsidRPr="001A733A">
        <w:rPr>
          <w:rFonts w:ascii="PMingLiU" w:hAnsi="PMingLiU" w:hint="eastAsia"/>
          <w:u w:val="single"/>
        </w:rPr>
        <w:t>企業遷移將導致(2)的衰退和大量的(3)</w:t>
      </w:r>
      <w:r w:rsidRPr="001A733A">
        <w:rPr>
          <w:rFonts w:ascii="PMingLiU" w:hAnsi="PMingLiU" w:hint="eastAsia"/>
        </w:rPr>
        <w:t>。因此，鼓勵</w:t>
      </w:r>
      <w:r w:rsidRPr="001A733A">
        <w:rPr>
          <w:rFonts w:ascii="PMingLiU" w:hAnsi="PMingLiU" w:hint="eastAsia"/>
          <w:u w:val="single"/>
        </w:rPr>
        <w:t>地方(4)以創新的實驗手法、合作的精神，結合政府和其他民間的資源，創造出具有地方特色的區域性工作機會，刺激地方經濟發展與就業，以因應全球化所帶來的衝擊。</w:t>
      </w:r>
      <w:r w:rsidRPr="001A733A">
        <w:rPr>
          <w:rFonts w:ascii="PMingLiU" w:hAnsi="PMingLiU" w:hint="eastAsia"/>
        </w:rPr>
        <w:t>如此，一方面可以增加地區就業機會，另一方面又能增加地方的凝聚力，激發和鼓勵發展地方特色。這樣不但解決了地方的失業問題，也能在全球化的趨勢中，為一向低迷的地方發展，找出一條永續的生路，避免地方區域發展被全球化的趨勢所吞噬。</w:t>
      </w:r>
    </w:p>
    <w:p w:rsidR="001A733A" w:rsidRDefault="001A733A" w:rsidP="001A733A">
      <w:pPr>
        <w:rPr>
          <w:rFonts w:hint="eastAsia"/>
        </w:rPr>
      </w:pPr>
      <w:r>
        <w:rPr>
          <w:rFonts w:ascii="PMingLiU" w:hAnsi="PMingLiU" w:hint="eastAsia"/>
        </w:rPr>
        <w:t>答案：</w:t>
      </w:r>
      <w:r w:rsidRPr="007437C2">
        <w:rPr>
          <w:rFonts w:hint="eastAsia"/>
        </w:rPr>
        <w:t>(1)</w:t>
      </w:r>
      <w:r w:rsidRPr="007437C2">
        <w:rPr>
          <w:rFonts w:hint="eastAsia"/>
        </w:rPr>
        <w:t>自由市場機制；</w:t>
      </w:r>
      <w:r w:rsidRPr="007437C2">
        <w:rPr>
          <w:rFonts w:hint="eastAsia"/>
        </w:rPr>
        <w:t>(2)</w:t>
      </w:r>
      <w:r w:rsidRPr="007437C2">
        <w:rPr>
          <w:rFonts w:hint="eastAsia"/>
        </w:rPr>
        <w:t>地方經濟；</w:t>
      </w:r>
      <w:r w:rsidRPr="007437C2">
        <w:rPr>
          <w:rFonts w:hint="eastAsia"/>
        </w:rPr>
        <w:t>(3)</w:t>
      </w:r>
      <w:r w:rsidRPr="007437C2">
        <w:rPr>
          <w:rFonts w:hint="eastAsia"/>
        </w:rPr>
        <w:t>勞動力失業；</w:t>
      </w:r>
      <w:r w:rsidRPr="007437C2">
        <w:rPr>
          <w:rFonts w:hint="eastAsia"/>
        </w:rPr>
        <w:t>(4)</w:t>
      </w:r>
      <w:r w:rsidRPr="007437C2">
        <w:rPr>
          <w:rFonts w:hint="eastAsia"/>
        </w:rPr>
        <w:t>非營利組織。</w:t>
      </w:r>
    </w:p>
    <w:p w:rsidR="001A733A" w:rsidRDefault="001A733A" w:rsidP="001A733A">
      <w:pPr>
        <w:rPr>
          <w:rFonts w:hint="eastAsia"/>
        </w:rPr>
      </w:pPr>
    </w:p>
    <w:p w:rsidR="001A733A" w:rsidRDefault="00C767FA" w:rsidP="001A733A">
      <w:pPr>
        <w:rPr>
          <w:rFonts w:ascii="PMingLiU" w:hAnsi="PMingLiU"/>
          <w:sz w:val="24"/>
        </w:rPr>
      </w:pPr>
      <w:r>
        <w:rPr>
          <w:noProof/>
        </w:rPr>
        <w:drawing>
          <wp:anchor distT="0" distB="0" distL="114300" distR="114300" simplePos="0" relativeHeight="25165670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A733A">
        <w:rPr>
          <w:rFonts w:ascii="PMingLiU" w:hAnsi="PMingLiU"/>
          <w:sz w:val="24"/>
        </w:rPr>
        <w:t>6–2　區域結盟的發展與影響</w:t>
      </w:r>
    </w:p>
    <w:bookmarkStart w:id="17" w:name="ch6–2_單選題"/>
    <w:p w:rsidR="001A733A" w:rsidRDefault="001A733A" w:rsidP="001A733A">
      <w:r>
        <w:object w:dxaOrig="1246" w:dyaOrig="397">
          <v:shape id="_x0000_i1057" type="#_x0000_t75" style="width:62.25pt;height:20.25pt" o:ole="">
            <v:imagedata r:id="rId8" o:title=""/>
          </v:shape>
          <o:OLEObject Type="Embed" ProgID="Word.Picture.8" ShapeID="_x0000_i1057" DrawAspect="Content" ObjectID="_1764389156" r:id="rId45"/>
        </w:object>
      </w:r>
      <w:r>
        <w:t xml:space="preserve"> </w:t>
      </w:r>
      <w:bookmarkEnd w:id="17"/>
    </w:p>
    <w:p w:rsidR="001A733A" w:rsidRDefault="001A733A" w:rsidP="001A733A">
      <w:pPr>
        <w:pBdr>
          <w:bottom w:val="single" w:sz="4" w:space="1" w:color="auto"/>
        </w:pBdr>
        <w:rPr>
          <w:rFonts w:ascii="PMingLiU" w:hAnsi="PMingLiU"/>
        </w:rPr>
      </w:pPr>
      <w:r>
        <w:rPr>
          <w:rFonts w:ascii="PMingLiU" w:hAnsi="PMingLiU"/>
        </w:rPr>
        <w:t xml:space="preserve">題號：0602-00007　　　</w:t>
      </w:r>
      <w:r>
        <w:rPr>
          <w:rFonts w:ascii="SMbarcode" w:eastAsia="SMbarcode" w:hAnsi="PMingLiU"/>
        </w:rPr>
        <w:t>*085606-0602-00007*</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全球區域經貿整合創造了全球經濟榮景，其影響</w:t>
      </w:r>
      <w:r w:rsidRPr="001A733A">
        <w:rPr>
          <w:rFonts w:ascii="PMingLiU" w:hAnsi="PMingLiU"/>
          <w:u w:val="single"/>
        </w:rPr>
        <w:t>不包括</w:t>
      </w:r>
      <w:r w:rsidRPr="001A733A">
        <w:rPr>
          <w:rFonts w:ascii="PMingLiU" w:hAnsi="PMingLiU"/>
        </w:rPr>
        <w:t>下列何者？</w:t>
      </w:r>
      <w:r w:rsidRPr="001A733A">
        <w:rPr>
          <w:rFonts w:ascii="PMingLiU" w:hAnsi="PMingLiU" w:hint="eastAsia"/>
        </w:rPr>
        <w:t xml:space="preserve">　</w:t>
      </w:r>
      <w:r w:rsidRPr="001A733A">
        <w:rPr>
          <w:rFonts w:ascii="PMingLiU" w:hAnsi="PMingLiU"/>
        </w:rPr>
        <w:br/>
        <w:t>(A)逐漸發展出跨區域的結盟</w:t>
      </w:r>
      <w:r w:rsidRPr="001A733A">
        <w:rPr>
          <w:rFonts w:ascii="PMingLiU" w:hAnsi="PMingLiU" w:hint="eastAsia"/>
        </w:rPr>
        <w:t xml:space="preserve">　</w:t>
      </w:r>
      <w:r w:rsidRPr="001A733A">
        <w:rPr>
          <w:rFonts w:ascii="PMingLiU" w:hAnsi="PMingLiU"/>
        </w:rPr>
        <w:t>(B)促進區域內貿易成長</w:t>
      </w:r>
      <w:r w:rsidRPr="001A733A">
        <w:rPr>
          <w:rFonts w:ascii="PMingLiU" w:hAnsi="PMingLiU" w:hint="eastAsia"/>
        </w:rPr>
        <w:t xml:space="preserve">　</w:t>
      </w:r>
      <w:r w:rsidRPr="001A733A">
        <w:rPr>
          <w:rFonts w:ascii="PMingLiU" w:hAnsi="PMingLiU"/>
        </w:rPr>
        <w:t>(C)加速各國經濟轉型</w:t>
      </w:r>
      <w:r w:rsidRPr="001A733A">
        <w:rPr>
          <w:rFonts w:ascii="PMingLiU" w:hAnsi="PMingLiU" w:hint="eastAsia"/>
        </w:rPr>
        <w:t xml:space="preserve">　</w:t>
      </w:r>
      <w:r w:rsidRPr="001A733A">
        <w:rPr>
          <w:rFonts w:ascii="PMingLiU" w:hAnsi="PMingLiU"/>
        </w:rPr>
        <w:t>(D)均衡各會員國內部經濟發展</w:t>
      </w:r>
    </w:p>
    <w:p w:rsidR="001A733A" w:rsidRDefault="001A733A" w:rsidP="001A733A">
      <w:r>
        <w:rPr>
          <w:rFonts w:ascii="PMingLiU" w:hAnsi="PMingLiU"/>
        </w:rPr>
        <w:t>答案：</w:t>
      </w:r>
      <w:r>
        <w:t>(D)</w:t>
      </w:r>
    </w:p>
    <w:p w:rsidR="001A733A" w:rsidRDefault="001A733A" w:rsidP="001A733A">
      <w:r>
        <w:rPr>
          <w:rFonts w:ascii="PMingLiU" w:hAnsi="PMingLiU"/>
        </w:rPr>
        <w:t>解析：</w:t>
      </w:r>
      <w:r>
        <w:t>國內經濟未必均衡，有些甚至擴大貧富差距。</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題號：0602-00008　　　</w:t>
      </w:r>
      <w:r>
        <w:rPr>
          <w:rFonts w:ascii="SMbarcode" w:eastAsia="SMbarcode" w:hAnsi="PMingLiU"/>
        </w:rPr>
        <w:t>*085606-0602-00008*</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現今全球雖然已有WTO與多個區域性的經濟組織，但是美國還是要跟澳洲、新加坡或約旦等國分別簽訂自由貿易協定。請問：其原因</w:t>
      </w:r>
      <w:r w:rsidRPr="001A733A">
        <w:rPr>
          <w:rFonts w:ascii="PMingLiU" w:hAnsi="PMingLiU"/>
          <w:u w:val="single"/>
        </w:rPr>
        <w:t>不包括</w:t>
      </w:r>
      <w:r w:rsidRPr="001A733A">
        <w:rPr>
          <w:rFonts w:ascii="PMingLiU" w:hAnsi="PMingLiU"/>
        </w:rPr>
        <w:t>下列何者？</w:t>
      </w:r>
      <w:r w:rsidRPr="001A733A">
        <w:rPr>
          <w:rFonts w:ascii="PMingLiU" w:hAnsi="PMingLiU" w:hint="eastAsia"/>
        </w:rPr>
        <w:t xml:space="preserve">　</w:t>
      </w:r>
      <w:r w:rsidRPr="001A733A">
        <w:rPr>
          <w:rFonts w:ascii="PMingLiU" w:hAnsi="PMingLiU"/>
        </w:rPr>
        <w:br/>
        <w:t>(A)加強雙方更緊密的貿易往來</w:t>
      </w:r>
      <w:r w:rsidRPr="001A733A">
        <w:rPr>
          <w:rFonts w:ascii="PMingLiU" w:hAnsi="PMingLiU" w:hint="eastAsia"/>
        </w:rPr>
        <w:t xml:space="preserve">　</w:t>
      </w:r>
      <w:r w:rsidRPr="001A733A">
        <w:rPr>
          <w:rFonts w:ascii="PMingLiU" w:hAnsi="PMingLiU"/>
        </w:rPr>
        <w:t>(B)雙方國家屬於不同的自由貿易區</w:t>
      </w:r>
      <w:r w:rsidRPr="001A733A">
        <w:rPr>
          <w:rFonts w:ascii="PMingLiU" w:hAnsi="PMingLiU" w:hint="eastAsia"/>
        </w:rPr>
        <w:t xml:space="preserve">　</w:t>
      </w:r>
      <w:r w:rsidRPr="001A733A">
        <w:rPr>
          <w:rFonts w:ascii="PMingLiU" w:hAnsi="PMingLiU"/>
        </w:rPr>
        <w:t>(C)雙方原本無任何貿易往來，希望藉此加強雙邊貿易</w:t>
      </w:r>
      <w:r w:rsidRPr="001A733A">
        <w:rPr>
          <w:rFonts w:ascii="PMingLiU" w:hAnsi="PMingLiU" w:hint="eastAsia"/>
        </w:rPr>
        <w:t xml:space="preserve">　</w:t>
      </w:r>
      <w:r w:rsidRPr="001A733A">
        <w:rPr>
          <w:rFonts w:ascii="PMingLiU" w:hAnsi="PMingLiU"/>
        </w:rPr>
        <w:t>(D)降低雙邊的關稅障礙</w:t>
      </w:r>
    </w:p>
    <w:p w:rsidR="001A733A" w:rsidRDefault="001A733A" w:rsidP="001A733A">
      <w:r>
        <w:rPr>
          <w:rFonts w:ascii="PMingLiU" w:hAnsi="PMingLiU"/>
        </w:rPr>
        <w:t>答案：</w:t>
      </w:r>
      <w:r>
        <w:t>(C)</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題號：0602-00009　　　</w:t>
      </w:r>
      <w:r>
        <w:rPr>
          <w:rFonts w:ascii="SMbarcode" w:eastAsia="SMbarcode" w:hAnsi="PMingLiU"/>
        </w:rPr>
        <w:t>*085606-0602-00009*</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東協各會員國在逐步削減關稅與非關稅貿易壁壘的過程中，各會員國在農業方面競爭勢必將更加嚴重，其最主要的原因為何？</w:t>
      </w:r>
      <w:r w:rsidRPr="001A733A">
        <w:rPr>
          <w:rFonts w:ascii="PMingLiU" w:hAnsi="PMingLiU" w:hint="eastAsia"/>
        </w:rPr>
        <w:t xml:space="preserve">　</w:t>
      </w:r>
      <w:r w:rsidRPr="001A733A">
        <w:rPr>
          <w:rFonts w:ascii="PMingLiU" w:hAnsi="PMingLiU"/>
        </w:rPr>
        <w:br/>
        <w:t>(A)同樣面臨外國農業低價的衝擊</w:t>
      </w:r>
      <w:r w:rsidRPr="001A733A">
        <w:rPr>
          <w:rFonts w:ascii="PMingLiU" w:hAnsi="PMingLiU" w:hint="eastAsia"/>
        </w:rPr>
        <w:t xml:space="preserve">　</w:t>
      </w:r>
      <w:r w:rsidRPr="001A733A">
        <w:rPr>
          <w:rFonts w:ascii="PMingLiU" w:hAnsi="PMingLiU"/>
        </w:rPr>
        <w:t>(B)各國農業經營的狀況同質性太高</w:t>
      </w:r>
      <w:r w:rsidRPr="001A733A">
        <w:rPr>
          <w:rFonts w:ascii="PMingLiU" w:hAnsi="PMingLiU" w:hint="eastAsia"/>
        </w:rPr>
        <w:t xml:space="preserve">　</w:t>
      </w:r>
      <w:r w:rsidRPr="001A733A">
        <w:rPr>
          <w:rFonts w:ascii="PMingLiU" w:hAnsi="PMingLiU"/>
        </w:rPr>
        <w:t>(C)各國的農業規模太小</w:t>
      </w:r>
      <w:r w:rsidRPr="001A733A">
        <w:rPr>
          <w:rFonts w:ascii="PMingLiU" w:hAnsi="PMingLiU" w:hint="eastAsia"/>
        </w:rPr>
        <w:t xml:space="preserve">　</w:t>
      </w:r>
      <w:r w:rsidRPr="001A733A">
        <w:rPr>
          <w:rFonts w:ascii="PMingLiU" w:hAnsi="PMingLiU"/>
        </w:rPr>
        <w:t>(D)歐盟將對各會員國進行關稅制裁</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題號：0602-00010　　　</w:t>
      </w:r>
      <w:r>
        <w:rPr>
          <w:rFonts w:ascii="SMbarcode" w:eastAsia="SMbarcode" w:hAnsi="PMingLiU"/>
        </w:rPr>
        <w:t>*085606-0602-00010*</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現今臺灣以國家或地區名義所加入的國際組織中，哪一個是規模最大，且入會的國家或地區數量最多的組織？</w:t>
      </w:r>
      <w:r w:rsidRPr="001A733A">
        <w:rPr>
          <w:rFonts w:ascii="PMingLiU" w:hAnsi="PMingLiU" w:hint="eastAsia"/>
        </w:rPr>
        <w:t xml:space="preserve">　</w:t>
      </w:r>
      <w:r w:rsidRPr="001A733A">
        <w:rPr>
          <w:rFonts w:ascii="PMingLiU" w:hAnsi="PMingLiU"/>
        </w:rPr>
        <w:br/>
        <w:t>(A)世界衛生組織（WHO）</w:t>
      </w:r>
      <w:r w:rsidRPr="001A733A">
        <w:rPr>
          <w:rFonts w:ascii="PMingLiU" w:hAnsi="PMingLiU" w:hint="eastAsia"/>
        </w:rPr>
        <w:t xml:space="preserve">　</w:t>
      </w:r>
      <w:r w:rsidRPr="001A733A">
        <w:rPr>
          <w:rFonts w:ascii="PMingLiU" w:hAnsi="PMingLiU"/>
        </w:rPr>
        <w:t>(B)世界貿易組織（WTO）</w:t>
      </w:r>
      <w:r w:rsidRPr="001A733A">
        <w:rPr>
          <w:rFonts w:ascii="PMingLiU" w:hAnsi="PMingLiU" w:hint="eastAsia"/>
        </w:rPr>
        <w:t xml:space="preserve">　</w:t>
      </w:r>
      <w:r w:rsidRPr="001A733A">
        <w:rPr>
          <w:rFonts w:ascii="PMingLiU" w:hAnsi="PMingLiU"/>
        </w:rPr>
        <w:t>(C)亞太經合會（APEC）</w:t>
      </w:r>
      <w:r w:rsidRPr="001A733A">
        <w:rPr>
          <w:rFonts w:ascii="PMingLiU" w:hAnsi="PMingLiU" w:hint="eastAsia"/>
        </w:rPr>
        <w:t xml:space="preserve">　</w:t>
      </w:r>
      <w:r w:rsidRPr="001A733A">
        <w:rPr>
          <w:rFonts w:ascii="PMingLiU" w:hAnsi="PMingLiU"/>
        </w:rPr>
        <w:t>(D)博鰲論壇</w:t>
      </w:r>
    </w:p>
    <w:p w:rsidR="001A733A" w:rsidRDefault="001A733A" w:rsidP="001A733A">
      <w:r>
        <w:rPr>
          <w:rFonts w:ascii="PMingLiU" w:hAnsi="PMingLiU"/>
        </w:rPr>
        <w:t>答案：</w:t>
      </w:r>
      <w:r>
        <w:t>(B)</w:t>
      </w:r>
    </w:p>
    <w:p w:rsidR="001A733A" w:rsidRDefault="001A733A" w:rsidP="001A733A">
      <w:r>
        <w:rPr>
          <w:rFonts w:ascii="PMingLiU" w:hAnsi="PMingLiU"/>
        </w:rPr>
        <w:t>解析：</w:t>
      </w:r>
      <w:r>
        <w:t>(D)</w:t>
      </w:r>
      <w:r>
        <w:t>博鰲論壇是在中國海南島所舉行的一項較小規模的國際定期會議。</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題號：0602-00011　　　</w:t>
      </w:r>
      <w:r>
        <w:rPr>
          <w:rFonts w:ascii="SMbarcode" w:eastAsia="SMbarcode" w:hAnsi="PMingLiU"/>
        </w:rPr>
        <w:t>*085606-0602-00011*</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現今世界各國間總會存在著貿易障礙，為促使貿易自由化，通常各國藉由哪些方式來消除貿易障礙？(甲)透過全球貿易組織（如WTO）來降低關稅或排除關稅障礙；(乙)透過貿易制裁來取消關稅；(丙)參加區域經濟組織，來追求區域內的自由貿易；(丁)在聯合國的架構下，經由談判來排除關稅障礙</w:t>
      </w:r>
      <w:r w:rsidRPr="001A733A">
        <w:rPr>
          <w:rFonts w:ascii="PMingLiU" w:hAnsi="PMingLiU" w:hint="eastAsia"/>
        </w:rPr>
        <w:t xml:space="preserve">。　</w:t>
      </w:r>
      <w:r w:rsidRPr="001A733A">
        <w:rPr>
          <w:rFonts w:ascii="PMingLiU" w:hAnsi="PMingLiU"/>
        </w:rPr>
        <w:br/>
        <w:t>(A)甲乙</w:t>
      </w:r>
      <w:r w:rsidRPr="001A733A">
        <w:rPr>
          <w:rFonts w:ascii="PMingLiU" w:hAnsi="PMingLiU" w:hint="eastAsia"/>
        </w:rPr>
        <w:t xml:space="preserve">　</w:t>
      </w:r>
      <w:r w:rsidRPr="001A733A">
        <w:rPr>
          <w:rFonts w:ascii="PMingLiU" w:hAnsi="PMingLiU"/>
        </w:rPr>
        <w:t>(B)甲丙</w:t>
      </w:r>
      <w:r w:rsidRPr="001A733A">
        <w:rPr>
          <w:rFonts w:ascii="PMingLiU" w:hAnsi="PMingLiU" w:hint="eastAsia"/>
        </w:rPr>
        <w:t xml:space="preserve">　</w:t>
      </w:r>
      <w:r w:rsidRPr="001A733A">
        <w:rPr>
          <w:rFonts w:ascii="PMingLiU" w:hAnsi="PMingLiU"/>
        </w:rPr>
        <w:t>(C)乙丙</w:t>
      </w:r>
      <w:r w:rsidRPr="001A733A">
        <w:rPr>
          <w:rFonts w:ascii="PMingLiU" w:hAnsi="PMingLiU" w:hint="eastAsia"/>
        </w:rPr>
        <w:t xml:space="preserve">　</w:t>
      </w:r>
      <w:r w:rsidRPr="001A733A">
        <w:rPr>
          <w:rFonts w:ascii="PMingLiU" w:hAnsi="PMingLiU"/>
        </w:rPr>
        <w:t>(D)丙丁</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題號：0602-00012　　　</w:t>
      </w:r>
      <w:r>
        <w:rPr>
          <w:rFonts w:ascii="SMbarcode" w:eastAsia="SMbarcode" w:hAnsi="PMingLiU"/>
        </w:rPr>
        <w:t>*085606-0602-00012*</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附圖是中國和中南半島國家所組成的「大湄公河次區域經濟合作」的示意圖。請問：為何次區域經濟合作地區並</w:t>
      </w:r>
      <w:r w:rsidRPr="001A733A">
        <w:rPr>
          <w:rFonts w:ascii="PMingLiU" w:hAnsi="PMingLiU"/>
          <w:u w:val="single"/>
        </w:rPr>
        <w:t>不包括</w:t>
      </w:r>
      <w:r w:rsidRPr="001A733A">
        <w:rPr>
          <w:rFonts w:ascii="PMingLiU" w:hAnsi="PMingLiU"/>
        </w:rPr>
        <w:t>泰國的曼谷？</w:t>
      </w:r>
      <w:r w:rsidRPr="001A733A">
        <w:rPr>
          <w:rFonts w:ascii="PMingLiU" w:hAnsi="PMingLiU" w:hint="eastAsia"/>
        </w:rPr>
        <w:br/>
      </w:r>
      <w:r w:rsidR="00C767FA" w:rsidRPr="001A733A">
        <w:rPr>
          <w:rFonts w:ascii="PMingLiU" w:hAnsi="PMingLiU"/>
          <w:noProof/>
        </w:rPr>
        <w:drawing>
          <wp:inline distT="0" distB="0" distL="0" distR="0">
            <wp:extent cx="2152650" cy="319087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52650" cy="3190875"/>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br/>
        <w:t>(A)不位於同樣一條大河的流域，生活領域交會的地方較少</w:t>
      </w:r>
      <w:r w:rsidRPr="001A733A">
        <w:rPr>
          <w:rFonts w:ascii="PMingLiU" w:hAnsi="PMingLiU" w:hint="eastAsia"/>
        </w:rPr>
        <w:t xml:space="preserve">　</w:t>
      </w:r>
      <w:r w:rsidRPr="001A733A">
        <w:rPr>
          <w:rFonts w:ascii="PMingLiU" w:hAnsi="PMingLiU"/>
        </w:rPr>
        <w:t>(B)因為該區域的經濟發展狀況和泰國曼谷不同</w:t>
      </w:r>
      <w:r w:rsidRPr="001A733A">
        <w:rPr>
          <w:rFonts w:ascii="PMingLiU" w:hAnsi="PMingLiU" w:hint="eastAsia"/>
        </w:rPr>
        <w:t xml:space="preserve">　</w:t>
      </w:r>
      <w:r w:rsidRPr="001A733A">
        <w:rPr>
          <w:rFonts w:ascii="PMingLiU" w:hAnsi="PMingLiU"/>
        </w:rPr>
        <w:t>(C)因為該次經濟區域是以農業為發展目的，和曼谷以金融觀光業的產業不同</w:t>
      </w:r>
      <w:r w:rsidRPr="001A733A">
        <w:rPr>
          <w:rFonts w:ascii="PMingLiU" w:hAnsi="PMingLiU" w:hint="eastAsia"/>
        </w:rPr>
        <w:t xml:space="preserve">　</w:t>
      </w:r>
      <w:r w:rsidRPr="001A733A">
        <w:rPr>
          <w:rFonts w:ascii="PMingLiU" w:hAnsi="PMingLiU"/>
        </w:rPr>
        <w:t>(D)因為該次經濟區地形為山地，而泰國曼谷地區為平原</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題號：0602-00013　　　</w:t>
      </w:r>
      <w:r>
        <w:rPr>
          <w:rFonts w:ascii="SMbarcode" w:eastAsia="SMbarcode" w:hAnsi="PMingLiU"/>
        </w:rPr>
        <w:t>*085606-0602-00013*</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在眾多國際性組織中，下列哪一個包含國家數量最多？</w:t>
      </w:r>
      <w:r w:rsidRPr="001A733A">
        <w:rPr>
          <w:rFonts w:ascii="PMingLiU" w:hAnsi="PMingLiU" w:hint="eastAsia"/>
        </w:rPr>
        <w:t xml:space="preserve">　</w:t>
      </w:r>
      <w:r w:rsidRPr="001A733A">
        <w:rPr>
          <w:rFonts w:ascii="PMingLiU" w:hAnsi="PMingLiU"/>
        </w:rPr>
        <w:br/>
        <w:t>(A)亞太經濟合作會議</w:t>
      </w:r>
      <w:r w:rsidRPr="001A733A">
        <w:rPr>
          <w:rFonts w:ascii="PMingLiU" w:hAnsi="PMingLiU" w:hint="eastAsia"/>
        </w:rPr>
        <w:t xml:space="preserve">　</w:t>
      </w:r>
      <w:r w:rsidRPr="001A733A">
        <w:rPr>
          <w:rFonts w:ascii="PMingLiU" w:hAnsi="PMingLiU"/>
        </w:rPr>
        <w:t>(B)東南亞區域論壇</w:t>
      </w:r>
      <w:r w:rsidRPr="001A733A">
        <w:rPr>
          <w:rFonts w:ascii="PMingLiU" w:hAnsi="PMingLiU" w:hint="eastAsia"/>
        </w:rPr>
        <w:t xml:space="preserve">　</w:t>
      </w:r>
      <w:r w:rsidRPr="001A733A">
        <w:rPr>
          <w:rFonts w:ascii="PMingLiU" w:hAnsi="PMingLiU"/>
        </w:rPr>
        <w:t>(C)世界貿易組織</w:t>
      </w:r>
      <w:r w:rsidRPr="001A733A">
        <w:rPr>
          <w:rFonts w:ascii="PMingLiU" w:hAnsi="PMingLiU" w:hint="eastAsia"/>
        </w:rPr>
        <w:t xml:space="preserve">　</w:t>
      </w:r>
      <w:r w:rsidRPr="001A733A">
        <w:rPr>
          <w:rFonts w:ascii="PMingLiU" w:hAnsi="PMingLiU"/>
        </w:rPr>
        <w:t>(D)歐盟</w:t>
      </w:r>
    </w:p>
    <w:p w:rsidR="001A733A" w:rsidRDefault="001A733A" w:rsidP="001A733A">
      <w:r>
        <w:rPr>
          <w:rFonts w:ascii="PMingLiU" w:hAnsi="PMingLiU"/>
        </w:rPr>
        <w:t>答案：</w:t>
      </w:r>
      <w:r>
        <w:t>(C)</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題號：0602-00014　　　</w:t>
      </w:r>
      <w:r>
        <w:rPr>
          <w:rFonts w:ascii="SMbarcode" w:eastAsia="SMbarcode" w:hAnsi="PMingLiU"/>
        </w:rPr>
        <w:t>*085606-0602-00014*</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以下關於區域結盟的敘述，正確的選項有哪些？(甲)區域結盟具有地緣性，無法跨區域；(乙)結盟使區域內貿易量增加，如歐盟；(丙)參加區域結盟的會員國通常會調整其國內的金融制度；(丁)區域結盟的進行加速經濟全球化的腳步；(戊)區域結盟通常對區域內外皆取消貿易障礙</w:t>
      </w:r>
      <w:r w:rsidRPr="001A733A">
        <w:rPr>
          <w:rFonts w:ascii="PMingLiU" w:hAnsi="PMingLiU" w:hint="eastAsia"/>
        </w:rPr>
        <w:t xml:space="preserve">。　</w:t>
      </w:r>
      <w:r w:rsidRPr="001A733A">
        <w:rPr>
          <w:rFonts w:ascii="PMingLiU" w:hAnsi="PMingLiU"/>
        </w:rPr>
        <w:br/>
        <w:t>(A)甲乙丙</w:t>
      </w:r>
      <w:r w:rsidRPr="001A733A">
        <w:rPr>
          <w:rFonts w:ascii="PMingLiU" w:hAnsi="PMingLiU" w:hint="eastAsia"/>
        </w:rPr>
        <w:t xml:space="preserve">　</w:t>
      </w:r>
      <w:r w:rsidRPr="001A733A">
        <w:rPr>
          <w:rFonts w:ascii="PMingLiU" w:hAnsi="PMingLiU"/>
        </w:rPr>
        <w:t>(B)乙丙丁</w:t>
      </w:r>
      <w:r w:rsidRPr="001A733A">
        <w:rPr>
          <w:rFonts w:ascii="PMingLiU" w:hAnsi="PMingLiU" w:hint="eastAsia"/>
        </w:rPr>
        <w:t xml:space="preserve">　</w:t>
      </w:r>
      <w:r w:rsidRPr="001A733A">
        <w:rPr>
          <w:rFonts w:ascii="PMingLiU" w:hAnsi="PMingLiU"/>
        </w:rPr>
        <w:t>(C)丙丁戊</w:t>
      </w:r>
      <w:r w:rsidRPr="001A733A">
        <w:rPr>
          <w:rFonts w:ascii="PMingLiU" w:hAnsi="PMingLiU" w:hint="eastAsia"/>
        </w:rPr>
        <w:t xml:space="preserve">　</w:t>
      </w:r>
      <w:r w:rsidRPr="001A733A">
        <w:rPr>
          <w:rFonts w:ascii="PMingLiU" w:hAnsi="PMingLiU"/>
        </w:rPr>
        <w:t>(D)甲丙戊</w:t>
      </w:r>
    </w:p>
    <w:p w:rsidR="001A733A" w:rsidRDefault="001A733A" w:rsidP="001A733A">
      <w:r>
        <w:rPr>
          <w:rFonts w:ascii="PMingLiU" w:hAnsi="PMingLiU"/>
        </w:rPr>
        <w:t>答案：</w:t>
      </w:r>
      <w:r>
        <w:t>(B)</w:t>
      </w:r>
    </w:p>
    <w:p w:rsidR="001A733A" w:rsidRDefault="001A733A" w:rsidP="001A733A">
      <w:r>
        <w:rPr>
          <w:rFonts w:ascii="PMingLiU" w:hAnsi="PMingLiU"/>
        </w:rPr>
        <w:t>解析：</w:t>
      </w:r>
      <w:r>
        <w:t>(</w:t>
      </w:r>
      <w:r>
        <w:t>甲</w:t>
      </w:r>
      <w:r>
        <w:t>)</w:t>
      </w:r>
      <w:r>
        <w:t>區域結盟日益擴大，並發展許多跨區域的結盟；</w:t>
      </w:r>
      <w:r>
        <w:t>(</w:t>
      </w:r>
      <w:r>
        <w:t>戊</w:t>
      </w:r>
      <w:r>
        <w:t>)</w:t>
      </w:r>
      <w:r>
        <w:t>區域結盟通常對區域外的國家建構一堵貿易障礙。</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題號：0602-00015　　　</w:t>
      </w:r>
      <w:r>
        <w:rPr>
          <w:rFonts w:ascii="SMbarcode" w:eastAsia="SMbarcode" w:hAnsi="PMingLiU"/>
        </w:rPr>
        <w:t>*085606-0602-00015*</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為協調全球各國家或區域間的共同事務，各種區域結盟組織紛紛出現，呈現出目前全球許多重疊和相互影響的多邊複雜政經網絡景象，其具有怎樣的效應？</w:t>
      </w:r>
      <w:r w:rsidRPr="001A733A">
        <w:rPr>
          <w:rFonts w:ascii="PMingLiU" w:hAnsi="PMingLiU" w:hint="eastAsia"/>
        </w:rPr>
        <w:t xml:space="preserve">　</w:t>
      </w:r>
      <w:r w:rsidRPr="001A733A">
        <w:rPr>
          <w:rFonts w:ascii="PMingLiU" w:hAnsi="PMingLiU"/>
        </w:rPr>
        <w:br/>
        <w:t>(A)比較利益</w:t>
      </w:r>
      <w:r w:rsidRPr="001A733A">
        <w:rPr>
          <w:rFonts w:ascii="PMingLiU" w:hAnsi="PMingLiU" w:hint="eastAsia"/>
        </w:rPr>
        <w:t xml:space="preserve">　</w:t>
      </w:r>
      <w:r w:rsidRPr="001A733A">
        <w:rPr>
          <w:rFonts w:ascii="PMingLiU" w:hAnsi="PMingLiU"/>
        </w:rPr>
        <w:t>(B)聚集經濟</w:t>
      </w:r>
      <w:r w:rsidRPr="001A733A">
        <w:rPr>
          <w:rFonts w:ascii="PMingLiU" w:hAnsi="PMingLiU" w:hint="eastAsia"/>
        </w:rPr>
        <w:t xml:space="preserve">　</w:t>
      </w:r>
      <w:r w:rsidRPr="001A733A">
        <w:rPr>
          <w:rFonts w:ascii="PMingLiU" w:hAnsi="PMingLiU"/>
        </w:rPr>
        <w:t>(C)國際分工</w:t>
      </w:r>
      <w:r w:rsidRPr="001A733A">
        <w:rPr>
          <w:rFonts w:ascii="PMingLiU" w:hAnsi="PMingLiU" w:hint="eastAsia"/>
        </w:rPr>
        <w:t xml:space="preserve">　</w:t>
      </w:r>
      <w:r w:rsidRPr="001A733A">
        <w:rPr>
          <w:rFonts w:ascii="PMingLiU" w:hAnsi="PMingLiU"/>
        </w:rPr>
        <w:t>(D)規模經濟</w:t>
      </w:r>
    </w:p>
    <w:p w:rsidR="001A733A" w:rsidRDefault="001A733A" w:rsidP="001A733A">
      <w:r>
        <w:rPr>
          <w:rFonts w:ascii="PMingLiU" w:hAnsi="PMingLiU"/>
        </w:rPr>
        <w:t>答案：</w:t>
      </w:r>
      <w:r>
        <w:t>(D)</w:t>
      </w:r>
    </w:p>
    <w:p w:rsidR="001A733A" w:rsidRDefault="001A733A" w:rsidP="001A733A">
      <w:r>
        <w:rPr>
          <w:rFonts w:ascii="PMingLiU" w:hAnsi="PMingLiU"/>
        </w:rPr>
        <w:t>解析：</w:t>
      </w:r>
      <w:r>
        <w:t>結盟的擴大目的是形成規模龐大的經濟體，此種效益和製造業特徵中的「規模經濟」類似，可藉由結盟國之間的國際分工，擴大各級產業的生產規模，有效地降低單位成本。</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題號：0602-00016　　　</w:t>
      </w:r>
      <w:r>
        <w:rPr>
          <w:rFonts w:ascii="SMbarcode" w:eastAsia="SMbarcode" w:hAnsi="PMingLiU"/>
        </w:rPr>
        <w:t>*085606-0602-00016*</w:t>
      </w:r>
      <w:r>
        <w:rPr>
          <w:rFonts w:ascii="PMingLiU" w:hAnsi="PMingLiU"/>
        </w:rPr>
        <w:t xml:space="preserve">　　　難易度：易　　　出處：各校試題</w:t>
      </w:r>
    </w:p>
    <w:p w:rsidR="001A733A" w:rsidRDefault="001A733A" w:rsidP="001A733A">
      <w:pPr>
        <w:rPr>
          <w:rFonts w:ascii="PMingLiU" w:hAnsi="PMingLiU" w:hint="eastAsia"/>
        </w:rPr>
      </w:pPr>
      <w:r w:rsidRPr="001A733A">
        <w:rPr>
          <w:rFonts w:ascii="PMingLiU" w:hAnsi="PMingLiU"/>
        </w:rPr>
        <w:t>APEC</w:t>
      </w:r>
      <w:r w:rsidRPr="001A733A">
        <w:rPr>
          <w:rFonts w:ascii="PMingLiU" w:hAnsi="PMingLiU" w:hint="eastAsia"/>
        </w:rPr>
        <w:t xml:space="preserve">雖是亞太地區唯一涵蓋較完整的區域性國際組織，但是一直以來被認為結構鬆散、缺乏效率，被戲稱為大拜拜性質的區域經貿論壇，原因為何？　</w:t>
      </w:r>
      <w:r w:rsidRPr="001A733A">
        <w:rPr>
          <w:rFonts w:ascii="PMingLiU" w:hAnsi="PMingLiU"/>
        </w:rPr>
        <w:br/>
        <w:t>(A)</w:t>
      </w:r>
      <w:r w:rsidRPr="001A733A">
        <w:rPr>
          <w:rFonts w:ascii="PMingLiU" w:hAnsi="PMingLiU" w:hint="eastAsia"/>
        </w:rPr>
        <w:t xml:space="preserve">運作以共識及自願性為基礎　</w:t>
      </w:r>
      <w:r w:rsidRPr="001A733A">
        <w:rPr>
          <w:rFonts w:ascii="PMingLiU" w:hAnsi="PMingLiU"/>
        </w:rPr>
        <w:t>(B)</w:t>
      </w:r>
      <w:r w:rsidRPr="001A733A">
        <w:rPr>
          <w:rFonts w:ascii="PMingLiU" w:hAnsi="PMingLiU" w:hint="eastAsia"/>
        </w:rPr>
        <w:t xml:space="preserve">參與國家太多，涵蓋範圍太廣　</w:t>
      </w:r>
      <w:r w:rsidRPr="001A733A">
        <w:rPr>
          <w:rFonts w:ascii="PMingLiU" w:hAnsi="PMingLiU"/>
        </w:rPr>
        <w:t>(C)</w:t>
      </w:r>
      <w:r w:rsidRPr="001A733A">
        <w:rPr>
          <w:rFonts w:ascii="PMingLiU" w:hAnsi="PMingLiU" w:hint="eastAsia"/>
        </w:rPr>
        <w:t xml:space="preserve">經濟領袖會議層級太低，無法做有效決策　</w:t>
      </w:r>
      <w:r w:rsidRPr="001A733A">
        <w:rPr>
          <w:rFonts w:ascii="PMingLiU" w:hAnsi="PMingLiU"/>
        </w:rPr>
        <w:t>(D)</w:t>
      </w:r>
      <w:r w:rsidRPr="001A733A">
        <w:rPr>
          <w:rFonts w:ascii="PMingLiU" w:hAnsi="PMingLiU" w:hint="eastAsia"/>
        </w:rPr>
        <w:t>與會國家經濟發展差距太大</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題號：0602-00017　　　</w:t>
      </w:r>
      <w:r>
        <w:rPr>
          <w:rFonts w:ascii="SMbarcode" w:eastAsia="SMbarcode" w:hAnsi="PMingLiU"/>
        </w:rPr>
        <w:t>*085606-0602-00017*</w:t>
      </w:r>
      <w:r>
        <w:rPr>
          <w:rFonts w:ascii="PMingLiU" w:hAnsi="PMingLiU"/>
        </w:rPr>
        <w:t xml:space="preserve">　　　難易度：易　　　出處：各校試題</w:t>
      </w:r>
    </w:p>
    <w:p w:rsidR="001A733A" w:rsidRDefault="001A733A" w:rsidP="001A733A">
      <w:pPr>
        <w:rPr>
          <w:rFonts w:ascii="PMingLiU" w:hAnsi="PMingLiU" w:hint="eastAsia"/>
        </w:rPr>
      </w:pPr>
      <w:r w:rsidRPr="001A733A">
        <w:rPr>
          <w:rFonts w:ascii="PMingLiU" w:hAnsi="PMingLiU" w:hint="eastAsia"/>
        </w:rPr>
        <w:t>國家與國家間常基於不同需求而結盟，</w:t>
      </w:r>
      <w:r w:rsidRPr="001A733A">
        <w:rPr>
          <w:rFonts w:ascii="PMingLiU" w:hAnsi="PMingLiU"/>
        </w:rPr>
        <w:t xml:space="preserve">1949 </w:t>
      </w:r>
      <w:r w:rsidRPr="001A733A">
        <w:rPr>
          <w:rFonts w:ascii="PMingLiU" w:hAnsi="PMingLiU" w:hint="eastAsia"/>
        </w:rPr>
        <w:t>年在華盛頓簽署成立的北大西洋公約組織</w:t>
      </w:r>
      <w:r w:rsidRPr="001A733A">
        <w:rPr>
          <w:rFonts w:ascii="PMingLiU" w:hAnsi="PMingLiU"/>
        </w:rPr>
        <w:t>(NATO)</w:t>
      </w:r>
      <w:r w:rsidRPr="001A733A">
        <w:rPr>
          <w:rFonts w:ascii="PMingLiU" w:hAnsi="PMingLiU" w:hint="eastAsia"/>
        </w:rPr>
        <w:t xml:space="preserve">，其結盟的主要宗旨為何？　</w:t>
      </w:r>
      <w:r w:rsidRPr="001A733A">
        <w:rPr>
          <w:rFonts w:ascii="PMingLiU" w:hAnsi="PMingLiU"/>
        </w:rPr>
        <w:br/>
        <w:t>(A)</w:t>
      </w:r>
      <w:r w:rsidRPr="001A733A">
        <w:rPr>
          <w:rFonts w:ascii="PMingLiU" w:hAnsi="PMingLiU" w:hint="eastAsia"/>
        </w:rPr>
        <w:t xml:space="preserve">促進區域經貿合作　</w:t>
      </w:r>
      <w:r w:rsidRPr="001A733A">
        <w:rPr>
          <w:rFonts w:ascii="PMingLiU" w:hAnsi="PMingLiU"/>
        </w:rPr>
        <w:t>(B)</w:t>
      </w:r>
      <w:r w:rsidRPr="001A733A">
        <w:rPr>
          <w:rFonts w:ascii="PMingLiU" w:hAnsi="PMingLiU" w:hint="eastAsia"/>
        </w:rPr>
        <w:t xml:space="preserve">維護國家安全　</w:t>
      </w:r>
      <w:r w:rsidRPr="001A733A">
        <w:rPr>
          <w:rFonts w:ascii="PMingLiU" w:hAnsi="PMingLiU"/>
        </w:rPr>
        <w:t>(C)</w:t>
      </w:r>
      <w:r w:rsidRPr="001A733A">
        <w:rPr>
          <w:rFonts w:ascii="PMingLiU" w:hAnsi="PMingLiU" w:hint="eastAsia"/>
        </w:rPr>
        <w:t xml:space="preserve">資源有效利用　</w:t>
      </w:r>
      <w:r w:rsidRPr="001A733A">
        <w:rPr>
          <w:rFonts w:ascii="PMingLiU" w:hAnsi="PMingLiU"/>
        </w:rPr>
        <w:t>(D)</w:t>
      </w:r>
      <w:r w:rsidRPr="001A733A">
        <w:rPr>
          <w:rFonts w:ascii="PMingLiU" w:hAnsi="PMingLiU" w:hint="eastAsia"/>
        </w:rPr>
        <w:t>保護地球環境</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題號：0602-00018　　　</w:t>
      </w:r>
      <w:r>
        <w:rPr>
          <w:rFonts w:ascii="SMbarcode" w:eastAsia="SMbarcode" w:hAnsi="PMingLiU"/>
        </w:rPr>
        <w:t>*085606-0602-00018*</w:t>
      </w:r>
      <w:r>
        <w:rPr>
          <w:rFonts w:ascii="PMingLiU" w:hAnsi="PMingLiU"/>
        </w:rPr>
        <w:t xml:space="preserve">　　　難易度：易　　　出處：各校試題</w:t>
      </w:r>
    </w:p>
    <w:p w:rsidR="001A733A" w:rsidRDefault="001A733A" w:rsidP="001A733A">
      <w:pPr>
        <w:rPr>
          <w:rFonts w:ascii="PMingLiU" w:hAnsi="PMingLiU"/>
        </w:rPr>
      </w:pPr>
      <w:r w:rsidRPr="001A733A">
        <w:rPr>
          <w:rFonts w:ascii="PMingLiU" w:hAnsi="PMingLiU"/>
        </w:rPr>
        <w:t xml:space="preserve">愛爾蘭因為加入某組織，而吸引許多高科技產業進駐，此組織名稱為何?  </w:t>
      </w:r>
      <w:r w:rsidRPr="001A733A">
        <w:rPr>
          <w:rFonts w:ascii="PMingLiU" w:hAnsi="PMingLiU" w:hint="eastAsia"/>
        </w:rPr>
        <w:t xml:space="preserve">　</w:t>
      </w:r>
      <w:r w:rsidRPr="001A733A">
        <w:rPr>
          <w:rFonts w:ascii="PMingLiU" w:hAnsi="PMingLiU"/>
        </w:rPr>
        <w:br/>
        <w:t>(A)TTIP</w:t>
      </w:r>
      <w:r w:rsidRPr="001A733A">
        <w:rPr>
          <w:rFonts w:ascii="PMingLiU" w:hAnsi="PMingLiU" w:hint="eastAsia"/>
        </w:rPr>
        <w:t xml:space="preserve">　</w:t>
      </w:r>
      <w:r w:rsidRPr="001A733A">
        <w:rPr>
          <w:rFonts w:ascii="PMingLiU" w:hAnsi="PMingLiU"/>
        </w:rPr>
        <w:t>(B)EU</w:t>
      </w:r>
      <w:r w:rsidRPr="001A733A">
        <w:rPr>
          <w:rFonts w:ascii="PMingLiU" w:hAnsi="PMingLiU" w:hint="eastAsia"/>
        </w:rPr>
        <w:t xml:space="preserve">　</w:t>
      </w:r>
      <w:r w:rsidRPr="001A733A">
        <w:rPr>
          <w:rFonts w:ascii="PMingLiU" w:hAnsi="PMingLiU"/>
        </w:rPr>
        <w:t>(C)NAFTA</w:t>
      </w:r>
      <w:r w:rsidRPr="001A733A">
        <w:rPr>
          <w:rFonts w:ascii="PMingLiU" w:hAnsi="PMingLiU" w:hint="eastAsia"/>
        </w:rPr>
        <w:t xml:space="preserve">　</w:t>
      </w:r>
      <w:r w:rsidRPr="001A733A">
        <w:rPr>
          <w:rFonts w:ascii="PMingLiU" w:hAnsi="PMingLiU"/>
        </w:rPr>
        <w:t>(D)NATO</w:t>
      </w:r>
    </w:p>
    <w:p w:rsidR="001A733A" w:rsidRDefault="001A733A" w:rsidP="001A733A">
      <w:r>
        <w:rPr>
          <w:rFonts w:ascii="PMingLiU" w:hAnsi="PMingLiU"/>
        </w:rPr>
        <w:t>答案：</w:t>
      </w:r>
      <w:r>
        <w:t>(B)</w:t>
      </w:r>
    </w:p>
    <w:p w:rsidR="001A733A" w:rsidRDefault="001A733A" w:rsidP="001A733A">
      <w:r>
        <w:rPr>
          <w:rFonts w:ascii="PMingLiU" w:hAnsi="PMingLiU"/>
        </w:rPr>
        <w:t>解析：</w:t>
      </w:r>
      <w:r>
        <w:t>(A)</w:t>
      </w:r>
      <w:r w:rsidRPr="000D23A6">
        <w:t>TTIP</w:t>
      </w:r>
      <w:r w:rsidRPr="000D23A6">
        <w:t>為歐盟與美國經濟合作組織</w:t>
      </w:r>
      <w:r>
        <w:br/>
        <w:t>(B)</w:t>
      </w:r>
      <w:r w:rsidRPr="000D23A6">
        <w:t>EU</w:t>
      </w:r>
      <w:r w:rsidRPr="000D23A6">
        <w:t>為歐盟</w:t>
      </w:r>
      <w:r>
        <w:br/>
        <w:t>(C)</w:t>
      </w:r>
      <w:r w:rsidRPr="000D23A6">
        <w:t>NAFTA</w:t>
      </w:r>
      <w:r w:rsidRPr="000D23A6">
        <w:t>為北美自由貿易區</w:t>
      </w:r>
      <w:r>
        <w:br/>
        <w:t>(D)</w:t>
      </w:r>
      <w:r w:rsidRPr="000D23A6">
        <w:t>NATO</w:t>
      </w:r>
      <w:r w:rsidRPr="000D23A6">
        <w:t>為北大西洋公約組織</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題號：0602-00019　　　</w:t>
      </w:r>
      <w:r>
        <w:rPr>
          <w:rFonts w:ascii="SMbarcode" w:eastAsia="SMbarcode" w:hAnsi="PMingLiU"/>
        </w:rPr>
        <w:t>*085606-0602-00019*</w:t>
      </w:r>
      <w:r>
        <w:rPr>
          <w:rFonts w:ascii="PMingLiU" w:hAnsi="PMingLiU"/>
        </w:rPr>
        <w:t xml:space="preserve">　　　難易度：中　　　出處：補充試題</w:t>
      </w:r>
    </w:p>
    <w:p w:rsidR="001A733A" w:rsidRDefault="001A733A" w:rsidP="001A733A">
      <w:pPr>
        <w:rPr>
          <w:rFonts w:ascii="PMingLiU" w:hAnsi="PMingLiU" w:hint="eastAsia"/>
        </w:rPr>
      </w:pPr>
      <w:r w:rsidRPr="001A733A">
        <w:rPr>
          <w:rFonts w:ascii="PMingLiU" w:hAnsi="PMingLiU" w:hint="eastAsia"/>
        </w:rPr>
        <w:t xml:space="preserve">近年來，國際之間流行加入區域經濟組織來擴大彼此的競爭力，因為合作組成一個組織可以帶來哪一項發展的優勢？　</w:t>
      </w:r>
      <w:r w:rsidRPr="001A733A">
        <w:rPr>
          <w:rFonts w:ascii="PMingLiU" w:hAnsi="PMingLiU"/>
        </w:rPr>
        <w:br/>
        <w:t>(A)</w:t>
      </w:r>
      <w:r w:rsidRPr="001A733A">
        <w:rPr>
          <w:rFonts w:ascii="PMingLiU" w:hAnsi="PMingLiU" w:hint="eastAsia"/>
        </w:rPr>
        <w:t xml:space="preserve">交通改善　</w:t>
      </w:r>
      <w:r w:rsidRPr="001A733A">
        <w:rPr>
          <w:rFonts w:ascii="PMingLiU" w:hAnsi="PMingLiU"/>
        </w:rPr>
        <w:t>(B)</w:t>
      </w:r>
      <w:r w:rsidRPr="001A733A">
        <w:rPr>
          <w:rFonts w:ascii="PMingLiU" w:hAnsi="PMingLiU" w:hint="eastAsia"/>
        </w:rPr>
        <w:t xml:space="preserve">規模擴大　</w:t>
      </w:r>
      <w:r w:rsidRPr="001A733A">
        <w:rPr>
          <w:rFonts w:ascii="PMingLiU" w:hAnsi="PMingLiU"/>
        </w:rPr>
        <w:t>(C)</w:t>
      </w:r>
      <w:r w:rsidRPr="001A733A">
        <w:rPr>
          <w:rFonts w:ascii="PMingLiU" w:hAnsi="PMingLiU" w:hint="eastAsia"/>
        </w:rPr>
        <w:t xml:space="preserve">勞工素質增高　</w:t>
      </w:r>
      <w:r w:rsidRPr="001A733A">
        <w:rPr>
          <w:rFonts w:ascii="PMingLiU" w:hAnsi="PMingLiU"/>
        </w:rPr>
        <w:t>(D)</w:t>
      </w:r>
      <w:r w:rsidRPr="001A733A">
        <w:rPr>
          <w:rFonts w:ascii="PMingLiU" w:hAnsi="PMingLiU" w:hint="eastAsia"/>
        </w:rPr>
        <w:t>聚集經濟</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題號：0602-00020　　　</w:t>
      </w:r>
      <w:r>
        <w:rPr>
          <w:rFonts w:ascii="SMbarcode" w:eastAsia="SMbarcode" w:hAnsi="PMingLiU"/>
        </w:rPr>
        <w:t>*085606-0602-00020*</w:t>
      </w:r>
      <w:r>
        <w:rPr>
          <w:rFonts w:ascii="PMingLiU" w:hAnsi="PMingLiU"/>
        </w:rPr>
        <w:t xml:space="preserve">　　　難易度：中　　　出處：補充試題</w:t>
      </w:r>
    </w:p>
    <w:p w:rsidR="001A733A" w:rsidRDefault="001A733A" w:rsidP="001A733A">
      <w:pPr>
        <w:rPr>
          <w:rFonts w:ascii="PMingLiU" w:hAnsi="PMingLiU" w:cs="華康標宋體u.." w:hint="eastAsia"/>
          <w:color w:val="000000"/>
        </w:rPr>
      </w:pPr>
      <w:r w:rsidRPr="001A733A">
        <w:rPr>
          <w:rFonts w:ascii="PMingLiU" w:hAnsi="PMingLiU" w:cs="華康標宋體u.." w:hint="eastAsia"/>
        </w:rPr>
        <w:t>臺灣想要和中國大陸簽訂</w:t>
      </w:r>
      <w:r w:rsidRPr="001A733A">
        <w:rPr>
          <w:rFonts w:ascii="PMingLiU" w:hAnsi="PMingLiU"/>
        </w:rPr>
        <w:t>ECFA</w:t>
      </w:r>
      <w:r w:rsidRPr="001A733A">
        <w:rPr>
          <w:rFonts w:ascii="PMingLiU" w:hAnsi="PMingLiU" w:cs="華康標宋體u.." w:hint="eastAsia"/>
        </w:rPr>
        <w:t>（</w:t>
      </w:r>
      <w:r w:rsidRPr="001A733A">
        <w:rPr>
          <w:rFonts w:ascii="PMingLiU" w:hAnsi="PMingLiU" w:cs="華康標宋體u.."/>
        </w:rPr>
        <w:t xml:space="preserve"> </w:t>
      </w:r>
      <w:r w:rsidRPr="001A733A">
        <w:rPr>
          <w:rFonts w:ascii="PMingLiU" w:hAnsi="PMingLiU" w:cs="華康標宋體u.." w:hint="eastAsia"/>
        </w:rPr>
        <w:t>兩岸經濟合作架構協議</w:t>
      </w:r>
      <w:r w:rsidRPr="001A733A">
        <w:rPr>
          <w:rFonts w:ascii="PMingLiU" w:hAnsi="PMingLiU"/>
        </w:rPr>
        <w:t>Economic Cooperation Framework Agreement</w:t>
      </w:r>
      <w:r w:rsidRPr="001A733A">
        <w:rPr>
          <w:rFonts w:ascii="PMingLiU" w:hAnsi="PMingLiU" w:cs="華康標宋體u.." w:hint="eastAsia"/>
        </w:rPr>
        <w:t>）的最大目的是？</w:t>
      </w:r>
      <w:r w:rsidRPr="001A733A">
        <w:rPr>
          <w:rFonts w:ascii="PMingLiU" w:hAnsi="PMingLiU" w:hint="eastAsia"/>
        </w:rPr>
        <w:t xml:space="preserve">　</w:t>
      </w:r>
      <w:r w:rsidRPr="001A733A">
        <w:rPr>
          <w:rFonts w:ascii="PMingLiU" w:hAnsi="PMingLiU"/>
        </w:rPr>
        <w:br/>
        <w:t>(A)</w:t>
      </w:r>
      <w:r w:rsidRPr="001A733A">
        <w:rPr>
          <w:rFonts w:ascii="PMingLiU" w:hAnsi="PMingLiU" w:cs="華康標宋體u.." w:hint="eastAsia"/>
          <w:color w:val="000000"/>
        </w:rPr>
        <w:t>讓臺灣商品免關稅進入中國大陸市場，擴大產品在中國大陸市場占有率</w:t>
      </w:r>
      <w:r w:rsidRPr="001A733A">
        <w:rPr>
          <w:rFonts w:ascii="PMingLiU" w:hAnsi="PMingLiU" w:hint="eastAsia"/>
        </w:rPr>
        <w:t xml:space="preserve">　</w:t>
      </w:r>
      <w:r w:rsidRPr="001A733A">
        <w:rPr>
          <w:rFonts w:ascii="PMingLiU" w:hAnsi="PMingLiU"/>
        </w:rPr>
        <w:t>(B)</w:t>
      </w:r>
      <w:r w:rsidRPr="001A733A">
        <w:rPr>
          <w:rFonts w:ascii="PMingLiU" w:hAnsi="PMingLiU" w:cs="華康標宋體u.." w:hint="eastAsia"/>
          <w:color w:val="000000"/>
        </w:rPr>
        <w:t>提高臺灣投資大陸的金額</w:t>
      </w:r>
      <w:r w:rsidRPr="001A733A">
        <w:rPr>
          <w:rFonts w:ascii="PMingLiU" w:hAnsi="PMingLiU" w:hint="eastAsia"/>
        </w:rPr>
        <w:t xml:space="preserve">　</w:t>
      </w:r>
      <w:r w:rsidRPr="001A733A">
        <w:rPr>
          <w:rFonts w:ascii="PMingLiU" w:hAnsi="PMingLiU"/>
        </w:rPr>
        <w:t>(C)</w:t>
      </w:r>
      <w:r w:rsidRPr="001A733A">
        <w:rPr>
          <w:rFonts w:ascii="PMingLiU" w:hAnsi="PMingLiU" w:cs="華康標宋體u.." w:hint="eastAsia"/>
          <w:color w:val="000000"/>
        </w:rPr>
        <w:t>限制陸資投資臺灣的比例</w:t>
      </w:r>
      <w:r w:rsidRPr="001A733A">
        <w:rPr>
          <w:rFonts w:ascii="PMingLiU" w:hAnsi="PMingLiU" w:hint="eastAsia"/>
        </w:rPr>
        <w:t xml:space="preserve">　</w:t>
      </w:r>
      <w:r w:rsidRPr="001A733A">
        <w:rPr>
          <w:rFonts w:ascii="PMingLiU" w:hAnsi="PMingLiU"/>
        </w:rPr>
        <w:t>(D)</w:t>
      </w:r>
      <w:r w:rsidRPr="001A733A">
        <w:rPr>
          <w:rFonts w:ascii="PMingLiU" w:hAnsi="PMingLiU" w:cs="華康標宋體u.." w:hint="eastAsia"/>
          <w:color w:val="000000"/>
        </w:rPr>
        <w:t>讓兩岸人民的往來更加便利</w:t>
      </w:r>
    </w:p>
    <w:p w:rsidR="001A733A" w:rsidRDefault="001A733A" w:rsidP="001A733A">
      <w:r>
        <w:rPr>
          <w:rFonts w:ascii="PMingLiU" w:hAnsi="PMingLiU"/>
        </w:rPr>
        <w:t>答案：</w:t>
      </w:r>
      <w:r>
        <w:t>(A)</w:t>
      </w:r>
    </w:p>
    <w:p w:rsidR="001A733A" w:rsidRDefault="001A733A" w:rsidP="001A733A">
      <w:pPr>
        <w:rPr>
          <w:rFonts w:hint="eastAsia"/>
        </w:rPr>
      </w:pPr>
      <w:r>
        <w:rPr>
          <w:rFonts w:ascii="PMingLiU" w:hAnsi="PMingLiU"/>
        </w:rPr>
        <w:t>解析：</w:t>
      </w:r>
      <w:r w:rsidRPr="008D71F9">
        <w:t xml:space="preserve">ECFA </w:t>
      </w:r>
      <w:r w:rsidRPr="008D71F9">
        <w:rPr>
          <w:rFonts w:hint="eastAsia"/>
        </w:rPr>
        <w:t>主要是臺灣與中國大陸簽訂兩岸經濟合作架構，雙方針對協議商品降低甚至免關稅進口，臺灣可以將市場擴及中國大陸，但是相對的臺灣也必須對中國大陸開放市場。</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0602-00021　　　</w:t>
      </w:r>
      <w:r>
        <w:rPr>
          <w:rFonts w:ascii="SMbarcode" w:eastAsia="SMbarcode" w:hAnsi="PMingLiU"/>
        </w:rPr>
        <w:t>*085606-0602-00021*</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 xml:space="preserve">下列哪一個組織是基於國家安全和區域安定而成立？　</w:t>
      </w:r>
      <w:r w:rsidRPr="001A733A">
        <w:rPr>
          <w:rFonts w:ascii="PMingLiU" w:hAnsi="PMingLiU"/>
        </w:rPr>
        <w:br/>
        <w:t>(A)</w:t>
      </w:r>
      <w:r w:rsidRPr="001A733A">
        <w:rPr>
          <w:rFonts w:ascii="PMingLiU" w:hAnsi="PMingLiU" w:hint="eastAsia"/>
        </w:rPr>
        <w:t xml:space="preserve">CEPA　</w:t>
      </w:r>
      <w:r w:rsidRPr="001A733A">
        <w:rPr>
          <w:rFonts w:ascii="PMingLiU" w:hAnsi="PMingLiU"/>
        </w:rPr>
        <w:t>(B)</w:t>
      </w:r>
      <w:r w:rsidRPr="001A733A">
        <w:rPr>
          <w:rFonts w:ascii="PMingLiU" w:hAnsi="PMingLiU" w:hint="eastAsia"/>
        </w:rPr>
        <w:t xml:space="preserve">ECFA　</w:t>
      </w:r>
      <w:r w:rsidRPr="001A733A">
        <w:rPr>
          <w:rFonts w:ascii="PMingLiU" w:hAnsi="PMingLiU"/>
        </w:rPr>
        <w:t>(C)</w:t>
      </w:r>
      <w:r w:rsidRPr="001A733A">
        <w:rPr>
          <w:rFonts w:ascii="PMingLiU" w:hAnsi="PMingLiU" w:hint="eastAsia"/>
        </w:rPr>
        <w:t xml:space="preserve">OPEC　</w:t>
      </w:r>
      <w:r w:rsidRPr="001A733A">
        <w:rPr>
          <w:rFonts w:ascii="PMingLiU" w:hAnsi="PMingLiU"/>
        </w:rPr>
        <w:t>(D)</w:t>
      </w:r>
      <w:r w:rsidRPr="001A733A">
        <w:rPr>
          <w:rFonts w:ascii="PMingLiU" w:hAnsi="PMingLiU" w:hint="eastAsia"/>
        </w:rPr>
        <w:t>NATO</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題號：0602-00022　　　</w:t>
      </w:r>
      <w:r>
        <w:rPr>
          <w:rFonts w:ascii="SMbarcode" w:eastAsia="SMbarcode" w:hAnsi="PMingLiU"/>
        </w:rPr>
        <w:t>*085606-0602-00022*</w:t>
      </w:r>
      <w:r>
        <w:rPr>
          <w:rFonts w:ascii="PMingLiU" w:hAnsi="PMingLiU"/>
        </w:rPr>
        <w:t xml:space="preserve">　　　難易度：中　　　出處：各校試題</w:t>
      </w:r>
    </w:p>
    <w:p w:rsidR="001A733A" w:rsidRDefault="001A733A" w:rsidP="001A733A">
      <w:pPr>
        <w:rPr>
          <w:rFonts w:ascii="PMingLiU" w:hAnsi="PMingLiU"/>
        </w:rPr>
      </w:pPr>
      <w:r w:rsidRPr="001A733A">
        <w:rPr>
          <w:rFonts w:ascii="PMingLiU" w:hAnsi="PMingLiU" w:hint="eastAsia"/>
        </w:rPr>
        <w:t xml:space="preserve">在一些大型的區域經貿結盟組織中，由於參與成員國數目龐大，因此有部分議題內容頗為敏感，容易造成成員之間的爭議，協商過程艱難且冗長。請問在以下何種經濟整合方式中出現這種衝突的機會最低？　</w:t>
      </w:r>
      <w:r w:rsidRPr="001A733A">
        <w:rPr>
          <w:rFonts w:ascii="PMingLiU" w:hAnsi="PMingLiU"/>
        </w:rPr>
        <w:br/>
        <w:t>(A)WTO</w:t>
      </w:r>
      <w:r w:rsidRPr="001A733A">
        <w:rPr>
          <w:rFonts w:ascii="PMingLiU" w:hAnsi="PMingLiU" w:hint="eastAsia"/>
        </w:rPr>
        <w:t xml:space="preserve">　</w:t>
      </w:r>
      <w:r w:rsidRPr="001A733A">
        <w:rPr>
          <w:rFonts w:ascii="PMingLiU" w:hAnsi="PMingLiU"/>
        </w:rPr>
        <w:t>(B)EU</w:t>
      </w:r>
      <w:r w:rsidRPr="001A733A">
        <w:rPr>
          <w:rFonts w:ascii="PMingLiU" w:hAnsi="PMingLiU" w:hint="eastAsia"/>
        </w:rPr>
        <w:t xml:space="preserve">　</w:t>
      </w:r>
      <w:r w:rsidRPr="001A733A">
        <w:rPr>
          <w:rFonts w:ascii="PMingLiU" w:hAnsi="PMingLiU"/>
        </w:rPr>
        <w:t>(C)RTA</w:t>
      </w:r>
      <w:r w:rsidRPr="001A733A">
        <w:rPr>
          <w:rFonts w:ascii="PMingLiU" w:hAnsi="PMingLiU" w:hint="eastAsia"/>
        </w:rPr>
        <w:t xml:space="preserve">　</w:t>
      </w:r>
      <w:r w:rsidRPr="001A733A">
        <w:rPr>
          <w:rFonts w:ascii="PMingLiU" w:hAnsi="PMingLiU"/>
        </w:rPr>
        <w:t>(D)ASEAN</w:t>
      </w:r>
    </w:p>
    <w:p w:rsidR="001A733A" w:rsidRDefault="001A733A" w:rsidP="001A733A">
      <w:r>
        <w:rPr>
          <w:rFonts w:ascii="PMingLiU" w:hAnsi="PMingLiU"/>
        </w:rPr>
        <w:t>答案：</w:t>
      </w:r>
      <w:r>
        <w:t>(C)</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題號：0602-00023　　　</w:t>
      </w:r>
      <w:r>
        <w:rPr>
          <w:rFonts w:ascii="SMbarcode" w:eastAsia="SMbarcode" w:hAnsi="PMingLiU"/>
        </w:rPr>
        <w:t>*085606-0602-00023*</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 xml:space="preserve">小鳳記得大二的經濟學老師曾經說過：「跨國企業之所以對世界的經濟秩序具有極為深遠的影響，主要是因為其造成相互競爭卻又合作的詭譎態勢。」請問：跨國企業之間既競爭卻又合作的原因為何？　</w:t>
      </w:r>
      <w:r w:rsidRPr="001A733A">
        <w:rPr>
          <w:rFonts w:ascii="PMingLiU" w:hAnsi="PMingLiU"/>
        </w:rPr>
        <w:br/>
        <w:t>(A)</w:t>
      </w:r>
      <w:r w:rsidRPr="001A733A">
        <w:rPr>
          <w:rFonts w:ascii="PMingLiU" w:hAnsi="PMingLiU" w:hint="eastAsia"/>
        </w:rPr>
        <w:t xml:space="preserve">相互競爭才能夠分出高下，為最終目的，而相互合作只是一種暫時性的假象　</w:t>
      </w:r>
      <w:r w:rsidRPr="001A733A">
        <w:rPr>
          <w:rFonts w:ascii="PMingLiU" w:hAnsi="PMingLiU"/>
        </w:rPr>
        <w:t>(B)</w:t>
      </w:r>
      <w:r w:rsidRPr="001A733A">
        <w:rPr>
          <w:rFonts w:ascii="PMingLiU" w:hAnsi="PMingLiU" w:hint="eastAsia"/>
        </w:rPr>
        <w:t xml:space="preserve">希望藉此達成「機會成本最大化」的目的　</w:t>
      </w:r>
      <w:r w:rsidRPr="001A733A">
        <w:rPr>
          <w:rFonts w:ascii="PMingLiU" w:hAnsi="PMingLiU"/>
        </w:rPr>
        <w:t>(C)</w:t>
      </w:r>
      <w:r w:rsidRPr="001A733A">
        <w:rPr>
          <w:rFonts w:ascii="PMingLiU" w:hAnsi="PMingLiU" w:hint="eastAsia"/>
        </w:rPr>
        <w:t xml:space="preserve">希冀將生產成本降至最低　</w:t>
      </w:r>
      <w:r w:rsidRPr="001A733A">
        <w:rPr>
          <w:rFonts w:ascii="PMingLiU" w:hAnsi="PMingLiU"/>
        </w:rPr>
        <w:t>(D)</w:t>
      </w:r>
      <w:r w:rsidRPr="001A733A">
        <w:rPr>
          <w:rFonts w:ascii="PMingLiU" w:hAnsi="PMingLiU" w:hint="eastAsia"/>
        </w:rPr>
        <w:t>藉機削弱對方的競爭力</w:t>
      </w:r>
    </w:p>
    <w:p w:rsidR="001A733A" w:rsidRDefault="001A733A" w:rsidP="001A733A">
      <w:r>
        <w:rPr>
          <w:rFonts w:ascii="PMingLiU" w:hAnsi="PMingLiU"/>
        </w:rPr>
        <w:t>答案：</w:t>
      </w:r>
      <w:r>
        <w:t>(C)</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題號：0602-00024　　　</w:t>
      </w:r>
      <w:r>
        <w:rPr>
          <w:rFonts w:ascii="SMbarcode" w:eastAsia="SMbarcode" w:hAnsi="PMingLiU"/>
        </w:rPr>
        <w:t>*085606-0602-00024*</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下列關於區域結盟的影響之陳述當中，何者呈現出規模經濟的精神？</w:t>
      </w:r>
      <w:r w:rsidRPr="001A733A">
        <w:rPr>
          <w:rFonts w:ascii="PMingLiU" w:hAnsi="PMingLiU" w:hint="eastAsia"/>
        </w:rPr>
        <w:t xml:space="preserve">　</w:t>
      </w:r>
      <w:r w:rsidRPr="001A733A">
        <w:rPr>
          <w:rFonts w:ascii="PMingLiU" w:hAnsi="PMingLiU"/>
        </w:rPr>
        <w:br/>
        <w:t>(A)區域結盟日漸擴大，並發展許多跨區域的結盟</w:t>
      </w:r>
      <w:r w:rsidRPr="001A733A">
        <w:rPr>
          <w:rFonts w:ascii="PMingLiU" w:hAnsi="PMingLiU" w:hint="eastAsia"/>
        </w:rPr>
        <w:t xml:space="preserve">　</w:t>
      </w:r>
      <w:r w:rsidRPr="001A733A">
        <w:rPr>
          <w:rFonts w:ascii="PMingLiU" w:hAnsi="PMingLiU"/>
        </w:rPr>
        <w:t>(B)區域內的貿易量有所成長，顯現區域經濟整合的初步效益</w:t>
      </w:r>
      <w:r w:rsidRPr="001A733A">
        <w:rPr>
          <w:rFonts w:ascii="PMingLiU" w:hAnsi="PMingLiU" w:hint="eastAsia"/>
        </w:rPr>
        <w:t xml:space="preserve">　</w:t>
      </w:r>
      <w:r w:rsidRPr="001A733A">
        <w:rPr>
          <w:rFonts w:ascii="PMingLiU" w:hAnsi="PMingLiU"/>
        </w:rPr>
        <w:t>(C)區域經濟結盟不僅進一步推動經濟全球化，也加速各國經濟的轉型</w:t>
      </w:r>
      <w:r w:rsidRPr="001A733A">
        <w:rPr>
          <w:rFonts w:ascii="PMingLiU" w:hAnsi="PMingLiU" w:hint="eastAsia"/>
        </w:rPr>
        <w:t xml:space="preserve">　</w:t>
      </w:r>
      <w:r w:rsidRPr="001A733A">
        <w:rPr>
          <w:rFonts w:ascii="PMingLiU" w:hAnsi="PMingLiU"/>
        </w:rPr>
        <w:t>(D)加強區域內經貿政策之透明度與穩定性、增進合作、減少貿易糾紛</w:t>
      </w:r>
    </w:p>
    <w:p w:rsidR="001A733A" w:rsidRDefault="001A733A" w:rsidP="001A733A">
      <w:r>
        <w:rPr>
          <w:rFonts w:ascii="PMingLiU" w:hAnsi="PMingLiU"/>
        </w:rPr>
        <w:t>答案：</w:t>
      </w:r>
      <w:r>
        <w:t>(B)</w:t>
      </w:r>
    </w:p>
    <w:p w:rsidR="001A733A" w:rsidRDefault="001A733A" w:rsidP="001A733A">
      <w:r>
        <w:rPr>
          <w:rFonts w:ascii="PMingLiU" w:hAnsi="PMingLiU"/>
        </w:rPr>
        <w:t>解析：</w:t>
      </w:r>
      <w:r>
        <w:t>歐盟、北美自由貿易協定和東協三大自由貿易區在區域內國家間的貿易量確實有所增長。以歐盟來看，區域內的貿易總值及其占總貿易額的比例均大過於區域外的貿易總值，可見其結盟的效益。</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題號：0602-00025　　　</w:t>
      </w:r>
      <w:r>
        <w:rPr>
          <w:rFonts w:ascii="SMbarcode" w:eastAsia="SMbarcode" w:hAnsi="PMingLiU"/>
        </w:rPr>
        <w:t>*085606-0602-00025*</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(甲)東亞；(乙)南亞；(丙)大洋洲；(丁)北美洲；(戊)中南美洲。亞太經濟合作會議之會員國分布範圍應包含哪些地區？</w:t>
      </w:r>
      <w:r w:rsidRPr="001A733A">
        <w:rPr>
          <w:rFonts w:ascii="PMingLiU" w:hAnsi="PMingLiU" w:hint="eastAsia"/>
        </w:rPr>
        <w:t xml:space="preserve">　</w:t>
      </w:r>
      <w:r w:rsidRPr="001A733A">
        <w:rPr>
          <w:rFonts w:ascii="PMingLiU" w:hAnsi="PMingLiU"/>
        </w:rPr>
        <w:br/>
        <w:t>(A)甲乙丙丁</w:t>
      </w:r>
      <w:r w:rsidRPr="001A733A">
        <w:rPr>
          <w:rFonts w:ascii="PMingLiU" w:hAnsi="PMingLiU" w:hint="eastAsia"/>
        </w:rPr>
        <w:t xml:space="preserve">　</w:t>
      </w:r>
      <w:r w:rsidRPr="001A733A">
        <w:rPr>
          <w:rFonts w:ascii="PMingLiU" w:hAnsi="PMingLiU"/>
        </w:rPr>
        <w:t>(B)甲丙丁戊</w:t>
      </w:r>
      <w:r w:rsidRPr="001A733A">
        <w:rPr>
          <w:rFonts w:ascii="PMingLiU" w:hAnsi="PMingLiU" w:hint="eastAsia"/>
        </w:rPr>
        <w:t xml:space="preserve">　</w:t>
      </w:r>
      <w:r w:rsidRPr="001A733A">
        <w:rPr>
          <w:rFonts w:ascii="PMingLiU" w:hAnsi="PMingLiU"/>
        </w:rPr>
        <w:t>(C)甲乙丙戊</w:t>
      </w:r>
      <w:r w:rsidRPr="001A733A">
        <w:rPr>
          <w:rFonts w:ascii="PMingLiU" w:hAnsi="PMingLiU" w:hint="eastAsia"/>
        </w:rPr>
        <w:t xml:space="preserve">　</w:t>
      </w:r>
      <w:r w:rsidRPr="001A733A">
        <w:rPr>
          <w:rFonts w:ascii="PMingLiU" w:hAnsi="PMingLiU"/>
        </w:rPr>
        <w:t>(D)乙丙丁戊</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題號：0602-00026　　　</w:t>
      </w:r>
      <w:r>
        <w:rPr>
          <w:rFonts w:ascii="SMbarcode" w:eastAsia="SMbarcode" w:hAnsi="PMingLiU"/>
        </w:rPr>
        <w:t>*085606-0602-00026*</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亞太經濟合作會議之會員國分布範圍當中，提供中、高層次科技生產和市場需求的主要國家位於何處？</w:t>
      </w:r>
      <w:r w:rsidRPr="001A733A">
        <w:rPr>
          <w:rFonts w:ascii="PMingLiU" w:hAnsi="PMingLiU" w:hint="eastAsia"/>
        </w:rPr>
        <w:t xml:space="preserve">　</w:t>
      </w:r>
      <w:r w:rsidRPr="001A733A">
        <w:rPr>
          <w:rFonts w:ascii="PMingLiU" w:hAnsi="PMingLiU"/>
        </w:rPr>
        <w:br/>
        <w:t>(A)大洋洲</w:t>
      </w:r>
      <w:r w:rsidRPr="001A733A">
        <w:rPr>
          <w:rFonts w:ascii="PMingLiU" w:hAnsi="PMingLiU" w:hint="eastAsia"/>
        </w:rPr>
        <w:t xml:space="preserve">　</w:t>
      </w:r>
      <w:r w:rsidRPr="001A733A">
        <w:rPr>
          <w:rFonts w:ascii="PMingLiU" w:hAnsi="PMingLiU"/>
        </w:rPr>
        <w:t>(B)北美洲</w:t>
      </w:r>
      <w:r w:rsidRPr="001A733A">
        <w:rPr>
          <w:rFonts w:ascii="PMingLiU" w:hAnsi="PMingLiU" w:hint="eastAsia"/>
        </w:rPr>
        <w:t xml:space="preserve">　</w:t>
      </w:r>
      <w:r w:rsidRPr="001A733A">
        <w:rPr>
          <w:rFonts w:ascii="PMingLiU" w:hAnsi="PMingLiU"/>
        </w:rPr>
        <w:t>(C)東亞</w:t>
      </w:r>
      <w:r w:rsidRPr="001A733A">
        <w:rPr>
          <w:rFonts w:ascii="PMingLiU" w:hAnsi="PMingLiU" w:hint="eastAsia"/>
        </w:rPr>
        <w:t xml:space="preserve">　</w:t>
      </w:r>
      <w:r w:rsidRPr="001A733A">
        <w:rPr>
          <w:rFonts w:ascii="PMingLiU" w:hAnsi="PMingLiU"/>
        </w:rPr>
        <w:t>(D)中南美洲</w:t>
      </w:r>
    </w:p>
    <w:p w:rsidR="001A733A" w:rsidRDefault="001A733A" w:rsidP="001A733A">
      <w:r>
        <w:rPr>
          <w:rFonts w:ascii="PMingLiU" w:hAnsi="PMingLiU"/>
        </w:rPr>
        <w:t>答案：</w:t>
      </w:r>
      <w:r>
        <w:t>(C)</w:t>
      </w:r>
    </w:p>
    <w:p w:rsidR="001A733A" w:rsidRDefault="001A733A" w:rsidP="001A733A">
      <w:r>
        <w:rPr>
          <w:rFonts w:ascii="PMingLiU" w:hAnsi="PMingLiU"/>
        </w:rPr>
        <w:t>解析：</w:t>
      </w:r>
      <w:r>
        <w:t>臺灣及南韓。</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題號：0602-00027　　　</w:t>
      </w:r>
      <w:r>
        <w:rPr>
          <w:rFonts w:ascii="SMbarcode" w:eastAsia="SMbarcode" w:hAnsi="PMingLiU"/>
        </w:rPr>
        <w:t>*085606-0602-00027*</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北美自由貿易協定包括美國、加拿大、墨西哥三國，其中墨西哥所提供的區位條件為何？</w:t>
      </w:r>
      <w:r w:rsidRPr="001A733A">
        <w:rPr>
          <w:rFonts w:ascii="PMingLiU" w:hAnsi="PMingLiU" w:hint="eastAsia"/>
        </w:rPr>
        <w:t xml:space="preserve">　</w:t>
      </w:r>
      <w:r w:rsidRPr="001A733A">
        <w:rPr>
          <w:rFonts w:ascii="PMingLiU" w:hAnsi="PMingLiU"/>
        </w:rPr>
        <w:br/>
        <w:t>(A)市場</w:t>
      </w:r>
      <w:r w:rsidRPr="001A733A">
        <w:rPr>
          <w:rFonts w:ascii="PMingLiU" w:hAnsi="PMingLiU" w:hint="eastAsia"/>
        </w:rPr>
        <w:t xml:space="preserve">　</w:t>
      </w:r>
      <w:r w:rsidRPr="001A733A">
        <w:rPr>
          <w:rFonts w:ascii="PMingLiU" w:hAnsi="PMingLiU"/>
        </w:rPr>
        <w:t>(B)原料</w:t>
      </w:r>
      <w:r w:rsidRPr="001A733A">
        <w:rPr>
          <w:rFonts w:ascii="PMingLiU" w:hAnsi="PMingLiU" w:hint="eastAsia"/>
        </w:rPr>
        <w:t xml:space="preserve">　</w:t>
      </w:r>
      <w:r w:rsidRPr="001A733A">
        <w:rPr>
          <w:rFonts w:ascii="PMingLiU" w:hAnsi="PMingLiU"/>
        </w:rPr>
        <w:t>(C)勞工</w:t>
      </w:r>
      <w:r w:rsidRPr="001A733A">
        <w:rPr>
          <w:rFonts w:ascii="PMingLiU" w:hAnsi="PMingLiU" w:hint="eastAsia"/>
        </w:rPr>
        <w:t xml:space="preserve">　</w:t>
      </w:r>
      <w:r w:rsidRPr="001A733A">
        <w:rPr>
          <w:rFonts w:ascii="PMingLiU" w:hAnsi="PMingLiU"/>
        </w:rPr>
        <w:t>(D)交通</w:t>
      </w:r>
    </w:p>
    <w:p w:rsidR="001A733A" w:rsidRDefault="001A733A" w:rsidP="001A733A">
      <w:r>
        <w:rPr>
          <w:rFonts w:ascii="PMingLiU" w:hAnsi="PMingLiU"/>
        </w:rPr>
        <w:t>答案：</w:t>
      </w:r>
      <w:r>
        <w:t>(C)</w:t>
      </w:r>
    </w:p>
    <w:p w:rsidR="001A733A" w:rsidRDefault="001A733A" w:rsidP="001A733A">
      <w:r>
        <w:rPr>
          <w:rFonts w:ascii="PMingLiU" w:hAnsi="PMingLiU"/>
        </w:rPr>
        <w:t>解析：</w:t>
      </w:r>
      <w:r>
        <w:t>墨西哥勞工充足且價廉。</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題號：0602-00028　　　</w:t>
      </w:r>
      <w:r>
        <w:rPr>
          <w:rFonts w:ascii="SMbarcode" w:eastAsia="SMbarcode" w:hAnsi="PMingLiU"/>
        </w:rPr>
        <w:t>*085606-0602-00028*</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中國、緬甸、泰國、寮國合組的「黃金四角經濟合作」位於哪一條河流流域內？</w:t>
      </w:r>
      <w:r w:rsidRPr="001A733A">
        <w:rPr>
          <w:rFonts w:ascii="PMingLiU" w:hAnsi="PMingLiU" w:hint="eastAsia"/>
        </w:rPr>
        <w:t xml:space="preserve">　</w:t>
      </w:r>
      <w:r w:rsidRPr="001A733A">
        <w:rPr>
          <w:rFonts w:ascii="PMingLiU" w:hAnsi="PMingLiU"/>
        </w:rPr>
        <w:br/>
        <w:t>(A)珠江</w:t>
      </w:r>
      <w:r w:rsidRPr="001A733A">
        <w:rPr>
          <w:rFonts w:ascii="PMingLiU" w:hAnsi="PMingLiU" w:hint="eastAsia"/>
        </w:rPr>
        <w:t xml:space="preserve">　</w:t>
      </w:r>
      <w:r w:rsidRPr="001A733A">
        <w:rPr>
          <w:rFonts w:ascii="PMingLiU" w:hAnsi="PMingLiU"/>
        </w:rPr>
        <w:t>(B)湄公河</w:t>
      </w:r>
      <w:r w:rsidRPr="001A733A">
        <w:rPr>
          <w:rFonts w:ascii="PMingLiU" w:hAnsi="PMingLiU" w:hint="eastAsia"/>
        </w:rPr>
        <w:t xml:space="preserve">　</w:t>
      </w:r>
      <w:r w:rsidRPr="001A733A">
        <w:rPr>
          <w:rFonts w:ascii="PMingLiU" w:hAnsi="PMingLiU"/>
        </w:rPr>
        <w:t>(C)昭披耶河</w:t>
      </w:r>
      <w:r w:rsidRPr="001A733A">
        <w:rPr>
          <w:rFonts w:ascii="PMingLiU" w:hAnsi="PMingLiU" w:hint="eastAsia"/>
        </w:rPr>
        <w:t xml:space="preserve">　</w:t>
      </w:r>
      <w:r w:rsidRPr="001A733A">
        <w:rPr>
          <w:rFonts w:ascii="PMingLiU" w:hAnsi="PMingLiU"/>
        </w:rPr>
        <w:t>(D)薩爾溫江</w:t>
      </w:r>
    </w:p>
    <w:p w:rsidR="001A733A" w:rsidRDefault="001A733A" w:rsidP="001A733A">
      <w:r>
        <w:rPr>
          <w:rFonts w:ascii="PMingLiU" w:hAnsi="PMingLiU"/>
        </w:rPr>
        <w:t>答案：</w:t>
      </w:r>
      <w:r>
        <w:t>(B)</w:t>
      </w:r>
    </w:p>
    <w:p w:rsidR="001A733A" w:rsidRDefault="001A733A" w:rsidP="001A733A">
      <w:r>
        <w:rPr>
          <w:rFonts w:ascii="PMingLiU" w:hAnsi="PMingLiU"/>
        </w:rPr>
        <w:t>解析：</w:t>
      </w:r>
      <w:r>
        <w:t>湄公河及其上游瀾滄江流經此四國。</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題號：0602-00029　　　</w:t>
      </w:r>
      <w:r>
        <w:rPr>
          <w:rFonts w:ascii="SMbarcode" w:eastAsia="SMbarcode" w:hAnsi="PMingLiU"/>
        </w:rPr>
        <w:t>*085606-0602-00029*</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在全球化浪潮下，國家或區域間的貿易成為市場競爭的主要方式，各國為求進一步消除貿易障礙、提高競爭力，最佳的途徑是什麼？</w:t>
      </w:r>
      <w:r w:rsidRPr="001A733A">
        <w:rPr>
          <w:rFonts w:ascii="PMingLiU" w:hAnsi="PMingLiU" w:hint="eastAsia"/>
        </w:rPr>
        <w:t xml:space="preserve">　</w:t>
      </w:r>
      <w:r w:rsidRPr="001A733A">
        <w:rPr>
          <w:rFonts w:ascii="PMingLiU" w:hAnsi="PMingLiU"/>
        </w:rPr>
        <w:br/>
        <w:t>(A)區域結盟</w:t>
      </w:r>
      <w:r w:rsidRPr="001A733A">
        <w:rPr>
          <w:rFonts w:ascii="PMingLiU" w:hAnsi="PMingLiU" w:hint="eastAsia"/>
        </w:rPr>
        <w:t xml:space="preserve">　</w:t>
      </w:r>
      <w:r w:rsidRPr="001A733A">
        <w:rPr>
          <w:rFonts w:ascii="PMingLiU" w:hAnsi="PMingLiU"/>
        </w:rPr>
        <w:t>(B)運輸革新</w:t>
      </w:r>
      <w:r w:rsidRPr="001A733A">
        <w:rPr>
          <w:rFonts w:ascii="PMingLiU" w:hAnsi="PMingLiU" w:hint="eastAsia"/>
        </w:rPr>
        <w:t xml:space="preserve">　</w:t>
      </w:r>
      <w:r w:rsidRPr="001A733A">
        <w:rPr>
          <w:rFonts w:ascii="PMingLiU" w:hAnsi="PMingLiU"/>
        </w:rPr>
        <w:t>(C)提高關稅</w:t>
      </w:r>
      <w:r w:rsidRPr="001A733A">
        <w:rPr>
          <w:rFonts w:ascii="PMingLiU" w:hAnsi="PMingLiU" w:hint="eastAsia"/>
        </w:rPr>
        <w:t xml:space="preserve">　</w:t>
      </w:r>
      <w:r w:rsidRPr="001A733A">
        <w:rPr>
          <w:rFonts w:ascii="PMingLiU" w:hAnsi="PMingLiU"/>
        </w:rPr>
        <w:t>(D)貨幣升值</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題號：0602-00030　　　</w:t>
      </w:r>
      <w:r>
        <w:rPr>
          <w:rFonts w:ascii="SMbarcode" w:eastAsia="SMbarcode" w:hAnsi="PMingLiU"/>
        </w:rPr>
        <w:t>*085606-0602-00030*</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在眾多國際性組織中，下列哪一個包含的空間範圍最廣？</w:t>
      </w:r>
      <w:r w:rsidRPr="001A733A">
        <w:rPr>
          <w:rFonts w:ascii="PMingLiU" w:hAnsi="PMingLiU" w:hint="eastAsia"/>
        </w:rPr>
        <w:t xml:space="preserve">　</w:t>
      </w:r>
      <w:r w:rsidRPr="001A733A">
        <w:rPr>
          <w:rFonts w:ascii="PMingLiU" w:hAnsi="PMingLiU"/>
        </w:rPr>
        <w:br/>
        <w:t>(A)亞太經濟合作會議</w:t>
      </w:r>
      <w:r w:rsidRPr="001A733A">
        <w:rPr>
          <w:rFonts w:ascii="PMingLiU" w:hAnsi="PMingLiU" w:hint="eastAsia"/>
        </w:rPr>
        <w:t xml:space="preserve">　</w:t>
      </w:r>
      <w:r w:rsidRPr="001A733A">
        <w:rPr>
          <w:rFonts w:ascii="PMingLiU" w:hAnsi="PMingLiU"/>
        </w:rPr>
        <w:t>(B)東南亞區域論壇</w:t>
      </w:r>
      <w:r w:rsidRPr="001A733A">
        <w:rPr>
          <w:rFonts w:ascii="PMingLiU" w:hAnsi="PMingLiU" w:hint="eastAsia"/>
        </w:rPr>
        <w:t xml:space="preserve">　</w:t>
      </w:r>
      <w:r w:rsidRPr="001A733A">
        <w:rPr>
          <w:rFonts w:ascii="PMingLiU" w:hAnsi="PMingLiU"/>
        </w:rPr>
        <w:t>(C)歐洲的申根公約國家</w:t>
      </w:r>
      <w:r w:rsidRPr="001A733A">
        <w:rPr>
          <w:rFonts w:ascii="PMingLiU" w:hAnsi="PMingLiU" w:hint="eastAsia"/>
        </w:rPr>
        <w:t xml:space="preserve">　</w:t>
      </w:r>
      <w:r w:rsidRPr="001A733A">
        <w:rPr>
          <w:rFonts w:ascii="PMingLiU" w:hAnsi="PMingLiU"/>
        </w:rPr>
        <w:t>(D)歐盟</w:t>
      </w:r>
    </w:p>
    <w:p w:rsidR="001A733A" w:rsidRDefault="001A733A" w:rsidP="001A733A">
      <w:r>
        <w:rPr>
          <w:rFonts w:ascii="PMingLiU" w:hAnsi="PMingLiU"/>
        </w:rPr>
        <w:t>答案：</w:t>
      </w:r>
      <w:r>
        <w:t>(A)</w:t>
      </w:r>
    </w:p>
    <w:p w:rsidR="001A733A" w:rsidRDefault="001A733A" w:rsidP="001A733A">
      <w:r>
        <w:rPr>
          <w:rFonts w:ascii="PMingLiU" w:hAnsi="PMingLiU"/>
        </w:rPr>
        <w:t>解析：</w:t>
      </w:r>
      <w:r>
        <w:t>(A)</w:t>
      </w:r>
      <w:r>
        <w:t>亞太經濟合作會議包含亞洲和太平洋另一岸的美洲國家，故空間範圍最大。</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題號：0602-00031　　　</w:t>
      </w:r>
      <w:r>
        <w:rPr>
          <w:rFonts w:ascii="SMbarcode" w:eastAsia="SMbarcode" w:hAnsi="PMingLiU"/>
        </w:rPr>
        <w:t>*085606-0602-00031*</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區域性或全球性的結盟就是世界各個地區的國家或團體基於共同利益或目標，所形成的國際性組織，包括政府間國際組織與非政府國際組織。請問：下列關於世界衛生組織（WHO）的敘述，何者</w:t>
      </w:r>
      <w:r w:rsidRPr="001A733A">
        <w:rPr>
          <w:rFonts w:ascii="PMingLiU" w:hAnsi="PMingLiU"/>
          <w:u w:val="single"/>
        </w:rPr>
        <w:t>錯誤</w:t>
      </w:r>
      <w:r w:rsidRPr="001A733A">
        <w:rPr>
          <w:rFonts w:ascii="PMingLiU" w:hAnsi="PMingLiU"/>
        </w:rPr>
        <w:t>？</w:t>
      </w:r>
      <w:r w:rsidRPr="001A733A">
        <w:rPr>
          <w:rFonts w:ascii="PMingLiU" w:hAnsi="PMingLiU" w:hint="eastAsia"/>
        </w:rPr>
        <w:t xml:space="preserve">　</w:t>
      </w:r>
      <w:r w:rsidRPr="001A733A">
        <w:rPr>
          <w:rFonts w:ascii="PMingLiU" w:hAnsi="PMingLiU"/>
        </w:rPr>
        <w:br/>
        <w:t>(A)我國早已是WHO的一員</w:t>
      </w:r>
      <w:r w:rsidRPr="001A733A">
        <w:rPr>
          <w:rFonts w:ascii="PMingLiU" w:hAnsi="PMingLiU" w:hint="eastAsia"/>
        </w:rPr>
        <w:t xml:space="preserve">　</w:t>
      </w:r>
      <w:r w:rsidRPr="001A733A">
        <w:rPr>
          <w:rFonts w:ascii="PMingLiU" w:hAnsi="PMingLiU"/>
        </w:rPr>
        <w:t>(B)其目的是保障全球人民的衛生健康</w:t>
      </w:r>
      <w:r w:rsidRPr="001A733A">
        <w:rPr>
          <w:rFonts w:ascii="PMingLiU" w:hAnsi="PMingLiU" w:hint="eastAsia"/>
        </w:rPr>
        <w:t xml:space="preserve">　</w:t>
      </w:r>
      <w:r w:rsidRPr="001A733A">
        <w:rPr>
          <w:rFonts w:ascii="PMingLiU" w:hAnsi="PMingLiU"/>
        </w:rPr>
        <w:t>(C)是一種全球性的組織</w:t>
      </w:r>
      <w:r w:rsidRPr="001A733A">
        <w:rPr>
          <w:rFonts w:ascii="PMingLiU" w:hAnsi="PMingLiU" w:hint="eastAsia"/>
        </w:rPr>
        <w:t xml:space="preserve">　</w:t>
      </w:r>
      <w:r w:rsidRPr="001A733A">
        <w:rPr>
          <w:rFonts w:ascii="PMingLiU" w:hAnsi="PMingLiU"/>
        </w:rPr>
        <w:t>(D)重視各地的疾病和傳染病的防制與管理</w:t>
      </w:r>
    </w:p>
    <w:p w:rsidR="001A733A" w:rsidRDefault="001A733A" w:rsidP="001A733A">
      <w:r>
        <w:rPr>
          <w:rFonts w:ascii="PMingLiU" w:hAnsi="PMingLiU"/>
        </w:rPr>
        <w:t>答案：</w:t>
      </w:r>
      <w:r>
        <w:t>(A)</w:t>
      </w:r>
    </w:p>
    <w:p w:rsidR="001A733A" w:rsidRDefault="001A733A" w:rsidP="001A733A">
      <w:r>
        <w:rPr>
          <w:rFonts w:ascii="PMingLiU" w:hAnsi="PMingLiU"/>
        </w:rPr>
        <w:t>解析：</w:t>
      </w:r>
      <w:r>
        <w:t>(A)</w:t>
      </w:r>
      <w:r>
        <w:t>我國受中國的阻擾，至今仍無法加入</w:t>
      </w:r>
      <w:r>
        <w:t>WHO</w:t>
      </w:r>
      <w:r>
        <w:t>。</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題號：0602-00032　　　</w:t>
      </w:r>
      <w:r>
        <w:rPr>
          <w:rFonts w:ascii="SMbarcode" w:eastAsia="SMbarcode" w:hAnsi="PMingLiU"/>
        </w:rPr>
        <w:t>*085606-0602-00032*</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西元1990年是全世界區域結盟的一大里程碑，因為受東歐共產解體的影響，使得歐盟的會員國逐漸增加。請問：在1990年前的區域結盟之原因較</w:t>
      </w:r>
      <w:r w:rsidRPr="001A733A">
        <w:rPr>
          <w:rFonts w:ascii="PMingLiU" w:hAnsi="PMingLiU"/>
          <w:u w:val="single"/>
        </w:rPr>
        <w:t>不強調</w:t>
      </w:r>
      <w:r w:rsidRPr="001A733A">
        <w:rPr>
          <w:rFonts w:ascii="PMingLiU" w:hAnsi="PMingLiU"/>
        </w:rPr>
        <w:t>哪一項結盟的功能？</w:t>
      </w:r>
      <w:r w:rsidRPr="001A733A">
        <w:rPr>
          <w:rFonts w:ascii="PMingLiU" w:hAnsi="PMingLiU" w:hint="eastAsia"/>
        </w:rPr>
        <w:t xml:space="preserve">　</w:t>
      </w:r>
      <w:r w:rsidRPr="001A733A">
        <w:rPr>
          <w:rFonts w:ascii="PMingLiU" w:hAnsi="PMingLiU"/>
        </w:rPr>
        <w:br/>
        <w:t>(A)經濟</w:t>
      </w:r>
      <w:r w:rsidRPr="001A733A">
        <w:rPr>
          <w:rFonts w:ascii="PMingLiU" w:hAnsi="PMingLiU" w:hint="eastAsia"/>
        </w:rPr>
        <w:t xml:space="preserve">　</w:t>
      </w:r>
      <w:r w:rsidRPr="001A733A">
        <w:rPr>
          <w:rFonts w:ascii="PMingLiU" w:hAnsi="PMingLiU"/>
        </w:rPr>
        <w:t>(B)軍事</w:t>
      </w:r>
      <w:r w:rsidRPr="001A733A">
        <w:rPr>
          <w:rFonts w:ascii="PMingLiU" w:hAnsi="PMingLiU" w:hint="eastAsia"/>
        </w:rPr>
        <w:t xml:space="preserve">　</w:t>
      </w:r>
      <w:r w:rsidRPr="001A733A">
        <w:rPr>
          <w:rFonts w:ascii="PMingLiU" w:hAnsi="PMingLiU"/>
        </w:rPr>
        <w:t>(C)政治</w:t>
      </w:r>
      <w:r w:rsidRPr="001A733A">
        <w:rPr>
          <w:rFonts w:ascii="PMingLiU" w:hAnsi="PMingLiU" w:hint="eastAsia"/>
        </w:rPr>
        <w:t xml:space="preserve">　</w:t>
      </w:r>
      <w:r w:rsidRPr="001A733A">
        <w:rPr>
          <w:rFonts w:ascii="PMingLiU" w:hAnsi="PMingLiU"/>
        </w:rPr>
        <w:t>(D)安全</w:t>
      </w:r>
    </w:p>
    <w:p w:rsidR="001A733A" w:rsidRDefault="001A733A" w:rsidP="001A733A">
      <w:r>
        <w:rPr>
          <w:rFonts w:ascii="PMingLiU" w:hAnsi="PMingLiU"/>
        </w:rPr>
        <w:t>答案：</w:t>
      </w:r>
      <w:r>
        <w:t>(A)</w:t>
      </w:r>
    </w:p>
    <w:p w:rsidR="001A733A" w:rsidRDefault="001A733A" w:rsidP="001A733A">
      <w:r>
        <w:rPr>
          <w:rFonts w:ascii="PMingLiU" w:hAnsi="PMingLiU"/>
        </w:rPr>
        <w:t>解析：</w:t>
      </w:r>
      <w:r>
        <w:t>(A)1990</w:t>
      </w:r>
      <w:r>
        <w:t>年前，為因應冷戰，所形成的多為軍事或安全上的區域結盟。</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題號：0602-00033　　　</w:t>
      </w:r>
      <w:r>
        <w:rPr>
          <w:rFonts w:ascii="SMbarcode" w:eastAsia="SMbarcode" w:hAnsi="PMingLiU"/>
        </w:rPr>
        <w:t>*085606-0602-00033*</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下列有關北美自由貿易區的敘述，哪一個敘述是正確的？</w:t>
      </w:r>
      <w:r w:rsidRPr="001A733A">
        <w:rPr>
          <w:rFonts w:ascii="PMingLiU" w:hAnsi="PMingLiU" w:hint="eastAsia"/>
        </w:rPr>
        <w:t xml:space="preserve">　</w:t>
      </w:r>
      <w:r w:rsidRPr="001A733A">
        <w:rPr>
          <w:rFonts w:ascii="PMingLiU" w:hAnsi="PMingLiU"/>
        </w:rPr>
        <w:br/>
        <w:t>(A)包含加拿大、美國、墨西哥和古巴等四國</w:t>
      </w:r>
      <w:r w:rsidRPr="001A733A">
        <w:rPr>
          <w:rFonts w:ascii="PMingLiU" w:hAnsi="PMingLiU" w:hint="eastAsia"/>
        </w:rPr>
        <w:t xml:space="preserve">　</w:t>
      </w:r>
      <w:r w:rsidRPr="001A733A">
        <w:rPr>
          <w:rFonts w:ascii="PMingLiU" w:hAnsi="PMingLiU"/>
        </w:rPr>
        <w:t>(B)取消參與國的邊界管制</w:t>
      </w:r>
      <w:r w:rsidRPr="001A733A">
        <w:rPr>
          <w:rFonts w:ascii="PMingLiU" w:hAnsi="PMingLiU" w:hint="eastAsia"/>
        </w:rPr>
        <w:t xml:space="preserve">　</w:t>
      </w:r>
      <w:r w:rsidRPr="001A733A">
        <w:rPr>
          <w:rFonts w:ascii="PMingLiU" w:hAnsi="PMingLiU"/>
        </w:rPr>
        <w:t>(C)取消關稅保護</w:t>
      </w:r>
      <w:r w:rsidRPr="001A733A">
        <w:rPr>
          <w:rFonts w:ascii="PMingLiU" w:hAnsi="PMingLiU" w:hint="eastAsia"/>
        </w:rPr>
        <w:t xml:space="preserve">　</w:t>
      </w:r>
      <w:r w:rsidRPr="001A733A">
        <w:rPr>
          <w:rFonts w:ascii="PMingLiU" w:hAnsi="PMingLiU"/>
        </w:rPr>
        <w:t>(D)加拿大是主要的生產基地</w:t>
      </w:r>
    </w:p>
    <w:p w:rsidR="001A733A" w:rsidRDefault="001A733A" w:rsidP="001A733A">
      <w:r>
        <w:rPr>
          <w:rFonts w:ascii="PMingLiU" w:hAnsi="PMingLiU"/>
        </w:rPr>
        <w:t>答案：</w:t>
      </w:r>
      <w:r>
        <w:t>(C)</w:t>
      </w:r>
    </w:p>
    <w:p w:rsidR="001A733A" w:rsidRDefault="001A733A" w:rsidP="001A733A">
      <w:r>
        <w:rPr>
          <w:rFonts w:ascii="PMingLiU" w:hAnsi="PMingLiU"/>
        </w:rPr>
        <w:t>解析：</w:t>
      </w:r>
      <w:r>
        <w:t>(A)</w:t>
      </w:r>
      <w:r>
        <w:t>不包含古巴</w:t>
      </w:r>
      <w:r>
        <w:br/>
        <w:t>(B)</w:t>
      </w:r>
      <w:r>
        <w:t>世界上現今只有歐洲的申根公約國才有取消邊界的情況</w:t>
      </w:r>
      <w:r>
        <w:br/>
        <w:t>(D)</w:t>
      </w:r>
      <w:r>
        <w:t>墨西哥</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題號：0602-00034　　　</w:t>
      </w:r>
      <w:r>
        <w:rPr>
          <w:rFonts w:ascii="SMbarcode" w:eastAsia="SMbarcode" w:hAnsi="PMingLiU"/>
        </w:rPr>
        <w:t>*085606-0602-00034*</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下列哪一項</w:t>
      </w:r>
      <w:r w:rsidRPr="001A733A">
        <w:rPr>
          <w:rFonts w:ascii="PMingLiU" w:hAnsi="PMingLiU"/>
          <w:u w:val="single"/>
        </w:rPr>
        <w:t>不是</w:t>
      </w:r>
      <w:r w:rsidRPr="001A733A">
        <w:rPr>
          <w:rFonts w:ascii="PMingLiU" w:hAnsi="PMingLiU"/>
        </w:rPr>
        <w:t>區域經濟組織形成之後所產生的優點？</w:t>
      </w:r>
      <w:r w:rsidRPr="001A733A">
        <w:rPr>
          <w:rFonts w:ascii="PMingLiU" w:hAnsi="PMingLiU" w:hint="eastAsia"/>
        </w:rPr>
        <w:t xml:space="preserve">　</w:t>
      </w:r>
      <w:r w:rsidRPr="001A733A">
        <w:rPr>
          <w:rFonts w:ascii="PMingLiU" w:hAnsi="PMingLiU"/>
        </w:rPr>
        <w:br/>
        <w:t>(A)使區域之間的產業更容易整合在同一國家製造</w:t>
      </w:r>
      <w:r w:rsidRPr="001A733A">
        <w:rPr>
          <w:rFonts w:ascii="PMingLiU" w:hAnsi="PMingLiU" w:hint="eastAsia"/>
        </w:rPr>
        <w:t xml:space="preserve">　</w:t>
      </w:r>
      <w:r w:rsidRPr="001A733A">
        <w:rPr>
          <w:rFonts w:ascii="PMingLiU" w:hAnsi="PMingLiU"/>
        </w:rPr>
        <w:t>(B)增強會員國之間的經貿往來</w:t>
      </w:r>
      <w:r w:rsidRPr="001A733A">
        <w:rPr>
          <w:rFonts w:ascii="PMingLiU" w:hAnsi="PMingLiU" w:hint="eastAsia"/>
        </w:rPr>
        <w:t xml:space="preserve">　</w:t>
      </w:r>
      <w:r w:rsidRPr="001A733A">
        <w:rPr>
          <w:rFonts w:ascii="PMingLiU" w:hAnsi="PMingLiU"/>
        </w:rPr>
        <w:t>(C)消除貿易障礙</w:t>
      </w:r>
      <w:r w:rsidRPr="001A733A">
        <w:rPr>
          <w:rFonts w:ascii="PMingLiU" w:hAnsi="PMingLiU" w:hint="eastAsia"/>
        </w:rPr>
        <w:t xml:space="preserve">　</w:t>
      </w:r>
      <w:r w:rsidRPr="001A733A">
        <w:rPr>
          <w:rFonts w:ascii="PMingLiU" w:hAnsi="PMingLiU"/>
        </w:rPr>
        <w:t>(D)節省企業經營成本</w:t>
      </w:r>
    </w:p>
    <w:p w:rsidR="001A733A" w:rsidRDefault="001A733A" w:rsidP="001A733A">
      <w:r>
        <w:rPr>
          <w:rFonts w:ascii="PMingLiU" w:hAnsi="PMingLiU"/>
        </w:rPr>
        <w:t>答案：</w:t>
      </w:r>
      <w:r>
        <w:t>(A)</w:t>
      </w:r>
    </w:p>
    <w:p w:rsidR="001A733A" w:rsidRDefault="001A733A" w:rsidP="001A733A">
      <w:r>
        <w:rPr>
          <w:rFonts w:ascii="PMingLiU" w:hAnsi="PMingLiU"/>
        </w:rPr>
        <w:t>解析：</w:t>
      </w:r>
      <w:r>
        <w:t>(A)</w:t>
      </w:r>
      <w:r>
        <w:t>國際分工行為更容易在各國執行，使得同一產品依比較利益原則，而散布在各個國家製造。</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題號：0602-00035　　　</w:t>
      </w:r>
      <w:r>
        <w:rPr>
          <w:rFonts w:ascii="SMbarcode" w:eastAsia="SMbarcode" w:hAnsi="PMingLiU"/>
        </w:rPr>
        <w:t>*085606-0602-00035*</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自西元1990年以來，歐盟陸續有新的會員加入該經濟組織。請問：這些新加入的國家主要以哪一個地區為主？</w:t>
      </w:r>
      <w:r w:rsidRPr="001A733A">
        <w:rPr>
          <w:rFonts w:ascii="PMingLiU" w:hAnsi="PMingLiU" w:hint="eastAsia"/>
        </w:rPr>
        <w:t xml:space="preserve">　</w:t>
      </w:r>
      <w:r w:rsidRPr="001A733A">
        <w:rPr>
          <w:rFonts w:ascii="PMingLiU" w:hAnsi="PMingLiU"/>
        </w:rPr>
        <w:br/>
        <w:t>(A)北歐</w:t>
      </w:r>
      <w:r w:rsidRPr="001A733A">
        <w:rPr>
          <w:rFonts w:ascii="PMingLiU" w:hAnsi="PMingLiU" w:hint="eastAsia"/>
        </w:rPr>
        <w:t xml:space="preserve">　</w:t>
      </w:r>
      <w:r w:rsidRPr="001A733A">
        <w:rPr>
          <w:rFonts w:ascii="PMingLiU" w:hAnsi="PMingLiU"/>
        </w:rPr>
        <w:t>(B)南歐</w:t>
      </w:r>
      <w:r w:rsidRPr="001A733A">
        <w:rPr>
          <w:rFonts w:ascii="PMingLiU" w:hAnsi="PMingLiU" w:hint="eastAsia"/>
        </w:rPr>
        <w:t xml:space="preserve">　</w:t>
      </w:r>
      <w:r w:rsidRPr="001A733A">
        <w:rPr>
          <w:rFonts w:ascii="PMingLiU" w:hAnsi="PMingLiU"/>
        </w:rPr>
        <w:t>(C)東歐</w:t>
      </w:r>
      <w:r w:rsidRPr="001A733A">
        <w:rPr>
          <w:rFonts w:ascii="PMingLiU" w:hAnsi="PMingLiU" w:hint="eastAsia"/>
        </w:rPr>
        <w:t xml:space="preserve">　</w:t>
      </w:r>
      <w:r w:rsidRPr="001A733A">
        <w:rPr>
          <w:rFonts w:ascii="PMingLiU" w:hAnsi="PMingLiU"/>
        </w:rPr>
        <w:t>(D)西歐</w:t>
      </w:r>
    </w:p>
    <w:p w:rsidR="001A733A" w:rsidRDefault="001A733A" w:rsidP="001A733A">
      <w:r>
        <w:rPr>
          <w:rFonts w:ascii="PMingLiU" w:hAnsi="PMingLiU"/>
        </w:rPr>
        <w:t>答案：</w:t>
      </w:r>
      <w:r>
        <w:t>(C)</w:t>
      </w:r>
    </w:p>
    <w:p w:rsidR="001A733A" w:rsidRDefault="001A733A" w:rsidP="001A733A">
      <w:r>
        <w:rPr>
          <w:rFonts w:ascii="PMingLiU" w:hAnsi="PMingLiU"/>
        </w:rPr>
        <w:t>解析：</w:t>
      </w:r>
      <w:r>
        <w:t>(C)1990</w:t>
      </w:r>
      <w:r>
        <w:t>年左右，東歐共產國家紛紛轉為民主國家，便陸續加入歐盟。</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題號：0602-00036　　　</w:t>
      </w:r>
      <w:r>
        <w:rPr>
          <w:rFonts w:ascii="SMbarcode" w:eastAsia="SMbarcode" w:hAnsi="PMingLiU"/>
        </w:rPr>
        <w:t>*085606-0602-00036*</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二十世紀末期，國家與國家間的互動日益頻繁，為協調全球各國與各區域間的共同事務，各種區域聯盟紛紛出現。請問：早期國際間的區域結盟，多基於何種因素而形成？</w:t>
      </w:r>
      <w:r w:rsidRPr="001A733A">
        <w:rPr>
          <w:rFonts w:ascii="PMingLiU" w:hAnsi="PMingLiU" w:hint="eastAsia"/>
        </w:rPr>
        <w:t xml:space="preserve">　</w:t>
      </w:r>
      <w:r w:rsidRPr="001A733A">
        <w:rPr>
          <w:rFonts w:ascii="PMingLiU" w:hAnsi="PMingLiU"/>
        </w:rPr>
        <w:br/>
        <w:t>(A)經濟</w:t>
      </w:r>
      <w:r w:rsidRPr="001A733A">
        <w:rPr>
          <w:rFonts w:ascii="PMingLiU" w:hAnsi="PMingLiU" w:hint="eastAsia"/>
        </w:rPr>
        <w:t xml:space="preserve">　</w:t>
      </w:r>
      <w:r w:rsidRPr="001A733A">
        <w:rPr>
          <w:rFonts w:ascii="PMingLiU" w:hAnsi="PMingLiU"/>
        </w:rPr>
        <w:t>(B)軍事</w:t>
      </w:r>
      <w:r w:rsidRPr="001A733A">
        <w:rPr>
          <w:rFonts w:ascii="PMingLiU" w:hAnsi="PMingLiU" w:hint="eastAsia"/>
        </w:rPr>
        <w:t xml:space="preserve">　</w:t>
      </w:r>
      <w:r w:rsidRPr="001A733A">
        <w:rPr>
          <w:rFonts w:ascii="PMingLiU" w:hAnsi="PMingLiU"/>
        </w:rPr>
        <w:t>(C)貿易</w:t>
      </w:r>
      <w:r w:rsidRPr="001A733A">
        <w:rPr>
          <w:rFonts w:ascii="PMingLiU" w:hAnsi="PMingLiU" w:hint="eastAsia"/>
        </w:rPr>
        <w:t xml:space="preserve">　</w:t>
      </w:r>
      <w:r w:rsidRPr="001A733A">
        <w:rPr>
          <w:rFonts w:ascii="PMingLiU" w:hAnsi="PMingLiU"/>
        </w:rPr>
        <w:t>(D)關稅</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題號：0602-00037　　　</w:t>
      </w:r>
      <w:r>
        <w:rPr>
          <w:rFonts w:ascii="SMbarcode" w:eastAsia="SMbarcode" w:hAnsi="PMingLiU"/>
        </w:rPr>
        <w:t>*085606-0602-00037*</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有兩個國家簽署自由貿易協定，包括關稅減讓、廢除出口補貼、防衛措施、食品檢驗及動植物檢疫、投資、智慧財產權、爭端解決等議題。請問：從協約涉及到的整合層次判斷，此協約應屬下列何種經濟結盟關係？</w:t>
      </w:r>
      <w:r w:rsidRPr="001A733A">
        <w:rPr>
          <w:rFonts w:ascii="PMingLiU" w:hAnsi="PMingLiU" w:hint="eastAsia"/>
        </w:rPr>
        <w:t xml:space="preserve">　</w:t>
      </w:r>
      <w:r w:rsidRPr="001A733A">
        <w:rPr>
          <w:rFonts w:ascii="PMingLiU" w:hAnsi="PMingLiU"/>
        </w:rPr>
        <w:br/>
        <w:t>(A)自由貿易區</w:t>
      </w:r>
      <w:r w:rsidRPr="001A733A">
        <w:rPr>
          <w:rFonts w:ascii="PMingLiU" w:hAnsi="PMingLiU" w:hint="eastAsia"/>
        </w:rPr>
        <w:t xml:space="preserve">　</w:t>
      </w:r>
      <w:r w:rsidRPr="001A733A">
        <w:rPr>
          <w:rFonts w:ascii="PMingLiU" w:hAnsi="PMingLiU"/>
        </w:rPr>
        <w:t>(B)關稅同盟</w:t>
      </w:r>
      <w:r w:rsidRPr="001A733A">
        <w:rPr>
          <w:rFonts w:ascii="PMingLiU" w:hAnsi="PMingLiU" w:hint="eastAsia"/>
        </w:rPr>
        <w:t xml:space="preserve">　</w:t>
      </w:r>
      <w:r w:rsidRPr="001A733A">
        <w:rPr>
          <w:rFonts w:ascii="PMingLiU" w:hAnsi="PMingLiU"/>
        </w:rPr>
        <w:t>(C)共同市場</w:t>
      </w:r>
      <w:r w:rsidRPr="001A733A">
        <w:rPr>
          <w:rFonts w:ascii="PMingLiU" w:hAnsi="PMingLiU" w:hint="eastAsia"/>
        </w:rPr>
        <w:t xml:space="preserve">　</w:t>
      </w:r>
      <w:r w:rsidRPr="001A733A">
        <w:rPr>
          <w:rFonts w:ascii="PMingLiU" w:hAnsi="PMingLiU"/>
        </w:rPr>
        <w:t>(D)經濟同盟</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題號：0602-00038　　　</w:t>
      </w:r>
      <w:r>
        <w:rPr>
          <w:rFonts w:ascii="SMbarcode" w:eastAsia="SMbarcode" w:hAnsi="PMingLiU"/>
        </w:rPr>
        <w:t>*085606-0602-00038*</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從下列各經濟組織的特性判斷，何者對外依賴性較強？</w:t>
      </w:r>
      <w:r w:rsidRPr="001A733A">
        <w:rPr>
          <w:rFonts w:ascii="PMingLiU" w:hAnsi="PMingLiU" w:hint="eastAsia"/>
        </w:rPr>
        <w:t xml:space="preserve">　</w:t>
      </w:r>
      <w:r w:rsidRPr="001A733A">
        <w:rPr>
          <w:rFonts w:ascii="PMingLiU" w:hAnsi="PMingLiU"/>
        </w:rPr>
        <w:br/>
        <w:t>(A)歐盟</w:t>
      </w:r>
      <w:r w:rsidRPr="001A733A">
        <w:rPr>
          <w:rFonts w:ascii="PMingLiU" w:hAnsi="PMingLiU" w:hint="eastAsia"/>
        </w:rPr>
        <w:t xml:space="preserve">　</w:t>
      </w:r>
      <w:r w:rsidRPr="001A733A">
        <w:rPr>
          <w:rFonts w:ascii="PMingLiU" w:hAnsi="PMingLiU"/>
        </w:rPr>
        <w:t>(B)東南亞國協</w:t>
      </w:r>
      <w:r w:rsidRPr="001A733A">
        <w:rPr>
          <w:rFonts w:ascii="PMingLiU" w:hAnsi="PMingLiU" w:hint="eastAsia"/>
        </w:rPr>
        <w:t xml:space="preserve">　</w:t>
      </w:r>
      <w:r w:rsidRPr="001A733A">
        <w:rPr>
          <w:rFonts w:ascii="PMingLiU" w:hAnsi="PMingLiU"/>
        </w:rPr>
        <w:t>(C)北美自由貿易協定</w:t>
      </w:r>
      <w:r w:rsidRPr="001A733A">
        <w:rPr>
          <w:rFonts w:ascii="PMingLiU" w:hAnsi="PMingLiU" w:hint="eastAsia"/>
        </w:rPr>
        <w:t xml:space="preserve">　</w:t>
      </w:r>
      <w:r w:rsidRPr="001A733A">
        <w:rPr>
          <w:rFonts w:ascii="PMingLiU" w:hAnsi="PMingLiU"/>
        </w:rPr>
        <w:t>(D)國際貨幣基金會</w:t>
      </w:r>
    </w:p>
    <w:p w:rsidR="001A733A" w:rsidRDefault="001A733A" w:rsidP="001A733A">
      <w:r>
        <w:rPr>
          <w:rFonts w:ascii="PMingLiU" w:hAnsi="PMingLiU"/>
        </w:rPr>
        <w:t>答案：</w:t>
      </w:r>
      <w:r>
        <w:t>(B)</w:t>
      </w:r>
    </w:p>
    <w:p w:rsidR="001A733A" w:rsidRDefault="001A733A" w:rsidP="001A733A">
      <w:r>
        <w:rPr>
          <w:rFonts w:ascii="PMingLiU" w:hAnsi="PMingLiU"/>
        </w:rPr>
        <w:t>解析：</w:t>
      </w:r>
      <w:r>
        <w:t>東協各國的產業政策多屬出口導向型，經濟有很強的對外依賴性。</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題號：0602-00039　　　</w:t>
      </w:r>
      <w:r>
        <w:rPr>
          <w:rFonts w:ascii="SMbarcode" w:eastAsia="SMbarcode" w:hAnsi="PMingLiU"/>
        </w:rPr>
        <w:t>*085606-0602-00039*</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世界各個地區的國家或團體基於共同利益或目標，經由一定程序的談判與約定，會形成結盟。以下結盟的性質哪些與經濟關係最密切？(甲)世界貿易組織；(乙)北大西洋公約組織；(丙)綠色和平組織；(丁)聯合國；(戊)東南亞國協</w:t>
      </w:r>
      <w:r w:rsidRPr="001A733A">
        <w:rPr>
          <w:rFonts w:ascii="PMingLiU" w:hAnsi="PMingLiU" w:hint="eastAsia"/>
        </w:rPr>
        <w:t xml:space="preserve">。　</w:t>
      </w:r>
      <w:r w:rsidRPr="001A733A">
        <w:rPr>
          <w:rFonts w:ascii="PMingLiU" w:hAnsi="PMingLiU"/>
        </w:rPr>
        <w:br/>
        <w:t>(A)甲乙</w:t>
      </w:r>
      <w:r w:rsidRPr="001A733A">
        <w:rPr>
          <w:rFonts w:ascii="PMingLiU" w:hAnsi="PMingLiU" w:hint="eastAsia"/>
        </w:rPr>
        <w:t xml:space="preserve">　</w:t>
      </w:r>
      <w:r w:rsidRPr="001A733A">
        <w:rPr>
          <w:rFonts w:ascii="PMingLiU" w:hAnsi="PMingLiU"/>
        </w:rPr>
        <w:t>(B)丙丁</w:t>
      </w:r>
      <w:r w:rsidRPr="001A733A">
        <w:rPr>
          <w:rFonts w:ascii="PMingLiU" w:hAnsi="PMingLiU" w:hint="eastAsia"/>
        </w:rPr>
        <w:t xml:space="preserve">　</w:t>
      </w:r>
      <w:r w:rsidRPr="001A733A">
        <w:rPr>
          <w:rFonts w:ascii="PMingLiU" w:hAnsi="PMingLiU"/>
        </w:rPr>
        <w:t>(C)丁戊</w:t>
      </w:r>
      <w:r w:rsidRPr="001A733A">
        <w:rPr>
          <w:rFonts w:ascii="PMingLiU" w:hAnsi="PMingLiU" w:hint="eastAsia"/>
        </w:rPr>
        <w:t xml:space="preserve">　</w:t>
      </w:r>
      <w:r w:rsidRPr="001A733A">
        <w:rPr>
          <w:rFonts w:ascii="PMingLiU" w:hAnsi="PMingLiU"/>
        </w:rPr>
        <w:t>(D)甲戊</w:t>
      </w:r>
    </w:p>
    <w:p w:rsidR="001A733A" w:rsidRDefault="001A733A" w:rsidP="001A733A">
      <w:r>
        <w:rPr>
          <w:rFonts w:ascii="PMingLiU" w:hAnsi="PMingLiU"/>
        </w:rPr>
        <w:t>答案：</w:t>
      </w:r>
      <w:r>
        <w:t>(D)</w:t>
      </w:r>
    </w:p>
    <w:p w:rsidR="001A733A" w:rsidRDefault="001A733A" w:rsidP="001A733A">
      <w:r>
        <w:rPr>
          <w:rFonts w:ascii="PMingLiU" w:hAnsi="PMingLiU"/>
        </w:rPr>
        <w:t>解析：</w:t>
      </w:r>
      <w:r>
        <w:t>(</w:t>
      </w:r>
      <w:r>
        <w:t>乙</w:t>
      </w:r>
      <w:r>
        <w:t>)</w:t>
      </w:r>
      <w:r>
        <w:t>為軍事；</w:t>
      </w:r>
      <w:r>
        <w:t>(</w:t>
      </w:r>
      <w:r>
        <w:t>丙</w:t>
      </w:r>
      <w:r>
        <w:t>)</w:t>
      </w:r>
      <w:r>
        <w:t>為環保；</w:t>
      </w:r>
      <w:r>
        <w:t>(</w:t>
      </w:r>
      <w:r>
        <w:t>丁</w:t>
      </w:r>
      <w:r>
        <w:t>)</w:t>
      </w:r>
      <w:r>
        <w:t>為政治。</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題號：0602-00040　　　</w:t>
      </w:r>
      <w:r>
        <w:rPr>
          <w:rFonts w:ascii="SMbarcode" w:eastAsia="SMbarcode" w:hAnsi="PMingLiU"/>
        </w:rPr>
        <w:t>*085606-0602-00040*</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亞太經合會是經濟合作的論壇平台，其運作是強調開放對話及平等尊重各成員意見，每年各國領袖會議會穿著主辦國的特色服飾，附圖為2011年會議照片。請問：2011年亞太經合會在哪一國舉行？</w:t>
      </w:r>
      <w:r w:rsidRPr="001A733A">
        <w:rPr>
          <w:rFonts w:ascii="PMingLiU" w:hAnsi="PMingLiU" w:hint="eastAsia"/>
        </w:rPr>
        <w:br/>
      </w:r>
      <w:r w:rsidR="00C767FA" w:rsidRPr="001A733A">
        <w:rPr>
          <w:rFonts w:ascii="PMingLiU" w:hAnsi="PMingLiU"/>
          <w:noProof/>
        </w:rPr>
        <w:drawing>
          <wp:inline distT="0" distB="0" distL="0" distR="0">
            <wp:extent cx="2228850" cy="147637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8850" cy="1476375"/>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br/>
        <w:t>(A)新加坡</w:t>
      </w:r>
      <w:r w:rsidRPr="001A733A">
        <w:rPr>
          <w:rFonts w:ascii="PMingLiU" w:hAnsi="PMingLiU" w:hint="eastAsia"/>
        </w:rPr>
        <w:t xml:space="preserve">　</w:t>
      </w:r>
      <w:r w:rsidRPr="001A733A">
        <w:rPr>
          <w:rFonts w:ascii="PMingLiU" w:hAnsi="PMingLiU"/>
        </w:rPr>
        <w:t>(B)泰國</w:t>
      </w:r>
      <w:r w:rsidRPr="001A733A">
        <w:rPr>
          <w:rFonts w:ascii="PMingLiU" w:hAnsi="PMingLiU" w:hint="eastAsia"/>
        </w:rPr>
        <w:t xml:space="preserve">　</w:t>
      </w:r>
      <w:r w:rsidRPr="001A733A">
        <w:rPr>
          <w:rFonts w:ascii="PMingLiU" w:hAnsi="PMingLiU"/>
        </w:rPr>
        <w:t>(C)秘魯</w:t>
      </w:r>
      <w:r w:rsidRPr="001A733A">
        <w:rPr>
          <w:rFonts w:ascii="PMingLiU" w:hAnsi="PMingLiU" w:hint="eastAsia"/>
        </w:rPr>
        <w:t xml:space="preserve">　</w:t>
      </w:r>
      <w:r w:rsidRPr="001A733A">
        <w:rPr>
          <w:rFonts w:ascii="PMingLiU" w:hAnsi="PMingLiU"/>
        </w:rPr>
        <w:t>(D)美國</w:t>
      </w:r>
    </w:p>
    <w:p w:rsidR="001A733A" w:rsidRDefault="001A733A" w:rsidP="001A733A">
      <w:r>
        <w:rPr>
          <w:rFonts w:ascii="PMingLiU" w:hAnsi="PMingLiU"/>
        </w:rPr>
        <w:t>答案：</w:t>
      </w:r>
      <w:r>
        <w:t>(C)</w:t>
      </w:r>
    </w:p>
    <w:p w:rsidR="001A733A" w:rsidRDefault="001A733A" w:rsidP="001A733A">
      <w:r>
        <w:rPr>
          <w:rFonts w:ascii="PMingLiU" w:hAnsi="PMingLiU"/>
        </w:rPr>
        <w:t>解析：</w:t>
      </w:r>
      <w:r>
        <w:t>由服裝特色可知為寬大的斗篷，秘魯位於安地斯山區，當地屬於高地氣候，為適應溫差的變化，故當地居民服飾以穿脫方便的斗篷為主。</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題號：0602-00041　　　</w:t>
      </w:r>
      <w:r>
        <w:rPr>
          <w:rFonts w:ascii="SMbarcode" w:eastAsia="SMbarcode" w:hAnsi="PMingLiU"/>
        </w:rPr>
        <w:t>*085606-0602-00041*</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以下哪一區域結盟的產生是跟穩定資源價格有關？</w:t>
      </w:r>
      <w:r w:rsidRPr="001A733A">
        <w:rPr>
          <w:rFonts w:ascii="PMingLiU" w:hAnsi="PMingLiU" w:hint="eastAsia"/>
        </w:rPr>
        <w:t xml:space="preserve">　</w:t>
      </w:r>
      <w:r w:rsidRPr="001A733A">
        <w:rPr>
          <w:rFonts w:ascii="PMingLiU" w:hAnsi="PMingLiU"/>
        </w:rPr>
        <w:br/>
        <w:t>(A)</w:t>
      </w:r>
      <w:r w:rsidR="00C767FA" w:rsidRPr="001A733A">
        <w:rPr>
          <w:rFonts w:ascii="PMingLiU" w:hAnsi="PMingLiU"/>
          <w:noProof/>
        </w:rPr>
        <w:drawing>
          <wp:inline distT="0" distB="0" distL="0" distR="0">
            <wp:extent cx="790575" cy="54292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lum contrast="-2000"/>
                      <a:extLst>
                        <a:ext uri="{28A0092B-C50C-407E-A947-70E740481C1C}">
                          <a14:useLocalDpi xmlns:a14="http://schemas.microsoft.com/office/drawing/2010/main" val="0"/>
                        </a:ext>
                      </a:extLst>
                    </a:blip>
                    <a:srcRect/>
                    <a:stretch>
                      <a:fillRect/>
                    </a:stretch>
                  </pic:blipFill>
                  <pic:spPr bwMode="auto">
                    <a:xfrm>
                      <a:off x="0" y="0"/>
                      <a:ext cx="790575" cy="542925"/>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t>(B)</w:t>
      </w:r>
      <w:r w:rsidR="00C767FA" w:rsidRPr="001A733A">
        <w:rPr>
          <w:rFonts w:ascii="PMingLiU" w:hAnsi="PMingLiU"/>
          <w:noProof/>
        </w:rPr>
        <w:drawing>
          <wp:inline distT="0" distB="0" distL="0" distR="0">
            <wp:extent cx="800100" cy="54292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00100" cy="542925"/>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t>(C)</w:t>
      </w:r>
      <w:r w:rsidR="00C767FA" w:rsidRPr="001A733A">
        <w:rPr>
          <w:rFonts w:ascii="PMingLiU" w:hAnsi="PMingLiU"/>
          <w:noProof/>
        </w:rPr>
        <w:drawing>
          <wp:inline distT="0" distB="0" distL="0" distR="0">
            <wp:extent cx="561975" cy="54292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975" cy="542925"/>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t>(D)</w:t>
      </w:r>
      <w:r w:rsidR="00C767FA" w:rsidRPr="001A733A">
        <w:rPr>
          <w:rFonts w:ascii="PMingLiU" w:hAnsi="PMingLiU"/>
          <w:noProof/>
        </w:rPr>
        <w:drawing>
          <wp:inline distT="0" distB="0" distL="0" distR="0">
            <wp:extent cx="619125" cy="5334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9125" cy="533400"/>
                    </a:xfrm>
                    <a:prstGeom prst="rect">
                      <a:avLst/>
                    </a:prstGeom>
                    <a:noFill/>
                    <a:ln>
                      <a:noFill/>
                    </a:ln>
                  </pic:spPr>
                </pic:pic>
              </a:graphicData>
            </a:graphic>
          </wp:inline>
        </w:drawing>
      </w:r>
    </w:p>
    <w:p w:rsidR="001A733A" w:rsidRDefault="001A733A" w:rsidP="001A733A">
      <w:r>
        <w:rPr>
          <w:rFonts w:ascii="PMingLiU" w:hAnsi="PMingLiU"/>
        </w:rPr>
        <w:t>答案：</w:t>
      </w:r>
      <w:r>
        <w:t>(C)</w:t>
      </w:r>
    </w:p>
    <w:p w:rsidR="001A733A" w:rsidRDefault="001A733A" w:rsidP="001A733A">
      <w:r>
        <w:rPr>
          <w:rFonts w:ascii="PMingLiU" w:hAnsi="PMingLiU"/>
        </w:rPr>
        <w:t>解析：</w:t>
      </w:r>
      <w:r>
        <w:t>(A)</w:t>
      </w:r>
      <w:r>
        <w:t>為跟環境保護有關的綠色和平組織</w:t>
      </w:r>
      <w:r>
        <w:br/>
        <w:t>(B)</w:t>
      </w:r>
      <w:r>
        <w:t>為聯合國</w:t>
      </w:r>
      <w:r>
        <w:br/>
        <w:t>(C)</w:t>
      </w:r>
      <w:r>
        <w:t>為確保石油資源與價格穩定的</w:t>
      </w:r>
      <w:r>
        <w:t>OPEC</w:t>
      </w:r>
      <w:r>
        <w:br/>
        <w:t>(D)</w:t>
      </w:r>
      <w:r>
        <w:t>為經貿組織</w:t>
      </w:r>
      <w:r>
        <w:t>WTO</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題號：0602-00042　　　</w:t>
      </w:r>
      <w:r>
        <w:rPr>
          <w:rFonts w:ascii="SMbarcode" w:eastAsia="SMbarcode" w:hAnsi="PMingLiU"/>
        </w:rPr>
        <w:t>*085606-0602-00042*</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附圖為大湄公河次區域經濟合作範圍圖，請依圖選出正確的敘述？</w:t>
      </w:r>
      <w:r w:rsidRPr="001A733A">
        <w:rPr>
          <w:rFonts w:ascii="PMingLiU" w:hAnsi="PMingLiU" w:hint="eastAsia"/>
        </w:rPr>
        <w:br/>
      </w:r>
      <w:r w:rsidR="00C767FA" w:rsidRPr="001A733A">
        <w:rPr>
          <w:rFonts w:ascii="PMingLiU" w:hAnsi="PMingLiU"/>
          <w:noProof/>
        </w:rPr>
        <w:drawing>
          <wp:inline distT="0" distB="0" distL="0" distR="0">
            <wp:extent cx="2152650" cy="319087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52650" cy="3190875"/>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br/>
        <w:t>(A)參與國家皆為高度HDI的國家</w:t>
      </w:r>
      <w:r w:rsidRPr="001A733A">
        <w:rPr>
          <w:rFonts w:ascii="PMingLiU" w:hAnsi="PMingLiU" w:hint="eastAsia"/>
        </w:rPr>
        <w:t xml:space="preserve">　</w:t>
      </w:r>
      <w:r w:rsidRPr="001A733A">
        <w:rPr>
          <w:rFonts w:ascii="PMingLiU" w:hAnsi="PMingLiU"/>
        </w:rPr>
        <w:t>(B)此次合作區域跟東協加一有關</w:t>
      </w:r>
      <w:r w:rsidRPr="001A733A">
        <w:rPr>
          <w:rFonts w:ascii="PMingLiU" w:hAnsi="PMingLiU" w:hint="eastAsia"/>
        </w:rPr>
        <w:t xml:space="preserve">　</w:t>
      </w:r>
      <w:r w:rsidRPr="001A733A">
        <w:rPr>
          <w:rFonts w:ascii="PMingLiU" w:hAnsi="PMingLiU"/>
        </w:rPr>
        <w:t>(C)大湄公河是指湄公河與金沙江等縱谷區</w:t>
      </w:r>
      <w:r w:rsidRPr="001A733A">
        <w:rPr>
          <w:rFonts w:ascii="PMingLiU" w:hAnsi="PMingLiU" w:hint="eastAsia"/>
        </w:rPr>
        <w:t xml:space="preserve">　</w:t>
      </w:r>
      <w:r w:rsidRPr="001A733A">
        <w:rPr>
          <w:rFonts w:ascii="PMingLiU" w:hAnsi="PMingLiU"/>
        </w:rPr>
        <w:t>(D)主要合作項目著眼於觀光旅遊</w:t>
      </w:r>
    </w:p>
    <w:p w:rsidR="001A733A" w:rsidRDefault="001A733A" w:rsidP="001A733A">
      <w:r>
        <w:rPr>
          <w:rFonts w:ascii="PMingLiU" w:hAnsi="PMingLiU"/>
        </w:rPr>
        <w:t>答案：</w:t>
      </w:r>
      <w:r>
        <w:t>(B)</w:t>
      </w:r>
    </w:p>
    <w:p w:rsidR="001A733A" w:rsidRDefault="001A733A" w:rsidP="001A733A">
      <w:r>
        <w:rPr>
          <w:rFonts w:ascii="PMingLiU" w:hAnsi="PMingLiU"/>
        </w:rPr>
        <w:t>解析：</w:t>
      </w:r>
      <w:r>
        <w:t>(A)</w:t>
      </w:r>
      <w:r>
        <w:t>參與國家皆為開發中國家，</w:t>
      </w:r>
      <w:r>
        <w:t>HDI</w:t>
      </w:r>
      <w:r>
        <w:t>為中度、低度</w:t>
      </w:r>
      <w:r>
        <w:br/>
        <w:t>(B)</w:t>
      </w:r>
      <w:r>
        <w:t>主要合作國家為中南半島五國加中國</w:t>
      </w:r>
      <w:r>
        <w:br/>
        <w:t>(C)</w:t>
      </w:r>
      <w:r>
        <w:t>是指湄公河與瀾滄江</w:t>
      </w:r>
      <w:r>
        <w:br/>
        <w:t>(D)</w:t>
      </w:r>
      <w:r>
        <w:t>合作項目眾多，如交通、能源、電信、環境、人力資源開發、投資、貿易、旅遊、農業等領域，目前已完成電力、運輸等合作協商</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題號：0602-00043　　　</w:t>
      </w:r>
      <w:r>
        <w:rPr>
          <w:rFonts w:ascii="SMbarcode" w:eastAsia="SMbarcode" w:hAnsi="PMingLiU"/>
        </w:rPr>
        <w:t>*085606-0602-00043*</w:t>
      </w:r>
      <w:r>
        <w:rPr>
          <w:rFonts w:ascii="PMingLiU" w:hAnsi="PMingLiU"/>
        </w:rPr>
        <w:t xml:space="preserve">　　　難易度：中　　　出處：精選試題</w:t>
      </w:r>
    </w:p>
    <w:p w:rsidR="001A733A" w:rsidRDefault="001A733A" w:rsidP="001A733A">
      <w:pPr>
        <w:rPr>
          <w:rFonts w:ascii="PMingLiU" w:hAnsi="PMingLiU"/>
          <w:color w:val="000000"/>
          <w:kern w:val="0"/>
        </w:rPr>
      </w:pPr>
      <w:r w:rsidRPr="001A733A">
        <w:rPr>
          <w:rFonts w:ascii="PMingLiU" w:hAnsi="PMingLiU"/>
        </w:rPr>
        <w:t>下列何國際組織的結盟和資源的掌握、分配及運用有關</w:t>
      </w:r>
      <w:r w:rsidRPr="001A733A">
        <w:rPr>
          <w:rFonts w:ascii="PMingLiU" w:hAnsi="PMingLiU"/>
          <w:color w:val="000000"/>
          <w:kern w:val="0"/>
        </w:rPr>
        <w:t>？</w:t>
      </w:r>
      <w:r w:rsidRPr="001A733A">
        <w:rPr>
          <w:rFonts w:ascii="PMingLiU" w:hAnsi="PMingLiU" w:hint="eastAsia"/>
        </w:rPr>
        <w:t xml:space="preserve">　</w:t>
      </w:r>
      <w:r w:rsidRPr="001A733A">
        <w:rPr>
          <w:rFonts w:ascii="PMingLiU" w:hAnsi="PMingLiU"/>
        </w:rPr>
        <w:br/>
        <w:t>(A)</w:t>
      </w:r>
      <w:r w:rsidR="00C767FA" w:rsidRPr="001A733A">
        <w:rPr>
          <w:rFonts w:ascii="PMingLiU" w:hAnsi="PMingLiU"/>
          <w:noProof/>
          <w:color w:val="000000"/>
          <w:kern w:val="0"/>
        </w:rPr>
        <w:drawing>
          <wp:inline distT="0" distB="0" distL="0" distR="0">
            <wp:extent cx="904875" cy="6096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9600"/>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t>(B)</w:t>
      </w:r>
      <w:r w:rsidR="00C767FA" w:rsidRPr="001A733A">
        <w:rPr>
          <w:rFonts w:ascii="PMingLiU" w:hAnsi="PMingLiU"/>
          <w:noProof/>
          <w:color w:val="000000"/>
          <w:kern w:val="0"/>
        </w:rPr>
        <w:drawing>
          <wp:inline distT="0" distB="0" distL="0" distR="0">
            <wp:extent cx="638175" cy="58102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8175" cy="581025"/>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t>(C)</w:t>
      </w:r>
      <w:r w:rsidR="00C767FA" w:rsidRPr="001A733A">
        <w:rPr>
          <w:rFonts w:ascii="PMingLiU" w:hAnsi="PMingLiU"/>
          <w:noProof/>
          <w:color w:val="000000"/>
          <w:kern w:val="0"/>
        </w:rPr>
        <w:drawing>
          <wp:inline distT="0" distB="0" distL="0" distR="0">
            <wp:extent cx="923925" cy="6096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3925" cy="609600"/>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t>(D)</w:t>
      </w:r>
      <w:r w:rsidR="00C767FA" w:rsidRPr="001A733A">
        <w:rPr>
          <w:rFonts w:ascii="PMingLiU" w:hAnsi="PMingLiU"/>
          <w:noProof/>
          <w:color w:val="000000"/>
          <w:kern w:val="0"/>
        </w:rPr>
        <w:drawing>
          <wp:inline distT="0" distB="0" distL="0" distR="0">
            <wp:extent cx="647700" cy="62865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700" cy="628650"/>
                    </a:xfrm>
                    <a:prstGeom prst="rect">
                      <a:avLst/>
                    </a:prstGeom>
                    <a:noFill/>
                    <a:ln>
                      <a:noFill/>
                    </a:ln>
                  </pic:spPr>
                </pic:pic>
              </a:graphicData>
            </a:graphic>
          </wp:inline>
        </w:drawing>
      </w:r>
    </w:p>
    <w:p w:rsidR="001A733A" w:rsidRDefault="001A733A" w:rsidP="001A733A">
      <w:r>
        <w:rPr>
          <w:rFonts w:ascii="PMingLiU" w:hAnsi="PMingLiU"/>
        </w:rPr>
        <w:t>答案：</w:t>
      </w:r>
      <w:r>
        <w:t>(D)</w:t>
      </w:r>
    </w:p>
    <w:p w:rsidR="001A733A" w:rsidRDefault="001A733A" w:rsidP="001A733A">
      <w:r>
        <w:rPr>
          <w:rFonts w:ascii="PMingLiU" w:hAnsi="PMingLiU"/>
        </w:rPr>
        <w:t>解析：</w:t>
      </w:r>
      <w:r>
        <w:t>為了確保資源的有效開發利用及國際市場價格的穩定，故保障資源生產國的經濟利益，如石油輸出國組織（</w:t>
      </w:r>
      <w:r>
        <w:t>Organization of the Petroleum Exporting Countries</w:t>
      </w:r>
      <w:r>
        <w:t>，</w:t>
      </w:r>
      <w:r>
        <w:t>OPEC</w:t>
      </w:r>
      <w:r>
        <w:t>）。</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題號：0602-00044　　　</w:t>
      </w:r>
      <w:r>
        <w:rPr>
          <w:rFonts w:ascii="SMbarcode" w:eastAsia="SMbarcode" w:hAnsi="PMingLiU"/>
        </w:rPr>
        <w:t>*085606-0602-00044*</w:t>
      </w:r>
      <w:r>
        <w:rPr>
          <w:rFonts w:ascii="PMingLiU" w:hAnsi="PMingLiU"/>
        </w:rPr>
        <w:t xml:space="preserve">　　　難易度：中　　　出處：精選試題</w:t>
      </w:r>
    </w:p>
    <w:p w:rsidR="001A733A" w:rsidRDefault="001A733A" w:rsidP="001A733A">
      <w:pPr>
        <w:rPr>
          <w:rFonts w:ascii="PMingLiU" w:hAnsi="PMingLiU"/>
          <w:color w:val="000000"/>
          <w:kern w:val="0"/>
        </w:rPr>
      </w:pPr>
      <w:r w:rsidRPr="001A733A">
        <w:rPr>
          <w:rFonts w:ascii="PMingLiU" w:hAnsi="PMingLiU"/>
        </w:rPr>
        <w:t>各國常會為了特定目的，紛紛建立各式各樣的國際組織。以下何國際組織與其他國際組織在性質上差異最大</w:t>
      </w:r>
      <w:r w:rsidRPr="001A733A">
        <w:rPr>
          <w:rFonts w:ascii="PMingLiU" w:hAnsi="PMingLiU"/>
          <w:color w:val="000000"/>
          <w:kern w:val="0"/>
        </w:rPr>
        <w:t>？</w:t>
      </w:r>
      <w:r w:rsidRPr="001A733A">
        <w:rPr>
          <w:rFonts w:ascii="PMingLiU" w:hAnsi="PMingLiU" w:hint="eastAsia"/>
        </w:rPr>
        <w:t xml:space="preserve">　</w:t>
      </w:r>
      <w:r w:rsidRPr="001A733A">
        <w:rPr>
          <w:rFonts w:ascii="PMingLiU" w:hAnsi="PMingLiU"/>
        </w:rPr>
        <w:br/>
        <w:t>(A)亞太經濟合作會議</w:t>
      </w:r>
      <w:r w:rsidRPr="001A733A">
        <w:rPr>
          <w:rFonts w:ascii="PMingLiU" w:hAnsi="PMingLiU" w:hint="eastAsia"/>
        </w:rPr>
        <w:t xml:space="preserve">　</w:t>
      </w:r>
      <w:r w:rsidRPr="001A733A">
        <w:rPr>
          <w:rFonts w:ascii="PMingLiU" w:hAnsi="PMingLiU"/>
        </w:rPr>
        <w:t>(B)</w:t>
      </w:r>
      <w:r w:rsidRPr="001A733A">
        <w:rPr>
          <w:rFonts w:ascii="PMingLiU" w:hAnsi="PMingLiU"/>
          <w:color w:val="000000"/>
          <w:kern w:val="0"/>
        </w:rPr>
        <w:t>北大西洋公約組織</w:t>
      </w:r>
      <w:r w:rsidRPr="001A733A">
        <w:rPr>
          <w:rFonts w:ascii="PMingLiU" w:hAnsi="PMingLiU" w:hint="eastAsia"/>
        </w:rPr>
        <w:t xml:space="preserve">　</w:t>
      </w:r>
      <w:r w:rsidRPr="001A733A">
        <w:rPr>
          <w:rFonts w:ascii="PMingLiU" w:hAnsi="PMingLiU"/>
        </w:rPr>
        <w:t>(C)</w:t>
      </w:r>
      <w:r w:rsidRPr="001A733A">
        <w:rPr>
          <w:rFonts w:ascii="PMingLiU" w:hAnsi="PMingLiU"/>
          <w:color w:val="000000"/>
          <w:kern w:val="0"/>
        </w:rPr>
        <w:t>北美自由貿易區</w:t>
      </w:r>
      <w:r w:rsidRPr="001A733A">
        <w:rPr>
          <w:rFonts w:ascii="PMingLiU" w:hAnsi="PMingLiU" w:hint="eastAsia"/>
        </w:rPr>
        <w:t xml:space="preserve">　</w:t>
      </w:r>
      <w:r w:rsidRPr="001A733A">
        <w:rPr>
          <w:rFonts w:ascii="PMingLiU" w:hAnsi="PMingLiU"/>
        </w:rPr>
        <w:t>(D)</w:t>
      </w:r>
      <w:r w:rsidRPr="001A733A">
        <w:rPr>
          <w:rFonts w:ascii="PMingLiU" w:hAnsi="PMingLiU"/>
          <w:color w:val="000000"/>
          <w:kern w:val="0"/>
        </w:rPr>
        <w:t>歐盟</w:t>
      </w:r>
    </w:p>
    <w:p w:rsidR="001A733A" w:rsidRDefault="001A733A" w:rsidP="001A733A">
      <w:r>
        <w:rPr>
          <w:rFonts w:ascii="PMingLiU" w:hAnsi="PMingLiU"/>
        </w:rPr>
        <w:t>答案：</w:t>
      </w:r>
      <w:r>
        <w:t>(B)</w:t>
      </w:r>
    </w:p>
    <w:p w:rsidR="001A733A" w:rsidRDefault="001A733A" w:rsidP="001A733A">
      <w:r>
        <w:rPr>
          <w:rFonts w:ascii="PMingLiU" w:hAnsi="PMingLiU"/>
        </w:rPr>
        <w:t>解析：</w:t>
      </w:r>
      <w:r>
        <w:t>北大西洋公約組織為軍事結盟，其餘選項都是貿易結盟。</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題號：0602-00045　　　</w:t>
      </w:r>
      <w:r>
        <w:rPr>
          <w:rFonts w:ascii="SMbarcode" w:eastAsia="SMbarcode" w:hAnsi="PMingLiU"/>
        </w:rPr>
        <w:t>*085606-0602-00045*</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世界貿易組織的結盟目的為何？</w:t>
      </w:r>
      <w:r w:rsidRPr="001A733A">
        <w:rPr>
          <w:rFonts w:ascii="PMingLiU" w:hAnsi="PMingLiU" w:hint="eastAsia"/>
        </w:rPr>
        <w:t xml:space="preserve">　</w:t>
      </w:r>
      <w:r w:rsidRPr="001A733A">
        <w:rPr>
          <w:rFonts w:ascii="PMingLiU" w:hAnsi="PMingLiU"/>
        </w:rPr>
        <w:br/>
        <w:t>(A)均衡區域經濟發展</w:t>
      </w:r>
      <w:r w:rsidRPr="001A733A">
        <w:rPr>
          <w:rFonts w:ascii="PMingLiU" w:hAnsi="PMingLiU" w:hint="eastAsia"/>
        </w:rPr>
        <w:t xml:space="preserve">　</w:t>
      </w:r>
      <w:r w:rsidRPr="001A733A">
        <w:rPr>
          <w:rFonts w:ascii="PMingLiU" w:hAnsi="PMingLiU"/>
        </w:rPr>
        <w:t>(B)解除關稅障礙，開放各國市場</w:t>
      </w:r>
      <w:r w:rsidRPr="001A733A">
        <w:rPr>
          <w:rFonts w:ascii="PMingLiU" w:hAnsi="PMingLiU" w:hint="eastAsia"/>
        </w:rPr>
        <w:t xml:space="preserve">　</w:t>
      </w:r>
      <w:r w:rsidRPr="001A733A">
        <w:rPr>
          <w:rFonts w:ascii="PMingLiU" w:hAnsi="PMingLiU"/>
        </w:rPr>
        <w:t>(C)統一貨幣，減少匯兌損失</w:t>
      </w:r>
      <w:r w:rsidRPr="001A733A">
        <w:rPr>
          <w:rFonts w:ascii="PMingLiU" w:hAnsi="PMingLiU" w:hint="eastAsia"/>
        </w:rPr>
        <w:t xml:space="preserve">　</w:t>
      </w:r>
      <w:r w:rsidRPr="001A733A">
        <w:rPr>
          <w:rFonts w:ascii="PMingLiU" w:hAnsi="PMingLiU"/>
        </w:rPr>
        <w:t>(D)協調國際貿易紛爭</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題號：0602-00046　　　</w:t>
      </w:r>
      <w:r>
        <w:rPr>
          <w:rFonts w:ascii="SMbarcode" w:eastAsia="SMbarcode" w:hAnsi="PMingLiU"/>
        </w:rPr>
        <w:t>*085606-0602-00046*</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區域結盟組織中，由於參與成員國數目過多，成員之間的意見紛雜。以下何區域結盟的組織或協定方式可能出現衝突的機會最</w:t>
      </w:r>
      <w:r w:rsidRPr="001A733A">
        <w:rPr>
          <w:rFonts w:ascii="PMingLiU" w:hAnsi="PMingLiU"/>
          <w:u w:val="single"/>
        </w:rPr>
        <w:t>小</w:t>
      </w:r>
      <w:r w:rsidRPr="001A733A">
        <w:rPr>
          <w:rFonts w:ascii="PMingLiU" w:hAnsi="PMingLiU"/>
        </w:rPr>
        <w:t>？</w:t>
      </w:r>
      <w:r w:rsidRPr="001A733A">
        <w:rPr>
          <w:rFonts w:ascii="PMingLiU" w:hAnsi="PMingLiU" w:hint="eastAsia"/>
        </w:rPr>
        <w:t xml:space="preserve">　</w:t>
      </w:r>
      <w:r w:rsidRPr="001A733A">
        <w:rPr>
          <w:rFonts w:ascii="PMingLiU" w:hAnsi="PMingLiU"/>
        </w:rPr>
        <w:br/>
        <w:t>(A)歐盟</w:t>
      </w:r>
      <w:r w:rsidRPr="001A733A">
        <w:rPr>
          <w:rFonts w:ascii="PMingLiU" w:hAnsi="PMingLiU" w:hint="eastAsia"/>
        </w:rPr>
        <w:t xml:space="preserve">　</w:t>
      </w:r>
      <w:r w:rsidRPr="001A733A">
        <w:rPr>
          <w:rFonts w:ascii="PMingLiU" w:hAnsi="PMingLiU"/>
        </w:rPr>
        <w:t>(B)東協</w:t>
      </w:r>
      <w:r w:rsidRPr="001A733A">
        <w:rPr>
          <w:rFonts w:ascii="PMingLiU" w:hAnsi="PMingLiU" w:hint="eastAsia"/>
        </w:rPr>
        <w:t xml:space="preserve">　</w:t>
      </w:r>
      <w:r w:rsidRPr="001A733A">
        <w:rPr>
          <w:rFonts w:ascii="PMingLiU" w:hAnsi="PMingLiU"/>
        </w:rPr>
        <w:t>(C)北美自由貿易協定</w:t>
      </w:r>
      <w:r w:rsidRPr="001A733A">
        <w:rPr>
          <w:rFonts w:ascii="PMingLiU" w:hAnsi="PMingLiU" w:hint="eastAsia"/>
        </w:rPr>
        <w:t xml:space="preserve">　</w:t>
      </w:r>
      <w:r w:rsidRPr="001A733A">
        <w:rPr>
          <w:rFonts w:ascii="PMingLiU" w:hAnsi="PMingLiU"/>
        </w:rPr>
        <w:t>(D)兩岸經濟合作架構協議</w:t>
      </w:r>
    </w:p>
    <w:p w:rsidR="001A733A" w:rsidRDefault="001A733A" w:rsidP="001A733A">
      <w:r>
        <w:rPr>
          <w:rFonts w:ascii="PMingLiU" w:hAnsi="PMingLiU"/>
        </w:rPr>
        <w:t>答案：</w:t>
      </w:r>
      <w:r>
        <w:t>(D)</w:t>
      </w:r>
    </w:p>
    <w:p w:rsidR="001A733A" w:rsidRDefault="001A733A" w:rsidP="001A733A">
      <w:r>
        <w:rPr>
          <w:rFonts w:ascii="PMingLiU" w:hAnsi="PMingLiU"/>
        </w:rPr>
        <w:t>解析：</w:t>
      </w:r>
      <w:r w:rsidRPr="00A16078">
        <w:t>區域貿易協定（</w:t>
      </w:r>
      <w:r w:rsidRPr="00A16078">
        <w:t>Regional Trade Agreement</w:t>
      </w:r>
      <w:r w:rsidRPr="00A16078">
        <w:t>，</w:t>
      </w:r>
      <w:r w:rsidRPr="00A16078">
        <w:t>RTA</w:t>
      </w:r>
      <w:r w:rsidRPr="00A16078">
        <w:t>）和自由貿易協定（</w:t>
      </w:r>
      <w:r w:rsidRPr="00A16078">
        <w:t>Free Trade Agreement</w:t>
      </w:r>
      <w:r w:rsidRPr="00A16078">
        <w:t>，</w:t>
      </w:r>
      <w:r w:rsidRPr="00A16078">
        <w:t>FTA</w:t>
      </w:r>
      <w:r w:rsidRPr="00A16078">
        <w:t>）；區域貿易協定如歐盟、北美自由貿易協定、亞太經濟合作會議、東協等，而自由貿易協定則是兩國、多國或跨區，如</w:t>
      </w:r>
      <w:r w:rsidRPr="00A16078">
        <w:t>2010</w:t>
      </w:r>
      <w:r w:rsidRPr="00A16078">
        <w:t>年臺灣和中國經過數次談判而簽定兩岸經濟合作架構協議（</w:t>
      </w:r>
      <w:r w:rsidRPr="00A16078">
        <w:t>Economic Cooperation Framework Agreement</w:t>
      </w:r>
      <w:r w:rsidRPr="00A16078">
        <w:t>，</w:t>
      </w:r>
      <w:r w:rsidRPr="00A16078">
        <w:t>ECFA</w:t>
      </w:r>
      <w:r w:rsidRPr="00A16078">
        <w:t>）。自由貿易協定的成員可以限縮在少數有共同開放意願的貿易夥伴，因此在議題上容易取得共識。</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題號：0602-00047　　　</w:t>
      </w:r>
      <w:r>
        <w:rPr>
          <w:rFonts w:ascii="SMbarcode" w:eastAsia="SMbarcode" w:hAnsi="PMingLiU"/>
        </w:rPr>
        <w:t>*085606-0602-00047*</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(甲)大洋洲；(乙)北美洲；(丙)東亞；(丁)南亞；(戊)中南美洲。亞太經濟合作會議會員國分布的範圍當中，負擔起資金及技術的主導國家位於何處？</w:t>
      </w:r>
      <w:r w:rsidRPr="001A733A">
        <w:rPr>
          <w:rFonts w:ascii="PMingLiU" w:hAnsi="PMingLiU" w:hint="eastAsia"/>
        </w:rPr>
        <w:t xml:space="preserve">　</w:t>
      </w:r>
      <w:r w:rsidRPr="001A733A">
        <w:rPr>
          <w:rFonts w:ascii="PMingLiU" w:hAnsi="PMingLiU"/>
        </w:rPr>
        <w:br/>
        <w:t>(A)甲乙</w:t>
      </w:r>
      <w:r w:rsidRPr="001A733A">
        <w:rPr>
          <w:rFonts w:ascii="PMingLiU" w:hAnsi="PMingLiU" w:hint="eastAsia"/>
        </w:rPr>
        <w:t xml:space="preserve">　</w:t>
      </w:r>
      <w:r w:rsidRPr="001A733A">
        <w:rPr>
          <w:rFonts w:ascii="PMingLiU" w:hAnsi="PMingLiU"/>
        </w:rPr>
        <w:t>(B)乙丙</w:t>
      </w:r>
      <w:r w:rsidRPr="001A733A">
        <w:rPr>
          <w:rFonts w:ascii="PMingLiU" w:hAnsi="PMingLiU" w:hint="eastAsia"/>
        </w:rPr>
        <w:t xml:space="preserve">　</w:t>
      </w:r>
      <w:r w:rsidRPr="001A733A">
        <w:rPr>
          <w:rFonts w:ascii="PMingLiU" w:hAnsi="PMingLiU"/>
        </w:rPr>
        <w:t>(C)丙丁</w:t>
      </w:r>
      <w:r w:rsidRPr="001A733A">
        <w:rPr>
          <w:rFonts w:ascii="PMingLiU" w:hAnsi="PMingLiU" w:hint="eastAsia"/>
        </w:rPr>
        <w:t xml:space="preserve">　</w:t>
      </w:r>
      <w:r w:rsidRPr="001A733A">
        <w:rPr>
          <w:rFonts w:ascii="PMingLiU" w:hAnsi="PMingLiU"/>
        </w:rPr>
        <w:t>(D)丁戊</w:t>
      </w:r>
    </w:p>
    <w:p w:rsidR="001A733A" w:rsidRDefault="001A733A" w:rsidP="001A733A">
      <w:r>
        <w:rPr>
          <w:rFonts w:ascii="PMingLiU" w:hAnsi="PMingLiU"/>
        </w:rPr>
        <w:t>答案：</w:t>
      </w:r>
      <w:r>
        <w:t>(B)</w:t>
      </w:r>
    </w:p>
    <w:p w:rsidR="001A733A" w:rsidRDefault="001A733A" w:rsidP="001A733A">
      <w:r>
        <w:rPr>
          <w:rFonts w:ascii="PMingLiU" w:hAnsi="PMingLiU"/>
        </w:rPr>
        <w:t>解析：</w:t>
      </w:r>
      <w:r>
        <w:t>日本及美國。</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題號：0602-00048　　　</w:t>
      </w:r>
      <w:r>
        <w:rPr>
          <w:rFonts w:ascii="SMbarcode" w:eastAsia="SMbarcode" w:hAnsi="PMingLiU"/>
        </w:rPr>
        <w:t>*085606-0602-00048*</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亞太經濟合作會議會員國分布的範圍當中，具有廉價勞力及天然資源優勢的主要國家位於何處？</w:t>
      </w:r>
      <w:r w:rsidRPr="001A733A">
        <w:rPr>
          <w:rFonts w:ascii="PMingLiU" w:hAnsi="PMingLiU" w:hint="eastAsia"/>
        </w:rPr>
        <w:t xml:space="preserve">　</w:t>
      </w:r>
      <w:r w:rsidRPr="001A733A">
        <w:rPr>
          <w:rFonts w:ascii="PMingLiU" w:hAnsi="PMingLiU"/>
        </w:rPr>
        <w:br/>
        <w:t>(A)大洋洲</w:t>
      </w:r>
      <w:r w:rsidRPr="001A733A">
        <w:rPr>
          <w:rFonts w:ascii="PMingLiU" w:hAnsi="PMingLiU" w:hint="eastAsia"/>
        </w:rPr>
        <w:t xml:space="preserve">　</w:t>
      </w:r>
      <w:r w:rsidRPr="001A733A">
        <w:rPr>
          <w:rFonts w:ascii="PMingLiU" w:hAnsi="PMingLiU"/>
        </w:rPr>
        <w:t>(B)北美洲</w:t>
      </w:r>
      <w:r w:rsidRPr="001A733A">
        <w:rPr>
          <w:rFonts w:ascii="PMingLiU" w:hAnsi="PMingLiU" w:hint="eastAsia"/>
        </w:rPr>
        <w:t xml:space="preserve">　</w:t>
      </w:r>
      <w:r w:rsidRPr="001A733A">
        <w:rPr>
          <w:rFonts w:ascii="PMingLiU" w:hAnsi="PMingLiU"/>
        </w:rPr>
        <w:t>(C)東亞</w:t>
      </w:r>
      <w:r w:rsidRPr="001A733A">
        <w:rPr>
          <w:rFonts w:ascii="PMingLiU" w:hAnsi="PMingLiU" w:hint="eastAsia"/>
        </w:rPr>
        <w:t xml:space="preserve">　</w:t>
      </w:r>
      <w:r w:rsidRPr="001A733A">
        <w:rPr>
          <w:rFonts w:ascii="PMingLiU" w:hAnsi="PMingLiU"/>
        </w:rPr>
        <w:t>(D)中南美洲</w:t>
      </w:r>
    </w:p>
    <w:p w:rsidR="001A733A" w:rsidRDefault="001A733A" w:rsidP="001A733A">
      <w:r>
        <w:rPr>
          <w:rFonts w:ascii="PMingLiU" w:hAnsi="PMingLiU"/>
        </w:rPr>
        <w:t>答案：</w:t>
      </w:r>
      <w:r>
        <w:t>(C)</w:t>
      </w:r>
    </w:p>
    <w:p w:rsidR="001A733A" w:rsidRDefault="001A733A" w:rsidP="001A733A">
      <w:r>
        <w:rPr>
          <w:rFonts w:ascii="PMingLiU" w:hAnsi="PMingLiU"/>
        </w:rPr>
        <w:t>解析：</w:t>
      </w:r>
      <w:r>
        <w:t>東南亞各國及中國。</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題號：0602-00049　　　</w:t>
      </w:r>
      <w:r>
        <w:rPr>
          <w:rFonts w:ascii="SMbarcode" w:eastAsia="SMbarcode" w:hAnsi="PMingLiU"/>
        </w:rPr>
        <w:t>*085606-0602-00049*</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甲)以「中華臺北」加入；(乙)歷年領袖會議都舉辦在美國；(丙)採用共識決與自願性原則；(丁)臺灣和其他會員國不存在關稅的限制；(戊)經由區域性論壇，共同解決亞太地區的經貿問題。區域結盟已是全球化的趨勢，上述關於中華民國加入亞太經濟合作會議的相關描述，正確者應有幾項？</w:t>
      </w:r>
      <w:r w:rsidRPr="001A733A">
        <w:rPr>
          <w:rFonts w:ascii="PMingLiU" w:hAnsi="PMingLiU" w:hint="eastAsia"/>
        </w:rPr>
        <w:t xml:space="preserve">　</w:t>
      </w:r>
      <w:r w:rsidRPr="001A733A">
        <w:rPr>
          <w:rFonts w:ascii="PMingLiU" w:hAnsi="PMingLiU"/>
        </w:rPr>
        <w:br/>
        <w:t>(A)2項</w:t>
      </w:r>
      <w:r w:rsidRPr="001A733A">
        <w:rPr>
          <w:rFonts w:ascii="PMingLiU" w:hAnsi="PMingLiU" w:hint="eastAsia"/>
        </w:rPr>
        <w:t xml:space="preserve">　</w:t>
      </w:r>
      <w:r w:rsidRPr="001A733A">
        <w:rPr>
          <w:rFonts w:ascii="PMingLiU" w:hAnsi="PMingLiU"/>
        </w:rPr>
        <w:t>(B)3項</w:t>
      </w:r>
      <w:r w:rsidRPr="001A733A">
        <w:rPr>
          <w:rFonts w:ascii="PMingLiU" w:hAnsi="PMingLiU" w:hint="eastAsia"/>
        </w:rPr>
        <w:t xml:space="preserve">　</w:t>
      </w:r>
      <w:r w:rsidRPr="001A733A">
        <w:rPr>
          <w:rFonts w:ascii="PMingLiU" w:hAnsi="PMingLiU"/>
        </w:rPr>
        <w:t>(C)4項</w:t>
      </w:r>
      <w:r w:rsidRPr="001A733A">
        <w:rPr>
          <w:rFonts w:ascii="PMingLiU" w:hAnsi="PMingLiU" w:hint="eastAsia"/>
        </w:rPr>
        <w:t xml:space="preserve">　</w:t>
      </w:r>
      <w:r w:rsidRPr="001A733A">
        <w:rPr>
          <w:rFonts w:ascii="PMingLiU" w:hAnsi="PMingLiU"/>
        </w:rPr>
        <w:t>(D)5項</w:t>
      </w:r>
    </w:p>
    <w:p w:rsidR="001A733A" w:rsidRDefault="001A733A" w:rsidP="001A733A">
      <w:r>
        <w:rPr>
          <w:rFonts w:ascii="PMingLiU" w:hAnsi="PMingLiU"/>
        </w:rPr>
        <w:t>答案：</w:t>
      </w:r>
      <w:r>
        <w:t>(B)</w:t>
      </w:r>
    </w:p>
    <w:p w:rsidR="001A733A" w:rsidRDefault="001A733A" w:rsidP="001A733A">
      <w:r>
        <w:rPr>
          <w:rFonts w:ascii="PMingLiU" w:hAnsi="PMingLiU"/>
        </w:rPr>
        <w:t>解析：</w:t>
      </w:r>
      <w:r>
        <w:t>(</w:t>
      </w:r>
      <w:r>
        <w:t>乙</w:t>
      </w:r>
      <w:r>
        <w:t>)</w:t>
      </w:r>
      <w:r>
        <w:t>不一定，</w:t>
      </w:r>
      <w:r>
        <w:t>2008</w:t>
      </w:r>
      <w:r>
        <w:t>年在秘魯，</w:t>
      </w:r>
      <w:r>
        <w:t>2009</w:t>
      </w:r>
      <w:r>
        <w:t>年在新加坡</w:t>
      </w:r>
      <w:r>
        <w:rPr>
          <w:rFonts w:hint="eastAsia"/>
        </w:rPr>
        <w:t>......</w:t>
      </w:r>
      <w:r>
        <w:t>；</w:t>
      </w:r>
      <w:r>
        <w:t>(</w:t>
      </w:r>
      <w:r>
        <w:t>丁</w:t>
      </w:r>
      <w:r>
        <w:t>)</w:t>
      </w:r>
      <w:r>
        <w:t>因為採用共識決和自願性原則，對於會員國的關稅政策影響不大。</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題號：0602-00050　　　</w:t>
      </w:r>
      <w:r>
        <w:rPr>
          <w:rFonts w:ascii="SMbarcode" w:eastAsia="SMbarcode" w:hAnsi="PMingLiU"/>
        </w:rPr>
        <w:t>*085606-0602-00050*</w:t>
      </w:r>
      <w:r>
        <w:rPr>
          <w:rFonts w:ascii="PMingLiU" w:hAnsi="PMingLiU"/>
        </w:rPr>
        <w:t xml:space="preserve">　　　難易度：中　　　出處：指考試題</w:t>
      </w:r>
    </w:p>
    <w:p w:rsidR="001A733A" w:rsidRDefault="001A733A" w:rsidP="001A733A">
      <w:pPr>
        <w:rPr>
          <w:rFonts w:ascii="PMingLiU" w:hAnsi="PMingLiU" w:hint="eastAsia"/>
        </w:rPr>
      </w:pPr>
      <w:r w:rsidRPr="001A733A">
        <w:rPr>
          <w:rFonts w:ascii="PMingLiU" w:hAnsi="PMingLiU" w:hint="eastAsia"/>
        </w:rPr>
        <w:t>中國避免油輪通過麻</w:t>
      </w:r>
      <w:smartTag w:uri="urn:schemas-microsoft-com:office:smarttags" w:element="chmetcnv">
        <w:smartTagPr>
          <w:attr w:name="TCSC" w:val="1"/>
          <w:attr w:name="NumberType" w:val="3"/>
          <w:attr w:name="Negative" w:val="False"/>
          <w:attr w:name="HasSpace" w:val="False"/>
          <w:attr w:name="SourceValue" w:val="6"/>
          <w:attr w:name="UnitName" w:val="甲"/>
        </w:smartTagPr>
        <w:r w:rsidRPr="001A733A">
          <w:rPr>
            <w:rFonts w:ascii="PMingLiU" w:hAnsi="PMingLiU" w:hint="eastAsia"/>
          </w:rPr>
          <w:t>六甲</w:t>
        </w:r>
      </w:smartTag>
      <w:r w:rsidRPr="001A733A">
        <w:rPr>
          <w:rFonts w:ascii="PMingLiU" w:hAnsi="PMingLiU" w:hint="eastAsia"/>
        </w:rPr>
        <w:t xml:space="preserve">海峽時遭受到安全威脅，因此和哪個陸上鄰國合作，建立經由該國海港通往中國的油管？　</w:t>
      </w:r>
      <w:r w:rsidRPr="001A733A">
        <w:rPr>
          <w:rFonts w:ascii="PMingLiU" w:hAnsi="PMingLiU"/>
        </w:rPr>
        <w:br/>
        <w:t>(A)</w:t>
      </w:r>
      <w:r w:rsidRPr="001A733A">
        <w:rPr>
          <w:rFonts w:ascii="PMingLiU" w:hAnsi="PMingLiU" w:hint="eastAsia"/>
        </w:rPr>
        <w:t xml:space="preserve">緬甸　</w:t>
      </w:r>
      <w:r w:rsidRPr="001A733A">
        <w:rPr>
          <w:rFonts w:ascii="PMingLiU" w:hAnsi="PMingLiU"/>
        </w:rPr>
        <w:t>(B)</w:t>
      </w:r>
      <w:r w:rsidRPr="001A733A">
        <w:rPr>
          <w:rFonts w:ascii="PMingLiU" w:hAnsi="PMingLiU" w:hint="eastAsia"/>
        </w:rPr>
        <w:t xml:space="preserve">越南　</w:t>
      </w:r>
      <w:r w:rsidRPr="001A733A">
        <w:rPr>
          <w:rFonts w:ascii="PMingLiU" w:hAnsi="PMingLiU"/>
        </w:rPr>
        <w:t>(C)</w:t>
      </w:r>
      <w:r w:rsidRPr="001A733A">
        <w:rPr>
          <w:rFonts w:ascii="PMingLiU" w:hAnsi="PMingLiU" w:hint="eastAsia"/>
        </w:rPr>
        <w:t xml:space="preserve">寮國　</w:t>
      </w:r>
      <w:r w:rsidRPr="001A733A">
        <w:rPr>
          <w:rFonts w:ascii="PMingLiU" w:hAnsi="PMingLiU"/>
        </w:rPr>
        <w:t>(D)</w:t>
      </w:r>
      <w:r w:rsidRPr="001A733A">
        <w:rPr>
          <w:rFonts w:ascii="PMingLiU" w:hAnsi="PMingLiU" w:hint="eastAsia"/>
        </w:rPr>
        <w:t>泰國</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題號：0602-00051　　　</w:t>
      </w:r>
      <w:r>
        <w:rPr>
          <w:rFonts w:ascii="SMbarcode" w:eastAsia="SMbarcode" w:hAnsi="PMingLiU"/>
        </w:rPr>
        <w:t>*085606-0602-00051*</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 xml:space="preserve">(甲)歐盟；(乙)北美自由貿易區；(丙)南方共同市場；(丁)臺灣──巴拉圭關稅同盟；以上組織依照整合程度由低到高排列，依序為何？　</w:t>
      </w:r>
      <w:r w:rsidRPr="001A733A">
        <w:rPr>
          <w:rFonts w:ascii="PMingLiU" w:hAnsi="PMingLiU"/>
        </w:rPr>
        <w:br/>
        <w:t>(A)</w:t>
      </w:r>
      <w:r w:rsidRPr="001A733A">
        <w:rPr>
          <w:rFonts w:ascii="PMingLiU" w:hAnsi="PMingLiU" w:hint="eastAsia"/>
        </w:rPr>
        <w:t xml:space="preserve">乙丙丁甲　</w:t>
      </w:r>
      <w:r w:rsidRPr="001A733A">
        <w:rPr>
          <w:rFonts w:ascii="PMingLiU" w:hAnsi="PMingLiU"/>
        </w:rPr>
        <w:t>(B)</w:t>
      </w:r>
      <w:r w:rsidRPr="001A733A">
        <w:rPr>
          <w:rFonts w:ascii="PMingLiU" w:hAnsi="PMingLiU" w:hint="eastAsia"/>
        </w:rPr>
        <w:t xml:space="preserve">乙丁丙甲　</w:t>
      </w:r>
      <w:r w:rsidRPr="001A733A">
        <w:rPr>
          <w:rFonts w:ascii="PMingLiU" w:hAnsi="PMingLiU"/>
        </w:rPr>
        <w:t>(C)</w:t>
      </w:r>
      <w:r w:rsidRPr="001A733A">
        <w:rPr>
          <w:rFonts w:ascii="PMingLiU" w:hAnsi="PMingLiU" w:hint="eastAsia"/>
        </w:rPr>
        <w:t xml:space="preserve">丁乙丙甲　</w:t>
      </w:r>
      <w:r w:rsidRPr="001A733A">
        <w:rPr>
          <w:rFonts w:ascii="PMingLiU" w:hAnsi="PMingLiU"/>
        </w:rPr>
        <w:t>(D)</w:t>
      </w:r>
      <w:r w:rsidRPr="001A733A">
        <w:rPr>
          <w:rFonts w:ascii="PMingLiU" w:hAnsi="PMingLiU" w:hint="eastAsia"/>
        </w:rPr>
        <w:t>丙乙丁甲</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題號：0602-00052　　　</w:t>
      </w:r>
      <w:r>
        <w:rPr>
          <w:rFonts w:ascii="SMbarcode" w:eastAsia="SMbarcode" w:hAnsi="PMingLiU"/>
        </w:rPr>
        <w:t>*085606-0602-00052*</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附圖漫畫所呈現的議題，與哪一區域結盟最為相關？</w:t>
      </w:r>
      <w:r w:rsidRPr="001A733A">
        <w:rPr>
          <w:rFonts w:ascii="PMingLiU" w:hAnsi="PMingLiU"/>
        </w:rPr>
        <w:br/>
      </w:r>
      <w:r w:rsidR="00C767FA" w:rsidRPr="001A733A">
        <w:rPr>
          <w:rFonts w:ascii="PMingLiU" w:hAnsi="PMingLiU"/>
          <w:noProof/>
        </w:rPr>
        <w:drawing>
          <wp:inline distT="0" distB="0" distL="0" distR="0">
            <wp:extent cx="2600325" cy="146685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00325" cy="1466850"/>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br/>
        <w:t>(A)</w:t>
      </w:r>
      <w:r w:rsidRPr="001A733A">
        <w:rPr>
          <w:rFonts w:ascii="PMingLiU" w:hAnsi="PMingLiU" w:hint="eastAsia"/>
        </w:rPr>
        <w:t xml:space="preserve">歐元區　</w:t>
      </w:r>
      <w:r w:rsidRPr="001A733A">
        <w:rPr>
          <w:rFonts w:ascii="PMingLiU" w:hAnsi="PMingLiU"/>
        </w:rPr>
        <w:t>(B)</w:t>
      </w:r>
      <w:r w:rsidRPr="001A733A">
        <w:rPr>
          <w:rFonts w:ascii="PMingLiU" w:hAnsi="PMingLiU" w:hint="eastAsia"/>
        </w:rPr>
        <w:t xml:space="preserve">申根區　</w:t>
      </w:r>
      <w:r w:rsidRPr="001A733A">
        <w:rPr>
          <w:rFonts w:ascii="PMingLiU" w:hAnsi="PMingLiU"/>
        </w:rPr>
        <w:t>(C)</w:t>
      </w:r>
      <w:r w:rsidRPr="001A733A">
        <w:rPr>
          <w:rFonts w:ascii="PMingLiU" w:hAnsi="PMingLiU" w:hint="eastAsia"/>
        </w:rPr>
        <w:t xml:space="preserve">歐盟　</w:t>
      </w:r>
      <w:r w:rsidRPr="001A733A">
        <w:rPr>
          <w:rFonts w:ascii="PMingLiU" w:hAnsi="PMingLiU"/>
        </w:rPr>
        <w:t>(D)</w:t>
      </w:r>
      <w:r w:rsidRPr="001A733A">
        <w:rPr>
          <w:rFonts w:ascii="PMingLiU" w:hAnsi="PMingLiU" w:hint="eastAsia"/>
        </w:rPr>
        <w:t>北美自由貿易區</w:t>
      </w:r>
    </w:p>
    <w:p w:rsidR="001A733A" w:rsidRDefault="001A733A" w:rsidP="001A733A">
      <w:r>
        <w:rPr>
          <w:rFonts w:ascii="PMingLiU" w:hAnsi="PMingLiU"/>
        </w:rPr>
        <w:t>答案：</w:t>
      </w:r>
      <w:r>
        <w:t>(C)</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題號：0602-00053　　　</w:t>
      </w:r>
      <w:r>
        <w:rPr>
          <w:rFonts w:ascii="SMbarcode" w:eastAsia="SMbarcode" w:hAnsi="PMingLiU"/>
        </w:rPr>
        <w:t>*085606-0602-00053*</w:t>
      </w:r>
      <w:r>
        <w:rPr>
          <w:rFonts w:ascii="PMingLiU" w:hAnsi="PMingLiU"/>
        </w:rPr>
        <w:t xml:space="preserve">　　　難易度：中　　　出處：各校試題</w:t>
      </w:r>
    </w:p>
    <w:p w:rsidR="001A733A" w:rsidRDefault="001A733A" w:rsidP="001A733A">
      <w:pPr>
        <w:rPr>
          <w:rFonts w:ascii="PMingLiU" w:hAnsi="PMingLiU"/>
        </w:rPr>
      </w:pPr>
      <w:r w:rsidRPr="001A733A">
        <w:rPr>
          <w:rFonts w:ascii="PMingLiU" w:hAnsi="PMingLiU"/>
        </w:rPr>
        <w:t>附表是目前區域經濟結盟的內容，哪個組織整合的內容最接近丁？</w:t>
      </w:r>
      <w:r w:rsidRPr="001A733A">
        <w:rPr>
          <w:rFonts w:ascii="PMingLiU" w:hAnsi="PMingLiU" w:hint="eastAsia"/>
        </w:rPr>
        <w:br/>
      </w:r>
      <w:bookmarkStart w:id="18" w:name="_MON_1542205367"/>
      <w:bookmarkStart w:id="19" w:name="_MON_1542205521"/>
      <w:bookmarkStart w:id="20" w:name="_MON_1542454227"/>
      <w:bookmarkEnd w:id="18"/>
      <w:bookmarkEnd w:id="19"/>
      <w:bookmarkEnd w:id="20"/>
      <w:r w:rsidRPr="001A733A">
        <w:rPr>
          <w:rFonts w:ascii="PMingLiU" w:hAnsi="PMingLiU"/>
        </w:rPr>
        <w:object w:dxaOrig="7034" w:dyaOrig="4807">
          <v:shape id="_x0000_i1070" type="#_x0000_t75" style="width:268.5pt;height:183.75pt" o:ole="">
            <v:imagedata r:id="rId56" o:title=""/>
          </v:shape>
          <o:OLEObject Type="Embed" ProgID="Word.Picture.8" ShapeID="_x0000_i1070" DrawAspect="Content" ObjectID="_1764389157" r:id="rId57"/>
        </w:object>
      </w:r>
      <w:r w:rsidRPr="001A733A">
        <w:rPr>
          <w:rFonts w:ascii="PMingLiU" w:hAnsi="PMingLiU" w:hint="eastAsia"/>
        </w:rPr>
        <w:t xml:space="preserve">　</w:t>
      </w:r>
      <w:r w:rsidRPr="001A733A">
        <w:rPr>
          <w:rFonts w:ascii="PMingLiU" w:hAnsi="PMingLiU"/>
        </w:rPr>
        <w:br/>
        <w:t>(A)東南亞國協</w:t>
      </w:r>
      <w:r w:rsidRPr="001A733A">
        <w:rPr>
          <w:rFonts w:ascii="PMingLiU" w:hAnsi="PMingLiU" w:hint="eastAsia"/>
        </w:rPr>
        <w:t xml:space="preserve">　</w:t>
      </w:r>
      <w:r w:rsidRPr="001A733A">
        <w:rPr>
          <w:rFonts w:ascii="PMingLiU" w:hAnsi="PMingLiU"/>
        </w:rPr>
        <w:t>(B)歐洲聯盟</w:t>
      </w:r>
      <w:r w:rsidRPr="001A733A">
        <w:rPr>
          <w:rFonts w:ascii="PMingLiU" w:hAnsi="PMingLiU" w:hint="eastAsia"/>
        </w:rPr>
        <w:t xml:space="preserve">　</w:t>
      </w:r>
      <w:r w:rsidRPr="001A733A">
        <w:rPr>
          <w:rFonts w:ascii="PMingLiU" w:hAnsi="PMingLiU"/>
        </w:rPr>
        <w:t>(C)亞太經合會</w:t>
      </w:r>
      <w:r w:rsidRPr="001A733A">
        <w:rPr>
          <w:rFonts w:ascii="PMingLiU" w:hAnsi="PMingLiU" w:hint="eastAsia"/>
        </w:rPr>
        <w:t xml:space="preserve">　</w:t>
      </w:r>
      <w:r w:rsidRPr="001A733A">
        <w:rPr>
          <w:rFonts w:ascii="PMingLiU" w:hAnsi="PMingLiU"/>
        </w:rPr>
        <w:t>(D)北美自由貿易區</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題號：0602-00054　　　</w:t>
      </w:r>
      <w:r>
        <w:rPr>
          <w:rFonts w:ascii="SMbarcode" w:eastAsia="SMbarcode" w:hAnsi="PMingLiU"/>
        </w:rPr>
        <w:t>*085606-0602-00054*</w:t>
      </w:r>
      <w:r>
        <w:rPr>
          <w:rFonts w:ascii="PMingLiU" w:hAnsi="PMingLiU"/>
        </w:rPr>
        <w:t xml:space="preserve">　　　難易度：中　　　出處：各校試題</w:t>
      </w:r>
    </w:p>
    <w:p w:rsidR="001A733A" w:rsidRDefault="001A733A" w:rsidP="001A733A">
      <w:pPr>
        <w:rPr>
          <w:rFonts w:ascii="PMingLiU" w:hAnsi="PMingLiU"/>
          <w:color w:val="000000"/>
        </w:rPr>
      </w:pPr>
      <w:r w:rsidRPr="001A733A">
        <w:rPr>
          <w:rFonts w:ascii="PMingLiU" w:hAnsi="PMingLiU"/>
          <w:color w:val="000000"/>
        </w:rPr>
        <w:t>在二次大戰後，許多國家為求軍事共防或經濟合作而組成各種聯盟、組織。哪一組的國際組織，彼此的會員國完全</w:t>
      </w:r>
      <w:r w:rsidRPr="001A733A">
        <w:rPr>
          <w:rFonts w:ascii="PMingLiU" w:hAnsi="PMingLiU"/>
          <w:color w:val="000000"/>
          <w:u w:val="single"/>
        </w:rPr>
        <w:t>沒有</w:t>
      </w:r>
      <w:r w:rsidRPr="001A733A">
        <w:rPr>
          <w:rFonts w:ascii="PMingLiU" w:hAnsi="PMingLiU"/>
          <w:color w:val="000000"/>
        </w:rPr>
        <w:t>重疊？</w:t>
      </w:r>
      <w:r w:rsidRPr="001A733A">
        <w:rPr>
          <w:rFonts w:ascii="PMingLiU" w:hAnsi="PMingLiU" w:hint="eastAsia"/>
        </w:rPr>
        <w:t xml:space="preserve">　</w:t>
      </w:r>
      <w:r w:rsidRPr="001A733A">
        <w:rPr>
          <w:rFonts w:ascii="PMingLiU" w:hAnsi="PMingLiU"/>
        </w:rPr>
        <w:br/>
        <w:t>(A)</w:t>
      </w:r>
      <w:r w:rsidRPr="001A733A">
        <w:rPr>
          <w:rFonts w:ascii="PMingLiU" w:hAnsi="PMingLiU"/>
          <w:color w:val="000000"/>
        </w:rPr>
        <w:t>歐洲聯盟─亞太經濟合作會議</w:t>
      </w:r>
      <w:r w:rsidRPr="001A733A">
        <w:rPr>
          <w:rFonts w:ascii="PMingLiU" w:hAnsi="PMingLiU" w:hint="eastAsia"/>
        </w:rPr>
        <w:t xml:space="preserve">　</w:t>
      </w:r>
      <w:r w:rsidRPr="001A733A">
        <w:rPr>
          <w:rFonts w:ascii="PMingLiU" w:hAnsi="PMingLiU"/>
        </w:rPr>
        <w:t>(B)</w:t>
      </w:r>
      <w:r w:rsidRPr="001A733A">
        <w:rPr>
          <w:rFonts w:ascii="PMingLiU" w:hAnsi="PMingLiU"/>
          <w:color w:val="000000"/>
        </w:rPr>
        <w:t>非洲聯盟─阿拉伯國家聯盟</w:t>
      </w:r>
      <w:r w:rsidRPr="001A733A">
        <w:rPr>
          <w:rFonts w:ascii="PMingLiU" w:hAnsi="PMingLiU" w:hint="eastAsia"/>
        </w:rPr>
        <w:t xml:space="preserve">　</w:t>
      </w:r>
      <w:r w:rsidRPr="001A733A">
        <w:rPr>
          <w:rFonts w:ascii="PMingLiU" w:hAnsi="PMingLiU"/>
        </w:rPr>
        <w:t>(C)</w:t>
      </w:r>
      <w:r w:rsidRPr="001A733A">
        <w:rPr>
          <w:rFonts w:ascii="PMingLiU" w:hAnsi="PMingLiU"/>
          <w:color w:val="000000"/>
        </w:rPr>
        <w:t>亞太經濟合作會議─東南亞國協</w:t>
      </w:r>
      <w:r w:rsidRPr="001A733A">
        <w:rPr>
          <w:rFonts w:ascii="PMingLiU" w:hAnsi="PMingLiU" w:hint="eastAsia"/>
        </w:rPr>
        <w:t xml:space="preserve">　</w:t>
      </w:r>
      <w:r w:rsidRPr="001A733A">
        <w:rPr>
          <w:rFonts w:ascii="PMingLiU" w:hAnsi="PMingLiU"/>
        </w:rPr>
        <w:t>(D)</w:t>
      </w:r>
      <w:r w:rsidRPr="001A733A">
        <w:rPr>
          <w:rFonts w:ascii="PMingLiU" w:hAnsi="PMingLiU"/>
          <w:color w:val="000000"/>
        </w:rPr>
        <w:t>亞太經濟合作會議─北美自由貿易區</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題號：0602-00055　　　</w:t>
      </w:r>
      <w:r>
        <w:rPr>
          <w:rFonts w:ascii="SMbarcode" w:eastAsia="SMbarcode" w:hAnsi="PMingLiU"/>
        </w:rPr>
        <w:t>*085606-0602-00055*</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 xml:space="preserve">下列哪一項區域特色最有利於區域結盟形成後，加強區域間的合作關係？　</w:t>
      </w:r>
      <w:r w:rsidRPr="001A733A">
        <w:rPr>
          <w:rFonts w:ascii="PMingLiU" w:hAnsi="PMingLiU"/>
        </w:rPr>
        <w:br/>
        <w:t>(A)</w:t>
      </w:r>
      <w:r w:rsidRPr="001A733A">
        <w:rPr>
          <w:rFonts w:ascii="PMingLiU" w:hAnsi="PMingLiU" w:hint="eastAsia"/>
        </w:rPr>
        <w:t xml:space="preserve">結盟國同質性高　</w:t>
      </w:r>
      <w:r w:rsidRPr="001A733A">
        <w:rPr>
          <w:rFonts w:ascii="PMingLiU" w:hAnsi="PMingLiU"/>
        </w:rPr>
        <w:t>(B)</w:t>
      </w:r>
      <w:r w:rsidRPr="001A733A">
        <w:rPr>
          <w:rFonts w:ascii="PMingLiU" w:hAnsi="PMingLiU" w:hint="eastAsia"/>
        </w:rPr>
        <w:t xml:space="preserve">各國間有高關稅保護　</w:t>
      </w:r>
      <w:r w:rsidRPr="001A733A">
        <w:rPr>
          <w:rFonts w:ascii="PMingLiU" w:hAnsi="PMingLiU"/>
        </w:rPr>
        <w:t>(C)</w:t>
      </w:r>
      <w:r w:rsidRPr="001A733A">
        <w:rPr>
          <w:rFonts w:ascii="PMingLiU" w:hAnsi="PMingLiU" w:hint="eastAsia"/>
        </w:rPr>
        <w:t xml:space="preserve">國內生產毛額高　</w:t>
      </w:r>
      <w:r w:rsidRPr="001A733A">
        <w:rPr>
          <w:rFonts w:ascii="PMingLiU" w:hAnsi="PMingLiU"/>
        </w:rPr>
        <w:t>(D)</w:t>
      </w:r>
      <w:r w:rsidRPr="001A733A">
        <w:rPr>
          <w:rFonts w:ascii="PMingLiU" w:hAnsi="PMingLiU" w:hint="eastAsia"/>
        </w:rPr>
        <w:t>各國間有較強的互補性</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題號：0602-00056　　　</w:t>
      </w:r>
      <w:r>
        <w:rPr>
          <w:rFonts w:ascii="SMbarcode" w:eastAsia="SMbarcode" w:hAnsi="PMingLiU"/>
        </w:rPr>
        <w:t>*085606-0602-00056*</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區域經濟整合的方式有：</w:t>
      </w:r>
      <w:r w:rsidRPr="001A733A">
        <w:rPr>
          <w:rFonts w:ascii="PMingLiU" w:hAnsi="PMingLiU"/>
        </w:rPr>
        <w:t>(</w:t>
      </w:r>
      <w:r w:rsidRPr="001A733A">
        <w:rPr>
          <w:rFonts w:ascii="PMingLiU" w:hAnsi="PMingLiU" w:hint="eastAsia"/>
        </w:rPr>
        <w:t>甲</w:t>
      </w:r>
      <w:r w:rsidRPr="001A733A">
        <w:rPr>
          <w:rFonts w:ascii="PMingLiU" w:hAnsi="PMingLiU"/>
        </w:rPr>
        <w:t>)</w:t>
      </w:r>
      <w:r w:rsidRPr="001A733A">
        <w:rPr>
          <w:rFonts w:ascii="PMingLiU" w:hAnsi="PMingLiU" w:hint="eastAsia"/>
        </w:rPr>
        <w:t>共同市場；</w:t>
      </w:r>
      <w:r w:rsidRPr="001A733A">
        <w:rPr>
          <w:rFonts w:ascii="PMingLiU" w:hAnsi="PMingLiU"/>
        </w:rPr>
        <w:t>(</w:t>
      </w:r>
      <w:r w:rsidRPr="001A733A">
        <w:rPr>
          <w:rFonts w:ascii="PMingLiU" w:hAnsi="PMingLiU" w:hint="eastAsia"/>
        </w:rPr>
        <w:t>乙</w:t>
      </w:r>
      <w:r w:rsidRPr="001A733A">
        <w:rPr>
          <w:rFonts w:ascii="PMingLiU" w:hAnsi="PMingLiU"/>
        </w:rPr>
        <w:t>)</w:t>
      </w:r>
      <w:r w:rsidRPr="001A733A">
        <w:rPr>
          <w:rFonts w:ascii="PMingLiU" w:hAnsi="PMingLiU" w:hint="eastAsia"/>
        </w:rPr>
        <w:t>經濟同盟；</w:t>
      </w:r>
      <w:r w:rsidRPr="001A733A">
        <w:rPr>
          <w:rFonts w:ascii="PMingLiU" w:hAnsi="PMingLiU"/>
        </w:rPr>
        <w:t>(</w:t>
      </w:r>
      <w:r w:rsidRPr="001A733A">
        <w:rPr>
          <w:rFonts w:ascii="PMingLiU" w:hAnsi="PMingLiU" w:hint="eastAsia"/>
        </w:rPr>
        <w:t>丙</w:t>
      </w:r>
      <w:r w:rsidRPr="001A733A">
        <w:rPr>
          <w:rFonts w:ascii="PMingLiU" w:hAnsi="PMingLiU"/>
        </w:rPr>
        <w:t>)</w:t>
      </w:r>
      <w:r w:rsidRPr="001A733A">
        <w:rPr>
          <w:rFonts w:ascii="PMingLiU" w:hAnsi="PMingLiU" w:hint="eastAsia"/>
        </w:rPr>
        <w:t>自由貿易區；</w:t>
      </w:r>
      <w:r w:rsidRPr="001A733A">
        <w:rPr>
          <w:rFonts w:ascii="PMingLiU" w:hAnsi="PMingLiU"/>
        </w:rPr>
        <w:t>(</w:t>
      </w:r>
      <w:r w:rsidRPr="001A733A">
        <w:rPr>
          <w:rFonts w:ascii="PMingLiU" w:hAnsi="PMingLiU" w:hint="eastAsia"/>
        </w:rPr>
        <w:t>丁</w:t>
      </w:r>
      <w:r w:rsidRPr="001A733A">
        <w:rPr>
          <w:rFonts w:ascii="PMingLiU" w:hAnsi="PMingLiU"/>
        </w:rPr>
        <w:t>)</w:t>
      </w:r>
      <w:r w:rsidRPr="001A733A">
        <w:rPr>
          <w:rFonts w:ascii="PMingLiU" w:hAnsi="PMingLiU" w:hint="eastAsia"/>
        </w:rPr>
        <w:t xml:space="preserve">關稅同盟。以上區域經濟整合程度最高的是：　</w:t>
      </w:r>
      <w:r w:rsidRPr="001A733A">
        <w:rPr>
          <w:rFonts w:ascii="PMingLiU" w:hAnsi="PMingLiU"/>
        </w:rPr>
        <w:br/>
        <w:t>(A)</w:t>
      </w:r>
      <w:r w:rsidRPr="001A733A">
        <w:rPr>
          <w:rFonts w:ascii="PMingLiU" w:hAnsi="PMingLiU" w:hint="eastAsia"/>
        </w:rPr>
        <w:t xml:space="preserve">甲　</w:t>
      </w:r>
      <w:r w:rsidRPr="001A733A">
        <w:rPr>
          <w:rFonts w:ascii="PMingLiU" w:hAnsi="PMingLiU"/>
        </w:rPr>
        <w:t>(B)</w:t>
      </w:r>
      <w:r w:rsidRPr="001A733A">
        <w:rPr>
          <w:rFonts w:ascii="PMingLiU" w:hAnsi="PMingLiU" w:hint="eastAsia"/>
        </w:rPr>
        <w:t xml:space="preserve">乙　</w:t>
      </w:r>
      <w:r w:rsidRPr="001A733A">
        <w:rPr>
          <w:rFonts w:ascii="PMingLiU" w:hAnsi="PMingLiU"/>
        </w:rPr>
        <w:t>(C)</w:t>
      </w:r>
      <w:r w:rsidRPr="001A733A">
        <w:rPr>
          <w:rFonts w:ascii="PMingLiU" w:hAnsi="PMingLiU" w:hint="eastAsia"/>
        </w:rPr>
        <w:t xml:space="preserve">丙　</w:t>
      </w:r>
      <w:r w:rsidRPr="001A733A">
        <w:rPr>
          <w:rFonts w:ascii="PMingLiU" w:hAnsi="PMingLiU"/>
        </w:rPr>
        <w:t>(D)</w:t>
      </w:r>
      <w:r w:rsidRPr="001A733A">
        <w:rPr>
          <w:rFonts w:ascii="PMingLiU" w:hAnsi="PMingLiU" w:hint="eastAsia"/>
        </w:rPr>
        <w:t>丁</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題號：0602-00057　　　</w:t>
      </w:r>
      <w:r>
        <w:rPr>
          <w:rFonts w:ascii="SMbarcode" w:eastAsia="SMbarcode" w:hAnsi="PMingLiU"/>
        </w:rPr>
        <w:t>*085606-0602-00057*</w:t>
      </w:r>
      <w:r>
        <w:rPr>
          <w:rFonts w:ascii="PMingLiU" w:hAnsi="PMingLiU"/>
        </w:rPr>
        <w:t xml:space="preserve">　　　難易度：中　　　出處：各校試題</w:t>
      </w:r>
    </w:p>
    <w:p w:rsidR="001A733A" w:rsidRDefault="001A733A" w:rsidP="001A733A">
      <w:pPr>
        <w:rPr>
          <w:rFonts w:ascii="PMingLiU" w:hAnsi="PMingLiU"/>
        </w:rPr>
      </w:pPr>
      <w:r w:rsidRPr="001A733A">
        <w:rPr>
          <w:rFonts w:ascii="PMingLiU" w:hAnsi="PMingLiU" w:hint="eastAsia"/>
        </w:rPr>
        <w:t xml:space="preserve">據報導，美國總統奧巴馬出席某區域組織會議時，與同樣身為會員國的俄羅斯總統普丁握手談話，論及敘利亞和烏克蘭問題。其最可能共同參與哪一區域組織會議最可能是：　</w:t>
      </w:r>
      <w:r w:rsidRPr="001A733A">
        <w:rPr>
          <w:rFonts w:ascii="PMingLiU" w:hAnsi="PMingLiU"/>
        </w:rPr>
        <w:br/>
        <w:t>(A)RCEP</w:t>
      </w:r>
      <w:r w:rsidRPr="001A733A">
        <w:rPr>
          <w:rFonts w:ascii="PMingLiU" w:hAnsi="PMingLiU" w:hint="eastAsia"/>
        </w:rPr>
        <w:t xml:space="preserve">　</w:t>
      </w:r>
      <w:r w:rsidRPr="001A733A">
        <w:rPr>
          <w:rFonts w:ascii="PMingLiU" w:hAnsi="PMingLiU"/>
        </w:rPr>
        <w:t>(B)OPEC</w:t>
      </w:r>
      <w:r w:rsidRPr="001A733A">
        <w:rPr>
          <w:rFonts w:ascii="PMingLiU" w:hAnsi="PMingLiU" w:hint="eastAsia"/>
        </w:rPr>
        <w:t xml:space="preserve">　</w:t>
      </w:r>
      <w:r w:rsidRPr="001A733A">
        <w:rPr>
          <w:rFonts w:ascii="PMingLiU" w:hAnsi="PMingLiU"/>
        </w:rPr>
        <w:t>(C)NAFTA</w:t>
      </w:r>
      <w:r w:rsidRPr="001A733A">
        <w:rPr>
          <w:rFonts w:ascii="PMingLiU" w:hAnsi="PMingLiU" w:hint="eastAsia"/>
        </w:rPr>
        <w:t xml:space="preserve">　</w:t>
      </w:r>
      <w:r w:rsidRPr="001A733A">
        <w:rPr>
          <w:rFonts w:ascii="PMingLiU" w:hAnsi="PMingLiU"/>
        </w:rPr>
        <w:t>(D)APEC</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題號：0602-00058　　　</w:t>
      </w:r>
      <w:r>
        <w:rPr>
          <w:rFonts w:ascii="SMbarcode" w:eastAsia="SMbarcode" w:hAnsi="PMingLiU"/>
        </w:rPr>
        <w:t>*085606-0602-00058*</w:t>
      </w:r>
      <w:r>
        <w:rPr>
          <w:rFonts w:ascii="PMingLiU" w:hAnsi="PMingLiU"/>
        </w:rPr>
        <w:t xml:space="preserve">　　　難易度：難　　　出處：精選試題</w:t>
      </w:r>
    </w:p>
    <w:p w:rsidR="001A733A" w:rsidRDefault="001A733A" w:rsidP="001A733A">
      <w:pPr>
        <w:rPr>
          <w:rFonts w:ascii="PMingLiU" w:hAnsi="PMingLiU"/>
        </w:rPr>
      </w:pPr>
      <w:r w:rsidRPr="001A733A">
        <w:rPr>
          <w:rFonts w:ascii="PMingLiU" w:hAnsi="PMingLiU"/>
        </w:rPr>
        <w:t>中國計畫修建泛亞鐵路，由昆明出國境，經過中南半島、馬來半島到新加坡，若此鐵路修建完工通車，對中國哪一地區「借船出海」最有助益？</w:t>
      </w:r>
      <w:r w:rsidRPr="001A733A">
        <w:rPr>
          <w:rFonts w:ascii="PMingLiU" w:hAnsi="PMingLiU" w:hint="eastAsia"/>
        </w:rPr>
        <w:t xml:space="preserve">　</w:t>
      </w:r>
      <w:r w:rsidRPr="001A733A">
        <w:rPr>
          <w:rFonts w:ascii="PMingLiU" w:hAnsi="PMingLiU"/>
        </w:rPr>
        <w:br/>
        <w:t>(A)兩廣丘陵</w:t>
      </w:r>
      <w:r w:rsidRPr="001A733A">
        <w:rPr>
          <w:rFonts w:ascii="PMingLiU" w:hAnsi="PMingLiU" w:hint="eastAsia"/>
        </w:rPr>
        <w:t xml:space="preserve">　</w:t>
      </w:r>
      <w:r w:rsidRPr="001A733A">
        <w:rPr>
          <w:rFonts w:ascii="PMingLiU" w:hAnsi="PMingLiU"/>
        </w:rPr>
        <w:t>(B)兩湖盆地</w:t>
      </w:r>
      <w:r w:rsidRPr="001A733A">
        <w:rPr>
          <w:rFonts w:ascii="PMingLiU" w:hAnsi="PMingLiU" w:hint="eastAsia"/>
        </w:rPr>
        <w:t xml:space="preserve">　</w:t>
      </w:r>
      <w:r w:rsidRPr="001A733A">
        <w:rPr>
          <w:rFonts w:ascii="PMingLiU" w:hAnsi="PMingLiU"/>
        </w:rPr>
        <w:t>(C)雲貴高原</w:t>
      </w:r>
      <w:r w:rsidRPr="001A733A">
        <w:rPr>
          <w:rFonts w:ascii="PMingLiU" w:hAnsi="PMingLiU" w:hint="eastAsia"/>
        </w:rPr>
        <w:t xml:space="preserve">　</w:t>
      </w:r>
      <w:r w:rsidRPr="001A733A">
        <w:rPr>
          <w:rFonts w:ascii="PMingLiU" w:hAnsi="PMingLiU"/>
        </w:rPr>
        <w:t>(D)珠江三角洲</w:t>
      </w:r>
    </w:p>
    <w:p w:rsidR="001A733A" w:rsidRDefault="001A733A" w:rsidP="001A733A">
      <w:r>
        <w:rPr>
          <w:rFonts w:ascii="PMingLiU" w:hAnsi="PMingLiU"/>
        </w:rPr>
        <w:t>答案：</w:t>
      </w:r>
      <w:r>
        <w:t>(C)</w:t>
      </w:r>
    </w:p>
    <w:p w:rsidR="001A733A" w:rsidRDefault="001A733A" w:rsidP="001A733A">
      <w:r>
        <w:rPr>
          <w:rFonts w:ascii="PMingLiU" w:hAnsi="PMingLiU"/>
        </w:rPr>
        <w:t>解析：</w:t>
      </w:r>
      <w:r>
        <w:t>雲貴高原居內陸，若能利用中南半島出海，利於聯絡西亞、歐、非等地。</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題號：0602-00059　　　</w:t>
      </w:r>
      <w:r>
        <w:rPr>
          <w:rFonts w:ascii="SMbarcode" w:eastAsia="SMbarcode" w:hAnsi="PMingLiU"/>
        </w:rPr>
        <w:t>*085606-0602-00059*</w:t>
      </w:r>
      <w:r>
        <w:rPr>
          <w:rFonts w:ascii="PMingLiU" w:hAnsi="PMingLiU"/>
        </w:rPr>
        <w:t xml:space="preserve">　　　難易度：難　　　出處：精選試題</w:t>
      </w:r>
    </w:p>
    <w:p w:rsidR="001A733A" w:rsidRDefault="001A733A" w:rsidP="001A733A">
      <w:pPr>
        <w:rPr>
          <w:rFonts w:ascii="PMingLiU" w:hAnsi="PMingLiU"/>
        </w:rPr>
      </w:pPr>
      <w:r w:rsidRPr="001A733A">
        <w:rPr>
          <w:rFonts w:ascii="PMingLiU" w:hAnsi="PMingLiU"/>
        </w:rPr>
        <w:t>越南可望繼中國之後，成為</w:t>
      </w:r>
      <w:r w:rsidRPr="001A733A">
        <w:rPr>
          <w:rFonts w:ascii="PMingLiU" w:hAnsi="PMingLiU"/>
          <w:u w:val="single"/>
        </w:rPr>
        <w:t>(甲)世界市場</w:t>
      </w:r>
      <w:r w:rsidRPr="001A733A">
        <w:rPr>
          <w:rFonts w:ascii="PMingLiU" w:hAnsi="PMingLiU"/>
        </w:rPr>
        <w:t>。越南最大的吸引力在於勞力，且</w:t>
      </w:r>
      <w:r w:rsidRPr="001A733A">
        <w:rPr>
          <w:rFonts w:ascii="PMingLiU" w:hAnsi="PMingLiU"/>
          <w:u w:val="single"/>
        </w:rPr>
        <w:t>(乙)部門轉移時程較遲</w:t>
      </w:r>
      <w:r w:rsidRPr="001A733A">
        <w:rPr>
          <w:rFonts w:ascii="PMingLiU" w:hAnsi="PMingLiU"/>
        </w:rPr>
        <w:t>。有新加坡商人表示：「越南與中國勞工的生產力不相上下，但工資成本僅中國的一半。」。2008年起，越南政府把最低工資調漲13％，胡志明市與河內的</w:t>
      </w:r>
      <w:r w:rsidRPr="001A733A">
        <w:rPr>
          <w:rFonts w:ascii="PMingLiU" w:hAnsi="PMingLiU"/>
          <w:u w:val="single"/>
        </w:rPr>
        <w:t>(丙)外資企業</w:t>
      </w:r>
      <w:r w:rsidRPr="001A733A">
        <w:rPr>
          <w:rFonts w:ascii="PMingLiU" w:hAnsi="PMingLiU"/>
        </w:rPr>
        <w:t>將受到影響，不過相較於他國還是相當便宜。越南2007年</w:t>
      </w:r>
      <w:r w:rsidRPr="001A733A">
        <w:rPr>
          <w:rFonts w:ascii="PMingLiU" w:hAnsi="PMingLiU"/>
          <w:u w:val="single"/>
        </w:rPr>
        <w:t>(丁)加入東南亞國協</w:t>
      </w:r>
      <w:r w:rsidRPr="001A733A">
        <w:rPr>
          <w:rFonts w:ascii="PMingLiU" w:hAnsi="PMingLiU"/>
        </w:rPr>
        <w:t>後，出口至美國的紡織品變得沒有配額限制，也提高全球市占率。請問：以上畫線部分哪些</w:t>
      </w:r>
      <w:r w:rsidRPr="001A733A">
        <w:rPr>
          <w:rFonts w:ascii="PMingLiU" w:hAnsi="PMingLiU"/>
          <w:u w:val="single"/>
        </w:rPr>
        <w:t>錯誤</w:t>
      </w:r>
      <w:r w:rsidRPr="001A733A">
        <w:rPr>
          <w:rFonts w:ascii="PMingLiU" w:hAnsi="PMingLiU"/>
        </w:rPr>
        <w:t>？</w:t>
      </w:r>
      <w:r w:rsidRPr="001A733A">
        <w:rPr>
          <w:rFonts w:ascii="PMingLiU" w:hAnsi="PMingLiU" w:hint="eastAsia"/>
        </w:rPr>
        <w:t xml:space="preserve">　</w:t>
      </w:r>
      <w:r w:rsidRPr="001A733A">
        <w:rPr>
          <w:rFonts w:ascii="PMingLiU" w:hAnsi="PMingLiU"/>
        </w:rPr>
        <w:br/>
        <w:t>(A)甲乙</w:t>
      </w:r>
      <w:r w:rsidRPr="001A733A">
        <w:rPr>
          <w:rFonts w:ascii="PMingLiU" w:hAnsi="PMingLiU" w:hint="eastAsia"/>
        </w:rPr>
        <w:t xml:space="preserve">　</w:t>
      </w:r>
      <w:r w:rsidRPr="001A733A">
        <w:rPr>
          <w:rFonts w:ascii="PMingLiU" w:hAnsi="PMingLiU"/>
        </w:rPr>
        <w:t>(B)乙丙</w:t>
      </w:r>
      <w:r w:rsidRPr="001A733A">
        <w:rPr>
          <w:rFonts w:ascii="PMingLiU" w:hAnsi="PMingLiU" w:hint="eastAsia"/>
        </w:rPr>
        <w:t xml:space="preserve">　</w:t>
      </w:r>
      <w:r w:rsidRPr="001A733A">
        <w:rPr>
          <w:rFonts w:ascii="PMingLiU" w:hAnsi="PMingLiU"/>
        </w:rPr>
        <w:t>(C)丙丁</w:t>
      </w:r>
      <w:r w:rsidRPr="001A733A">
        <w:rPr>
          <w:rFonts w:ascii="PMingLiU" w:hAnsi="PMingLiU" w:hint="eastAsia"/>
        </w:rPr>
        <w:t xml:space="preserve">　</w:t>
      </w:r>
      <w:r w:rsidRPr="001A733A">
        <w:rPr>
          <w:rFonts w:ascii="PMingLiU" w:hAnsi="PMingLiU"/>
        </w:rPr>
        <w:t>(D)甲丁</w:t>
      </w:r>
    </w:p>
    <w:p w:rsidR="001A733A" w:rsidRDefault="001A733A" w:rsidP="001A733A">
      <w:r>
        <w:rPr>
          <w:rFonts w:ascii="PMingLiU" w:hAnsi="PMingLiU"/>
        </w:rPr>
        <w:t>答案：</w:t>
      </w:r>
      <w:r>
        <w:t>(D)</w:t>
      </w:r>
    </w:p>
    <w:p w:rsidR="001A733A" w:rsidRDefault="001A733A" w:rsidP="001A733A">
      <w:r>
        <w:rPr>
          <w:rFonts w:ascii="PMingLiU" w:hAnsi="PMingLiU"/>
        </w:rPr>
        <w:t>解析：</w:t>
      </w:r>
      <w:r>
        <w:t>(</w:t>
      </w:r>
      <w:r>
        <w:t>甲</w:t>
      </w:r>
      <w:r>
        <w:t>)</w:t>
      </w:r>
      <w:r>
        <w:t>越南提供廉價勞動力，應為世界工廠；</w:t>
      </w:r>
      <w:r>
        <w:t>(</w:t>
      </w:r>
      <w:r>
        <w:t>丁</w:t>
      </w:r>
      <w:r>
        <w:t>)</w:t>
      </w:r>
      <w:r>
        <w:t>加入</w:t>
      </w:r>
      <w:r>
        <w:t>WTO</w:t>
      </w:r>
      <w:r>
        <w:t>，才能將紡織品出口至美國。</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題號：0602-00060　　　</w:t>
      </w:r>
      <w:r>
        <w:rPr>
          <w:rFonts w:ascii="SMbarcode" w:eastAsia="SMbarcode" w:hAnsi="PMingLiU"/>
        </w:rPr>
        <w:t>*085606-0602-00060*</w:t>
      </w:r>
      <w:r>
        <w:rPr>
          <w:rFonts w:ascii="PMingLiU" w:hAnsi="PMingLiU"/>
        </w:rPr>
        <w:t xml:space="preserve">　　　難易度：難　　　出處：精選試題</w:t>
      </w:r>
    </w:p>
    <w:p w:rsidR="001A733A" w:rsidRDefault="001A733A" w:rsidP="001A733A">
      <w:pPr>
        <w:rPr>
          <w:rFonts w:ascii="PMingLiU" w:hAnsi="PMingLiU"/>
        </w:rPr>
      </w:pPr>
      <w:r w:rsidRPr="001A733A">
        <w:rPr>
          <w:rFonts w:ascii="PMingLiU" w:hAnsi="PMingLiU"/>
        </w:rPr>
        <w:t>為了增加競爭力，許多國家透過結盟的方式以達到合作的目的。下列各個不同的區域組織，何者的會員國組成所跨越的洲別最多？</w:t>
      </w:r>
      <w:r w:rsidRPr="001A733A">
        <w:rPr>
          <w:rFonts w:ascii="PMingLiU" w:hAnsi="PMingLiU" w:hint="eastAsia"/>
        </w:rPr>
        <w:t xml:space="preserve">　</w:t>
      </w:r>
      <w:r w:rsidRPr="001A733A">
        <w:rPr>
          <w:rFonts w:ascii="PMingLiU" w:hAnsi="PMingLiU"/>
        </w:rPr>
        <w:br/>
        <w:t>(A)EU</w:t>
      </w:r>
      <w:r w:rsidRPr="001A733A">
        <w:rPr>
          <w:rFonts w:ascii="PMingLiU" w:hAnsi="PMingLiU" w:hint="eastAsia"/>
        </w:rPr>
        <w:t xml:space="preserve">　</w:t>
      </w:r>
      <w:r w:rsidRPr="001A733A">
        <w:rPr>
          <w:rFonts w:ascii="PMingLiU" w:hAnsi="PMingLiU"/>
        </w:rPr>
        <w:t>(B)OPEC</w:t>
      </w:r>
      <w:r w:rsidRPr="001A733A">
        <w:rPr>
          <w:rFonts w:ascii="PMingLiU" w:hAnsi="PMingLiU" w:hint="eastAsia"/>
        </w:rPr>
        <w:t xml:space="preserve">　</w:t>
      </w:r>
      <w:r w:rsidRPr="001A733A">
        <w:rPr>
          <w:rFonts w:ascii="PMingLiU" w:hAnsi="PMingLiU"/>
        </w:rPr>
        <w:t>(C)APEC</w:t>
      </w:r>
      <w:r w:rsidRPr="001A733A">
        <w:rPr>
          <w:rFonts w:ascii="PMingLiU" w:hAnsi="PMingLiU" w:hint="eastAsia"/>
        </w:rPr>
        <w:t xml:space="preserve">　</w:t>
      </w:r>
      <w:r w:rsidRPr="001A733A">
        <w:rPr>
          <w:rFonts w:ascii="PMingLiU" w:hAnsi="PMingLiU"/>
        </w:rPr>
        <w:t>(D)ASEAN</w:t>
      </w:r>
    </w:p>
    <w:p w:rsidR="001A733A" w:rsidRDefault="001A733A" w:rsidP="001A733A">
      <w:r>
        <w:rPr>
          <w:rFonts w:ascii="PMingLiU" w:hAnsi="PMingLiU"/>
        </w:rPr>
        <w:t>答案：</w:t>
      </w:r>
      <w:r>
        <w:t>(C)</w:t>
      </w:r>
    </w:p>
    <w:p w:rsidR="001A733A" w:rsidRDefault="001A733A" w:rsidP="001A733A">
      <w:r>
        <w:rPr>
          <w:rFonts w:ascii="PMingLiU" w:hAnsi="PMingLiU"/>
        </w:rPr>
        <w:t>解析：</w:t>
      </w:r>
      <w:r>
        <w:t>(A)</w:t>
      </w:r>
      <w:r>
        <w:t>為</w:t>
      </w:r>
      <w:r>
        <w:t>EU</w:t>
      </w:r>
      <w:r>
        <w:t>歐盟，主要會員國在歐洲</w:t>
      </w:r>
      <w:r>
        <w:br/>
        <w:t>(B)</w:t>
      </w:r>
      <w:r>
        <w:t>為</w:t>
      </w:r>
      <w:r>
        <w:t>OPEC</w:t>
      </w:r>
      <w:r>
        <w:t>石油輸出國組織，主要會員國在西亞、非洲與中南美洲</w:t>
      </w:r>
      <w:r>
        <w:br/>
        <w:t>(C)</w:t>
      </w:r>
      <w:r>
        <w:t>為</w:t>
      </w:r>
      <w:r>
        <w:t>APEC</w:t>
      </w:r>
      <w:r>
        <w:t>亞太經合會，目前共有澳大利亞、紐西蘭、美國、加拿大、墨西哥、智利、中國、香港、印尼、日本、韓國、馬來西亞、巴布亞紐幾內亞、汶萊、祕魯、菲律賓、俄羅斯、新加坡、臺灣、泰國及越南等二十一個會員體，包括澳洲、北美、中南美、東亞、東南亞、國協等區</w:t>
      </w:r>
      <w:r>
        <w:br/>
        <w:t>(D)</w:t>
      </w:r>
      <w:r>
        <w:t>為</w:t>
      </w:r>
      <w:r>
        <w:t>ASEAN</w:t>
      </w:r>
      <w:r>
        <w:t>東南亞國協，主要會員國在東南亞</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題號：0602-00061　　　</w:t>
      </w:r>
      <w:r>
        <w:rPr>
          <w:rFonts w:ascii="SMbarcode" w:eastAsia="SMbarcode" w:hAnsi="PMingLiU"/>
        </w:rPr>
        <w:t>*085606-0602-00061*</w:t>
      </w:r>
      <w:r>
        <w:rPr>
          <w:rFonts w:ascii="PMingLiU" w:hAnsi="PMingLiU"/>
        </w:rPr>
        <w:t xml:space="preserve">　　　難易度：難　　　出處：精選試題</w:t>
      </w:r>
    </w:p>
    <w:p w:rsidR="001A733A" w:rsidRDefault="001A733A" w:rsidP="001A733A">
      <w:pPr>
        <w:rPr>
          <w:rFonts w:ascii="PMingLiU" w:hAnsi="PMingLiU"/>
        </w:rPr>
      </w:pPr>
      <w:r w:rsidRPr="001A733A">
        <w:rPr>
          <w:rFonts w:ascii="PMingLiU" w:hAnsi="PMingLiU"/>
        </w:rPr>
        <w:t>臺灣與新加坡於2010年8月進行協商，希望一年內簽定FTA。臺灣與新加坡簽署此協定主要目的是為了加強與哪個組織的貿易關係？</w:t>
      </w:r>
      <w:r w:rsidRPr="001A733A">
        <w:rPr>
          <w:rFonts w:ascii="PMingLiU" w:hAnsi="PMingLiU" w:hint="eastAsia"/>
        </w:rPr>
        <w:t xml:space="preserve">　</w:t>
      </w:r>
      <w:r w:rsidRPr="001A733A">
        <w:rPr>
          <w:rFonts w:ascii="PMingLiU" w:hAnsi="PMingLiU"/>
        </w:rPr>
        <w:br/>
        <w:t>(A)APEC</w:t>
      </w:r>
      <w:r w:rsidRPr="001A733A">
        <w:rPr>
          <w:rFonts w:ascii="PMingLiU" w:hAnsi="PMingLiU" w:hint="eastAsia"/>
        </w:rPr>
        <w:t xml:space="preserve">　</w:t>
      </w:r>
      <w:r w:rsidRPr="001A733A">
        <w:rPr>
          <w:rFonts w:ascii="PMingLiU" w:hAnsi="PMingLiU"/>
        </w:rPr>
        <w:t>(B)ASEAN</w:t>
      </w:r>
      <w:r w:rsidRPr="001A733A">
        <w:rPr>
          <w:rFonts w:ascii="PMingLiU" w:hAnsi="PMingLiU" w:hint="eastAsia"/>
        </w:rPr>
        <w:t xml:space="preserve">　</w:t>
      </w:r>
      <w:r w:rsidRPr="001A733A">
        <w:rPr>
          <w:rFonts w:ascii="PMingLiU" w:hAnsi="PMingLiU"/>
        </w:rPr>
        <w:t>(C)GCC</w:t>
      </w:r>
      <w:r w:rsidRPr="001A733A">
        <w:rPr>
          <w:rFonts w:ascii="PMingLiU" w:hAnsi="PMingLiU" w:hint="eastAsia"/>
        </w:rPr>
        <w:t xml:space="preserve">　</w:t>
      </w:r>
      <w:r w:rsidRPr="001A733A">
        <w:rPr>
          <w:rFonts w:ascii="PMingLiU" w:hAnsi="PMingLiU"/>
        </w:rPr>
        <w:t>(D)OPEC</w:t>
      </w:r>
    </w:p>
    <w:p w:rsidR="001A733A" w:rsidRDefault="001A733A" w:rsidP="001A733A">
      <w:r>
        <w:rPr>
          <w:rFonts w:ascii="PMingLiU" w:hAnsi="PMingLiU"/>
        </w:rPr>
        <w:t>答案：</w:t>
      </w:r>
      <w:r>
        <w:t>(B)</w:t>
      </w:r>
    </w:p>
    <w:p w:rsidR="001A733A" w:rsidRDefault="001A733A" w:rsidP="001A733A">
      <w:r>
        <w:rPr>
          <w:rFonts w:ascii="PMingLiU" w:hAnsi="PMingLiU"/>
        </w:rPr>
        <w:t>解析：</w:t>
      </w:r>
      <w:r>
        <w:t>新加坡並非</w:t>
      </w:r>
      <w:r>
        <w:t>OPEC-</w:t>
      </w:r>
      <w:r>
        <w:t>石油輸出國組織與</w:t>
      </w:r>
      <w:r>
        <w:t>GCC-</w:t>
      </w:r>
      <w:r>
        <w:t>海灣國家組織的成員國，而臺灣已加入</w:t>
      </w:r>
      <w:r>
        <w:t>APEC</w:t>
      </w:r>
      <w:r>
        <w:t>，所以與新加坡簽</w:t>
      </w:r>
      <w:r>
        <w:t>FTA</w:t>
      </w:r>
      <w:r>
        <w:t>可拉近臺灣與東南亞國協的關係。</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題號：0602-00062　　　</w:t>
      </w:r>
      <w:r>
        <w:rPr>
          <w:rFonts w:ascii="SMbarcode" w:eastAsia="SMbarcode" w:hAnsi="PMingLiU"/>
        </w:rPr>
        <w:t>*085606-0602-00062*</w:t>
      </w:r>
      <w:r>
        <w:rPr>
          <w:rFonts w:ascii="PMingLiU" w:hAnsi="PMingLiU"/>
        </w:rPr>
        <w:t xml:space="preserve">　　　難易度：難　　　出處：精選試題</w:t>
      </w:r>
    </w:p>
    <w:p w:rsidR="001A733A" w:rsidRDefault="001A733A" w:rsidP="001A733A">
      <w:pPr>
        <w:rPr>
          <w:rFonts w:ascii="PMingLiU" w:hAnsi="PMingLiU"/>
          <w:color w:val="000000"/>
          <w:kern w:val="0"/>
        </w:rPr>
      </w:pPr>
      <w:r w:rsidRPr="001A733A">
        <w:rPr>
          <w:rFonts w:ascii="PMingLiU" w:hAnsi="PMingLiU"/>
        </w:rPr>
        <w:t>(甲)伊朗；(乙)奈及利亞；(丙)印尼；(丁)印度；(戊)委內瑞拉。附圖為某組織的標誌，哪些國家屬於其會員國？</w:t>
      </w:r>
      <w:r w:rsidRPr="001A733A">
        <w:rPr>
          <w:rFonts w:ascii="PMingLiU" w:hAnsi="PMingLiU" w:hint="eastAsia"/>
        </w:rPr>
        <w:br/>
      </w:r>
      <w:r w:rsidR="00C767FA" w:rsidRPr="001A733A">
        <w:rPr>
          <w:rFonts w:ascii="PMingLiU" w:hAnsi="PMingLiU"/>
          <w:noProof/>
        </w:rPr>
        <w:drawing>
          <wp:inline distT="0" distB="0" distL="0" distR="0">
            <wp:extent cx="1438275" cy="139065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38275" cy="1390650"/>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br/>
        <w:t>(A)</w:t>
      </w:r>
      <w:r w:rsidRPr="001A733A">
        <w:rPr>
          <w:rFonts w:ascii="PMingLiU" w:hAnsi="PMingLiU"/>
          <w:color w:val="000000"/>
          <w:kern w:val="0"/>
        </w:rPr>
        <w:t>甲乙丙</w:t>
      </w:r>
      <w:r w:rsidRPr="001A733A">
        <w:rPr>
          <w:rFonts w:ascii="PMingLiU" w:hAnsi="PMingLiU" w:hint="eastAsia"/>
        </w:rPr>
        <w:t xml:space="preserve">　</w:t>
      </w:r>
      <w:r w:rsidRPr="001A733A">
        <w:rPr>
          <w:rFonts w:ascii="PMingLiU" w:hAnsi="PMingLiU"/>
        </w:rPr>
        <w:t>(B)</w:t>
      </w:r>
      <w:r w:rsidRPr="001A733A">
        <w:rPr>
          <w:rFonts w:ascii="PMingLiU" w:hAnsi="PMingLiU"/>
          <w:color w:val="000000"/>
          <w:kern w:val="0"/>
        </w:rPr>
        <w:t>甲乙戊</w:t>
      </w:r>
      <w:r w:rsidRPr="001A733A">
        <w:rPr>
          <w:rFonts w:ascii="PMingLiU" w:hAnsi="PMingLiU" w:hint="eastAsia"/>
        </w:rPr>
        <w:t xml:space="preserve">　</w:t>
      </w:r>
      <w:r w:rsidRPr="001A733A">
        <w:rPr>
          <w:rFonts w:ascii="PMingLiU" w:hAnsi="PMingLiU"/>
        </w:rPr>
        <w:t>(C)</w:t>
      </w:r>
      <w:r w:rsidRPr="001A733A">
        <w:rPr>
          <w:rFonts w:ascii="PMingLiU" w:hAnsi="PMingLiU"/>
          <w:color w:val="000000"/>
          <w:kern w:val="0"/>
        </w:rPr>
        <w:t>甲丁戊</w:t>
      </w:r>
      <w:r w:rsidRPr="001A733A">
        <w:rPr>
          <w:rFonts w:ascii="PMingLiU" w:hAnsi="PMingLiU" w:hint="eastAsia"/>
        </w:rPr>
        <w:t xml:space="preserve">　</w:t>
      </w:r>
      <w:r w:rsidRPr="001A733A">
        <w:rPr>
          <w:rFonts w:ascii="PMingLiU" w:hAnsi="PMingLiU"/>
        </w:rPr>
        <w:t>(D)</w:t>
      </w:r>
      <w:r w:rsidRPr="001A733A">
        <w:rPr>
          <w:rFonts w:ascii="PMingLiU" w:hAnsi="PMingLiU"/>
          <w:color w:val="000000"/>
          <w:kern w:val="0"/>
        </w:rPr>
        <w:t>乙丙丁</w:t>
      </w:r>
    </w:p>
    <w:p w:rsidR="001A733A" w:rsidRDefault="001A733A" w:rsidP="001A733A">
      <w:pPr>
        <w:rPr>
          <w:color w:val="000000"/>
          <w:kern w:val="0"/>
        </w:rPr>
      </w:pPr>
      <w:r>
        <w:rPr>
          <w:rFonts w:ascii="PMingLiU" w:hAnsi="PMingLiU"/>
          <w:color w:val="000000"/>
          <w:kern w:val="0"/>
        </w:rPr>
        <w:t>答案：</w:t>
      </w:r>
      <w:r w:rsidRPr="007D1677">
        <w:rPr>
          <w:color w:val="000000"/>
          <w:kern w:val="0"/>
        </w:rPr>
        <w:t>(B)</w:t>
      </w:r>
    </w:p>
    <w:p w:rsidR="001A733A" w:rsidRDefault="001A733A" w:rsidP="001A733A">
      <w:r>
        <w:rPr>
          <w:rFonts w:ascii="PMingLiU" w:hAnsi="PMingLiU"/>
        </w:rPr>
        <w:t>解析：</w:t>
      </w:r>
      <w:r>
        <w:t>(</w:t>
      </w:r>
      <w:r>
        <w:t>丙</w:t>
      </w:r>
      <w:r>
        <w:t>)</w:t>
      </w:r>
      <w:r>
        <w:t>印尼於</w:t>
      </w:r>
      <w:r>
        <w:t>2008</w:t>
      </w:r>
      <w:r>
        <w:t>年退出</w:t>
      </w:r>
      <w:r>
        <w:t>OPEC</w:t>
      </w:r>
      <w:r>
        <w:t>；</w:t>
      </w:r>
      <w:r>
        <w:t>(</w:t>
      </w:r>
      <w:r>
        <w:t>丁</w:t>
      </w:r>
      <w:r>
        <w:t>)</w:t>
      </w:r>
      <w:r>
        <w:t>印度非產油國家。</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題號：0602-00063　　　</w:t>
      </w:r>
      <w:r>
        <w:rPr>
          <w:rFonts w:ascii="SMbarcode" w:eastAsia="SMbarcode" w:hAnsi="PMingLiU"/>
        </w:rPr>
        <w:t>*085606-0602-00063*</w:t>
      </w:r>
      <w:r>
        <w:rPr>
          <w:rFonts w:ascii="PMingLiU" w:hAnsi="PMingLiU"/>
        </w:rPr>
        <w:t xml:space="preserve">　　　難易度：難　　　出處：各校試題</w:t>
      </w:r>
    </w:p>
    <w:p w:rsidR="001A733A" w:rsidRDefault="001A733A" w:rsidP="001A733A">
      <w:pPr>
        <w:rPr>
          <w:rFonts w:ascii="PMingLiU" w:hAnsi="PMingLiU" w:hint="eastAsia"/>
        </w:rPr>
      </w:pPr>
      <w:r w:rsidRPr="001A733A">
        <w:rPr>
          <w:rFonts w:ascii="PMingLiU" w:hAnsi="PMingLiU" w:hint="eastAsia"/>
        </w:rPr>
        <w:t>某國際組織於</w:t>
      </w:r>
      <w:r w:rsidRPr="001A733A">
        <w:rPr>
          <w:rFonts w:ascii="PMingLiU" w:hAnsi="PMingLiU"/>
        </w:rPr>
        <w:t>1995</w:t>
      </w:r>
      <w:r w:rsidRPr="001A733A">
        <w:rPr>
          <w:rFonts w:ascii="PMingLiU" w:hAnsi="PMingLiU" w:hint="eastAsia"/>
        </w:rPr>
        <w:t>年簽署成立，主要成員國包括：巴西、阿根廷、烏拉圭、巴拉圭等四國，並陸續加入智利、玻利維亞、秘魯三個夥伴聯繫國，總面積約</w:t>
      </w:r>
      <w:r w:rsidRPr="001A733A">
        <w:rPr>
          <w:rFonts w:ascii="PMingLiU" w:hAnsi="PMingLiU"/>
        </w:rPr>
        <w:t>1,200</w:t>
      </w:r>
      <w:r w:rsidRPr="001A733A">
        <w:rPr>
          <w:rFonts w:ascii="PMingLiU" w:hAnsi="PMingLiU" w:hint="eastAsia"/>
        </w:rPr>
        <w:t>萬平方公里，成立當時的總人口近兩億，對外貿易約</w:t>
      </w:r>
      <w:r w:rsidRPr="001A733A">
        <w:rPr>
          <w:rFonts w:ascii="PMingLiU" w:hAnsi="PMingLiU"/>
        </w:rPr>
        <w:t>1,000</w:t>
      </w:r>
      <w:r w:rsidRPr="001A733A">
        <w:rPr>
          <w:rFonts w:ascii="PMingLiU" w:hAnsi="PMingLiU" w:hint="eastAsia"/>
        </w:rPr>
        <w:t>億美元，境內貿易額則約為</w:t>
      </w:r>
      <w:r w:rsidRPr="001A733A">
        <w:rPr>
          <w:rFonts w:ascii="PMingLiU" w:hAnsi="PMingLiU"/>
        </w:rPr>
        <w:t>100</w:t>
      </w:r>
      <w:r w:rsidRPr="001A733A">
        <w:rPr>
          <w:rFonts w:ascii="PMingLiU" w:hAnsi="PMingLiU" w:hint="eastAsia"/>
        </w:rPr>
        <w:t>億美元。</w:t>
      </w:r>
      <w:r w:rsidRPr="001A733A">
        <w:rPr>
          <w:rFonts w:ascii="PMingLiU" w:hAnsi="PMingLiU"/>
        </w:rPr>
        <w:t>2004</w:t>
      </w:r>
      <w:r w:rsidRPr="001A733A">
        <w:rPr>
          <w:rFonts w:ascii="PMingLiU" w:hAnsi="PMingLiU" w:hint="eastAsia"/>
        </w:rPr>
        <w:t>年底墨西哥、委內瑞拉申請加入該組織。請問：有關該組織的敘述，下列何者</w:t>
      </w:r>
      <w:r w:rsidRPr="001A733A">
        <w:rPr>
          <w:rFonts w:ascii="PMingLiU" w:hAnsi="PMingLiU" w:hint="eastAsia"/>
          <w:u w:val="single"/>
        </w:rPr>
        <w:t>有誤</w:t>
      </w:r>
      <w:r w:rsidRPr="001A733A">
        <w:rPr>
          <w:rFonts w:ascii="PMingLiU" w:hAnsi="PMingLiU" w:hint="eastAsia"/>
        </w:rPr>
        <w:t xml:space="preserve">？　</w:t>
      </w:r>
      <w:r w:rsidRPr="001A733A">
        <w:rPr>
          <w:rFonts w:ascii="PMingLiU" w:hAnsi="PMingLiU"/>
        </w:rPr>
        <w:br/>
        <w:t>(A)</w:t>
      </w:r>
      <w:r w:rsidRPr="001A733A">
        <w:rPr>
          <w:rFonts w:ascii="PMingLiU" w:hAnsi="PMingLiU" w:hint="eastAsia"/>
        </w:rPr>
        <w:t>此組織為南錐共同市場</w:t>
      </w:r>
      <w:r w:rsidRPr="001A733A">
        <w:rPr>
          <w:rFonts w:ascii="PMingLiU" w:hAnsi="PMingLiU"/>
        </w:rPr>
        <w:t>(Mercosur)</w:t>
      </w:r>
      <w:r w:rsidRPr="001A733A">
        <w:rPr>
          <w:rFonts w:ascii="PMingLiU" w:hAnsi="PMingLiU" w:hint="eastAsia"/>
        </w:rPr>
        <w:t xml:space="preserve">　</w:t>
      </w:r>
      <w:r w:rsidRPr="001A733A">
        <w:rPr>
          <w:rFonts w:ascii="PMingLiU" w:hAnsi="PMingLiU"/>
        </w:rPr>
        <w:t>(B)</w:t>
      </w:r>
      <w:r w:rsidRPr="001A733A">
        <w:rPr>
          <w:rFonts w:ascii="PMingLiU" w:hAnsi="PMingLiU" w:hint="eastAsia"/>
        </w:rPr>
        <w:t xml:space="preserve">此組織已具政治同盟　</w:t>
      </w:r>
      <w:r w:rsidRPr="001A733A">
        <w:rPr>
          <w:rFonts w:ascii="PMingLiU" w:hAnsi="PMingLiU"/>
        </w:rPr>
        <w:t>(C)</w:t>
      </w:r>
      <w:r w:rsidRPr="001A733A">
        <w:rPr>
          <w:rFonts w:ascii="PMingLiU" w:hAnsi="PMingLiU" w:hint="eastAsia"/>
        </w:rPr>
        <w:t xml:space="preserve">組織目的為促進貿易合作　</w:t>
      </w:r>
      <w:r w:rsidRPr="001A733A">
        <w:rPr>
          <w:rFonts w:ascii="PMingLiU" w:hAnsi="PMingLiU"/>
        </w:rPr>
        <w:t>(D)</w:t>
      </w:r>
      <w:r w:rsidRPr="001A733A">
        <w:rPr>
          <w:rFonts w:ascii="PMingLiU" w:hAnsi="PMingLiU" w:hint="eastAsia"/>
        </w:rPr>
        <w:t>此組織已具關稅同盟</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題號：0602-00064　　　</w:t>
      </w:r>
      <w:r>
        <w:rPr>
          <w:rFonts w:ascii="SMbarcode" w:eastAsia="SMbarcode" w:hAnsi="PMingLiU"/>
        </w:rPr>
        <w:t>*085606-0602-00064*</w:t>
      </w:r>
      <w:r>
        <w:rPr>
          <w:rFonts w:ascii="PMingLiU" w:hAnsi="PMingLiU"/>
        </w:rPr>
        <w:t xml:space="preserve">　　　難易度：難　　　出處：各校試題</w:t>
      </w:r>
    </w:p>
    <w:p w:rsidR="001A733A" w:rsidRDefault="001A733A" w:rsidP="001A733A">
      <w:pPr>
        <w:rPr>
          <w:rFonts w:ascii="PMingLiU" w:hAnsi="PMingLiU" w:hint="eastAsia"/>
          <w:lang w:val="pt-BR"/>
        </w:rPr>
      </w:pPr>
      <w:r w:rsidRPr="001A733A">
        <w:rPr>
          <w:rFonts w:ascii="PMingLiU" w:hAnsi="PMingLiU" w:hint="eastAsia"/>
          <w:lang w:val="pt-BR"/>
        </w:rPr>
        <w:t>東協經濟共同體（AEC）在</w:t>
      </w:r>
      <w:smartTag w:uri="urn:schemas-microsoft-com:office:smarttags" w:element="chmetcnv">
        <w:smartTagPr>
          <w:attr w:name="Year" w:val="2015"/>
          <w:attr w:name="Month" w:val="12"/>
          <w:attr w:name="Day" w:val="31"/>
          <w:attr w:name="IsLunarDate" w:val="False"/>
          <w:attr w:name="IsROCDate" w:val="False"/>
        </w:smartTagPr>
        <w:r w:rsidRPr="001A733A">
          <w:rPr>
            <w:rFonts w:ascii="PMingLiU" w:hAnsi="PMingLiU" w:hint="eastAsia"/>
            <w:lang w:val="pt-BR"/>
          </w:rPr>
          <w:t>2015年12月31日</w:t>
        </w:r>
      </w:smartTag>
      <w:r w:rsidRPr="001A733A">
        <w:rPr>
          <w:rFonts w:ascii="PMingLiU" w:hAnsi="PMingLiU" w:hint="eastAsia"/>
          <w:lang w:val="pt-BR"/>
        </w:rPr>
        <w:t>生效，代表東協10國之間的貨物、服務與勞工更加自由地流動，而此一區域自由貿易區也同時牽動東協6億人口及2兆美元貿易額之未來發展，將使東協貿易往來更頻繁，且經濟發展將會更為快速。請問由以上敘述判斷，AEC屬於下列何種經濟結盟的方式？</w:t>
      </w:r>
      <w:r w:rsidRPr="001A733A">
        <w:rPr>
          <w:rFonts w:ascii="PMingLiU" w:hAnsi="PMingLiU" w:hint="eastAsia"/>
        </w:rPr>
        <w:t xml:space="preserve">　</w:t>
      </w:r>
      <w:r w:rsidRPr="001A733A">
        <w:rPr>
          <w:rFonts w:ascii="PMingLiU" w:hAnsi="PMingLiU"/>
        </w:rPr>
        <w:br/>
        <w:t>(A)</w:t>
      </w:r>
      <w:r w:rsidRPr="001A733A">
        <w:rPr>
          <w:rFonts w:ascii="PMingLiU" w:hAnsi="PMingLiU" w:hint="eastAsia"/>
          <w:lang w:val="pt-BR"/>
        </w:rPr>
        <w:t>關稅同盟</w:t>
      </w:r>
      <w:r w:rsidRPr="001A733A">
        <w:rPr>
          <w:rFonts w:ascii="PMingLiU" w:hAnsi="PMingLiU" w:hint="eastAsia"/>
        </w:rPr>
        <w:t xml:space="preserve">　</w:t>
      </w:r>
      <w:r w:rsidRPr="001A733A">
        <w:rPr>
          <w:rFonts w:ascii="PMingLiU" w:hAnsi="PMingLiU"/>
        </w:rPr>
        <w:t>(B)</w:t>
      </w:r>
      <w:r w:rsidRPr="001A733A">
        <w:rPr>
          <w:rFonts w:ascii="PMingLiU" w:hAnsi="PMingLiU" w:hint="eastAsia"/>
          <w:lang w:val="pt-BR"/>
        </w:rPr>
        <w:t>自由貿易區</w:t>
      </w:r>
      <w:r w:rsidRPr="001A733A">
        <w:rPr>
          <w:rFonts w:ascii="PMingLiU" w:hAnsi="PMingLiU" w:hint="eastAsia"/>
        </w:rPr>
        <w:t xml:space="preserve">　</w:t>
      </w:r>
      <w:r w:rsidRPr="001A733A">
        <w:rPr>
          <w:rFonts w:ascii="PMingLiU" w:hAnsi="PMingLiU"/>
        </w:rPr>
        <w:t>(C)</w:t>
      </w:r>
      <w:r w:rsidRPr="001A733A">
        <w:rPr>
          <w:rFonts w:ascii="PMingLiU" w:hAnsi="PMingLiU" w:hint="eastAsia"/>
          <w:lang w:val="pt-BR"/>
        </w:rPr>
        <w:t>經濟同盟</w:t>
      </w:r>
      <w:r w:rsidRPr="001A733A">
        <w:rPr>
          <w:rFonts w:ascii="PMingLiU" w:hAnsi="PMingLiU" w:hint="eastAsia"/>
        </w:rPr>
        <w:t xml:space="preserve">　</w:t>
      </w:r>
      <w:r w:rsidRPr="001A733A">
        <w:rPr>
          <w:rFonts w:ascii="PMingLiU" w:hAnsi="PMingLiU"/>
        </w:rPr>
        <w:t>(D)</w:t>
      </w:r>
      <w:r w:rsidRPr="001A733A">
        <w:rPr>
          <w:rFonts w:ascii="PMingLiU" w:hAnsi="PMingLiU" w:hint="eastAsia"/>
          <w:lang w:val="pt-BR"/>
        </w:rPr>
        <w:t>共同市場</w:t>
      </w:r>
    </w:p>
    <w:p w:rsidR="001A733A" w:rsidRDefault="001A733A" w:rsidP="001A733A">
      <w:pPr>
        <w:rPr>
          <w:lang w:val="pt-BR"/>
        </w:rPr>
      </w:pPr>
      <w:r>
        <w:rPr>
          <w:rFonts w:ascii="PMingLiU" w:hAnsi="PMingLiU"/>
          <w:lang w:val="pt-BR"/>
        </w:rPr>
        <w:t>答案：</w:t>
      </w:r>
      <w:r w:rsidRPr="007D1677">
        <w:rPr>
          <w:lang w:val="pt-BR"/>
        </w:rPr>
        <w:t>(D)</w:t>
      </w:r>
    </w:p>
    <w:p w:rsidR="001A733A" w:rsidRDefault="001A733A" w:rsidP="001A733A">
      <w:pPr>
        <w:rPr>
          <w:lang w:val="pt-BR"/>
        </w:rPr>
      </w:pPr>
    </w:p>
    <w:p w:rsidR="001A733A" w:rsidRDefault="001A733A" w:rsidP="001A733A">
      <w:pPr>
        <w:pBdr>
          <w:bottom w:val="single" w:sz="4" w:space="1" w:color="auto"/>
        </w:pBdr>
        <w:rPr>
          <w:rFonts w:ascii="PMingLiU" w:hAnsi="PMingLiU"/>
          <w:lang w:val="pt-BR"/>
        </w:rPr>
      </w:pPr>
      <w:r>
        <w:rPr>
          <w:rFonts w:ascii="PMingLiU" w:hAnsi="PMingLiU"/>
          <w:lang w:val="pt-BR"/>
        </w:rPr>
        <w:t xml:space="preserve">題號：0602-00065　　　</w:t>
      </w:r>
      <w:r>
        <w:rPr>
          <w:rFonts w:ascii="SMbarcode" w:eastAsia="SMbarcode" w:hAnsi="PMingLiU"/>
          <w:lang w:val="pt-BR"/>
        </w:rPr>
        <w:t>*085606-0602-00065*</w:t>
      </w:r>
      <w:r>
        <w:rPr>
          <w:rFonts w:ascii="PMingLiU" w:hAnsi="PMingLiU"/>
          <w:lang w:val="pt-BR"/>
        </w:rPr>
        <w:t xml:space="preserve">　　　難易度：難　　　出處：各校試題</w:t>
      </w:r>
    </w:p>
    <w:p w:rsidR="001A733A" w:rsidRDefault="001A733A" w:rsidP="001A733A">
      <w:pPr>
        <w:rPr>
          <w:rFonts w:ascii="PMingLiU" w:hAnsi="PMingLiU" w:hint="eastAsia"/>
        </w:rPr>
      </w:pPr>
      <w:r w:rsidRPr="001A733A">
        <w:rPr>
          <w:rFonts w:ascii="PMingLiU" w:hAnsi="PMingLiU" w:hint="eastAsia"/>
        </w:rPr>
        <w:t>油價重挫衝擊各產油國，伊拉克、委內瑞拉、阿爾及利亞、利比亞及奈及利亞更被資本市場列為瀕臨崩潰的「？」，意味著社會、政治、恐怖主義可能導致這些國家政權更替、局勢動盪，並且影響石油生產。如今，伊拉克與委內瑞拉的局勢正岌岌可危。「？」內的標題最可能是：【</w:t>
      </w:r>
      <w:smartTag w:uri="urn:schemas-microsoft-com:office:smarttags" w:element="chsdate">
        <w:smartTagPr>
          <w:attr w:name="Year" w:val="2016"/>
          <w:attr w:name="Month" w:val="5"/>
          <w:attr w:name="Day" w:val="2"/>
          <w:attr w:name="IsLunarDate" w:val="False"/>
          <w:attr w:name="IsROCDate" w:val="False"/>
        </w:smartTagPr>
        <w:r w:rsidRPr="001A733A">
          <w:rPr>
            <w:rFonts w:ascii="PMingLiU" w:hAnsi="PMingLiU"/>
          </w:rPr>
          <w:t>2016-05-02</w:t>
        </w:r>
      </w:smartTag>
      <w:r w:rsidRPr="001A733A">
        <w:rPr>
          <w:rFonts w:ascii="PMingLiU" w:hAnsi="PMingLiU"/>
        </w:rPr>
        <w:t xml:space="preserve">  </w:t>
      </w:r>
      <w:r w:rsidRPr="001A733A">
        <w:rPr>
          <w:rFonts w:ascii="PMingLiU" w:hAnsi="PMingLiU" w:hint="eastAsia"/>
        </w:rPr>
        <w:t>經濟日報</w:t>
      </w:r>
      <w:r w:rsidRPr="001A733A">
        <w:rPr>
          <w:rFonts w:ascii="PMingLiU" w:hAnsi="PMingLiU"/>
        </w:rPr>
        <w:t xml:space="preserve"> </w:t>
      </w:r>
      <w:r w:rsidRPr="001A733A">
        <w:rPr>
          <w:rFonts w:ascii="PMingLiU" w:hAnsi="PMingLiU" w:hint="eastAsia"/>
        </w:rPr>
        <w:t xml:space="preserve">】　</w:t>
      </w:r>
      <w:r w:rsidRPr="001A733A">
        <w:rPr>
          <w:rFonts w:ascii="PMingLiU" w:hAnsi="PMingLiU"/>
        </w:rPr>
        <w:br/>
        <w:t>(A)</w:t>
      </w:r>
      <w:r w:rsidRPr="001A733A">
        <w:rPr>
          <w:rFonts w:ascii="PMingLiU" w:hAnsi="PMingLiU" w:hint="eastAsia"/>
        </w:rPr>
        <w:t>「</w:t>
      </w:r>
      <w:r w:rsidRPr="001A733A">
        <w:rPr>
          <w:rFonts w:ascii="PMingLiU" w:hAnsi="PMingLiU"/>
        </w:rPr>
        <w:t>OPEC</w:t>
      </w:r>
      <w:r w:rsidRPr="001A733A">
        <w:rPr>
          <w:rFonts w:ascii="PMingLiU" w:hAnsi="PMingLiU" w:hint="eastAsia"/>
        </w:rPr>
        <w:t xml:space="preserve">脆弱五兄弟」　</w:t>
      </w:r>
      <w:r w:rsidRPr="001A733A">
        <w:rPr>
          <w:rFonts w:ascii="PMingLiU" w:hAnsi="PMingLiU"/>
        </w:rPr>
        <w:t>(B)</w:t>
      </w:r>
      <w:r w:rsidRPr="001A733A">
        <w:rPr>
          <w:rFonts w:ascii="PMingLiU" w:hAnsi="PMingLiU" w:hint="eastAsia"/>
        </w:rPr>
        <w:t>「</w:t>
      </w:r>
      <w:r w:rsidRPr="001A733A">
        <w:rPr>
          <w:rFonts w:ascii="PMingLiU" w:hAnsi="PMingLiU"/>
        </w:rPr>
        <w:t>APEC</w:t>
      </w:r>
      <w:r w:rsidRPr="001A733A">
        <w:rPr>
          <w:rFonts w:ascii="PMingLiU" w:hAnsi="PMingLiU" w:hint="eastAsia"/>
        </w:rPr>
        <w:t xml:space="preserve">脆弱五兄弟」　</w:t>
      </w:r>
      <w:r w:rsidRPr="001A733A">
        <w:rPr>
          <w:rFonts w:ascii="PMingLiU" w:hAnsi="PMingLiU"/>
        </w:rPr>
        <w:t>(C)</w:t>
      </w:r>
      <w:r w:rsidRPr="001A733A">
        <w:rPr>
          <w:rFonts w:ascii="PMingLiU" w:hAnsi="PMingLiU" w:hint="eastAsia"/>
        </w:rPr>
        <w:t>「</w:t>
      </w:r>
      <w:r w:rsidRPr="001A733A">
        <w:rPr>
          <w:rFonts w:ascii="PMingLiU" w:hAnsi="PMingLiU"/>
        </w:rPr>
        <w:t>IMF</w:t>
      </w:r>
      <w:r w:rsidRPr="001A733A">
        <w:rPr>
          <w:rFonts w:ascii="PMingLiU" w:hAnsi="PMingLiU" w:hint="eastAsia"/>
        </w:rPr>
        <w:t xml:space="preserve">脆弱五兄弟」　</w:t>
      </w:r>
      <w:r w:rsidRPr="001A733A">
        <w:rPr>
          <w:rFonts w:ascii="PMingLiU" w:hAnsi="PMingLiU"/>
        </w:rPr>
        <w:t>(D)</w:t>
      </w:r>
      <w:r w:rsidRPr="001A733A">
        <w:rPr>
          <w:rFonts w:ascii="PMingLiU" w:hAnsi="PMingLiU" w:hint="eastAsia"/>
        </w:rPr>
        <w:t>「</w:t>
      </w:r>
      <w:r w:rsidRPr="001A733A">
        <w:rPr>
          <w:rFonts w:ascii="PMingLiU" w:hAnsi="PMingLiU"/>
        </w:rPr>
        <w:t>NAFTA</w:t>
      </w:r>
      <w:r w:rsidRPr="001A733A">
        <w:rPr>
          <w:rFonts w:ascii="PMingLiU" w:hAnsi="PMingLiU" w:hint="eastAsia"/>
        </w:rPr>
        <w:t>脆弱五兄弟」</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題號：0602-00066　　　</w:t>
      </w:r>
      <w:r>
        <w:rPr>
          <w:rFonts w:ascii="SMbarcode" w:eastAsia="SMbarcode" w:hAnsi="PMingLiU"/>
        </w:rPr>
        <w:t>*085606-0602-00066*</w:t>
      </w:r>
      <w:r>
        <w:rPr>
          <w:rFonts w:ascii="PMingLiU" w:hAnsi="PMingLiU"/>
        </w:rPr>
        <w:t xml:space="preserve">　　　難易度：難　　　出處：各校試題</w:t>
      </w:r>
    </w:p>
    <w:p w:rsidR="001A733A" w:rsidRDefault="001A733A" w:rsidP="001A733A">
      <w:pPr>
        <w:rPr>
          <w:rFonts w:ascii="PMingLiU" w:hAnsi="PMingLiU"/>
          <w:lang w:val="pt-BR"/>
        </w:rPr>
      </w:pPr>
      <w:r w:rsidRPr="001A733A">
        <w:rPr>
          <w:rFonts w:ascii="PMingLiU" w:hAnsi="PMingLiU" w:hint="eastAsia"/>
        </w:rPr>
        <w:t>附表為全球甚為重要的一個區域性經貿組織成員國，請依地緣關係推測，其最有可能為下列哪一個經貿組織？</w:t>
      </w:r>
      <w:r w:rsidRPr="001A733A">
        <w:rPr>
          <w:rFonts w:ascii="PMingLiU" w:hAnsi="PMingLiU"/>
        </w:rPr>
        <w:br/>
      </w:r>
      <w:bookmarkStart w:id="21" w:name="_MON_1567520748"/>
      <w:bookmarkStart w:id="22" w:name="_MON_1567590954"/>
      <w:bookmarkEnd w:id="21"/>
      <w:bookmarkEnd w:id="22"/>
      <w:r w:rsidRPr="001A733A">
        <w:rPr>
          <w:rFonts w:ascii="PMingLiU" w:hAnsi="PMingLiU"/>
        </w:rPr>
        <w:object w:dxaOrig="5682" w:dyaOrig="3068">
          <v:shape id="_x0000_i1072" type="#_x0000_t75" style="width:216.75pt;height:117pt" o:ole="">
            <v:imagedata r:id="rId58" o:title=""/>
          </v:shape>
          <o:OLEObject Type="Embed" ProgID="Word.Picture.8" ShapeID="_x0000_i1072" DrawAspect="Content" ObjectID="_1764389158" r:id="rId59"/>
        </w:object>
      </w:r>
      <w:r w:rsidRPr="001A733A">
        <w:rPr>
          <w:rFonts w:ascii="PMingLiU" w:hAnsi="PMingLiU" w:hint="eastAsia"/>
        </w:rPr>
        <w:t xml:space="preserve">　</w:t>
      </w:r>
      <w:r w:rsidRPr="001A733A">
        <w:rPr>
          <w:rFonts w:ascii="PMingLiU" w:hAnsi="PMingLiU"/>
        </w:rPr>
        <w:br/>
        <w:t>(A)OPEC</w:t>
      </w:r>
      <w:r w:rsidRPr="001A733A">
        <w:rPr>
          <w:rFonts w:ascii="PMingLiU" w:hAnsi="PMingLiU" w:hint="eastAsia"/>
        </w:rPr>
        <w:t xml:space="preserve">　</w:t>
      </w:r>
      <w:r w:rsidRPr="001A733A">
        <w:rPr>
          <w:rFonts w:ascii="PMingLiU" w:hAnsi="PMingLiU"/>
        </w:rPr>
        <w:t>(B)</w:t>
      </w:r>
      <w:r w:rsidRPr="001A733A">
        <w:rPr>
          <w:rFonts w:ascii="PMingLiU" w:hAnsi="PMingLiU"/>
          <w:lang w:val="pt-BR"/>
        </w:rPr>
        <w:t>APEC</w:t>
      </w:r>
      <w:r w:rsidRPr="001A733A">
        <w:rPr>
          <w:rFonts w:ascii="PMingLiU" w:hAnsi="PMingLiU" w:hint="eastAsia"/>
        </w:rPr>
        <w:t xml:space="preserve">　</w:t>
      </w:r>
      <w:r w:rsidRPr="001A733A">
        <w:rPr>
          <w:rFonts w:ascii="PMingLiU" w:hAnsi="PMingLiU"/>
        </w:rPr>
        <w:t>(C)</w:t>
      </w:r>
      <w:r w:rsidRPr="001A733A">
        <w:rPr>
          <w:rFonts w:ascii="PMingLiU" w:hAnsi="PMingLiU"/>
          <w:lang w:val="pt-BR"/>
        </w:rPr>
        <w:t>EU</w:t>
      </w:r>
      <w:r w:rsidRPr="001A733A">
        <w:rPr>
          <w:rFonts w:ascii="PMingLiU" w:hAnsi="PMingLiU" w:hint="eastAsia"/>
        </w:rPr>
        <w:t xml:space="preserve">　</w:t>
      </w:r>
      <w:r w:rsidRPr="001A733A">
        <w:rPr>
          <w:rFonts w:ascii="PMingLiU" w:hAnsi="PMingLiU"/>
        </w:rPr>
        <w:t>(D)</w:t>
      </w:r>
      <w:r w:rsidRPr="001A733A">
        <w:rPr>
          <w:rFonts w:ascii="PMingLiU" w:hAnsi="PMingLiU"/>
          <w:lang w:val="pt-BR"/>
        </w:rPr>
        <w:t>WTO</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題號：0602-00067　　　</w:t>
      </w:r>
      <w:r>
        <w:rPr>
          <w:rFonts w:ascii="SMbarcode" w:eastAsia="SMbarcode" w:hAnsi="PMingLiU"/>
        </w:rPr>
        <w:t>*085606-0602-00067*</w:t>
      </w:r>
      <w:r>
        <w:rPr>
          <w:rFonts w:ascii="PMingLiU" w:hAnsi="PMingLiU"/>
        </w:rPr>
        <w:t xml:space="preserve">　　　難易度：難　　　出處：各校試題</w:t>
      </w:r>
    </w:p>
    <w:p w:rsidR="001A733A" w:rsidRDefault="001A733A" w:rsidP="001A733A">
      <w:pPr>
        <w:rPr>
          <w:rFonts w:ascii="PMingLiU" w:hAnsi="PMingLiU"/>
        </w:rPr>
      </w:pPr>
      <w:r w:rsidRPr="001A733A">
        <w:rPr>
          <w:rFonts w:ascii="PMingLiU" w:hAnsi="PMingLiU" w:hint="eastAsia"/>
        </w:rPr>
        <w:t>挺進法國總統大選第</w:t>
      </w:r>
      <w:r w:rsidRPr="001A733A">
        <w:rPr>
          <w:rFonts w:ascii="PMingLiU" w:hAnsi="PMingLiU"/>
        </w:rPr>
        <w:t>2</w:t>
      </w:r>
      <w:r w:rsidRPr="001A733A">
        <w:rPr>
          <w:rFonts w:ascii="PMingLiU" w:hAnsi="PMingLiU" w:hint="eastAsia"/>
        </w:rPr>
        <w:t>輪決選的候選人瑪琳．雷朋主張法國恢復使用自己的貨幣、恢復邊境管制，還要發動脫離區域組織公投。其與下列哪一種區域結盟</w:t>
      </w:r>
      <w:r w:rsidRPr="001A733A">
        <w:rPr>
          <w:rFonts w:ascii="PMingLiU" w:hAnsi="PMingLiU" w:hint="eastAsia"/>
          <w:u w:val="single"/>
        </w:rPr>
        <w:t>最無關聯</w:t>
      </w:r>
      <w:r w:rsidRPr="001A733A">
        <w:rPr>
          <w:rFonts w:ascii="PMingLiU" w:hAnsi="PMingLiU" w:hint="eastAsia"/>
        </w:rPr>
        <w:t xml:space="preserve">？　</w:t>
      </w:r>
      <w:r w:rsidRPr="001A733A">
        <w:rPr>
          <w:rFonts w:ascii="PMingLiU" w:hAnsi="PMingLiU"/>
        </w:rPr>
        <w:br/>
        <w:t>(A)EU</w:t>
      </w:r>
      <w:r w:rsidRPr="001A733A">
        <w:rPr>
          <w:rFonts w:ascii="PMingLiU" w:hAnsi="PMingLiU" w:hint="eastAsia"/>
        </w:rPr>
        <w:t xml:space="preserve">　</w:t>
      </w:r>
      <w:r w:rsidRPr="001A733A">
        <w:rPr>
          <w:rFonts w:ascii="PMingLiU" w:hAnsi="PMingLiU"/>
        </w:rPr>
        <w:t>(B)</w:t>
      </w:r>
      <w:r w:rsidRPr="001A733A">
        <w:rPr>
          <w:rFonts w:ascii="PMingLiU" w:hAnsi="PMingLiU" w:hint="eastAsia"/>
        </w:rPr>
        <w:t xml:space="preserve">歐元區　</w:t>
      </w:r>
      <w:r w:rsidRPr="001A733A">
        <w:rPr>
          <w:rFonts w:ascii="PMingLiU" w:hAnsi="PMingLiU"/>
        </w:rPr>
        <w:t>(C)</w:t>
      </w:r>
      <w:r w:rsidRPr="001A733A">
        <w:rPr>
          <w:rFonts w:ascii="PMingLiU" w:hAnsi="PMingLiU" w:hint="eastAsia"/>
        </w:rPr>
        <w:t xml:space="preserve">申根公約　</w:t>
      </w:r>
      <w:r w:rsidRPr="001A733A">
        <w:rPr>
          <w:rFonts w:ascii="PMingLiU" w:hAnsi="PMingLiU"/>
        </w:rPr>
        <w:t>(D)RCEP</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題號：0602-00068　　　</w:t>
      </w:r>
      <w:r>
        <w:rPr>
          <w:rFonts w:ascii="SMbarcode" w:eastAsia="SMbarcode" w:hAnsi="PMingLiU"/>
        </w:rPr>
        <w:t>*085606-0602-00068*</w:t>
      </w:r>
      <w:r>
        <w:rPr>
          <w:rFonts w:ascii="PMingLiU" w:hAnsi="PMingLiU"/>
        </w:rPr>
        <w:t xml:space="preserve">　　　難易度：難　　　出處：各校試題</w:t>
      </w:r>
    </w:p>
    <w:p w:rsidR="001A733A" w:rsidRDefault="001A733A" w:rsidP="001A733A">
      <w:pPr>
        <w:rPr>
          <w:rFonts w:ascii="PMingLiU" w:hAnsi="PMingLiU" w:hint="eastAsia"/>
          <w:lang w:val="pt-BR"/>
        </w:rPr>
      </w:pPr>
      <w:r w:rsidRPr="001A733A">
        <w:rPr>
          <w:rFonts w:ascii="PMingLiU" w:hAnsi="PMingLiU" w:hint="eastAsia"/>
          <w:lang w:val="pt-BR"/>
        </w:rPr>
        <w:t>區域或國家之間的經貿結盟能帶來許多的優勢與效益，請問：以下哪四項是區域結盟時所帶來的助益？(甲)解決全球經濟不均衡；(乙)促進區域內資源流通；(丙)提高吸引的FDI數額；(丁)提高整體經濟的競爭力；(戊)增進會員國經濟發展。</w:t>
      </w:r>
      <w:r w:rsidRPr="001A733A">
        <w:rPr>
          <w:rFonts w:ascii="PMingLiU" w:hAnsi="PMingLiU" w:hint="eastAsia"/>
        </w:rPr>
        <w:t xml:space="preserve">　</w:t>
      </w:r>
      <w:r w:rsidRPr="001A733A">
        <w:rPr>
          <w:rFonts w:ascii="PMingLiU" w:hAnsi="PMingLiU"/>
        </w:rPr>
        <w:br/>
        <w:t>(A)</w:t>
      </w:r>
      <w:r w:rsidRPr="001A733A">
        <w:rPr>
          <w:rFonts w:ascii="PMingLiU" w:hAnsi="PMingLiU" w:hint="eastAsia"/>
          <w:lang w:val="pt-BR"/>
        </w:rPr>
        <w:t>甲乙丙丁</w:t>
      </w:r>
      <w:r w:rsidRPr="001A733A">
        <w:rPr>
          <w:rFonts w:ascii="PMingLiU" w:hAnsi="PMingLiU" w:hint="eastAsia"/>
        </w:rPr>
        <w:t xml:space="preserve">　</w:t>
      </w:r>
      <w:r w:rsidRPr="001A733A">
        <w:rPr>
          <w:rFonts w:ascii="PMingLiU" w:hAnsi="PMingLiU"/>
        </w:rPr>
        <w:t>(B)</w:t>
      </w:r>
      <w:r w:rsidRPr="001A733A">
        <w:rPr>
          <w:rFonts w:ascii="PMingLiU" w:hAnsi="PMingLiU" w:hint="eastAsia"/>
          <w:lang w:val="pt-BR"/>
        </w:rPr>
        <w:t>甲丙丁物</w:t>
      </w:r>
      <w:r w:rsidRPr="001A733A">
        <w:rPr>
          <w:rFonts w:ascii="PMingLiU" w:hAnsi="PMingLiU" w:hint="eastAsia"/>
        </w:rPr>
        <w:t xml:space="preserve">　</w:t>
      </w:r>
      <w:r w:rsidRPr="001A733A">
        <w:rPr>
          <w:rFonts w:ascii="PMingLiU" w:hAnsi="PMingLiU"/>
        </w:rPr>
        <w:t>(C)</w:t>
      </w:r>
      <w:r w:rsidRPr="001A733A">
        <w:rPr>
          <w:rFonts w:ascii="PMingLiU" w:hAnsi="PMingLiU" w:hint="eastAsia"/>
          <w:lang w:val="pt-BR"/>
        </w:rPr>
        <w:t>以丙丁戊</w:t>
      </w:r>
      <w:r w:rsidRPr="001A733A">
        <w:rPr>
          <w:rFonts w:ascii="PMingLiU" w:hAnsi="PMingLiU" w:hint="eastAsia"/>
        </w:rPr>
        <w:t xml:space="preserve">　</w:t>
      </w:r>
      <w:r w:rsidRPr="001A733A">
        <w:rPr>
          <w:rFonts w:ascii="PMingLiU" w:hAnsi="PMingLiU"/>
        </w:rPr>
        <w:t>(D)</w:t>
      </w:r>
      <w:r w:rsidRPr="001A733A">
        <w:rPr>
          <w:rFonts w:ascii="PMingLiU" w:hAnsi="PMingLiU" w:hint="eastAsia"/>
          <w:lang w:val="pt-BR"/>
        </w:rPr>
        <w:t>甲乙丁物</w:t>
      </w:r>
    </w:p>
    <w:p w:rsidR="001A733A" w:rsidRDefault="001A733A" w:rsidP="001A733A">
      <w:pPr>
        <w:rPr>
          <w:lang w:val="pt-BR"/>
        </w:rPr>
      </w:pPr>
      <w:r>
        <w:rPr>
          <w:rFonts w:ascii="PMingLiU" w:hAnsi="PMingLiU"/>
          <w:lang w:val="pt-BR"/>
        </w:rPr>
        <w:t>答案：</w:t>
      </w:r>
      <w:r w:rsidRPr="007D1677">
        <w:rPr>
          <w:lang w:val="pt-BR"/>
        </w:rPr>
        <w:t>(C)</w:t>
      </w:r>
    </w:p>
    <w:p w:rsidR="001A733A" w:rsidRDefault="001A733A" w:rsidP="001A733A">
      <w:pPr>
        <w:rPr>
          <w:lang w:val="pt-BR"/>
        </w:rPr>
      </w:pPr>
    </w:p>
    <w:p w:rsidR="001A733A" w:rsidRDefault="001A733A" w:rsidP="001A733A">
      <w:pPr>
        <w:pBdr>
          <w:bottom w:val="single" w:sz="4" w:space="1" w:color="auto"/>
        </w:pBdr>
        <w:rPr>
          <w:rFonts w:ascii="PMingLiU" w:hAnsi="PMingLiU"/>
          <w:lang w:val="pt-BR"/>
        </w:rPr>
      </w:pPr>
      <w:r>
        <w:rPr>
          <w:rFonts w:ascii="PMingLiU" w:hAnsi="PMingLiU"/>
          <w:lang w:val="pt-BR"/>
        </w:rPr>
        <w:t xml:space="preserve">題號：0602-00069　　　</w:t>
      </w:r>
      <w:r>
        <w:rPr>
          <w:rFonts w:ascii="SMbarcode" w:eastAsia="SMbarcode" w:hAnsi="PMingLiU"/>
          <w:lang w:val="pt-BR"/>
        </w:rPr>
        <w:t>*085606-0602-00069*</w:t>
      </w:r>
      <w:r>
        <w:rPr>
          <w:rFonts w:ascii="PMingLiU" w:hAnsi="PMingLiU"/>
          <w:lang w:val="pt-BR"/>
        </w:rPr>
        <w:t xml:space="preserve">　　　難易度：難　　　出處：各校試題</w:t>
      </w:r>
    </w:p>
    <w:p w:rsidR="001A733A" w:rsidRDefault="001A733A" w:rsidP="001A733A">
      <w:pPr>
        <w:rPr>
          <w:rFonts w:ascii="PMingLiU" w:hAnsi="PMingLiU" w:hint="eastAsia"/>
        </w:rPr>
      </w:pPr>
      <w:r w:rsidRPr="001A733A">
        <w:rPr>
          <w:rFonts w:ascii="PMingLiU" w:hAnsi="PMingLiU" w:hint="eastAsia"/>
        </w:rPr>
        <w:t>關於</w:t>
      </w:r>
      <w:r w:rsidRPr="001A733A">
        <w:rPr>
          <w:rFonts w:ascii="PMingLiU" w:hAnsi="PMingLiU"/>
        </w:rPr>
        <w:t>APEC</w:t>
      </w:r>
      <w:r w:rsidRPr="001A733A">
        <w:rPr>
          <w:rFonts w:ascii="PMingLiU" w:hAnsi="PMingLiU" w:hint="eastAsia"/>
        </w:rPr>
        <w:t>的敘述有哪四項是正確的？</w:t>
      </w:r>
      <w:r w:rsidRPr="001A733A">
        <w:rPr>
          <w:rFonts w:ascii="PMingLiU" w:hAnsi="PMingLiU"/>
        </w:rPr>
        <w:t>(</w:t>
      </w:r>
      <w:r w:rsidRPr="001A733A">
        <w:rPr>
          <w:rFonts w:ascii="PMingLiU" w:hAnsi="PMingLiU" w:hint="eastAsia"/>
        </w:rPr>
        <w:t>甲</w:t>
      </w:r>
      <w:r w:rsidRPr="001A733A">
        <w:rPr>
          <w:rFonts w:ascii="PMingLiU" w:hAnsi="PMingLiU"/>
        </w:rPr>
        <w:t>)</w:t>
      </w:r>
      <w:r w:rsidRPr="001A733A">
        <w:rPr>
          <w:rFonts w:ascii="PMingLiU" w:hAnsi="PMingLiU" w:hint="eastAsia"/>
        </w:rPr>
        <w:t>最早由當時的澳洲總理倡議成立，希望加強亞太地區間在經貿議題的協商與對談；</w:t>
      </w:r>
      <w:r w:rsidRPr="001A733A">
        <w:rPr>
          <w:rFonts w:ascii="PMingLiU" w:hAnsi="PMingLiU"/>
        </w:rPr>
        <w:t>(</w:t>
      </w:r>
      <w:r w:rsidRPr="001A733A">
        <w:rPr>
          <w:rFonts w:ascii="PMingLiU" w:hAnsi="PMingLiU" w:hint="eastAsia"/>
        </w:rPr>
        <w:t>乙</w:t>
      </w:r>
      <w:r w:rsidRPr="001A733A">
        <w:rPr>
          <w:rFonts w:ascii="PMingLiU" w:hAnsi="PMingLiU"/>
        </w:rPr>
        <w:t>)</w:t>
      </w:r>
      <w:r w:rsidRPr="001A733A">
        <w:rPr>
          <w:rFonts w:ascii="PMingLiU" w:hAnsi="PMingLiU" w:hint="eastAsia"/>
        </w:rPr>
        <w:t>目前會員國有</w:t>
      </w:r>
      <w:r w:rsidRPr="001A733A">
        <w:rPr>
          <w:rFonts w:ascii="PMingLiU" w:hAnsi="PMingLiU"/>
        </w:rPr>
        <w:t>21</w:t>
      </w:r>
      <w:r w:rsidRPr="001A733A">
        <w:rPr>
          <w:rFonts w:ascii="PMingLiU" w:hAnsi="PMingLiU" w:hint="eastAsia"/>
        </w:rPr>
        <w:t>個，涵蓋東北亞、東南亞、大洋洲、北美、中南美洲地區；</w:t>
      </w:r>
      <w:r w:rsidRPr="001A733A">
        <w:rPr>
          <w:rFonts w:ascii="PMingLiU" w:hAnsi="PMingLiU"/>
        </w:rPr>
        <w:t>(</w:t>
      </w:r>
      <w:r w:rsidRPr="001A733A">
        <w:rPr>
          <w:rFonts w:ascii="PMingLiU" w:hAnsi="PMingLiU" w:hint="eastAsia"/>
        </w:rPr>
        <w:t>丙</w:t>
      </w:r>
      <w:r w:rsidRPr="001A733A">
        <w:rPr>
          <w:rFonts w:ascii="PMingLiU" w:hAnsi="PMingLiU"/>
        </w:rPr>
        <w:t>)2008</w:t>
      </w:r>
      <w:r w:rsidRPr="001A733A">
        <w:rPr>
          <w:rFonts w:ascii="PMingLiU" w:hAnsi="PMingLiU" w:hint="eastAsia"/>
        </w:rPr>
        <w:t>年在秘魯首都利瑪舉行；</w:t>
      </w:r>
      <w:r w:rsidRPr="001A733A">
        <w:rPr>
          <w:rFonts w:ascii="PMingLiU" w:hAnsi="PMingLiU"/>
        </w:rPr>
        <w:t>(</w:t>
      </w:r>
      <w:r w:rsidRPr="001A733A">
        <w:rPr>
          <w:rFonts w:ascii="PMingLiU" w:hAnsi="PMingLiU" w:hint="eastAsia"/>
        </w:rPr>
        <w:t>丁</w:t>
      </w:r>
      <w:r w:rsidRPr="001A733A">
        <w:rPr>
          <w:rFonts w:ascii="PMingLiU" w:hAnsi="PMingLiU"/>
        </w:rPr>
        <w:t>)</w:t>
      </w:r>
      <w:r w:rsidRPr="001A733A">
        <w:rPr>
          <w:rFonts w:ascii="PMingLiU" w:hAnsi="PMingLiU" w:hint="eastAsia"/>
        </w:rPr>
        <w:t>會後發布的領袖宣言，具有實際的法定效力，為會員國必須遵循的經貿政策；</w:t>
      </w:r>
      <w:r w:rsidRPr="001A733A">
        <w:rPr>
          <w:rFonts w:ascii="PMingLiU" w:hAnsi="PMingLiU"/>
        </w:rPr>
        <w:t>(</w:t>
      </w:r>
      <w:r w:rsidRPr="001A733A">
        <w:rPr>
          <w:rFonts w:ascii="PMingLiU" w:hAnsi="PMingLiU" w:hint="eastAsia"/>
        </w:rPr>
        <w:t>戊</w:t>
      </w:r>
      <w:r w:rsidRPr="001A733A">
        <w:rPr>
          <w:rFonts w:ascii="PMingLiU" w:hAnsi="PMingLiU"/>
        </w:rPr>
        <w:t>)</w:t>
      </w:r>
      <w:r w:rsidRPr="001A733A">
        <w:rPr>
          <w:rFonts w:ascii="PMingLiU" w:hAnsi="PMingLiU" w:hint="eastAsia"/>
        </w:rPr>
        <w:t>透過</w:t>
      </w:r>
      <w:r w:rsidRPr="001A733A">
        <w:rPr>
          <w:rFonts w:ascii="PMingLiU" w:hAnsi="PMingLiU"/>
        </w:rPr>
        <w:t>APEC</w:t>
      </w:r>
      <w:r w:rsidRPr="001A733A">
        <w:rPr>
          <w:rFonts w:ascii="PMingLiU" w:hAnsi="PMingLiU" w:hint="eastAsia"/>
        </w:rPr>
        <w:t xml:space="preserve">的長期運作，除帶動會員國的經濟發展，亦有提高區域內貿易量的功能。　</w:t>
      </w:r>
      <w:r w:rsidRPr="001A733A">
        <w:rPr>
          <w:rFonts w:ascii="PMingLiU" w:hAnsi="PMingLiU"/>
        </w:rPr>
        <w:br/>
        <w:t>(A)</w:t>
      </w:r>
      <w:r w:rsidRPr="001A733A">
        <w:rPr>
          <w:rFonts w:ascii="PMingLiU" w:hAnsi="PMingLiU" w:hint="eastAsia"/>
        </w:rPr>
        <w:t xml:space="preserve">甲乙丙丁　</w:t>
      </w:r>
      <w:r w:rsidRPr="001A733A">
        <w:rPr>
          <w:rFonts w:ascii="PMingLiU" w:hAnsi="PMingLiU"/>
        </w:rPr>
        <w:t>(B)</w:t>
      </w:r>
      <w:r w:rsidRPr="001A733A">
        <w:rPr>
          <w:rFonts w:ascii="PMingLiU" w:hAnsi="PMingLiU" w:hint="eastAsia"/>
        </w:rPr>
        <w:t xml:space="preserve">乙丙丁戊　</w:t>
      </w:r>
      <w:r w:rsidRPr="001A733A">
        <w:rPr>
          <w:rFonts w:ascii="PMingLiU" w:hAnsi="PMingLiU"/>
        </w:rPr>
        <w:t>(C)</w:t>
      </w:r>
      <w:r w:rsidRPr="001A733A">
        <w:rPr>
          <w:rFonts w:ascii="PMingLiU" w:hAnsi="PMingLiU" w:hint="eastAsia"/>
        </w:rPr>
        <w:t xml:space="preserve">甲乙丁戊　</w:t>
      </w:r>
      <w:r w:rsidRPr="001A733A">
        <w:rPr>
          <w:rFonts w:ascii="PMingLiU" w:hAnsi="PMingLiU"/>
        </w:rPr>
        <w:t>(D)</w:t>
      </w:r>
      <w:r w:rsidRPr="001A733A">
        <w:rPr>
          <w:rFonts w:ascii="PMingLiU" w:hAnsi="PMingLiU" w:hint="eastAsia"/>
        </w:rPr>
        <w:t>甲乙丙戊</w:t>
      </w:r>
    </w:p>
    <w:p w:rsidR="001A733A" w:rsidRDefault="001A733A" w:rsidP="001A733A">
      <w:r>
        <w:rPr>
          <w:rFonts w:ascii="PMingLiU" w:hAnsi="PMingLiU"/>
        </w:rPr>
        <w:t>答案：</w:t>
      </w:r>
      <w:r>
        <w:t>(D)</w:t>
      </w:r>
    </w:p>
    <w:p w:rsidR="001A733A" w:rsidRDefault="001A733A" w:rsidP="001A733A"/>
    <w:p w:rsidR="001A733A" w:rsidRDefault="00C767FA" w:rsidP="001A733A">
      <w:pPr>
        <w:rPr>
          <w:rFonts w:ascii="PMingLiU" w:hAnsi="PMingLiU"/>
          <w:sz w:val="24"/>
        </w:rPr>
      </w:pPr>
      <w:r>
        <w:rPr>
          <w:noProof/>
        </w:rPr>
        <w:drawing>
          <wp:anchor distT="0" distB="0" distL="114300" distR="114300" simplePos="0" relativeHeight="25165772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A733A">
        <w:rPr>
          <w:rFonts w:ascii="PMingLiU" w:hAnsi="PMingLiU"/>
          <w:sz w:val="24"/>
        </w:rPr>
        <w:t>6–2　區域結盟的發展與影響</w:t>
      </w:r>
    </w:p>
    <w:bookmarkStart w:id="23" w:name="ch6–2_題組"/>
    <w:p w:rsidR="001A733A" w:rsidRDefault="001A733A" w:rsidP="001A733A">
      <w:r>
        <w:object w:dxaOrig="1246" w:dyaOrig="397">
          <v:shape id="_x0000_i1073" type="#_x0000_t75" style="width:62.25pt;height:20.25pt" o:ole="">
            <v:imagedata r:id="rId27" o:title=""/>
          </v:shape>
          <o:OLEObject Type="Embed" ProgID="Word.Picture.8" ShapeID="_x0000_i1073" DrawAspect="Content" ObjectID="_1764389159" r:id="rId60"/>
        </w:object>
      </w:r>
      <w:r>
        <w:t xml:space="preserve"> </w:t>
      </w:r>
      <w:bookmarkEnd w:id="23"/>
    </w:p>
    <w:p w:rsidR="001A733A" w:rsidRDefault="001A733A" w:rsidP="001A733A">
      <w:pPr>
        <w:pBdr>
          <w:bottom w:val="single" w:sz="4" w:space="1" w:color="auto"/>
        </w:pBdr>
        <w:rPr>
          <w:rFonts w:ascii="PMingLiU" w:hAnsi="PMingLiU"/>
        </w:rPr>
      </w:pPr>
      <w:r>
        <w:rPr>
          <w:rFonts w:ascii="PMingLiU" w:hAnsi="PMingLiU"/>
        </w:rPr>
        <w:t xml:space="preserve">題號：0602-00070　　　</w:t>
      </w:r>
      <w:r>
        <w:rPr>
          <w:rFonts w:ascii="SMbarcode" w:eastAsia="SMbarcode" w:hAnsi="PMingLiU"/>
        </w:rPr>
        <w:t>*085606-0602-00070*</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附表是世界上常見的幾種典型區域結盟的關係比較表。請問：</w:t>
      </w:r>
      <w:r w:rsidRPr="001A733A">
        <w:rPr>
          <w:rFonts w:ascii="PMingLiU" w:hAnsi="PMingLiU"/>
        </w:rPr>
        <w:object w:dxaOrig="7034" w:dyaOrig="4807">
          <v:shape id="_x0000_i1074" type="#_x0000_t75" style="width:268.5pt;height:183.75pt" o:ole="">
            <v:imagedata r:id="rId56" o:title=""/>
          </v:shape>
          <o:OLEObject Type="Embed" ProgID="Word.Picture.8" ShapeID="_x0000_i1074" DrawAspect="Content" ObjectID="_1764389160" r:id="rId61"/>
        </w:object>
      </w:r>
      <w:r w:rsidRPr="001A733A">
        <w:rPr>
          <w:rFonts w:ascii="PMingLiU" w:hAnsi="PMingLiU"/>
        </w:rPr>
        <w:br/>
        <w:t>(1)參照附表，判斷北美自由貿易協定、歐盟和亞太經濟合作委員會，三個區域經濟組織中，哪一個經濟的整合程度最低？　(A)北美自由貿易協定　(B)歐盟　(C)亞太經濟合作委員會　(D)三者無差別。</w:t>
      </w:r>
      <w:r w:rsidRPr="001A733A">
        <w:rPr>
          <w:rFonts w:ascii="PMingLiU" w:hAnsi="PMingLiU"/>
        </w:rPr>
        <w:br/>
        <w:t>(2)歐盟是屬於下列哪一種經濟結盟？　(A)自由貿易區　(B)關稅同盟　(C)共同市場　(D)經濟同盟。</w:t>
      </w:r>
    </w:p>
    <w:p w:rsidR="001A733A" w:rsidRDefault="001A733A" w:rsidP="001A733A">
      <w:r>
        <w:rPr>
          <w:rFonts w:ascii="PMingLiU" w:hAnsi="PMingLiU"/>
        </w:rPr>
        <w:t>答案：</w:t>
      </w:r>
      <w:r w:rsidRPr="00F37591">
        <w:t>(1)C</w:t>
      </w:r>
      <w:r w:rsidRPr="00F37591">
        <w:t>；</w:t>
      </w:r>
      <w:r w:rsidRPr="00F37591">
        <w:t>(2)D</w:t>
      </w:r>
      <w:r w:rsidRPr="00F37591">
        <w:t>。</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題號：0602-00071　　　</w:t>
      </w:r>
      <w:r>
        <w:rPr>
          <w:rFonts w:ascii="SMbarcode" w:eastAsia="SMbarcode" w:hAnsi="PMingLiU"/>
        </w:rPr>
        <w:t>*085606-0602-00071*</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大湄公河次區域經濟合作包括湄公河流域六個國家，旨在改善區域內基礎設施，擴大貿易與投資合作。請問：</w:t>
      </w:r>
      <w:r w:rsidRPr="001A733A">
        <w:rPr>
          <w:rFonts w:ascii="PMingLiU" w:hAnsi="PMingLiU"/>
        </w:rPr>
        <w:br/>
        <w:t>(1)下列哪一個國家位於湄公河流域最上游？　(A)中國　(B)緬甸　(C)泰國　(D)越南。</w:t>
      </w:r>
      <w:r w:rsidRPr="001A733A">
        <w:rPr>
          <w:rFonts w:ascii="PMingLiU" w:hAnsi="PMingLiU"/>
        </w:rPr>
        <w:br/>
        <w:t>(2)湄公河在哪一城市附近注入南海？　(A)曼谷　(B)河內　(C)仰光　(D)胡志明市。</w:t>
      </w:r>
      <w:r w:rsidRPr="001A733A">
        <w:rPr>
          <w:rFonts w:ascii="PMingLiU" w:hAnsi="PMingLiU"/>
        </w:rPr>
        <w:br/>
        <w:t>(3)除中國外，其餘五國具有哪一項共同特色？　(A)人種　(B)位置　(C)文化　(D)語言。</w:t>
      </w:r>
    </w:p>
    <w:p w:rsidR="001A733A" w:rsidRDefault="001A733A" w:rsidP="001A733A">
      <w:r>
        <w:rPr>
          <w:rFonts w:ascii="PMingLiU" w:hAnsi="PMingLiU"/>
        </w:rPr>
        <w:t>答案：</w:t>
      </w:r>
      <w:r w:rsidRPr="002E50A7">
        <w:t>(1)A</w:t>
      </w:r>
      <w:r w:rsidRPr="002E50A7">
        <w:t>；</w:t>
      </w:r>
      <w:r w:rsidRPr="002E50A7">
        <w:t>(2)D</w:t>
      </w:r>
      <w:r w:rsidRPr="002E50A7">
        <w:t>；</w:t>
      </w:r>
      <w:r w:rsidRPr="002E50A7">
        <w:t>(3)B</w:t>
      </w:r>
      <w:r w:rsidRPr="002E50A7">
        <w:t>。</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題號：0602-00072　　　</w:t>
      </w:r>
      <w:r>
        <w:rPr>
          <w:rFonts w:ascii="SMbarcode" w:eastAsia="SMbarcode" w:hAnsi="PMingLiU"/>
        </w:rPr>
        <w:t>*085606-0602-00072*</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附表是世界上常見的幾種典型區域結盟的關係比較表。請問：</w:t>
      </w:r>
      <w:r w:rsidRPr="001A733A">
        <w:rPr>
          <w:rFonts w:ascii="PMingLiU" w:hAnsi="PMingLiU"/>
        </w:rPr>
        <w:br/>
      </w:r>
      <w:r w:rsidR="00C767FA" w:rsidRPr="001A733A">
        <w:rPr>
          <w:rFonts w:ascii="PMingLiU" w:hAnsi="PMingLiU"/>
          <w:noProof/>
        </w:rPr>
        <w:drawing>
          <wp:inline distT="0" distB="0" distL="0" distR="0">
            <wp:extent cx="4895850" cy="14478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5850" cy="1447800"/>
                    </a:xfrm>
                    <a:prstGeom prst="rect">
                      <a:avLst/>
                    </a:prstGeom>
                    <a:noFill/>
                    <a:ln>
                      <a:noFill/>
                    </a:ln>
                  </pic:spPr>
                </pic:pic>
              </a:graphicData>
            </a:graphic>
          </wp:inline>
        </w:drawing>
      </w:r>
      <w:r w:rsidRPr="001A733A">
        <w:rPr>
          <w:rFonts w:ascii="PMingLiU" w:hAnsi="PMingLiU"/>
        </w:rPr>
        <w:br/>
        <w:t>(1)歐盟屬於哪一種經濟結盟？　(A)甲　(B)乙　(C)丙　(D)丁。</w:t>
      </w:r>
      <w:r w:rsidRPr="001A733A">
        <w:rPr>
          <w:rFonts w:ascii="PMingLiU" w:hAnsi="PMingLiU"/>
        </w:rPr>
        <w:br/>
        <w:t>(2)2010年臺灣與中國洽簽ECFA，基本上也是□的概念，只是因兩岸政治問題，雙方不以國際慣例來定位，而是以兩岸自創的名稱為主。然而中國是目前臺灣最大的進出口貿易區，貿易比例高達40%，因此臺灣與中國簽ECFA等於與許多國家簽署□。請問：□應填入下列何者？　(A)自由貿易區　(B)關稅同盟　(C)自由市場　(D)經濟同盟。</w:t>
      </w:r>
      <w:r w:rsidRPr="001A733A">
        <w:rPr>
          <w:rFonts w:ascii="PMingLiU" w:hAnsi="PMingLiU"/>
        </w:rPr>
        <w:br/>
        <w:t>(3)2011年美韓間FTA生效。美國為臺灣第三大出口市場。請問：美韓FTA洽簽對臺灣會產生何種影響？　(A)臺幣嚴重貶值　(B)外資大量流入　(C)塑膠與紡織產品出口受挫　(D)臺灣退出亞洲四小龍。</w:t>
      </w:r>
    </w:p>
    <w:p w:rsidR="001A733A" w:rsidRDefault="001A733A" w:rsidP="001A733A">
      <w:pPr>
        <w:rPr>
          <w:color w:val="000000"/>
        </w:rPr>
      </w:pPr>
      <w:r>
        <w:rPr>
          <w:rFonts w:ascii="PMingLiU" w:hAnsi="PMingLiU"/>
          <w:color w:val="000000"/>
        </w:rPr>
        <w:t>答案：</w:t>
      </w:r>
      <w:r w:rsidRPr="009E2E68">
        <w:rPr>
          <w:color w:val="000000"/>
        </w:rPr>
        <w:t>(1)D</w:t>
      </w:r>
      <w:r w:rsidRPr="009E2E68">
        <w:rPr>
          <w:color w:val="000000"/>
        </w:rPr>
        <w:t>；</w:t>
      </w:r>
      <w:r w:rsidRPr="009E2E68">
        <w:rPr>
          <w:color w:val="000000"/>
        </w:rPr>
        <w:t>(2)A</w:t>
      </w:r>
      <w:r w:rsidRPr="009E2E68">
        <w:rPr>
          <w:color w:val="000000"/>
        </w:rPr>
        <w:t>；</w:t>
      </w:r>
      <w:r w:rsidRPr="009E2E68">
        <w:rPr>
          <w:color w:val="000000"/>
        </w:rPr>
        <w:t>(3)C</w:t>
      </w:r>
      <w:r w:rsidRPr="009E2E68">
        <w:rPr>
          <w:color w:val="000000"/>
        </w:rPr>
        <w:t>。</w:t>
      </w:r>
    </w:p>
    <w:p w:rsidR="001A733A" w:rsidRDefault="001A733A" w:rsidP="001A733A">
      <w:r>
        <w:rPr>
          <w:rFonts w:ascii="PMingLiU" w:hAnsi="PMingLiU"/>
          <w:color w:val="000000"/>
        </w:rPr>
        <w:t>解析：</w:t>
      </w:r>
      <w:r w:rsidRPr="009E2E68">
        <w:rPr>
          <w:color w:val="000000"/>
        </w:rPr>
        <w:t>(3)</w:t>
      </w:r>
      <w:r w:rsidRPr="00A261B6">
        <w:t>由於臺灣與南韓產業結構相近，美韓洽簽</w:t>
      </w:r>
      <w:r w:rsidRPr="00A261B6">
        <w:t>FTA</w:t>
      </w:r>
      <w:r w:rsidRPr="00A261B6">
        <w:t>消息傳出，國際資金因大環境預估韓國出口較有利而大量流出，由於臺灣電子產品輸美已是零關稅，影響較小，反而是有關稅的塑膠業、紡織業、成衣業、機械業、化學產業及光學產業等影響較大。</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題號：0602-00073　　　</w:t>
      </w:r>
      <w:r>
        <w:rPr>
          <w:rFonts w:ascii="SMbarcode" w:eastAsia="SMbarcode" w:hAnsi="PMingLiU"/>
        </w:rPr>
        <w:t>*085606-0602-00073*</w:t>
      </w:r>
      <w:r>
        <w:rPr>
          <w:rFonts w:ascii="PMingLiU" w:hAnsi="PMingLiU"/>
        </w:rPr>
        <w:t xml:space="preserve">　　　難易度：中　　　出處：精選試題</w:t>
      </w:r>
    </w:p>
    <w:p w:rsidR="001A733A" w:rsidRDefault="001A733A" w:rsidP="001A733A">
      <w:pPr>
        <w:rPr>
          <w:rFonts w:ascii="PMingLiU" w:hAnsi="PMingLiU" w:hint="eastAsia"/>
          <w:color w:val="000000"/>
        </w:rPr>
      </w:pPr>
      <w:r w:rsidRPr="001A733A">
        <w:rPr>
          <w:rFonts w:ascii="PMingLiU" w:hAnsi="PMingLiU"/>
          <w:color w:val="000000"/>
        </w:rPr>
        <w:t>ASEAN原為反共產的政治組織，現則為經濟結盟，共有10個國家為正式會員。附圖</w:t>
      </w:r>
      <w:r w:rsidRPr="001A733A">
        <w:rPr>
          <w:rFonts w:ascii="PMingLiU" w:hAnsi="PMingLiU" w:hint="eastAsia"/>
          <w:color w:val="000000"/>
        </w:rPr>
        <w:t>(一)</w:t>
      </w:r>
      <w:r w:rsidRPr="001A733A">
        <w:rPr>
          <w:rFonts w:ascii="PMingLiU" w:hAnsi="PMingLiU"/>
          <w:color w:val="000000"/>
        </w:rPr>
        <w:t>為ASEAN10國經濟發展變遷圖。請問：</w:t>
      </w:r>
      <w:r w:rsidRPr="001A733A">
        <w:rPr>
          <w:rFonts w:ascii="PMingLiU" w:hAnsi="PMingLiU"/>
          <w:color w:val="000000"/>
        </w:rPr>
        <w:br/>
      </w:r>
      <w:r w:rsidR="00C767FA" w:rsidRPr="001A733A">
        <w:rPr>
          <w:rFonts w:ascii="PMingLiU" w:hAnsi="PMingLiU"/>
          <w:noProof/>
        </w:rPr>
        <w:drawing>
          <wp:inline distT="0" distB="0" distL="0" distR="0">
            <wp:extent cx="4162425" cy="165735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2425" cy="1657350"/>
                    </a:xfrm>
                    <a:prstGeom prst="rect">
                      <a:avLst/>
                    </a:prstGeom>
                    <a:noFill/>
                    <a:ln>
                      <a:noFill/>
                    </a:ln>
                  </pic:spPr>
                </pic:pic>
              </a:graphicData>
            </a:graphic>
          </wp:inline>
        </w:drawing>
      </w:r>
      <w:r w:rsidRPr="001A733A">
        <w:rPr>
          <w:rFonts w:ascii="PMingLiU" w:hAnsi="PMingLiU" w:hint="eastAsia"/>
        </w:rPr>
        <w:t>圖(一)</w:t>
      </w:r>
      <w:r w:rsidRPr="001A733A">
        <w:rPr>
          <w:rFonts w:ascii="PMingLiU" w:hAnsi="PMingLiU"/>
        </w:rPr>
        <w:br/>
        <w:t>(1)</w:t>
      </w:r>
      <w:r w:rsidRPr="001A733A">
        <w:rPr>
          <w:rFonts w:ascii="PMingLiU" w:hAnsi="PMingLiU"/>
          <w:color w:val="000000"/>
        </w:rPr>
        <w:t>由圖</w:t>
      </w:r>
      <w:r w:rsidRPr="001A733A">
        <w:rPr>
          <w:rFonts w:ascii="PMingLiU" w:hAnsi="PMingLiU" w:hint="eastAsia"/>
          <w:color w:val="000000"/>
        </w:rPr>
        <w:t>(一)</w:t>
      </w:r>
      <w:r w:rsidRPr="001A733A">
        <w:rPr>
          <w:rFonts w:ascii="PMingLiU" w:hAnsi="PMingLiU"/>
          <w:color w:val="000000"/>
        </w:rPr>
        <w:t>可知，就世界平均而言，ASEAN國家發展程度並不高，主要原因為何？</w:t>
      </w:r>
      <w:r w:rsidRPr="001A733A">
        <w:rPr>
          <w:rFonts w:ascii="PMingLiU" w:hAnsi="PMingLiU" w:hint="eastAsia"/>
          <w:color w:val="000000"/>
        </w:rPr>
        <w:t xml:space="preserve">　</w:t>
      </w:r>
      <w:r w:rsidRPr="001A733A">
        <w:rPr>
          <w:rFonts w:ascii="PMingLiU" w:hAnsi="PMingLiU"/>
          <w:color w:val="000000"/>
        </w:rPr>
        <w:t>(A)實施進口替代發展政策　(B)勞力外流嚴重　(C)政府主導性太強，封閉程度高　(D)產業結構多以農礦產品與勞力密集為主</w:t>
      </w:r>
      <w:r w:rsidRPr="001A733A">
        <w:rPr>
          <w:rFonts w:ascii="PMingLiU" w:hAnsi="PMingLiU" w:hint="eastAsia"/>
          <w:color w:val="000000"/>
        </w:rPr>
        <w:t>。</w:t>
      </w:r>
      <w:r w:rsidRPr="001A733A">
        <w:rPr>
          <w:rFonts w:ascii="PMingLiU" w:hAnsi="PMingLiU"/>
          <w:color w:val="000000"/>
        </w:rPr>
        <w:br/>
        <w:t>(2)圖</w:t>
      </w:r>
      <w:r w:rsidRPr="001A733A">
        <w:rPr>
          <w:rFonts w:ascii="PMingLiU" w:hAnsi="PMingLiU" w:hint="eastAsia"/>
          <w:color w:val="000000"/>
        </w:rPr>
        <w:t>(一)</w:t>
      </w:r>
      <w:r w:rsidRPr="001A733A">
        <w:rPr>
          <w:rFonts w:ascii="PMingLiU" w:hAnsi="PMingLiU"/>
          <w:color w:val="000000"/>
        </w:rPr>
        <w:t>中甲、乙兩國人均GDP較高，主要原因分別為何？　(A)勞力密集、漁業資源　(B)IT產業、棕櫚生產　(C)轉口貿易、石油資源　(D)軟體設計、外包服務</w:t>
      </w:r>
      <w:r w:rsidRPr="001A733A">
        <w:rPr>
          <w:rFonts w:ascii="PMingLiU" w:hAnsi="PMingLiU" w:hint="eastAsia"/>
          <w:color w:val="000000"/>
        </w:rPr>
        <w:t>。</w:t>
      </w:r>
      <w:r w:rsidRPr="001A733A">
        <w:rPr>
          <w:rFonts w:ascii="PMingLiU" w:hAnsi="PMingLiU"/>
          <w:color w:val="000000"/>
        </w:rPr>
        <w:br/>
        <w:t>(3)ASEAN內部也有次區域合作的計畫，如成長三角</w:t>
      </w:r>
      <w:r w:rsidRPr="001A733A">
        <w:rPr>
          <w:rFonts w:ascii="PMingLiU" w:hAnsi="PMingLiU" w:hint="eastAsia"/>
          <w:color w:val="000000"/>
        </w:rPr>
        <w:t>（附</w:t>
      </w:r>
      <w:r w:rsidRPr="001A733A">
        <w:rPr>
          <w:rFonts w:ascii="PMingLiU" w:hAnsi="PMingLiU"/>
          <w:color w:val="000000"/>
        </w:rPr>
        <w:t>圖</w:t>
      </w:r>
      <w:r w:rsidRPr="001A733A">
        <w:rPr>
          <w:rFonts w:ascii="PMingLiU" w:hAnsi="PMingLiU" w:hint="eastAsia"/>
          <w:color w:val="000000"/>
        </w:rPr>
        <w:t>(二)）</w:t>
      </w:r>
      <w:r w:rsidRPr="001A733A">
        <w:rPr>
          <w:rFonts w:ascii="PMingLiU" w:hAnsi="PMingLiU"/>
          <w:color w:val="000000"/>
        </w:rPr>
        <w:t>。請問：圖中的成長三角何者是著眼於豐富的自然資源和人力資源？　(A)ㄅ　(B)ㄆ　(C)ㄇ　(D)ㄈ</w:t>
      </w:r>
      <w:r w:rsidRPr="001A733A">
        <w:rPr>
          <w:rFonts w:ascii="PMingLiU" w:hAnsi="PMingLiU" w:hint="eastAsia"/>
          <w:color w:val="000000"/>
        </w:rPr>
        <w:t>。</w:t>
      </w:r>
      <w:r w:rsidRPr="001A733A">
        <w:rPr>
          <w:rFonts w:ascii="PMingLiU" w:hAnsi="PMingLiU"/>
          <w:color w:val="000000"/>
        </w:rPr>
        <w:br/>
      </w:r>
      <w:r w:rsidR="00C767FA" w:rsidRPr="001A733A">
        <w:rPr>
          <w:rFonts w:ascii="PMingLiU" w:hAnsi="PMingLiU"/>
          <w:noProof/>
        </w:rPr>
        <w:drawing>
          <wp:inline distT="0" distB="0" distL="0" distR="0">
            <wp:extent cx="3657600" cy="267652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57600" cy="2676525"/>
                    </a:xfrm>
                    <a:prstGeom prst="rect">
                      <a:avLst/>
                    </a:prstGeom>
                    <a:noFill/>
                    <a:ln>
                      <a:noFill/>
                    </a:ln>
                  </pic:spPr>
                </pic:pic>
              </a:graphicData>
            </a:graphic>
          </wp:inline>
        </w:drawing>
      </w:r>
      <w:r w:rsidRPr="001A733A">
        <w:rPr>
          <w:rFonts w:ascii="PMingLiU" w:hAnsi="PMingLiU" w:hint="eastAsia"/>
        </w:rPr>
        <w:t>圖(二)</w:t>
      </w:r>
      <w:r w:rsidRPr="001A733A">
        <w:rPr>
          <w:rFonts w:ascii="PMingLiU" w:hAnsi="PMingLiU"/>
        </w:rPr>
        <w:br/>
        <w:t>(4)</w:t>
      </w:r>
      <w:r w:rsidRPr="001A733A">
        <w:rPr>
          <w:rFonts w:ascii="PMingLiU" w:hAnsi="PMingLiU"/>
          <w:color w:val="000000"/>
        </w:rPr>
        <w:t>成長三角的經濟合作區是優勢互補並取得比較利益來實現促進各自經濟發展，以下所述何者為比較利益？　(A)印尼生產一單位棕櫚油需要80人，一單位衣服需要100人，菲律賓生產一單位棕櫚油需要130人，一單位衣服需要110人，印尼在棕櫚油的生產上有利程度相對較大　(B)印尼選擇生產棕櫚油，放棄紡織業，那麼放棄紡織業的成本稱為比較利益　(C)馬來西亞生產一噸橡膠膠塊只需100人，印尼卻需200人，馬來西亞在橡膠生產上具有比較利益　(D)新加坡從事研發，馬來西亞生產，最後送到中國組裝</w:t>
      </w:r>
      <w:r w:rsidRPr="001A733A">
        <w:rPr>
          <w:rFonts w:ascii="PMingLiU" w:hAnsi="PMingLiU" w:hint="eastAsia"/>
          <w:color w:val="000000"/>
        </w:rPr>
        <w:t>。</w:t>
      </w:r>
    </w:p>
    <w:p w:rsidR="001A733A" w:rsidRDefault="001A733A" w:rsidP="001A733A">
      <w:pPr>
        <w:rPr>
          <w:color w:val="000000"/>
        </w:rPr>
      </w:pPr>
      <w:r>
        <w:rPr>
          <w:rFonts w:ascii="PMingLiU" w:hAnsi="PMingLiU"/>
          <w:color w:val="000000"/>
        </w:rPr>
        <w:t>答案：</w:t>
      </w:r>
      <w:r w:rsidRPr="009E2E68">
        <w:rPr>
          <w:color w:val="000000"/>
        </w:rPr>
        <w:t>(1)D</w:t>
      </w:r>
      <w:r w:rsidRPr="009E2E68">
        <w:rPr>
          <w:color w:val="000000"/>
        </w:rPr>
        <w:t>；</w:t>
      </w:r>
      <w:r w:rsidRPr="009E2E68">
        <w:rPr>
          <w:color w:val="000000"/>
        </w:rPr>
        <w:t>(2)C</w:t>
      </w:r>
      <w:r w:rsidRPr="009E2E68">
        <w:rPr>
          <w:color w:val="000000"/>
        </w:rPr>
        <w:t>；</w:t>
      </w:r>
      <w:r w:rsidRPr="009E2E68">
        <w:rPr>
          <w:color w:val="000000"/>
        </w:rPr>
        <w:t>(3)D</w:t>
      </w:r>
      <w:r w:rsidRPr="009E2E68">
        <w:rPr>
          <w:color w:val="000000"/>
        </w:rPr>
        <w:t>；</w:t>
      </w:r>
      <w:r w:rsidRPr="009E2E68">
        <w:rPr>
          <w:color w:val="000000"/>
        </w:rPr>
        <w:t>(4)A</w:t>
      </w:r>
      <w:r w:rsidRPr="009E2E68">
        <w:rPr>
          <w:color w:val="000000"/>
        </w:rPr>
        <w:t>。</w:t>
      </w:r>
    </w:p>
    <w:p w:rsidR="001A733A" w:rsidRDefault="001A733A" w:rsidP="001A733A">
      <w:r>
        <w:rPr>
          <w:rFonts w:ascii="PMingLiU" w:hAnsi="PMingLiU"/>
          <w:color w:val="000000"/>
        </w:rPr>
        <w:t>解析：</w:t>
      </w:r>
      <w:r w:rsidRPr="009E2E68">
        <w:rPr>
          <w:color w:val="000000"/>
        </w:rPr>
        <w:t>(1)</w:t>
      </w:r>
      <w:r w:rsidRPr="00D03D79">
        <w:t>進口替代發展政策為採取高關稅，限制外國產品進口，以保護本國市場，而東南亞國協產業多為出口導向型，以農礦資源的出口為主，近年來，低廉工資的勞動資源吸引許多跨國企業設廠。而東南亞國協對外經濟有很強的依賴性，並不封閉。</w:t>
      </w:r>
      <w:r w:rsidRPr="009E2E68">
        <w:rPr>
          <w:color w:val="000000"/>
        </w:rPr>
        <w:br/>
        <w:t>(2)</w:t>
      </w:r>
      <w:r w:rsidRPr="00D03D79">
        <w:t>甲國為新加坡，乙國為汶萊，新加坡的轉口貿易、</w:t>
      </w:r>
      <w:r w:rsidRPr="00D03D79">
        <w:t>IT</w:t>
      </w:r>
      <w:r w:rsidRPr="00D03D79">
        <w:t>產業皆著名，而汶萊則因石油資源而興起。</w:t>
      </w:r>
      <w:r w:rsidRPr="009E2E68">
        <w:rPr>
          <w:color w:val="000000"/>
        </w:rPr>
        <w:br/>
        <w:t>(3)</w:t>
      </w:r>
      <w:r w:rsidRPr="00D03D79">
        <w:t>著眼於豐富的自然資源和人力資源是東三角，包括菲律賓、馬來西亞和印尼。</w:t>
      </w:r>
      <w:r w:rsidRPr="009E2E68">
        <w:rPr>
          <w:color w:val="000000"/>
        </w:rPr>
        <w:br/>
        <w:t>(4)</w:t>
      </w:r>
      <w:r w:rsidRPr="00D03D79">
        <w:t>(B)</w:t>
      </w:r>
      <w:r w:rsidRPr="00D03D79">
        <w:t>為機會成本；</w:t>
      </w:r>
      <w:r w:rsidRPr="00D03D79">
        <w:t>(C)</w:t>
      </w:r>
      <w:r w:rsidRPr="00D03D79">
        <w:t>為絕對利益；</w:t>
      </w:r>
      <w:r w:rsidRPr="00D03D79">
        <w:t>(D)</w:t>
      </w:r>
      <w:r w:rsidRPr="00D03D79">
        <w:t>為空間分工。</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題號：0602-00074　　　</w:t>
      </w:r>
      <w:r>
        <w:rPr>
          <w:rFonts w:ascii="SMbarcode" w:eastAsia="SMbarcode" w:hAnsi="PMingLiU"/>
        </w:rPr>
        <w:t>*085606-0602-00074*</w:t>
      </w:r>
      <w:r>
        <w:rPr>
          <w:rFonts w:ascii="PMingLiU" w:hAnsi="PMingLiU"/>
        </w:rPr>
        <w:t xml:space="preserve">　　　難易度：中　　　出處：指考試題</w:t>
      </w:r>
    </w:p>
    <w:p w:rsidR="001A733A" w:rsidRDefault="001A733A" w:rsidP="001A733A">
      <w:pPr>
        <w:rPr>
          <w:rFonts w:ascii="PMingLiU" w:hAnsi="PMingLiU" w:hint="eastAsia"/>
          <w:szCs w:val="23"/>
        </w:rPr>
      </w:pPr>
      <w:r w:rsidRPr="001A733A">
        <w:rPr>
          <w:rFonts w:ascii="PMingLiU" w:hAnsi="PMingLiU" w:hint="eastAsia"/>
        </w:rPr>
        <w:t>某企業接到美國客戶的訂單後，在東南亞的零件廠第二天便將生產好的零件，進行分裝整理，第三天即以空運送至墨西哥，與其他工廠生產的零件進行組裝，產品組裝完成後，隨即運往美國。請問：</w:t>
      </w:r>
      <w:r w:rsidRPr="001A733A">
        <w:rPr>
          <w:rFonts w:ascii="PMingLiU" w:hAnsi="PMingLiU"/>
        </w:rPr>
        <w:br/>
      </w:r>
      <w:r w:rsidRPr="001A733A">
        <w:rPr>
          <w:rFonts w:ascii="PMingLiU" w:hAnsi="PMingLiU" w:hint="eastAsia"/>
        </w:rPr>
        <w:t>(1)</w:t>
      </w:r>
      <w:r w:rsidRPr="001A733A">
        <w:rPr>
          <w:rFonts w:ascii="PMingLiU" w:hAnsi="PMingLiU" w:hint="eastAsia"/>
          <w:szCs w:val="23"/>
        </w:rPr>
        <w:t>該企業在東南亞設立的工廠，最可能製造的產品是　(A)汽車引擎　(B)冷氣機壓縮機　(C)桌上型電腦外殼　(D)電腦的中央處理器（CPU）。</w:t>
      </w:r>
      <w:r w:rsidRPr="001A733A">
        <w:rPr>
          <w:rFonts w:ascii="PMingLiU" w:hAnsi="PMingLiU"/>
          <w:szCs w:val="23"/>
        </w:rPr>
        <w:br/>
      </w:r>
      <w:r w:rsidRPr="001A733A">
        <w:rPr>
          <w:rFonts w:ascii="PMingLiU" w:hAnsi="PMingLiU" w:hint="eastAsia"/>
          <w:szCs w:val="23"/>
        </w:rPr>
        <w:t>(2)該企業將零件送往墨西哥組裝，最可能是考量下列何種經濟利益？　(A)擁有大量且廉價的研發人員，同時存在廣大的銷售市場　(B)與美國同屬北美自由貿易區，可減少進出口關稅的成本　(C)鄰近美國西南部的石油產區，組裝廠所需動力不虞匱乏　(D)工廠勞工福利制度相當完善，所需勞動力素質水準整齊。</w:t>
      </w:r>
    </w:p>
    <w:p w:rsidR="001A733A" w:rsidRDefault="001A733A" w:rsidP="001A733A">
      <w:pPr>
        <w:rPr>
          <w:rFonts w:hint="eastAsia"/>
        </w:rPr>
      </w:pPr>
      <w:r>
        <w:rPr>
          <w:rFonts w:ascii="PMingLiU" w:hAnsi="PMingLiU" w:hint="eastAsia"/>
        </w:rPr>
        <w:t>答案：</w:t>
      </w:r>
      <w:r w:rsidRPr="00812AA5">
        <w:rPr>
          <w:rFonts w:hint="eastAsia"/>
        </w:rPr>
        <w:t>(1)D</w:t>
      </w:r>
      <w:r w:rsidRPr="00812AA5">
        <w:rPr>
          <w:rFonts w:hint="eastAsia"/>
        </w:rPr>
        <w:t>；</w:t>
      </w:r>
      <w:r w:rsidRPr="00812AA5">
        <w:br/>
      </w:r>
      <w:r w:rsidRPr="00812AA5">
        <w:rPr>
          <w:rFonts w:hint="eastAsia"/>
        </w:rPr>
        <w:t>(2)</w:t>
      </w:r>
      <w:r>
        <w:rPr>
          <w:rFonts w:hint="eastAsia"/>
        </w:rPr>
        <w:t>B</w:t>
      </w:r>
      <w:r w:rsidRPr="00812AA5">
        <w:rPr>
          <w:rFonts w:hint="eastAsia"/>
        </w:rPr>
        <w:t>。</w:t>
      </w:r>
    </w:p>
    <w:p w:rsidR="001A733A" w:rsidRDefault="001A733A" w:rsidP="001A733A">
      <w:pPr>
        <w:rPr>
          <w:rFonts w:hint="eastAsia"/>
        </w:rPr>
      </w:pPr>
      <w:r>
        <w:rPr>
          <w:rFonts w:ascii="PMingLiU" w:hAnsi="PMingLiU" w:hint="eastAsia"/>
        </w:rPr>
        <w:t>解析：</w:t>
      </w:r>
      <w:r>
        <w:rPr>
          <w:rFonts w:hint="eastAsia"/>
        </w:rPr>
        <w:t>(1)</w:t>
      </w:r>
      <w:r>
        <w:rPr>
          <w:rFonts w:hint="eastAsia"/>
        </w:rPr>
        <w:t>由於該零件是以空運的方式運往墨西哥，判斷該零件應具備體積小、重量輕、價值高的特性，判斷以電腦的中央處理器較有可能。其餘如汽車引擎、冷氣壓縮機之重量較大，桌上型電腦外殼價值不高，皆不適宜以空運運送。</w:t>
      </w:r>
      <w:r>
        <w:br/>
      </w:r>
      <w:r>
        <w:rPr>
          <w:rFonts w:hint="eastAsia"/>
        </w:rPr>
        <w:t>(2)</w:t>
      </w:r>
      <w:r>
        <w:rPr>
          <w:rFonts w:hint="eastAsia"/>
        </w:rPr>
        <w:t>加拿大、美國、墨西哥共同簽訂北美自由貿易協定，彼此間貨物進出可減少關稅成本。</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0602-00075　　　</w:t>
      </w:r>
      <w:r>
        <w:rPr>
          <w:rFonts w:ascii="SMbarcode" w:eastAsia="SMbarcode" w:hAnsi="PMingLiU"/>
        </w:rPr>
        <w:t>*085606-0602-00075*</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2014年APEC會議在北京舉行，中國大陸充分掌握了會議主對權，通過亞太自貿區路線圖，堪稱中國大陸的一大勝利，除此之外中國大陸在2013年提出「一帶一路」政策附圖(一)，中國大陸可藉口協助絲路沿途的這些國家，進行基礎建設發展，以建立良好的合作夥伴關係，同時消化中國大陸過剩的產能，帶動中國大陸的開發。21世紀將不再是美國獨強，中國大陸勢力的崛起，將成為影響亞洲乃至全球經濟局勢舉足輕重的關鍵。請回答下列問題：</w:t>
      </w:r>
      <w:r w:rsidRPr="001A733A">
        <w:rPr>
          <w:rFonts w:ascii="PMingLiU" w:hAnsi="PMingLiU"/>
        </w:rPr>
        <w:br/>
      </w:r>
      <w:r w:rsidR="00C767FA" w:rsidRPr="001A733A">
        <w:rPr>
          <w:rFonts w:ascii="PMingLiU" w:hAnsi="PMingLiU"/>
          <w:noProof/>
        </w:rPr>
        <w:drawing>
          <wp:inline distT="0" distB="0" distL="0" distR="0">
            <wp:extent cx="3543300" cy="2047875"/>
            <wp:effectExtent l="0" t="0" r="0" b="0"/>
            <wp:docPr id="54" name="圖片 1" descr="ZKD153D-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D153D-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43300" cy="2047875"/>
                    </a:xfrm>
                    <a:prstGeom prst="rect">
                      <a:avLst/>
                    </a:prstGeom>
                    <a:noFill/>
                    <a:ln>
                      <a:noFill/>
                    </a:ln>
                  </pic:spPr>
                </pic:pic>
              </a:graphicData>
            </a:graphic>
          </wp:inline>
        </w:drawing>
      </w:r>
      <w:r w:rsidRPr="001A733A">
        <w:rPr>
          <w:rFonts w:ascii="PMingLiU" w:hAnsi="PMingLiU"/>
        </w:rPr>
        <w:br/>
      </w:r>
      <w:r w:rsidRPr="001A733A">
        <w:rPr>
          <w:rFonts w:ascii="PMingLiU" w:hAnsi="PMingLiU" w:hint="eastAsia"/>
          <w:color w:val="000000"/>
        </w:rPr>
        <w:t>(1) 2014年的APEC除了經濟上的成就外，也創造了「APEC藍」，APEC藍的出現與何災害最直接相關？</w:t>
      </w:r>
      <w:r w:rsidRPr="001A733A">
        <w:rPr>
          <w:rFonts w:ascii="PMingLiU" w:hAnsi="PMingLiU"/>
          <w:color w:val="000000"/>
        </w:rPr>
        <w:t xml:space="preserve">　(A)</w:t>
      </w:r>
      <w:r w:rsidRPr="001A733A">
        <w:rPr>
          <w:rFonts w:ascii="PMingLiU" w:hAnsi="PMingLiU" w:hint="eastAsia"/>
          <w:color w:val="000000"/>
        </w:rPr>
        <w:t>全球暖化</w:t>
      </w:r>
      <w:r w:rsidRPr="001A733A">
        <w:rPr>
          <w:rFonts w:ascii="PMingLiU" w:hAnsi="PMingLiU"/>
          <w:color w:val="000000"/>
        </w:rPr>
        <w:t xml:space="preserve">　(</w:t>
      </w:r>
      <w:r w:rsidRPr="001A733A">
        <w:rPr>
          <w:rFonts w:ascii="PMingLiU" w:hAnsi="PMingLiU" w:hint="eastAsia"/>
          <w:color w:val="000000"/>
        </w:rPr>
        <w:t>B</w:t>
      </w:r>
      <w:r w:rsidRPr="001A733A">
        <w:rPr>
          <w:rFonts w:ascii="PMingLiU" w:hAnsi="PMingLiU"/>
          <w:color w:val="000000"/>
        </w:rPr>
        <w:t>)</w:t>
      </w:r>
      <w:r w:rsidRPr="001A733A">
        <w:rPr>
          <w:rFonts w:ascii="PMingLiU" w:hAnsi="PMingLiU" w:hint="eastAsia"/>
          <w:color w:val="000000"/>
        </w:rPr>
        <w:t>霾害</w:t>
      </w:r>
      <w:r w:rsidRPr="001A733A">
        <w:rPr>
          <w:rFonts w:ascii="PMingLiU" w:hAnsi="PMingLiU"/>
          <w:color w:val="000000"/>
        </w:rPr>
        <w:t xml:space="preserve">　(</w:t>
      </w:r>
      <w:r w:rsidRPr="001A733A">
        <w:rPr>
          <w:rFonts w:ascii="PMingLiU" w:hAnsi="PMingLiU" w:hint="eastAsia"/>
          <w:color w:val="000000"/>
        </w:rPr>
        <w:t>C</w:t>
      </w:r>
      <w:r w:rsidRPr="001A733A">
        <w:rPr>
          <w:rFonts w:ascii="PMingLiU" w:hAnsi="PMingLiU"/>
          <w:color w:val="000000"/>
        </w:rPr>
        <w:t>)</w:t>
      </w:r>
      <w:r w:rsidRPr="001A733A">
        <w:rPr>
          <w:rFonts w:ascii="PMingLiU" w:hAnsi="PMingLiU" w:hint="eastAsia"/>
          <w:color w:val="000000"/>
        </w:rPr>
        <w:t>酸雨</w:t>
      </w:r>
      <w:r w:rsidRPr="001A733A">
        <w:rPr>
          <w:rFonts w:ascii="PMingLiU" w:hAnsi="PMingLiU"/>
          <w:color w:val="000000"/>
        </w:rPr>
        <w:t xml:space="preserve">　(</w:t>
      </w:r>
      <w:r w:rsidRPr="001A733A">
        <w:rPr>
          <w:rFonts w:ascii="PMingLiU" w:hAnsi="PMingLiU" w:hint="eastAsia"/>
          <w:color w:val="000000"/>
        </w:rPr>
        <w:t>D</w:t>
      </w:r>
      <w:r w:rsidRPr="001A733A">
        <w:rPr>
          <w:rFonts w:ascii="PMingLiU" w:hAnsi="PMingLiU"/>
          <w:color w:val="000000"/>
        </w:rPr>
        <w:t>)</w:t>
      </w:r>
      <w:r w:rsidRPr="001A733A">
        <w:rPr>
          <w:rFonts w:ascii="PMingLiU" w:hAnsi="PMingLiU" w:hint="eastAsia"/>
          <w:color w:val="000000"/>
        </w:rPr>
        <w:t>臭氧層破洞。</w:t>
      </w:r>
      <w:r w:rsidRPr="001A733A">
        <w:rPr>
          <w:rFonts w:ascii="PMingLiU" w:hAnsi="PMingLiU"/>
          <w:color w:val="000000"/>
        </w:rPr>
        <w:br/>
      </w:r>
      <w:r w:rsidRPr="001A733A">
        <w:rPr>
          <w:rFonts w:ascii="PMingLiU" w:hAnsi="PMingLiU" w:hint="eastAsia"/>
          <w:color w:val="000000"/>
        </w:rPr>
        <w:t>(2)為了</w:t>
      </w:r>
      <w:r w:rsidRPr="001A733A">
        <w:rPr>
          <w:rFonts w:ascii="PMingLiU" w:hAnsi="PMingLiU" w:hint="eastAsia"/>
        </w:rPr>
        <w:t>「一帶一路」的龐大資金，中國大陸提出某機構的籌建，此一機構的名稱為何？</w:t>
      </w:r>
      <w:r w:rsidRPr="001A733A">
        <w:rPr>
          <w:rFonts w:ascii="PMingLiU" w:hAnsi="PMingLiU"/>
          <w:color w:val="000000"/>
        </w:rPr>
        <w:t xml:space="preserve">　(A)</w:t>
      </w:r>
      <w:r w:rsidRPr="001A733A">
        <w:rPr>
          <w:rFonts w:ascii="PMingLiU" w:hAnsi="PMingLiU" w:hint="eastAsia"/>
          <w:color w:val="000000"/>
        </w:rPr>
        <w:t xml:space="preserve"> AIIB</w:t>
      </w:r>
      <w:r w:rsidRPr="001A733A">
        <w:rPr>
          <w:rFonts w:ascii="PMingLiU" w:hAnsi="PMingLiU"/>
          <w:color w:val="000000"/>
        </w:rPr>
        <w:t xml:space="preserve">　(</w:t>
      </w:r>
      <w:r w:rsidRPr="001A733A">
        <w:rPr>
          <w:rFonts w:ascii="PMingLiU" w:hAnsi="PMingLiU" w:hint="eastAsia"/>
          <w:color w:val="000000"/>
        </w:rPr>
        <w:t>B</w:t>
      </w:r>
      <w:r w:rsidRPr="001A733A">
        <w:rPr>
          <w:rFonts w:ascii="PMingLiU" w:hAnsi="PMingLiU"/>
          <w:color w:val="000000"/>
        </w:rPr>
        <w:t>)</w:t>
      </w:r>
      <w:r w:rsidRPr="001A733A">
        <w:rPr>
          <w:rFonts w:ascii="PMingLiU" w:hAnsi="PMingLiU" w:hint="eastAsia"/>
          <w:color w:val="000000"/>
        </w:rPr>
        <w:t xml:space="preserve"> ADB</w:t>
      </w:r>
      <w:r w:rsidRPr="001A733A">
        <w:rPr>
          <w:rFonts w:ascii="PMingLiU" w:hAnsi="PMingLiU"/>
          <w:color w:val="000000"/>
        </w:rPr>
        <w:t xml:space="preserve">　(</w:t>
      </w:r>
      <w:r w:rsidRPr="001A733A">
        <w:rPr>
          <w:rFonts w:ascii="PMingLiU" w:hAnsi="PMingLiU" w:hint="eastAsia"/>
          <w:color w:val="000000"/>
        </w:rPr>
        <w:t>C</w:t>
      </w:r>
      <w:r w:rsidRPr="001A733A">
        <w:rPr>
          <w:rFonts w:ascii="PMingLiU" w:hAnsi="PMingLiU"/>
          <w:color w:val="000000"/>
        </w:rPr>
        <w:t>)</w:t>
      </w:r>
      <w:r w:rsidRPr="001A733A">
        <w:rPr>
          <w:rFonts w:ascii="PMingLiU" w:hAnsi="PMingLiU" w:hint="eastAsia"/>
          <w:color w:val="000000"/>
        </w:rPr>
        <w:t xml:space="preserve"> IBRD</w:t>
      </w:r>
      <w:r w:rsidRPr="001A733A">
        <w:rPr>
          <w:rFonts w:ascii="PMingLiU" w:hAnsi="PMingLiU"/>
          <w:color w:val="000000"/>
        </w:rPr>
        <w:t xml:space="preserve">　(</w:t>
      </w:r>
      <w:r w:rsidRPr="001A733A">
        <w:rPr>
          <w:rFonts w:ascii="PMingLiU" w:hAnsi="PMingLiU" w:hint="eastAsia"/>
          <w:color w:val="000000"/>
        </w:rPr>
        <w:t>D</w:t>
      </w:r>
      <w:r w:rsidRPr="001A733A">
        <w:rPr>
          <w:rFonts w:ascii="PMingLiU" w:hAnsi="PMingLiU"/>
          <w:color w:val="000000"/>
        </w:rPr>
        <w:t>)</w:t>
      </w:r>
      <w:r w:rsidRPr="001A733A">
        <w:rPr>
          <w:rFonts w:ascii="PMingLiU" w:hAnsi="PMingLiU" w:hint="eastAsia"/>
          <w:color w:val="000000"/>
        </w:rPr>
        <w:t xml:space="preserve"> CCB。</w:t>
      </w:r>
      <w:r w:rsidRPr="001A733A">
        <w:rPr>
          <w:rFonts w:ascii="PMingLiU" w:hAnsi="PMingLiU"/>
          <w:color w:val="000000"/>
        </w:rPr>
        <w:br/>
      </w:r>
      <w:r w:rsidRPr="001A733A">
        <w:rPr>
          <w:rFonts w:ascii="PMingLiU" w:hAnsi="PMingLiU" w:hint="eastAsia"/>
          <w:color w:val="000000"/>
        </w:rPr>
        <w:t>(3)海上絲綢之路與那一位歷史人物行走之路線最相近？</w:t>
      </w:r>
      <w:r w:rsidRPr="001A733A">
        <w:rPr>
          <w:rFonts w:ascii="PMingLiU" w:hAnsi="PMingLiU"/>
          <w:color w:val="000000"/>
        </w:rPr>
        <w:t xml:space="preserve">　(A)</w:t>
      </w:r>
      <w:r w:rsidRPr="001A733A">
        <w:rPr>
          <w:rFonts w:ascii="PMingLiU" w:hAnsi="PMingLiU" w:hint="eastAsia"/>
          <w:color w:val="000000"/>
        </w:rPr>
        <w:t>張騫</w:t>
      </w:r>
      <w:r w:rsidRPr="001A733A">
        <w:rPr>
          <w:rFonts w:ascii="PMingLiU" w:hAnsi="PMingLiU"/>
          <w:color w:val="000000"/>
        </w:rPr>
        <w:t xml:space="preserve">　(</w:t>
      </w:r>
      <w:r w:rsidRPr="001A733A">
        <w:rPr>
          <w:rFonts w:ascii="PMingLiU" w:hAnsi="PMingLiU" w:hint="eastAsia"/>
          <w:color w:val="000000"/>
        </w:rPr>
        <w:t>B</w:t>
      </w:r>
      <w:r w:rsidRPr="001A733A">
        <w:rPr>
          <w:rFonts w:ascii="PMingLiU" w:hAnsi="PMingLiU"/>
          <w:color w:val="000000"/>
        </w:rPr>
        <w:t>)</w:t>
      </w:r>
      <w:r w:rsidRPr="001A733A">
        <w:rPr>
          <w:rFonts w:ascii="PMingLiU" w:hAnsi="PMingLiU" w:hint="eastAsia"/>
          <w:color w:val="000000"/>
        </w:rPr>
        <w:t>鄭和</w:t>
      </w:r>
      <w:r w:rsidRPr="001A733A">
        <w:rPr>
          <w:rFonts w:ascii="PMingLiU" w:hAnsi="PMingLiU"/>
          <w:color w:val="000000"/>
        </w:rPr>
        <w:t xml:space="preserve">　(</w:t>
      </w:r>
      <w:r w:rsidRPr="001A733A">
        <w:rPr>
          <w:rFonts w:ascii="PMingLiU" w:hAnsi="PMingLiU" w:hint="eastAsia"/>
          <w:color w:val="000000"/>
        </w:rPr>
        <w:t>C</w:t>
      </w:r>
      <w:r w:rsidRPr="001A733A">
        <w:rPr>
          <w:rFonts w:ascii="PMingLiU" w:hAnsi="PMingLiU"/>
          <w:color w:val="000000"/>
        </w:rPr>
        <w:t>)</w:t>
      </w:r>
      <w:r w:rsidRPr="001A733A">
        <w:rPr>
          <w:rFonts w:ascii="PMingLiU" w:hAnsi="PMingLiU" w:hint="eastAsia"/>
          <w:color w:val="000000"/>
        </w:rPr>
        <w:t>法顯</w:t>
      </w:r>
      <w:r w:rsidRPr="001A733A">
        <w:rPr>
          <w:rFonts w:ascii="PMingLiU" w:hAnsi="PMingLiU"/>
          <w:color w:val="000000"/>
        </w:rPr>
        <w:t xml:space="preserve">　(</w:t>
      </w:r>
      <w:r w:rsidRPr="001A733A">
        <w:rPr>
          <w:rFonts w:ascii="PMingLiU" w:hAnsi="PMingLiU" w:hint="eastAsia"/>
          <w:color w:val="000000"/>
        </w:rPr>
        <w:t>D</w:t>
      </w:r>
      <w:r w:rsidRPr="001A733A">
        <w:rPr>
          <w:rFonts w:ascii="PMingLiU" w:hAnsi="PMingLiU"/>
          <w:color w:val="000000"/>
        </w:rPr>
        <w:t>)</w:t>
      </w:r>
      <w:r w:rsidRPr="001A733A">
        <w:rPr>
          <w:rFonts w:ascii="PMingLiU" w:hAnsi="PMingLiU" w:hint="eastAsia"/>
          <w:color w:val="000000"/>
        </w:rPr>
        <w:t>王昭君。</w:t>
      </w:r>
      <w:r w:rsidRPr="001A733A">
        <w:rPr>
          <w:rFonts w:ascii="PMingLiU" w:hAnsi="PMingLiU"/>
          <w:color w:val="000000"/>
        </w:rPr>
        <w:br/>
      </w:r>
      <w:r w:rsidRPr="001A733A">
        <w:rPr>
          <w:rFonts w:ascii="PMingLiU" w:hAnsi="PMingLiU" w:hint="eastAsia"/>
          <w:color w:val="000000"/>
        </w:rPr>
        <w:t>(4)若一</w:t>
      </w:r>
      <w:r w:rsidRPr="001A733A">
        <w:rPr>
          <w:rFonts w:ascii="PMingLiU" w:hAnsi="PMingLiU" w:hint="eastAsia"/>
        </w:rPr>
        <w:t>帶一路成功，未來世界主要資金將流入哪些地區？(甲)東南亞；(乙)南亞；(丙)中亞；(丁)西印度群島；(戊)北亞</w:t>
      </w:r>
      <w:r w:rsidRPr="001A733A">
        <w:rPr>
          <w:rFonts w:ascii="PMingLiU" w:hAnsi="PMingLiU"/>
          <w:color w:val="000000"/>
        </w:rPr>
        <w:t xml:space="preserve">　(A)</w:t>
      </w:r>
      <w:r w:rsidRPr="001A733A">
        <w:rPr>
          <w:rFonts w:ascii="PMingLiU" w:hAnsi="PMingLiU" w:hint="eastAsia"/>
          <w:color w:val="000000"/>
        </w:rPr>
        <w:t>甲乙丙</w:t>
      </w:r>
      <w:r w:rsidRPr="001A733A">
        <w:rPr>
          <w:rFonts w:ascii="PMingLiU" w:hAnsi="PMingLiU"/>
          <w:color w:val="000000"/>
        </w:rPr>
        <w:t xml:space="preserve">　(</w:t>
      </w:r>
      <w:r w:rsidRPr="001A733A">
        <w:rPr>
          <w:rFonts w:ascii="PMingLiU" w:hAnsi="PMingLiU" w:hint="eastAsia"/>
          <w:color w:val="000000"/>
        </w:rPr>
        <w:t>B</w:t>
      </w:r>
      <w:r w:rsidRPr="001A733A">
        <w:rPr>
          <w:rFonts w:ascii="PMingLiU" w:hAnsi="PMingLiU"/>
          <w:color w:val="000000"/>
        </w:rPr>
        <w:t>)</w:t>
      </w:r>
      <w:r w:rsidRPr="001A733A">
        <w:rPr>
          <w:rFonts w:ascii="PMingLiU" w:hAnsi="PMingLiU" w:hint="eastAsia"/>
          <w:color w:val="000000"/>
        </w:rPr>
        <w:t>乙丙丁</w:t>
      </w:r>
      <w:r w:rsidRPr="001A733A">
        <w:rPr>
          <w:rFonts w:ascii="PMingLiU" w:hAnsi="PMingLiU"/>
          <w:color w:val="000000"/>
        </w:rPr>
        <w:t xml:space="preserve">　(</w:t>
      </w:r>
      <w:r w:rsidRPr="001A733A">
        <w:rPr>
          <w:rFonts w:ascii="PMingLiU" w:hAnsi="PMingLiU" w:hint="eastAsia"/>
          <w:color w:val="000000"/>
        </w:rPr>
        <w:t>C</w:t>
      </w:r>
      <w:r w:rsidRPr="001A733A">
        <w:rPr>
          <w:rFonts w:ascii="PMingLiU" w:hAnsi="PMingLiU"/>
          <w:color w:val="000000"/>
        </w:rPr>
        <w:t>)</w:t>
      </w:r>
      <w:r w:rsidRPr="001A733A">
        <w:rPr>
          <w:rFonts w:ascii="PMingLiU" w:hAnsi="PMingLiU" w:hint="eastAsia"/>
          <w:color w:val="000000"/>
        </w:rPr>
        <w:t>丙丁戊</w:t>
      </w:r>
      <w:r w:rsidRPr="001A733A">
        <w:rPr>
          <w:rFonts w:ascii="PMingLiU" w:hAnsi="PMingLiU"/>
          <w:color w:val="000000"/>
        </w:rPr>
        <w:t xml:space="preserve">　(</w:t>
      </w:r>
      <w:r w:rsidRPr="001A733A">
        <w:rPr>
          <w:rFonts w:ascii="PMingLiU" w:hAnsi="PMingLiU" w:hint="eastAsia"/>
          <w:color w:val="000000"/>
        </w:rPr>
        <w:t>D</w:t>
      </w:r>
      <w:r w:rsidRPr="001A733A">
        <w:rPr>
          <w:rFonts w:ascii="PMingLiU" w:hAnsi="PMingLiU"/>
          <w:color w:val="000000"/>
        </w:rPr>
        <w:t>)</w:t>
      </w:r>
      <w:r w:rsidRPr="001A733A">
        <w:rPr>
          <w:rFonts w:ascii="PMingLiU" w:hAnsi="PMingLiU" w:hint="eastAsia"/>
          <w:color w:val="000000"/>
        </w:rPr>
        <w:t>甲丙戊</w:t>
      </w:r>
      <w:r w:rsidRPr="001A733A">
        <w:rPr>
          <w:rFonts w:ascii="PMingLiU" w:hAnsi="PMingLiU" w:hint="eastAsia"/>
        </w:rPr>
        <w:t>。</w:t>
      </w:r>
    </w:p>
    <w:p w:rsidR="001A733A" w:rsidRDefault="001A733A" w:rsidP="001A733A">
      <w:pPr>
        <w:rPr>
          <w:color w:val="000000"/>
        </w:rPr>
      </w:pPr>
      <w:r>
        <w:rPr>
          <w:rFonts w:ascii="PMingLiU" w:hAnsi="PMingLiU"/>
          <w:color w:val="000000"/>
        </w:rPr>
        <w:t>答案：</w:t>
      </w:r>
      <w:r w:rsidRPr="009E2E68">
        <w:rPr>
          <w:color w:val="000000"/>
        </w:rPr>
        <w:t>(</w:t>
      </w:r>
      <w:r w:rsidRPr="009E2E68">
        <w:rPr>
          <w:rFonts w:hint="eastAsia"/>
          <w:color w:val="000000"/>
        </w:rPr>
        <w:t>1</w:t>
      </w:r>
      <w:r w:rsidRPr="009E2E68">
        <w:rPr>
          <w:color w:val="000000"/>
        </w:rPr>
        <w:t>)</w:t>
      </w:r>
      <w:r w:rsidRPr="009E2E68">
        <w:rPr>
          <w:rFonts w:hint="eastAsia"/>
          <w:color w:val="000000"/>
        </w:rPr>
        <w:t>B</w:t>
      </w:r>
      <w:r w:rsidRPr="009E2E68">
        <w:rPr>
          <w:color w:val="000000"/>
        </w:rPr>
        <w:t>；</w:t>
      </w:r>
      <w:r w:rsidRPr="009E2E68">
        <w:rPr>
          <w:color w:val="000000"/>
        </w:rPr>
        <w:br/>
        <w:t>(2)</w:t>
      </w:r>
      <w:r w:rsidRPr="009E2E68">
        <w:rPr>
          <w:rFonts w:hint="eastAsia"/>
          <w:color w:val="000000"/>
        </w:rPr>
        <w:t>A</w:t>
      </w:r>
      <w:r w:rsidRPr="009E2E68">
        <w:rPr>
          <w:color w:val="000000"/>
        </w:rPr>
        <w:t>；</w:t>
      </w:r>
      <w:r w:rsidRPr="009E2E68">
        <w:rPr>
          <w:color w:val="000000"/>
        </w:rPr>
        <w:br/>
        <w:t>(</w:t>
      </w:r>
      <w:r w:rsidRPr="009E2E68">
        <w:rPr>
          <w:rFonts w:hint="eastAsia"/>
          <w:color w:val="000000"/>
        </w:rPr>
        <w:t>3</w:t>
      </w:r>
      <w:r w:rsidRPr="009E2E68">
        <w:rPr>
          <w:color w:val="000000"/>
        </w:rPr>
        <w:t>)</w:t>
      </w:r>
      <w:r w:rsidRPr="009E2E68">
        <w:rPr>
          <w:rFonts w:hint="eastAsia"/>
          <w:color w:val="000000"/>
        </w:rPr>
        <w:t>B</w:t>
      </w:r>
      <w:r w:rsidRPr="009E2E68">
        <w:rPr>
          <w:color w:val="000000"/>
        </w:rPr>
        <w:t>；</w:t>
      </w:r>
      <w:r w:rsidRPr="009E2E68">
        <w:rPr>
          <w:color w:val="000000"/>
        </w:rPr>
        <w:br/>
        <w:t>(</w:t>
      </w:r>
      <w:r w:rsidRPr="009E2E68">
        <w:rPr>
          <w:rFonts w:hint="eastAsia"/>
          <w:color w:val="000000"/>
        </w:rPr>
        <w:t>4</w:t>
      </w:r>
      <w:r w:rsidRPr="009E2E68">
        <w:rPr>
          <w:color w:val="000000"/>
        </w:rPr>
        <w:t>)</w:t>
      </w:r>
      <w:r w:rsidRPr="009E2E68">
        <w:rPr>
          <w:rFonts w:hint="eastAsia"/>
          <w:color w:val="000000"/>
        </w:rPr>
        <w:t>A</w:t>
      </w:r>
      <w:r w:rsidRPr="009E2E68">
        <w:rPr>
          <w:color w:val="000000"/>
        </w:rPr>
        <w:t>。</w:t>
      </w:r>
    </w:p>
    <w:p w:rsidR="001A733A" w:rsidRDefault="001A733A" w:rsidP="001A733A">
      <w:pPr>
        <w:rPr>
          <w:rFonts w:hint="eastAsia"/>
        </w:rPr>
      </w:pPr>
      <w:r>
        <w:rPr>
          <w:rFonts w:ascii="PMingLiU" w:hAnsi="PMingLiU" w:hint="eastAsia"/>
        </w:rPr>
        <w:t>解析：</w:t>
      </w:r>
      <w:r>
        <w:rPr>
          <w:rFonts w:hint="eastAsia"/>
        </w:rPr>
        <w:t>(2)</w:t>
      </w:r>
      <w:r>
        <w:rPr>
          <w:rFonts w:hint="eastAsia"/>
        </w:rPr>
        <w:t>此題為時事題，亞投行的創建，亞投行的英文縮寫為</w:t>
      </w:r>
      <w:r>
        <w:rPr>
          <w:rFonts w:hint="eastAsia"/>
        </w:rPr>
        <w:t>AIIB</w:t>
      </w:r>
      <w:r>
        <w:rPr>
          <w:rFonts w:hint="eastAsia"/>
        </w:rPr>
        <w:t>；</w:t>
      </w:r>
      <w:r>
        <w:rPr>
          <w:rFonts w:hint="eastAsia"/>
        </w:rPr>
        <w:t>ADB</w:t>
      </w:r>
      <w:r>
        <w:rPr>
          <w:rFonts w:hint="eastAsia"/>
        </w:rPr>
        <w:t>為亞洲開發銀行；</w:t>
      </w:r>
      <w:r>
        <w:rPr>
          <w:rFonts w:hint="eastAsia"/>
        </w:rPr>
        <w:t>IBRD</w:t>
      </w:r>
      <w:r>
        <w:rPr>
          <w:rFonts w:hint="eastAsia"/>
        </w:rPr>
        <w:t>為</w:t>
      </w:r>
      <w:r w:rsidRPr="009C074B">
        <w:rPr>
          <w:rFonts w:hint="eastAsia"/>
        </w:rPr>
        <w:t>國際復興開發銀行</w:t>
      </w:r>
      <w:r>
        <w:rPr>
          <w:rFonts w:hint="eastAsia"/>
        </w:rPr>
        <w:t>；</w:t>
      </w:r>
      <w:r>
        <w:rPr>
          <w:rFonts w:hint="eastAsia"/>
        </w:rPr>
        <w:t>CCB</w:t>
      </w:r>
      <w:r>
        <w:rPr>
          <w:rFonts w:hint="eastAsia"/>
        </w:rPr>
        <w:t>為中國大陸建設銀行。</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0602-00076　　　</w:t>
      </w:r>
      <w:r>
        <w:rPr>
          <w:rFonts w:ascii="SMbarcode" w:eastAsia="SMbarcode" w:hAnsi="PMingLiU"/>
        </w:rPr>
        <w:t>*085606-0602-00076*</w:t>
      </w:r>
      <w:r>
        <w:rPr>
          <w:rFonts w:ascii="PMingLiU" w:hAnsi="PMingLiU"/>
        </w:rPr>
        <w:t xml:space="preserve">　　　難易度：中　　　出處：各校試題</w:t>
      </w:r>
    </w:p>
    <w:p w:rsidR="001A733A" w:rsidRDefault="001A733A" w:rsidP="001A733A">
      <w:pPr>
        <w:rPr>
          <w:rFonts w:ascii="PMingLiU" w:hAnsi="PMingLiU" w:hint="eastAsia"/>
          <w:color w:val="000000"/>
        </w:rPr>
      </w:pPr>
      <w:r w:rsidRPr="001A733A">
        <w:rPr>
          <w:rFonts w:ascii="PMingLiU" w:hAnsi="PMingLiU" w:hint="eastAsia"/>
        </w:rPr>
        <w:t>附圖(一)為當前全球重要區域經濟整合架構，甲～丁分別為區域經濟組織或協定。請回答下列問題：</w:t>
      </w:r>
      <w:r w:rsidRPr="001A733A">
        <w:rPr>
          <w:rFonts w:ascii="PMingLiU" w:hAnsi="PMingLiU"/>
        </w:rPr>
        <w:br/>
      </w:r>
      <w:r w:rsidR="00C767FA" w:rsidRPr="001A733A">
        <w:rPr>
          <w:rFonts w:ascii="PMingLiU" w:hAnsi="PMingLiU"/>
          <w:noProof/>
        </w:rPr>
        <w:drawing>
          <wp:inline distT="0" distB="0" distL="0" distR="0">
            <wp:extent cx="2876550" cy="1933575"/>
            <wp:effectExtent l="0" t="0" r="0" b="0"/>
            <wp:docPr id="55" name="圖片 1" descr="ZKD153D-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D153D-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76550" cy="1933575"/>
                    </a:xfrm>
                    <a:prstGeom prst="rect">
                      <a:avLst/>
                    </a:prstGeom>
                    <a:noFill/>
                    <a:ln>
                      <a:noFill/>
                    </a:ln>
                  </pic:spPr>
                </pic:pic>
              </a:graphicData>
            </a:graphic>
          </wp:inline>
        </w:drawing>
      </w:r>
      <w:r w:rsidRPr="001A733A">
        <w:rPr>
          <w:rFonts w:ascii="PMingLiU" w:hAnsi="PMingLiU"/>
        </w:rPr>
        <w:br/>
      </w:r>
      <w:r w:rsidRPr="001A733A">
        <w:rPr>
          <w:rFonts w:ascii="PMingLiU" w:hAnsi="PMingLiU" w:hint="eastAsia"/>
          <w:color w:val="000000"/>
        </w:rPr>
        <w:t>(1)區域經濟整合的方式有：</w:t>
      </w:r>
      <w:r w:rsidRPr="001A733A">
        <w:rPr>
          <w:rFonts w:ascii="PMingLiU" w:hAnsi="PMingLiU" w:hint="eastAsia"/>
        </w:rPr>
        <w:t>(甲)共同市場；(乙)經濟同盟；(丙)自由貿易區；(丁)關稅同盟。請問：以上依照整合程度從低到高的排列依序為：</w:t>
      </w:r>
      <w:r w:rsidRPr="001A733A">
        <w:rPr>
          <w:rFonts w:ascii="PMingLiU" w:hAnsi="PMingLiU"/>
          <w:color w:val="000000"/>
        </w:rPr>
        <w:t xml:space="preserve">　(A)</w:t>
      </w:r>
      <w:r w:rsidRPr="001A733A">
        <w:rPr>
          <w:rFonts w:ascii="PMingLiU" w:hAnsi="PMingLiU" w:hint="eastAsia"/>
          <w:color w:val="000000"/>
        </w:rPr>
        <w:t>丙丁甲乙</w:t>
      </w:r>
      <w:r w:rsidRPr="001A733A">
        <w:rPr>
          <w:rFonts w:ascii="PMingLiU" w:hAnsi="PMingLiU"/>
          <w:color w:val="000000"/>
        </w:rPr>
        <w:t xml:space="preserve">　(</w:t>
      </w:r>
      <w:r w:rsidRPr="001A733A">
        <w:rPr>
          <w:rFonts w:ascii="PMingLiU" w:hAnsi="PMingLiU" w:hint="eastAsia"/>
          <w:color w:val="000000"/>
        </w:rPr>
        <w:t>B</w:t>
      </w:r>
      <w:r w:rsidRPr="001A733A">
        <w:rPr>
          <w:rFonts w:ascii="PMingLiU" w:hAnsi="PMingLiU"/>
          <w:color w:val="000000"/>
        </w:rPr>
        <w:t>)</w:t>
      </w:r>
      <w:r w:rsidRPr="001A733A">
        <w:rPr>
          <w:rFonts w:ascii="PMingLiU" w:hAnsi="PMingLiU" w:hint="eastAsia"/>
          <w:color w:val="000000"/>
        </w:rPr>
        <w:t>乙甲丙丁</w:t>
      </w:r>
      <w:r w:rsidRPr="001A733A">
        <w:rPr>
          <w:rFonts w:ascii="PMingLiU" w:hAnsi="PMingLiU"/>
          <w:color w:val="000000"/>
        </w:rPr>
        <w:t xml:space="preserve">　(</w:t>
      </w:r>
      <w:r w:rsidRPr="001A733A">
        <w:rPr>
          <w:rFonts w:ascii="PMingLiU" w:hAnsi="PMingLiU" w:hint="eastAsia"/>
          <w:color w:val="000000"/>
        </w:rPr>
        <w:t>C</w:t>
      </w:r>
      <w:r w:rsidRPr="001A733A">
        <w:rPr>
          <w:rFonts w:ascii="PMingLiU" w:hAnsi="PMingLiU"/>
          <w:color w:val="000000"/>
        </w:rPr>
        <w:t>)</w:t>
      </w:r>
      <w:r w:rsidRPr="001A733A">
        <w:rPr>
          <w:rFonts w:ascii="PMingLiU" w:hAnsi="PMingLiU" w:hint="eastAsia"/>
          <w:color w:val="000000"/>
        </w:rPr>
        <w:t>丁丙甲乙</w:t>
      </w:r>
      <w:r w:rsidRPr="001A733A">
        <w:rPr>
          <w:rFonts w:ascii="PMingLiU" w:hAnsi="PMingLiU"/>
          <w:color w:val="000000"/>
        </w:rPr>
        <w:t xml:space="preserve">　(</w:t>
      </w:r>
      <w:r w:rsidRPr="001A733A">
        <w:rPr>
          <w:rFonts w:ascii="PMingLiU" w:hAnsi="PMingLiU" w:hint="eastAsia"/>
          <w:color w:val="000000"/>
        </w:rPr>
        <w:t>D</w:t>
      </w:r>
      <w:r w:rsidRPr="001A733A">
        <w:rPr>
          <w:rFonts w:ascii="PMingLiU" w:hAnsi="PMingLiU"/>
          <w:color w:val="000000"/>
        </w:rPr>
        <w:t>)</w:t>
      </w:r>
      <w:r w:rsidRPr="001A733A">
        <w:rPr>
          <w:rFonts w:ascii="PMingLiU" w:hAnsi="PMingLiU" w:hint="eastAsia"/>
          <w:color w:val="000000"/>
        </w:rPr>
        <w:t>丙丁乙甲。</w:t>
      </w:r>
      <w:r w:rsidRPr="001A733A">
        <w:rPr>
          <w:rFonts w:ascii="PMingLiU" w:hAnsi="PMingLiU"/>
          <w:color w:val="000000"/>
        </w:rPr>
        <w:br/>
      </w:r>
      <w:r w:rsidRPr="001A733A">
        <w:rPr>
          <w:rFonts w:ascii="PMingLiU" w:hAnsi="PMingLiU" w:hint="eastAsia"/>
          <w:color w:val="000000"/>
        </w:rPr>
        <w:t>(2)哪一個區域整合的出現與APEC的發展侷限有限？</w:t>
      </w:r>
      <w:r w:rsidRPr="001A733A">
        <w:rPr>
          <w:rFonts w:ascii="PMingLiU" w:hAnsi="PMingLiU"/>
          <w:color w:val="000000"/>
        </w:rPr>
        <w:t xml:space="preserve">　(A)</w:t>
      </w:r>
      <w:r w:rsidRPr="001A733A">
        <w:rPr>
          <w:rFonts w:ascii="PMingLiU" w:hAnsi="PMingLiU" w:hint="eastAsia"/>
          <w:color w:val="000000"/>
        </w:rPr>
        <w:t>甲</w:t>
      </w:r>
      <w:r w:rsidRPr="001A733A">
        <w:rPr>
          <w:rFonts w:ascii="PMingLiU" w:hAnsi="PMingLiU"/>
          <w:color w:val="000000"/>
        </w:rPr>
        <w:t xml:space="preserve">　(</w:t>
      </w:r>
      <w:r w:rsidRPr="001A733A">
        <w:rPr>
          <w:rFonts w:ascii="PMingLiU" w:hAnsi="PMingLiU" w:hint="eastAsia"/>
          <w:color w:val="000000"/>
        </w:rPr>
        <w:t>B</w:t>
      </w:r>
      <w:r w:rsidRPr="001A733A">
        <w:rPr>
          <w:rFonts w:ascii="PMingLiU" w:hAnsi="PMingLiU"/>
          <w:color w:val="000000"/>
        </w:rPr>
        <w:t>)</w:t>
      </w:r>
      <w:r w:rsidRPr="001A733A">
        <w:rPr>
          <w:rFonts w:ascii="PMingLiU" w:hAnsi="PMingLiU" w:hint="eastAsia"/>
          <w:color w:val="000000"/>
        </w:rPr>
        <w:t>乙</w:t>
      </w:r>
      <w:r w:rsidRPr="001A733A">
        <w:rPr>
          <w:rFonts w:ascii="PMingLiU" w:hAnsi="PMingLiU"/>
          <w:color w:val="000000"/>
        </w:rPr>
        <w:t xml:space="preserve">　(</w:t>
      </w:r>
      <w:r w:rsidRPr="001A733A">
        <w:rPr>
          <w:rFonts w:ascii="PMingLiU" w:hAnsi="PMingLiU" w:hint="eastAsia"/>
          <w:color w:val="000000"/>
        </w:rPr>
        <w:t>C</w:t>
      </w:r>
      <w:r w:rsidRPr="001A733A">
        <w:rPr>
          <w:rFonts w:ascii="PMingLiU" w:hAnsi="PMingLiU"/>
          <w:color w:val="000000"/>
        </w:rPr>
        <w:t>)</w:t>
      </w:r>
      <w:r w:rsidRPr="001A733A">
        <w:rPr>
          <w:rFonts w:ascii="PMingLiU" w:hAnsi="PMingLiU" w:hint="eastAsia"/>
          <w:color w:val="000000"/>
        </w:rPr>
        <w:t>丙</w:t>
      </w:r>
      <w:r w:rsidRPr="001A733A">
        <w:rPr>
          <w:rFonts w:ascii="PMingLiU" w:hAnsi="PMingLiU"/>
          <w:color w:val="000000"/>
        </w:rPr>
        <w:t xml:space="preserve">　(</w:t>
      </w:r>
      <w:r w:rsidRPr="001A733A">
        <w:rPr>
          <w:rFonts w:ascii="PMingLiU" w:hAnsi="PMingLiU" w:hint="eastAsia"/>
          <w:color w:val="000000"/>
        </w:rPr>
        <w:t>D</w:t>
      </w:r>
      <w:r w:rsidRPr="001A733A">
        <w:rPr>
          <w:rFonts w:ascii="PMingLiU" w:hAnsi="PMingLiU"/>
          <w:color w:val="000000"/>
        </w:rPr>
        <w:t>)</w:t>
      </w:r>
      <w:r w:rsidRPr="001A733A">
        <w:rPr>
          <w:rFonts w:ascii="PMingLiU" w:hAnsi="PMingLiU" w:hint="eastAsia"/>
          <w:color w:val="000000"/>
        </w:rPr>
        <w:t>丁。</w:t>
      </w:r>
      <w:r w:rsidRPr="001A733A">
        <w:rPr>
          <w:rFonts w:ascii="PMingLiU" w:hAnsi="PMingLiU"/>
          <w:color w:val="000000"/>
        </w:rPr>
        <w:br/>
      </w:r>
      <w:r w:rsidRPr="001A733A">
        <w:rPr>
          <w:rFonts w:ascii="PMingLiU" w:hAnsi="PMingLiU" w:hint="eastAsia"/>
          <w:color w:val="000000"/>
        </w:rPr>
        <w:t>(3)占臺灣出口比重最高的經濟結盟組織為</w:t>
      </w:r>
      <w:r w:rsidRPr="001A733A">
        <w:rPr>
          <w:rFonts w:ascii="PMingLiU" w:hAnsi="PMingLiU"/>
          <w:color w:val="000000"/>
        </w:rPr>
        <w:t xml:space="preserve">　(A)</w:t>
      </w:r>
      <w:r w:rsidRPr="001A733A">
        <w:rPr>
          <w:rFonts w:ascii="PMingLiU" w:hAnsi="PMingLiU" w:hint="eastAsia"/>
          <w:color w:val="000000"/>
        </w:rPr>
        <w:t>甲</w:t>
      </w:r>
      <w:r w:rsidRPr="001A733A">
        <w:rPr>
          <w:rFonts w:ascii="PMingLiU" w:hAnsi="PMingLiU"/>
          <w:color w:val="000000"/>
        </w:rPr>
        <w:t xml:space="preserve">　(</w:t>
      </w:r>
      <w:r w:rsidRPr="001A733A">
        <w:rPr>
          <w:rFonts w:ascii="PMingLiU" w:hAnsi="PMingLiU" w:hint="eastAsia"/>
          <w:color w:val="000000"/>
        </w:rPr>
        <w:t>B</w:t>
      </w:r>
      <w:r w:rsidRPr="001A733A">
        <w:rPr>
          <w:rFonts w:ascii="PMingLiU" w:hAnsi="PMingLiU"/>
          <w:color w:val="000000"/>
        </w:rPr>
        <w:t>)</w:t>
      </w:r>
      <w:r w:rsidRPr="001A733A">
        <w:rPr>
          <w:rFonts w:ascii="PMingLiU" w:hAnsi="PMingLiU" w:hint="eastAsia"/>
          <w:color w:val="000000"/>
        </w:rPr>
        <w:t>乙</w:t>
      </w:r>
      <w:r w:rsidRPr="001A733A">
        <w:rPr>
          <w:rFonts w:ascii="PMingLiU" w:hAnsi="PMingLiU"/>
          <w:color w:val="000000"/>
        </w:rPr>
        <w:t xml:space="preserve">　(</w:t>
      </w:r>
      <w:r w:rsidRPr="001A733A">
        <w:rPr>
          <w:rFonts w:ascii="PMingLiU" w:hAnsi="PMingLiU" w:hint="eastAsia"/>
          <w:color w:val="000000"/>
        </w:rPr>
        <w:t>C</w:t>
      </w:r>
      <w:r w:rsidRPr="001A733A">
        <w:rPr>
          <w:rFonts w:ascii="PMingLiU" w:hAnsi="PMingLiU"/>
          <w:color w:val="000000"/>
        </w:rPr>
        <w:t>)</w:t>
      </w:r>
      <w:r w:rsidRPr="001A733A">
        <w:rPr>
          <w:rFonts w:ascii="PMingLiU" w:hAnsi="PMingLiU" w:hint="eastAsia"/>
          <w:color w:val="000000"/>
        </w:rPr>
        <w:t>丙</w:t>
      </w:r>
      <w:r w:rsidRPr="001A733A">
        <w:rPr>
          <w:rFonts w:ascii="PMingLiU" w:hAnsi="PMingLiU"/>
          <w:color w:val="000000"/>
        </w:rPr>
        <w:t xml:space="preserve">　(</w:t>
      </w:r>
      <w:r w:rsidRPr="001A733A">
        <w:rPr>
          <w:rFonts w:ascii="PMingLiU" w:hAnsi="PMingLiU" w:hint="eastAsia"/>
          <w:color w:val="000000"/>
        </w:rPr>
        <w:t>D</w:t>
      </w:r>
      <w:r w:rsidRPr="001A733A">
        <w:rPr>
          <w:rFonts w:ascii="PMingLiU" w:hAnsi="PMingLiU"/>
          <w:color w:val="000000"/>
        </w:rPr>
        <w:t>)</w:t>
      </w:r>
      <w:r w:rsidRPr="001A733A">
        <w:rPr>
          <w:rFonts w:ascii="PMingLiU" w:hAnsi="PMingLiU" w:hint="eastAsia"/>
          <w:color w:val="000000"/>
        </w:rPr>
        <w:t>丁。</w:t>
      </w:r>
      <w:r w:rsidRPr="001A733A">
        <w:rPr>
          <w:rFonts w:ascii="PMingLiU" w:hAnsi="PMingLiU"/>
          <w:color w:val="000000"/>
        </w:rPr>
        <w:br/>
      </w:r>
      <w:r w:rsidRPr="001A733A">
        <w:rPr>
          <w:rFonts w:ascii="PMingLiU" w:hAnsi="PMingLiU" w:hint="eastAsia"/>
          <w:color w:val="000000"/>
        </w:rPr>
        <w:t>(4)丁協定的名稱為何？</w:t>
      </w:r>
      <w:r w:rsidRPr="001A733A">
        <w:rPr>
          <w:rFonts w:ascii="PMingLiU" w:hAnsi="PMingLiU"/>
          <w:color w:val="000000"/>
        </w:rPr>
        <w:t xml:space="preserve">　(A)</w:t>
      </w:r>
      <w:r w:rsidRPr="001A733A">
        <w:rPr>
          <w:rFonts w:ascii="PMingLiU" w:hAnsi="PMingLiU" w:hint="eastAsia"/>
          <w:color w:val="000000"/>
        </w:rPr>
        <w:t xml:space="preserve"> ECFA</w:t>
      </w:r>
      <w:r w:rsidRPr="001A733A">
        <w:rPr>
          <w:rFonts w:ascii="PMingLiU" w:hAnsi="PMingLiU"/>
          <w:color w:val="000000"/>
        </w:rPr>
        <w:t xml:space="preserve">　(</w:t>
      </w:r>
      <w:r w:rsidRPr="001A733A">
        <w:rPr>
          <w:rFonts w:ascii="PMingLiU" w:hAnsi="PMingLiU" w:hint="eastAsia"/>
          <w:color w:val="000000"/>
        </w:rPr>
        <w:t>B</w:t>
      </w:r>
      <w:r w:rsidRPr="001A733A">
        <w:rPr>
          <w:rFonts w:ascii="PMingLiU" w:hAnsi="PMingLiU"/>
          <w:color w:val="000000"/>
        </w:rPr>
        <w:t>)</w:t>
      </w:r>
      <w:r w:rsidRPr="001A733A">
        <w:rPr>
          <w:rFonts w:ascii="PMingLiU" w:hAnsi="PMingLiU" w:hint="eastAsia"/>
          <w:color w:val="000000"/>
        </w:rPr>
        <w:t xml:space="preserve"> CCEP</w:t>
      </w:r>
      <w:r w:rsidRPr="001A733A">
        <w:rPr>
          <w:rFonts w:ascii="PMingLiU" w:hAnsi="PMingLiU"/>
          <w:color w:val="000000"/>
        </w:rPr>
        <w:t xml:space="preserve">　(</w:t>
      </w:r>
      <w:r w:rsidRPr="001A733A">
        <w:rPr>
          <w:rFonts w:ascii="PMingLiU" w:hAnsi="PMingLiU" w:hint="eastAsia"/>
          <w:color w:val="000000"/>
        </w:rPr>
        <w:t>C</w:t>
      </w:r>
      <w:r w:rsidRPr="001A733A">
        <w:rPr>
          <w:rFonts w:ascii="PMingLiU" w:hAnsi="PMingLiU"/>
          <w:color w:val="000000"/>
        </w:rPr>
        <w:t>)</w:t>
      </w:r>
      <w:r w:rsidRPr="001A733A">
        <w:rPr>
          <w:rFonts w:ascii="PMingLiU" w:hAnsi="PMingLiU" w:hint="eastAsia"/>
          <w:color w:val="000000"/>
        </w:rPr>
        <w:t xml:space="preserve"> TPP</w:t>
      </w:r>
      <w:r w:rsidRPr="001A733A">
        <w:rPr>
          <w:rFonts w:ascii="PMingLiU" w:hAnsi="PMingLiU"/>
          <w:color w:val="000000"/>
        </w:rPr>
        <w:t xml:space="preserve">　(</w:t>
      </w:r>
      <w:r w:rsidRPr="001A733A">
        <w:rPr>
          <w:rFonts w:ascii="PMingLiU" w:hAnsi="PMingLiU" w:hint="eastAsia"/>
          <w:color w:val="000000"/>
        </w:rPr>
        <w:t>D</w:t>
      </w:r>
      <w:r w:rsidRPr="001A733A">
        <w:rPr>
          <w:rFonts w:ascii="PMingLiU" w:hAnsi="PMingLiU"/>
          <w:color w:val="000000"/>
        </w:rPr>
        <w:t>)</w:t>
      </w:r>
      <w:r w:rsidRPr="001A733A">
        <w:rPr>
          <w:rFonts w:ascii="PMingLiU" w:hAnsi="PMingLiU" w:hint="eastAsia"/>
          <w:color w:val="000000"/>
        </w:rPr>
        <w:t xml:space="preserve"> RCEP。</w:t>
      </w:r>
    </w:p>
    <w:p w:rsidR="001A733A" w:rsidRDefault="001A733A" w:rsidP="001A733A">
      <w:pPr>
        <w:rPr>
          <w:color w:val="000000"/>
        </w:rPr>
      </w:pPr>
      <w:r>
        <w:rPr>
          <w:rFonts w:ascii="PMingLiU" w:hAnsi="PMingLiU"/>
          <w:color w:val="000000"/>
        </w:rPr>
        <w:t>答案：</w:t>
      </w:r>
      <w:r w:rsidRPr="009E2E68">
        <w:rPr>
          <w:color w:val="000000"/>
        </w:rPr>
        <w:t>(</w:t>
      </w:r>
      <w:r w:rsidRPr="009E2E68">
        <w:rPr>
          <w:rFonts w:hint="eastAsia"/>
          <w:color w:val="000000"/>
        </w:rPr>
        <w:t>1</w:t>
      </w:r>
      <w:r w:rsidRPr="009E2E68">
        <w:rPr>
          <w:color w:val="000000"/>
        </w:rPr>
        <w:t>)</w:t>
      </w:r>
      <w:r w:rsidRPr="009E2E68">
        <w:rPr>
          <w:rFonts w:hint="eastAsia"/>
          <w:color w:val="000000"/>
        </w:rPr>
        <w:t>A</w:t>
      </w:r>
      <w:r w:rsidRPr="009E2E68">
        <w:rPr>
          <w:color w:val="000000"/>
        </w:rPr>
        <w:t>；</w:t>
      </w:r>
      <w:r w:rsidRPr="009E2E68">
        <w:rPr>
          <w:color w:val="000000"/>
        </w:rPr>
        <w:br/>
        <w:t>(</w:t>
      </w:r>
      <w:r w:rsidRPr="009E2E68">
        <w:rPr>
          <w:rFonts w:hint="eastAsia"/>
          <w:color w:val="000000"/>
        </w:rPr>
        <w:t>2</w:t>
      </w:r>
      <w:r w:rsidRPr="009E2E68">
        <w:rPr>
          <w:color w:val="000000"/>
        </w:rPr>
        <w:t>)</w:t>
      </w:r>
      <w:r w:rsidRPr="009E2E68">
        <w:rPr>
          <w:rFonts w:hint="eastAsia"/>
          <w:color w:val="000000"/>
        </w:rPr>
        <w:t>A</w:t>
      </w:r>
      <w:r w:rsidRPr="009E2E68">
        <w:rPr>
          <w:color w:val="000000"/>
        </w:rPr>
        <w:t>；</w:t>
      </w:r>
      <w:r w:rsidRPr="009E2E68">
        <w:rPr>
          <w:color w:val="000000"/>
        </w:rPr>
        <w:br/>
        <w:t>(</w:t>
      </w:r>
      <w:r w:rsidRPr="009E2E68">
        <w:rPr>
          <w:rFonts w:hint="eastAsia"/>
          <w:color w:val="000000"/>
        </w:rPr>
        <w:t>3</w:t>
      </w:r>
      <w:r w:rsidRPr="009E2E68">
        <w:rPr>
          <w:color w:val="000000"/>
        </w:rPr>
        <w:t>)</w:t>
      </w:r>
      <w:r w:rsidRPr="009E2E68">
        <w:rPr>
          <w:rFonts w:hint="eastAsia"/>
          <w:color w:val="000000"/>
        </w:rPr>
        <w:t>B</w:t>
      </w:r>
      <w:r w:rsidRPr="009E2E68">
        <w:rPr>
          <w:color w:val="000000"/>
        </w:rPr>
        <w:t>；</w:t>
      </w:r>
      <w:r w:rsidRPr="009E2E68">
        <w:rPr>
          <w:color w:val="000000"/>
        </w:rPr>
        <w:br/>
        <w:t>(</w:t>
      </w:r>
      <w:r w:rsidRPr="009E2E68">
        <w:rPr>
          <w:rFonts w:hint="eastAsia"/>
          <w:color w:val="000000"/>
        </w:rPr>
        <w:t>4</w:t>
      </w:r>
      <w:r w:rsidRPr="009E2E68">
        <w:rPr>
          <w:color w:val="000000"/>
        </w:rPr>
        <w:t>)</w:t>
      </w:r>
      <w:r w:rsidRPr="009E2E68">
        <w:rPr>
          <w:rFonts w:hint="eastAsia"/>
          <w:color w:val="000000"/>
        </w:rPr>
        <w:t>A</w:t>
      </w:r>
      <w:r w:rsidRPr="009E2E68">
        <w:rPr>
          <w:color w:val="000000"/>
        </w:rPr>
        <w:t>。</w:t>
      </w:r>
    </w:p>
    <w:p w:rsidR="001A733A" w:rsidRDefault="001A733A" w:rsidP="001A733A">
      <w:pPr>
        <w:rPr>
          <w:rFonts w:hint="eastAsia"/>
        </w:rPr>
      </w:pPr>
      <w:r>
        <w:rPr>
          <w:rFonts w:ascii="PMingLiU" w:hAnsi="PMingLiU" w:hint="eastAsia"/>
        </w:rPr>
        <w:t>解析：</w:t>
      </w:r>
      <w:r>
        <w:rPr>
          <w:rFonts w:hint="eastAsia"/>
        </w:rPr>
        <w:t>(2)</w:t>
      </w:r>
      <w:r>
        <w:rPr>
          <w:rFonts w:hint="eastAsia"/>
        </w:rPr>
        <w:t>由圖可知甲為</w:t>
      </w:r>
      <w:r w:rsidRPr="00DE48B6">
        <w:rPr>
          <w:rFonts w:hint="eastAsia"/>
        </w:rPr>
        <w:t>TPP</w:t>
      </w:r>
      <w:r>
        <w:rPr>
          <w:rFonts w:hint="eastAsia"/>
        </w:rPr>
        <w:t>，乙為</w:t>
      </w:r>
      <w:r w:rsidRPr="00DE48B6">
        <w:rPr>
          <w:rFonts w:hint="eastAsia"/>
        </w:rPr>
        <w:t>RCEP</w:t>
      </w:r>
      <w:r>
        <w:rPr>
          <w:rFonts w:hint="eastAsia"/>
        </w:rPr>
        <w:t>，丙為</w:t>
      </w:r>
      <w:r w:rsidRPr="00DE48B6">
        <w:rPr>
          <w:rFonts w:hint="eastAsia"/>
        </w:rPr>
        <w:t>TTIP</w:t>
      </w:r>
      <w:r>
        <w:rPr>
          <w:rFonts w:hint="eastAsia"/>
        </w:rPr>
        <w:t>，丁為</w:t>
      </w:r>
      <w:r>
        <w:rPr>
          <w:rFonts w:hint="eastAsia"/>
        </w:rPr>
        <w:t>ECFA</w:t>
      </w:r>
      <w:r>
        <w:rPr>
          <w:rFonts w:hint="eastAsia"/>
        </w:rPr>
        <w:t>。</w:t>
      </w:r>
      <w:r>
        <w:rPr>
          <w:rFonts w:hint="eastAsia"/>
        </w:rPr>
        <w:t>APEC</w:t>
      </w:r>
      <w:r>
        <w:rPr>
          <w:rFonts w:hint="eastAsia"/>
        </w:rPr>
        <w:t>為</w:t>
      </w:r>
      <w:r w:rsidRPr="00DE48B6">
        <w:rPr>
          <w:rFonts w:hint="eastAsia"/>
        </w:rPr>
        <w:t>非約束性的承諾與成員的自願</w:t>
      </w:r>
      <w:r>
        <w:rPr>
          <w:rFonts w:hint="eastAsia"/>
        </w:rPr>
        <w:t>，故無實際效應。由新加坡等</w:t>
      </w:r>
      <w:r w:rsidRPr="00DE48B6">
        <w:rPr>
          <w:rFonts w:hint="eastAsia"/>
        </w:rPr>
        <w:t>亞太經濟合作會議成員國發起，從</w:t>
      </w:r>
      <w:r w:rsidRPr="00DE48B6">
        <w:rPr>
          <w:rFonts w:hint="eastAsia"/>
        </w:rPr>
        <w:t>2002</w:t>
      </w:r>
      <w:r w:rsidRPr="00DE48B6">
        <w:rPr>
          <w:rFonts w:hint="eastAsia"/>
        </w:rPr>
        <w:t>年開始醞釀的一組多邊關係的自由貿易協定，旨在促進亞太區的貿易自由化</w:t>
      </w:r>
      <w:r>
        <w:rPr>
          <w:rFonts w:hint="eastAsia"/>
        </w:rPr>
        <w:t>。</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0602-00077　　　</w:t>
      </w:r>
      <w:r>
        <w:rPr>
          <w:rFonts w:ascii="SMbarcode" w:eastAsia="SMbarcode" w:hAnsi="PMingLiU"/>
        </w:rPr>
        <w:t>*085606-0602-00077*</w:t>
      </w:r>
      <w:r>
        <w:rPr>
          <w:rFonts w:ascii="PMingLiU" w:hAnsi="PMingLiU"/>
        </w:rPr>
        <w:t xml:space="preserve">　　　難易度：中　　　出處：各校試題</w:t>
      </w:r>
    </w:p>
    <w:p w:rsidR="001A733A" w:rsidRDefault="001A733A" w:rsidP="001A733A">
      <w:pPr>
        <w:rPr>
          <w:rFonts w:ascii="PMingLiU" w:hAnsi="PMingLiU"/>
        </w:rPr>
      </w:pPr>
      <w:r w:rsidRPr="001A733A">
        <w:rPr>
          <w:rFonts w:ascii="PMingLiU" w:hAnsi="PMingLiU" w:hint="eastAsia"/>
        </w:rPr>
        <w:t>附圖(一)為臺灣簽定的區域貿易協定分布圖，請回答下列問題：</w:t>
      </w:r>
      <w:r w:rsidRPr="001A733A">
        <w:rPr>
          <w:rFonts w:ascii="PMingLiU" w:hAnsi="PMingLiU"/>
        </w:rPr>
        <w:br/>
      </w:r>
      <w:r w:rsidR="00C767FA" w:rsidRPr="001A733A">
        <w:rPr>
          <w:rFonts w:ascii="PMingLiU" w:hAnsi="PMingLiU"/>
          <w:noProof/>
        </w:rPr>
        <w:drawing>
          <wp:inline distT="0" distB="0" distL="0" distR="0">
            <wp:extent cx="3619500" cy="1152525"/>
            <wp:effectExtent l="0" t="0" r="0" b="0"/>
            <wp:docPr id="56" name="圖片 1" descr="ZKD153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D153D-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19500" cy="1152525"/>
                    </a:xfrm>
                    <a:prstGeom prst="rect">
                      <a:avLst/>
                    </a:prstGeom>
                    <a:noFill/>
                    <a:ln>
                      <a:noFill/>
                    </a:ln>
                  </pic:spPr>
                </pic:pic>
              </a:graphicData>
            </a:graphic>
          </wp:inline>
        </w:drawing>
      </w:r>
      <w:r w:rsidRPr="001A733A">
        <w:rPr>
          <w:rFonts w:ascii="PMingLiU" w:hAnsi="PMingLiU"/>
        </w:rPr>
        <w:br/>
      </w:r>
      <w:r w:rsidRPr="001A733A">
        <w:rPr>
          <w:rFonts w:ascii="PMingLiU" w:hAnsi="PMingLiU" w:hint="eastAsia"/>
          <w:color w:val="000000"/>
        </w:rPr>
        <w:t>(1)何者</w:t>
      </w:r>
      <w:r w:rsidRPr="001A733A">
        <w:rPr>
          <w:rFonts w:ascii="PMingLiU" w:hAnsi="PMingLiU" w:hint="eastAsia"/>
          <w:color w:val="000000"/>
          <w:u w:val="single"/>
        </w:rPr>
        <w:t>非</w:t>
      </w:r>
      <w:r w:rsidRPr="001A733A">
        <w:rPr>
          <w:rFonts w:ascii="PMingLiU" w:hAnsi="PMingLiU" w:hint="eastAsia"/>
          <w:color w:val="000000"/>
        </w:rPr>
        <w:t>我國邦交國？</w:t>
      </w:r>
      <w:r w:rsidRPr="001A733A">
        <w:rPr>
          <w:rFonts w:ascii="PMingLiU" w:hAnsi="PMingLiU"/>
          <w:color w:val="000000"/>
        </w:rPr>
        <w:t xml:space="preserve">　(A)</w:t>
      </w:r>
      <w:r w:rsidRPr="001A733A">
        <w:rPr>
          <w:rFonts w:ascii="PMingLiU" w:hAnsi="PMingLiU" w:hint="eastAsia"/>
          <w:color w:val="000000"/>
        </w:rPr>
        <w:t xml:space="preserve"> 1</w:t>
      </w:r>
      <w:r w:rsidRPr="001A733A">
        <w:rPr>
          <w:rFonts w:ascii="PMingLiU" w:hAnsi="PMingLiU"/>
          <w:color w:val="000000"/>
        </w:rPr>
        <w:t xml:space="preserve">　(</w:t>
      </w:r>
      <w:r w:rsidRPr="001A733A">
        <w:rPr>
          <w:rFonts w:ascii="PMingLiU" w:hAnsi="PMingLiU" w:hint="eastAsia"/>
          <w:color w:val="000000"/>
        </w:rPr>
        <w:t>B</w:t>
      </w:r>
      <w:r w:rsidRPr="001A733A">
        <w:rPr>
          <w:rFonts w:ascii="PMingLiU" w:hAnsi="PMingLiU"/>
          <w:color w:val="000000"/>
        </w:rPr>
        <w:t>)</w:t>
      </w:r>
      <w:r w:rsidRPr="001A733A">
        <w:rPr>
          <w:rFonts w:ascii="PMingLiU" w:hAnsi="PMingLiU" w:hint="eastAsia"/>
          <w:color w:val="000000"/>
        </w:rPr>
        <w:t xml:space="preserve"> 3</w:t>
      </w:r>
      <w:r w:rsidRPr="001A733A">
        <w:rPr>
          <w:rFonts w:ascii="PMingLiU" w:hAnsi="PMingLiU"/>
          <w:color w:val="000000"/>
        </w:rPr>
        <w:t xml:space="preserve">　(</w:t>
      </w:r>
      <w:r w:rsidRPr="001A733A">
        <w:rPr>
          <w:rFonts w:ascii="PMingLiU" w:hAnsi="PMingLiU" w:hint="eastAsia"/>
          <w:color w:val="000000"/>
        </w:rPr>
        <w:t>C</w:t>
      </w:r>
      <w:r w:rsidRPr="001A733A">
        <w:rPr>
          <w:rFonts w:ascii="PMingLiU" w:hAnsi="PMingLiU"/>
          <w:color w:val="000000"/>
        </w:rPr>
        <w:t>)</w:t>
      </w:r>
      <w:r w:rsidRPr="001A733A">
        <w:rPr>
          <w:rFonts w:ascii="PMingLiU" w:hAnsi="PMingLiU" w:hint="eastAsia"/>
          <w:color w:val="000000"/>
        </w:rPr>
        <w:t xml:space="preserve"> 4</w:t>
      </w:r>
      <w:r w:rsidRPr="001A733A">
        <w:rPr>
          <w:rFonts w:ascii="PMingLiU" w:hAnsi="PMingLiU"/>
          <w:color w:val="000000"/>
        </w:rPr>
        <w:t xml:space="preserve">　(</w:t>
      </w:r>
      <w:r w:rsidRPr="001A733A">
        <w:rPr>
          <w:rFonts w:ascii="PMingLiU" w:hAnsi="PMingLiU" w:hint="eastAsia"/>
          <w:color w:val="000000"/>
        </w:rPr>
        <w:t>D</w:t>
      </w:r>
      <w:r w:rsidRPr="001A733A">
        <w:rPr>
          <w:rFonts w:ascii="PMingLiU" w:hAnsi="PMingLiU"/>
          <w:color w:val="000000"/>
        </w:rPr>
        <w:t>)</w:t>
      </w:r>
      <w:r w:rsidRPr="001A733A">
        <w:rPr>
          <w:rFonts w:ascii="PMingLiU" w:hAnsi="PMingLiU" w:hint="eastAsia"/>
          <w:color w:val="000000"/>
        </w:rPr>
        <w:t xml:space="preserve"> 7。</w:t>
      </w:r>
      <w:r w:rsidRPr="001A733A">
        <w:rPr>
          <w:rFonts w:ascii="PMingLiU" w:hAnsi="PMingLiU"/>
          <w:color w:val="000000"/>
        </w:rPr>
        <w:br/>
      </w:r>
      <w:r w:rsidRPr="001A733A">
        <w:rPr>
          <w:rFonts w:ascii="PMingLiU" w:hAnsi="PMingLiU" w:hint="eastAsia"/>
          <w:color w:val="000000"/>
        </w:rPr>
        <w:t>(2)有關「2」國的敘述，正確的是</w:t>
      </w:r>
      <w:r w:rsidRPr="001A733A">
        <w:rPr>
          <w:rFonts w:ascii="PMingLiU" w:hAnsi="PMingLiU"/>
          <w:color w:val="000000"/>
        </w:rPr>
        <w:t xml:space="preserve">　(A)</w:t>
      </w:r>
      <w:r w:rsidRPr="001A733A">
        <w:rPr>
          <w:rFonts w:ascii="PMingLiU" w:hAnsi="PMingLiU" w:hint="eastAsia"/>
          <w:color w:val="000000"/>
        </w:rPr>
        <w:t>水與糧食資源皆自給自足</w:t>
      </w:r>
      <w:r w:rsidRPr="001A733A">
        <w:rPr>
          <w:rFonts w:ascii="PMingLiU" w:hAnsi="PMingLiU"/>
          <w:color w:val="000000"/>
        </w:rPr>
        <w:t xml:space="preserve">　(</w:t>
      </w:r>
      <w:r w:rsidRPr="001A733A">
        <w:rPr>
          <w:rFonts w:ascii="PMingLiU" w:hAnsi="PMingLiU" w:hint="eastAsia"/>
          <w:color w:val="000000"/>
        </w:rPr>
        <w:t>B</w:t>
      </w:r>
      <w:r w:rsidRPr="001A733A">
        <w:rPr>
          <w:rFonts w:ascii="PMingLiU" w:hAnsi="PMingLiU"/>
          <w:color w:val="000000"/>
        </w:rPr>
        <w:t>)</w:t>
      </w:r>
      <w:r w:rsidRPr="001A733A">
        <w:rPr>
          <w:rFonts w:ascii="PMingLiU" w:hAnsi="PMingLiU" w:hint="eastAsia"/>
          <w:color w:val="000000"/>
        </w:rPr>
        <w:t>為四小虎成員之一</w:t>
      </w:r>
      <w:r w:rsidRPr="001A733A">
        <w:rPr>
          <w:rFonts w:ascii="PMingLiU" w:hAnsi="PMingLiU"/>
          <w:color w:val="000000"/>
        </w:rPr>
        <w:t xml:space="preserve">　(</w:t>
      </w:r>
      <w:r w:rsidRPr="001A733A">
        <w:rPr>
          <w:rFonts w:ascii="PMingLiU" w:hAnsi="PMingLiU" w:hint="eastAsia"/>
          <w:color w:val="000000"/>
        </w:rPr>
        <w:t>C</w:t>
      </w:r>
      <w:r w:rsidRPr="001A733A">
        <w:rPr>
          <w:rFonts w:ascii="PMingLiU" w:hAnsi="PMingLiU"/>
          <w:color w:val="000000"/>
        </w:rPr>
        <w:t>)</w:t>
      </w:r>
      <w:r w:rsidRPr="001A733A">
        <w:rPr>
          <w:rFonts w:ascii="PMingLiU" w:hAnsi="PMingLiU" w:hint="eastAsia"/>
          <w:color w:val="000000"/>
        </w:rPr>
        <w:t>為多元移民社會</w:t>
      </w:r>
      <w:r w:rsidRPr="001A733A">
        <w:rPr>
          <w:rFonts w:ascii="PMingLiU" w:hAnsi="PMingLiU"/>
          <w:color w:val="000000"/>
        </w:rPr>
        <w:t xml:space="preserve">　(</w:t>
      </w:r>
      <w:r w:rsidRPr="001A733A">
        <w:rPr>
          <w:rFonts w:ascii="PMingLiU" w:hAnsi="PMingLiU" w:hint="eastAsia"/>
          <w:color w:val="000000"/>
        </w:rPr>
        <w:t>D</w:t>
      </w:r>
      <w:r w:rsidRPr="001A733A">
        <w:rPr>
          <w:rFonts w:ascii="PMingLiU" w:hAnsi="PMingLiU"/>
          <w:color w:val="000000"/>
        </w:rPr>
        <w:t>)</w:t>
      </w:r>
      <w:r w:rsidRPr="001A733A">
        <w:rPr>
          <w:rFonts w:ascii="PMingLiU" w:hAnsi="PMingLiU" w:hint="eastAsia"/>
          <w:color w:val="000000"/>
        </w:rPr>
        <w:t>為臺主要外籍勞工來源地。</w:t>
      </w:r>
      <w:r w:rsidRPr="001A733A">
        <w:rPr>
          <w:rFonts w:ascii="PMingLiU" w:hAnsi="PMingLiU"/>
          <w:color w:val="000000"/>
        </w:rPr>
        <w:br/>
      </w:r>
      <w:r w:rsidRPr="001A733A">
        <w:rPr>
          <w:rFonts w:ascii="PMingLiU" w:hAnsi="PMingLiU" w:hint="eastAsia"/>
          <w:color w:val="000000"/>
        </w:rPr>
        <w:t>(3)附表為臺灣與其他亞洲國家簽署FTA概況，A國可能是</w:t>
      </w:r>
      <w:r w:rsidRPr="001A733A">
        <w:rPr>
          <w:rFonts w:ascii="PMingLiU" w:hAnsi="PMingLiU"/>
          <w:color w:val="000000"/>
        </w:rPr>
        <w:t xml:space="preserve">　(A)</w:t>
      </w:r>
      <w:r w:rsidRPr="001A733A">
        <w:rPr>
          <w:rFonts w:ascii="PMingLiU" w:hAnsi="PMingLiU" w:hint="eastAsia"/>
          <w:color w:val="000000"/>
        </w:rPr>
        <w:t>中國大陸</w:t>
      </w:r>
      <w:r w:rsidRPr="001A733A">
        <w:rPr>
          <w:rFonts w:ascii="PMingLiU" w:hAnsi="PMingLiU"/>
          <w:color w:val="000000"/>
        </w:rPr>
        <w:t xml:space="preserve">　(</w:t>
      </w:r>
      <w:r w:rsidRPr="001A733A">
        <w:rPr>
          <w:rFonts w:ascii="PMingLiU" w:hAnsi="PMingLiU" w:hint="eastAsia"/>
          <w:color w:val="000000"/>
        </w:rPr>
        <w:t>B</w:t>
      </w:r>
      <w:r w:rsidRPr="001A733A">
        <w:rPr>
          <w:rFonts w:ascii="PMingLiU" w:hAnsi="PMingLiU"/>
          <w:color w:val="000000"/>
        </w:rPr>
        <w:t>)</w:t>
      </w:r>
      <w:r w:rsidRPr="001A733A">
        <w:rPr>
          <w:rFonts w:ascii="PMingLiU" w:hAnsi="PMingLiU" w:hint="eastAsia"/>
          <w:color w:val="000000"/>
        </w:rPr>
        <w:t>韓國</w:t>
      </w:r>
      <w:r w:rsidRPr="001A733A">
        <w:rPr>
          <w:rFonts w:ascii="PMingLiU" w:hAnsi="PMingLiU"/>
          <w:color w:val="000000"/>
        </w:rPr>
        <w:t xml:space="preserve">　(</w:t>
      </w:r>
      <w:r w:rsidRPr="001A733A">
        <w:rPr>
          <w:rFonts w:ascii="PMingLiU" w:hAnsi="PMingLiU" w:hint="eastAsia"/>
          <w:color w:val="000000"/>
        </w:rPr>
        <w:t>C</w:t>
      </w:r>
      <w:r w:rsidRPr="001A733A">
        <w:rPr>
          <w:rFonts w:ascii="PMingLiU" w:hAnsi="PMingLiU"/>
          <w:color w:val="000000"/>
        </w:rPr>
        <w:t>)</w:t>
      </w:r>
      <w:r w:rsidRPr="001A733A">
        <w:rPr>
          <w:rFonts w:ascii="PMingLiU" w:hAnsi="PMingLiU" w:hint="eastAsia"/>
          <w:color w:val="000000"/>
        </w:rPr>
        <w:t>馬來西亞</w:t>
      </w:r>
      <w:r w:rsidRPr="001A733A">
        <w:rPr>
          <w:rFonts w:ascii="PMingLiU" w:hAnsi="PMingLiU"/>
          <w:color w:val="000000"/>
        </w:rPr>
        <w:t xml:space="preserve">　(</w:t>
      </w:r>
      <w:r w:rsidRPr="001A733A">
        <w:rPr>
          <w:rFonts w:ascii="PMingLiU" w:hAnsi="PMingLiU" w:hint="eastAsia"/>
          <w:color w:val="000000"/>
        </w:rPr>
        <w:t>D</w:t>
      </w:r>
      <w:r w:rsidRPr="001A733A">
        <w:rPr>
          <w:rFonts w:ascii="PMingLiU" w:hAnsi="PMingLiU"/>
          <w:color w:val="000000"/>
        </w:rPr>
        <w:t>)</w:t>
      </w:r>
      <w:r w:rsidRPr="001A733A">
        <w:rPr>
          <w:rFonts w:ascii="PMingLiU" w:hAnsi="PMingLiU" w:hint="eastAsia"/>
          <w:color w:val="000000"/>
        </w:rPr>
        <w:t>印度。</w:t>
      </w:r>
      <w:r w:rsidRPr="001A733A">
        <w:rPr>
          <w:rFonts w:ascii="PMingLiU" w:hAnsi="PMingLiU"/>
          <w:color w:val="000000"/>
        </w:rPr>
        <w:br/>
      </w:r>
      <w:bookmarkStart w:id="24" w:name="_MON_1583940998"/>
      <w:bookmarkEnd w:id="24"/>
      <w:r w:rsidRPr="001A733A">
        <w:rPr>
          <w:rFonts w:ascii="PMingLiU" w:hAnsi="PMingLiU"/>
        </w:rPr>
        <w:object w:dxaOrig="9345" w:dyaOrig="1751">
          <v:shape id="_x0000_i1081" type="#_x0000_t75" style="width:467.25pt;height:87.75pt" o:ole="">
            <v:imagedata r:id="rId68" o:title=""/>
          </v:shape>
          <o:OLEObject Type="Embed" ProgID="Word.Document.8" ShapeID="_x0000_i1081" DrawAspect="Content" ObjectID="_1764389161" r:id="rId69">
            <o:FieldCodes>\s</o:FieldCodes>
          </o:OLEObject>
        </w:object>
      </w:r>
    </w:p>
    <w:p w:rsidR="001A733A" w:rsidRDefault="001A733A" w:rsidP="001A733A">
      <w:pPr>
        <w:rPr>
          <w:color w:val="000000"/>
        </w:rPr>
      </w:pPr>
      <w:r>
        <w:rPr>
          <w:rFonts w:ascii="PMingLiU" w:hAnsi="PMingLiU"/>
          <w:color w:val="000000"/>
        </w:rPr>
        <w:t>答案：</w:t>
      </w:r>
      <w:r w:rsidRPr="009E2E68">
        <w:rPr>
          <w:color w:val="000000"/>
        </w:rPr>
        <w:t>(</w:t>
      </w:r>
      <w:r w:rsidRPr="009E2E68">
        <w:rPr>
          <w:rFonts w:hint="eastAsia"/>
          <w:color w:val="000000"/>
        </w:rPr>
        <w:t>1</w:t>
      </w:r>
      <w:r w:rsidRPr="009E2E68">
        <w:rPr>
          <w:color w:val="000000"/>
        </w:rPr>
        <w:t>)</w:t>
      </w:r>
      <w:r w:rsidRPr="009E2E68">
        <w:rPr>
          <w:rFonts w:hint="eastAsia"/>
          <w:color w:val="000000"/>
        </w:rPr>
        <w:t>A</w:t>
      </w:r>
      <w:r w:rsidRPr="009E2E68">
        <w:rPr>
          <w:color w:val="000000"/>
        </w:rPr>
        <w:t>；</w:t>
      </w:r>
      <w:r w:rsidRPr="009E2E68">
        <w:rPr>
          <w:color w:val="000000"/>
        </w:rPr>
        <w:br/>
        <w:t>(</w:t>
      </w:r>
      <w:r w:rsidRPr="009E2E68">
        <w:rPr>
          <w:rFonts w:hint="eastAsia"/>
          <w:color w:val="000000"/>
        </w:rPr>
        <w:t>2</w:t>
      </w:r>
      <w:r w:rsidRPr="009E2E68">
        <w:rPr>
          <w:color w:val="000000"/>
        </w:rPr>
        <w:t>)</w:t>
      </w:r>
      <w:r w:rsidRPr="009E2E68">
        <w:rPr>
          <w:rFonts w:hint="eastAsia"/>
          <w:color w:val="000000"/>
        </w:rPr>
        <w:t>C</w:t>
      </w:r>
      <w:r w:rsidRPr="009E2E68">
        <w:rPr>
          <w:color w:val="000000"/>
        </w:rPr>
        <w:t>；</w:t>
      </w:r>
      <w:r w:rsidRPr="009E2E68">
        <w:rPr>
          <w:color w:val="000000"/>
        </w:rPr>
        <w:br/>
        <w:t>(</w:t>
      </w:r>
      <w:r w:rsidRPr="009E2E68">
        <w:rPr>
          <w:rFonts w:hint="eastAsia"/>
          <w:color w:val="000000"/>
        </w:rPr>
        <w:t>3</w:t>
      </w:r>
      <w:r w:rsidRPr="009E2E68">
        <w:rPr>
          <w:color w:val="000000"/>
        </w:rPr>
        <w:t>)</w:t>
      </w:r>
      <w:r w:rsidRPr="009E2E68">
        <w:rPr>
          <w:rFonts w:hint="eastAsia"/>
          <w:color w:val="000000"/>
        </w:rPr>
        <w:t>B</w:t>
      </w:r>
      <w:r w:rsidRPr="009E2E68">
        <w:rPr>
          <w:color w:val="000000"/>
        </w:rPr>
        <w:t>。</w:t>
      </w:r>
    </w:p>
    <w:p w:rsidR="001A733A" w:rsidRDefault="001A733A" w:rsidP="001A733A">
      <w:pPr>
        <w:rPr>
          <w:color w:val="000000"/>
        </w:rPr>
      </w:pPr>
    </w:p>
    <w:p w:rsidR="001A733A" w:rsidRDefault="001A733A" w:rsidP="001A733A">
      <w:pPr>
        <w:pBdr>
          <w:bottom w:val="single" w:sz="4" w:space="1" w:color="auto"/>
        </w:pBdr>
        <w:rPr>
          <w:rFonts w:ascii="PMingLiU" w:hAnsi="PMingLiU"/>
          <w:color w:val="000000"/>
        </w:rPr>
      </w:pPr>
      <w:r>
        <w:rPr>
          <w:rFonts w:ascii="PMingLiU" w:hAnsi="PMingLiU"/>
          <w:color w:val="000000"/>
        </w:rPr>
        <w:t xml:space="preserve">題號：0602-00078　　　</w:t>
      </w:r>
      <w:r>
        <w:rPr>
          <w:rFonts w:ascii="SMbarcode" w:eastAsia="SMbarcode" w:hAnsi="PMingLiU"/>
          <w:color w:val="000000"/>
        </w:rPr>
        <w:t>*085606-0602-00078*</w:t>
      </w:r>
      <w:r>
        <w:rPr>
          <w:rFonts w:ascii="PMingLiU" w:hAnsi="PMingLiU"/>
          <w:color w:val="000000"/>
        </w:rPr>
        <w:t xml:space="preserve">　　　難易度：中　　　出處：各校試題</w:t>
      </w:r>
    </w:p>
    <w:p w:rsidR="001A733A" w:rsidRDefault="001A733A" w:rsidP="001A733A">
      <w:pPr>
        <w:rPr>
          <w:rFonts w:ascii="PMingLiU" w:hAnsi="PMingLiU" w:hint="eastAsia"/>
          <w:color w:val="000000"/>
        </w:rPr>
      </w:pPr>
      <w:r w:rsidRPr="001A733A">
        <w:rPr>
          <w:rFonts w:ascii="PMingLiU" w:hAnsi="PMingLiU" w:hint="eastAsia"/>
          <w:color w:val="000000"/>
        </w:rPr>
        <w:t>中國推出一帶一路（One Belt and One Road）絲綢之路經濟帶和21世紀海上絲綢之路如附圖，計畫加強沿路的基礎建設，也計畫消化中國過剩的產能，並帶動西部地區的開發，海上絲綢之路就是中國同中亞、東南亞、南亞、西亞、東非、歐洲經貿和文化交流的大通道。請問：</w:t>
      </w:r>
      <w:r w:rsidRPr="001A733A">
        <w:rPr>
          <w:rFonts w:ascii="PMingLiU" w:hAnsi="PMingLiU"/>
          <w:color w:val="000000"/>
        </w:rPr>
        <w:br/>
      </w:r>
      <w:r w:rsidR="00C767FA" w:rsidRPr="001A733A">
        <w:rPr>
          <w:rFonts w:ascii="PMingLiU" w:hAnsi="PMingLiU"/>
          <w:noProof/>
        </w:rPr>
        <w:drawing>
          <wp:inline distT="0" distB="0" distL="0" distR="0">
            <wp:extent cx="3790950" cy="26670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0950" cy="2667000"/>
                    </a:xfrm>
                    <a:prstGeom prst="rect">
                      <a:avLst/>
                    </a:prstGeom>
                    <a:noFill/>
                    <a:ln>
                      <a:noFill/>
                    </a:ln>
                  </pic:spPr>
                </pic:pic>
              </a:graphicData>
            </a:graphic>
          </wp:inline>
        </w:drawing>
      </w:r>
      <w:r w:rsidRPr="001A733A">
        <w:rPr>
          <w:rFonts w:ascii="PMingLiU" w:hAnsi="PMingLiU" w:hint="eastAsia"/>
        </w:rPr>
        <w:br/>
      </w:r>
      <w:r w:rsidRPr="001A733A">
        <w:rPr>
          <w:rFonts w:ascii="PMingLiU" w:hAnsi="PMingLiU" w:hint="eastAsia"/>
          <w:color w:val="000000"/>
        </w:rPr>
        <w:t>(1)絲綢之路經濟帶、海上絲綢之路經過的國家與區域，除了歐亞經濟聯盟外，分別與下列哪些經濟合作組織成員國的分布最接近？(甲)APEC；(乙)上海合作組織；(丙)東南亞國協；(丁)獨立國家國協。　(A)甲乙　(B)乙丙　(C)甲丙　(D)丙丁</w:t>
      </w:r>
      <w:r w:rsidRPr="001A733A">
        <w:rPr>
          <w:rFonts w:ascii="PMingLiU" w:hAnsi="PMingLiU"/>
          <w:color w:val="000000"/>
        </w:rPr>
        <w:br/>
      </w:r>
      <w:r w:rsidRPr="001A733A">
        <w:rPr>
          <w:rFonts w:ascii="PMingLiU" w:hAnsi="PMingLiU" w:hint="eastAsia"/>
          <w:color w:val="000000"/>
        </w:rPr>
        <w:t>(2)一帶一路所經過的區域涵蓋歐亞非三大洲，包括了幾個文化區？　(A)4個　(B)5個　(C)6個　(D)7個</w:t>
      </w:r>
    </w:p>
    <w:p w:rsidR="001A733A" w:rsidRDefault="001A733A" w:rsidP="001A733A">
      <w:pPr>
        <w:rPr>
          <w:rFonts w:hint="eastAsia"/>
          <w:color w:val="000000"/>
        </w:rPr>
      </w:pPr>
      <w:r>
        <w:rPr>
          <w:rFonts w:ascii="PMingLiU" w:hAnsi="PMingLiU" w:hint="eastAsia"/>
          <w:color w:val="000000"/>
        </w:rPr>
        <w:t>答案：</w:t>
      </w:r>
      <w:r w:rsidRPr="009E2E68">
        <w:rPr>
          <w:rFonts w:hint="eastAsia"/>
          <w:color w:val="000000"/>
        </w:rPr>
        <w:t>(1)B</w:t>
      </w:r>
      <w:r w:rsidRPr="009E2E68">
        <w:rPr>
          <w:rFonts w:hint="eastAsia"/>
          <w:color w:val="000000"/>
        </w:rPr>
        <w:t>；</w:t>
      </w:r>
      <w:r w:rsidRPr="009E2E68">
        <w:rPr>
          <w:color w:val="000000"/>
        </w:rPr>
        <w:br/>
        <w:t>(2)</w:t>
      </w:r>
      <w:r w:rsidRPr="009E2E68">
        <w:rPr>
          <w:rFonts w:hint="eastAsia"/>
          <w:color w:val="000000"/>
        </w:rPr>
        <w:t>C</w:t>
      </w:r>
      <w:r w:rsidRPr="009E2E68">
        <w:rPr>
          <w:rFonts w:hint="eastAsia"/>
          <w:color w:val="000000"/>
        </w:rPr>
        <w:t>。</w:t>
      </w:r>
    </w:p>
    <w:p w:rsidR="001A733A" w:rsidRDefault="001A733A" w:rsidP="001A733A">
      <w:pPr>
        <w:rPr>
          <w:rFonts w:hint="eastAsia"/>
          <w:color w:val="000000"/>
        </w:rPr>
      </w:pPr>
      <w:r>
        <w:rPr>
          <w:rFonts w:ascii="PMingLiU" w:hAnsi="PMingLiU" w:hint="eastAsia"/>
          <w:color w:val="000000"/>
        </w:rPr>
        <w:t>解析：</w:t>
      </w:r>
      <w:r w:rsidRPr="009E2E68">
        <w:rPr>
          <w:rFonts w:hint="eastAsia"/>
          <w:color w:val="000000"/>
        </w:rPr>
        <w:t>(1)</w:t>
      </w:r>
      <w:r w:rsidRPr="009E2E68">
        <w:rPr>
          <w:rFonts w:hint="eastAsia"/>
          <w:color w:val="000000"/>
        </w:rPr>
        <w:t>絲綢之路經濟帶經過中國、哈薩克、吉爾吉斯、烏茲別克、塔吉克、伊朗、土耳其經俄羅斯至歐洲。而「上海合作組織」在</w:t>
      </w:r>
      <w:r w:rsidRPr="009E2E68">
        <w:rPr>
          <w:rFonts w:hint="eastAsia"/>
          <w:color w:val="000000"/>
        </w:rPr>
        <w:t>2001</w:t>
      </w:r>
      <w:r w:rsidRPr="009E2E68">
        <w:rPr>
          <w:rFonts w:hint="eastAsia"/>
          <w:color w:val="000000"/>
        </w:rPr>
        <w:t>年由中國、俄羅斯、哈薩克、塔吉克、吉爾吉斯以及烏茲別克共同組成，故兩者分部最接近。</w:t>
      </w:r>
      <w:r w:rsidRPr="009E2E68">
        <w:rPr>
          <w:rFonts w:hint="eastAsia"/>
          <w:color w:val="000000"/>
        </w:rPr>
        <w:t>21</w:t>
      </w:r>
      <w:r w:rsidRPr="009E2E68">
        <w:rPr>
          <w:rFonts w:hint="eastAsia"/>
          <w:color w:val="000000"/>
        </w:rPr>
        <w:t>世紀海上絲綢之路經東南亞、南亞、東非至歐洲，與東南亞國協成員國的分布最接近，故選</w:t>
      </w:r>
      <w:r w:rsidRPr="009E2E68">
        <w:rPr>
          <w:rFonts w:hint="eastAsia"/>
          <w:color w:val="000000"/>
        </w:rPr>
        <w:t>(B)</w:t>
      </w:r>
      <w:r w:rsidRPr="009E2E68">
        <w:rPr>
          <w:rFonts w:hint="eastAsia"/>
          <w:color w:val="000000"/>
        </w:rPr>
        <w:t>。</w:t>
      </w:r>
      <w:r w:rsidRPr="009E2E68">
        <w:rPr>
          <w:color w:val="000000"/>
        </w:rPr>
        <w:br/>
        <w:t>(2)</w:t>
      </w:r>
      <w:r w:rsidRPr="009E2E68">
        <w:rPr>
          <w:rFonts w:hint="eastAsia"/>
          <w:color w:val="000000"/>
        </w:rPr>
        <w:t>一帶一路所經過的區域包括東亞、東南亞、南亞、西亞──北非、漠南非洲西方文化區，總計涵蓋六個文化區。</w:t>
      </w:r>
    </w:p>
    <w:p w:rsidR="001A733A" w:rsidRDefault="001A733A" w:rsidP="001A733A">
      <w:pPr>
        <w:rPr>
          <w:rFonts w:hint="eastAsia"/>
          <w:color w:val="000000"/>
        </w:rPr>
      </w:pPr>
    </w:p>
    <w:p w:rsidR="001A733A" w:rsidRDefault="001A733A" w:rsidP="001A733A">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0602-00079　　　</w:t>
      </w:r>
      <w:r>
        <w:rPr>
          <w:rFonts w:ascii="SMbarcode" w:eastAsia="SMbarcode" w:hAnsi="PMingLiU"/>
          <w:color w:val="000000"/>
        </w:rPr>
        <w:t>*085606-0602-00079*</w:t>
      </w:r>
      <w:r>
        <w:rPr>
          <w:rFonts w:ascii="PMingLiU" w:hAnsi="PMingLiU"/>
          <w:color w:val="000000"/>
        </w:rPr>
        <w:t xml:space="preserve">　　　難易度：中　　　出處：各校試題</w:t>
      </w:r>
    </w:p>
    <w:p w:rsidR="001A733A" w:rsidRDefault="001A733A" w:rsidP="001A733A">
      <w:pPr>
        <w:rPr>
          <w:rFonts w:ascii="PMingLiU" w:hAnsi="PMingLiU" w:hint="eastAsia"/>
          <w:color w:val="000000"/>
        </w:rPr>
      </w:pPr>
      <w:r w:rsidRPr="001A733A">
        <w:rPr>
          <w:rFonts w:ascii="PMingLiU" w:hAnsi="PMingLiU" w:hint="eastAsia"/>
          <w:color w:val="000000"/>
        </w:rPr>
        <w:t>亞洲基礎設施投資銀行（英語：Asian Infrastructure Investment Bank，AIIB），簡稱亞投行，是一個向亞洲國家和地區政府提供資金以支持基礎建設之區域多邊開發機構，成立宗旨在促進亞洲區域的建設互聯互通化和經濟一體化的進程，並且加強中國及其他亞洲國家和地區的合作，總部設在中國北京，法定資本為1,000億美元。2015年4月15日，亞投行意向創始成員國確定為57個，其中域內國家37個、域外國家20個。東南亞國家協會（東協）10國全數加入，擁有28個成員國的歐洲聯盟（歐盟）有14國加入，20國集團（G20）中也有14國加入，而金磚5國則全躋身首發陣容，其他國家和地區今後仍可以作為普通成員加入。請問：</w:t>
      </w:r>
      <w:r w:rsidRPr="001A733A">
        <w:rPr>
          <w:rFonts w:ascii="PMingLiU" w:hAnsi="PMingLiU"/>
          <w:color w:val="000000"/>
        </w:rPr>
        <w:br/>
      </w:r>
      <w:r w:rsidRPr="001A733A">
        <w:rPr>
          <w:rFonts w:ascii="PMingLiU" w:hAnsi="PMingLiU" w:hint="eastAsia"/>
          <w:color w:val="000000"/>
        </w:rPr>
        <w:t>(1)日本和美國暫時未加入「亞投行」的行列，主要原因為何？(甲)中國主導亞投行的成立，是想挑戰由西方國家主導的亞洲開發銀行（ADB）、世界銀行（WB）、國際貨幣基金（IMF），非美日所樂見；(乙)美日參加亞投行需要龐大資金投入，如此將使日本、美國對中國的貿易逆差擴大，貿易失衡將會更加嚴重；(丙)參加亞投行後，美金與日圓在國際的需求提高，會帶動此兩種貨幣升值，對兩國出口不利，影響經濟發展；(丁)亞投行順利借錢給亞洲國家，人民幣也將是主要貨幣，這將加速人民幣國際化的速度，進而逐漸消弱美元及日圓在亞洲地區的主導地位　(A)甲乙　(B)乙丙　(C)丙丁　(D)甲丁。</w:t>
      </w:r>
      <w:r w:rsidRPr="001A733A">
        <w:rPr>
          <w:rFonts w:ascii="PMingLiU" w:hAnsi="PMingLiU"/>
          <w:color w:val="000000"/>
        </w:rPr>
        <w:br/>
      </w:r>
      <w:r w:rsidRPr="001A733A">
        <w:rPr>
          <w:rFonts w:ascii="PMingLiU" w:hAnsi="PMingLiU" w:hint="eastAsia"/>
          <w:color w:val="000000"/>
        </w:rPr>
        <w:t>(2)中國手中有高達4兆人民幣的外匯存底，主要拿去買美國公債；但同時，中國也是美國最大的貿易順差國，美元因貿易不斷流向中國，這成為雙方貨幣流通的主要手段。然而，中國今天若把原本買美債的外匯存底，透過亞投行拿去借錢給亞洲國家，中美的貨幣流通模式將被打破，美國目前的經濟模式與貨幣政策，都將遭遇重大打擊。請問：面對亞投行成立後的局勢，美國可能以何種方式來增加國際美元流向國內？(甲)提升利率；(乙)降低利率；(丙)調降匯率；(丁)調升匯率　(A)甲丙　(B)甲丁　(C)乙丙　(D)乙丁。</w:t>
      </w:r>
    </w:p>
    <w:p w:rsidR="001A733A" w:rsidRDefault="001A733A" w:rsidP="001A733A">
      <w:pPr>
        <w:rPr>
          <w:rFonts w:hint="eastAsia"/>
          <w:color w:val="000000"/>
        </w:rPr>
      </w:pPr>
      <w:r>
        <w:rPr>
          <w:rFonts w:ascii="PMingLiU" w:hAnsi="PMingLiU" w:hint="eastAsia"/>
          <w:color w:val="000000"/>
        </w:rPr>
        <w:t>答案：</w:t>
      </w:r>
      <w:r w:rsidRPr="009E2E68">
        <w:rPr>
          <w:rFonts w:hint="eastAsia"/>
          <w:color w:val="000000"/>
        </w:rPr>
        <w:t>(1)D</w:t>
      </w:r>
      <w:r w:rsidRPr="009E2E68">
        <w:rPr>
          <w:rFonts w:hint="eastAsia"/>
          <w:color w:val="000000"/>
        </w:rPr>
        <w:t>；</w:t>
      </w:r>
      <w:r w:rsidRPr="009E2E68">
        <w:rPr>
          <w:color w:val="000000"/>
        </w:rPr>
        <w:br/>
        <w:t>(2)</w:t>
      </w:r>
      <w:r w:rsidRPr="009E2E68">
        <w:rPr>
          <w:rFonts w:hint="eastAsia"/>
          <w:color w:val="000000"/>
        </w:rPr>
        <w:t>A</w:t>
      </w:r>
      <w:r w:rsidRPr="009E2E68">
        <w:rPr>
          <w:rFonts w:hint="eastAsia"/>
          <w:color w:val="000000"/>
        </w:rPr>
        <w:t>。</w:t>
      </w:r>
    </w:p>
    <w:p w:rsidR="001A733A" w:rsidRDefault="001A733A" w:rsidP="001A733A">
      <w:pPr>
        <w:rPr>
          <w:rFonts w:hint="eastAsia"/>
          <w:color w:val="000000"/>
        </w:rPr>
      </w:pPr>
      <w:r>
        <w:rPr>
          <w:rFonts w:ascii="PMingLiU" w:hAnsi="PMingLiU"/>
          <w:color w:val="000000"/>
        </w:rPr>
        <w:t>解析：</w:t>
      </w:r>
      <w:r w:rsidRPr="009E2E68">
        <w:rPr>
          <w:color w:val="000000"/>
        </w:rPr>
        <w:t>(</w:t>
      </w:r>
      <w:r w:rsidRPr="009E2E68">
        <w:rPr>
          <w:rFonts w:hint="eastAsia"/>
          <w:color w:val="000000"/>
        </w:rPr>
        <w:t>1</w:t>
      </w:r>
      <w:r w:rsidRPr="009E2E68">
        <w:rPr>
          <w:color w:val="000000"/>
        </w:rPr>
        <w:t>)</w:t>
      </w:r>
      <w:r w:rsidRPr="009E2E68">
        <w:rPr>
          <w:rFonts w:hint="eastAsia"/>
          <w:color w:val="000000"/>
        </w:rPr>
        <w:t>(</w:t>
      </w:r>
      <w:r w:rsidRPr="009E2E68">
        <w:rPr>
          <w:rFonts w:hint="eastAsia"/>
          <w:color w:val="000000"/>
        </w:rPr>
        <w:t>乙</w:t>
      </w:r>
      <w:r w:rsidRPr="009E2E68">
        <w:rPr>
          <w:rFonts w:hint="eastAsia"/>
          <w:color w:val="000000"/>
        </w:rPr>
        <w:t>)</w:t>
      </w:r>
      <w:r w:rsidRPr="009E2E68">
        <w:rPr>
          <w:rFonts w:hint="eastAsia"/>
          <w:color w:val="000000"/>
        </w:rPr>
        <w:t>此非主要原因，</w:t>
      </w:r>
      <w:r w:rsidRPr="009E2E68">
        <w:rPr>
          <w:rFonts w:hint="eastAsia"/>
          <w:color w:val="000000"/>
        </w:rPr>
        <w:t>(</w:t>
      </w:r>
      <w:r w:rsidRPr="009E2E68">
        <w:rPr>
          <w:rFonts w:hint="eastAsia"/>
          <w:color w:val="000000"/>
        </w:rPr>
        <w:t>丙</w:t>
      </w:r>
      <w:r w:rsidRPr="009E2E68">
        <w:rPr>
          <w:rFonts w:hint="eastAsia"/>
          <w:color w:val="000000"/>
        </w:rPr>
        <w:t>)</w:t>
      </w:r>
      <w:r w:rsidRPr="009E2E68">
        <w:rPr>
          <w:rFonts w:hint="eastAsia"/>
          <w:color w:val="000000"/>
        </w:rPr>
        <w:t>參加亞投行，美元與日圓在國際需求會降低，人民幣影響力會增加。</w:t>
      </w:r>
    </w:p>
    <w:p w:rsidR="001A733A" w:rsidRDefault="001A733A" w:rsidP="001A733A">
      <w:pPr>
        <w:rPr>
          <w:rFonts w:hint="eastAsia"/>
          <w:color w:val="000000"/>
        </w:rPr>
      </w:pPr>
    </w:p>
    <w:p w:rsidR="001A733A" w:rsidRDefault="001A733A" w:rsidP="001A733A">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0602-00080　　　</w:t>
      </w:r>
      <w:r>
        <w:rPr>
          <w:rFonts w:ascii="SMbarcode" w:eastAsia="SMbarcode" w:hAnsi="PMingLiU"/>
          <w:color w:val="000000"/>
        </w:rPr>
        <w:t>*085606-0602-00080*</w:t>
      </w:r>
      <w:r>
        <w:rPr>
          <w:rFonts w:ascii="PMingLiU" w:hAnsi="PMingLiU"/>
          <w:color w:val="000000"/>
        </w:rPr>
        <w:t xml:space="preserve">　　　難易度：中　　　出處：各校試題</w:t>
      </w:r>
    </w:p>
    <w:p w:rsidR="001A733A" w:rsidRDefault="001A733A" w:rsidP="001A733A">
      <w:pPr>
        <w:rPr>
          <w:rFonts w:ascii="PMingLiU" w:hAnsi="PMingLiU" w:hint="eastAsia"/>
        </w:rPr>
      </w:pPr>
      <w:r w:rsidRPr="001A733A">
        <w:rPr>
          <w:rFonts w:ascii="PMingLiU" w:hAnsi="PMingLiU" w:hint="eastAsia"/>
        </w:rPr>
        <w:t>美國總統歐巴馬</w:t>
      </w:r>
      <w:smartTag w:uri="urn:schemas-microsoft-com:office:smarttags" w:element="chsdate">
        <w:smartTagPr>
          <w:attr w:name="IsROCDate" w:val="False"/>
          <w:attr w:name="IsLunarDate" w:val="False"/>
          <w:attr w:name="Day" w:val="12"/>
          <w:attr w:name="Month" w:val="11"/>
          <w:attr w:name="Year" w:val="2011"/>
        </w:smartTagPr>
        <w:r w:rsidRPr="001A733A">
          <w:rPr>
            <w:rFonts w:ascii="PMingLiU" w:hAnsi="PMingLiU"/>
          </w:rPr>
          <w:t>2011</w:t>
        </w:r>
        <w:r w:rsidRPr="001A733A">
          <w:rPr>
            <w:rFonts w:ascii="PMingLiU" w:hAnsi="PMingLiU" w:hint="eastAsia"/>
          </w:rPr>
          <w:t>年</w:t>
        </w:r>
        <w:r w:rsidRPr="001A733A">
          <w:rPr>
            <w:rFonts w:ascii="PMingLiU" w:hAnsi="PMingLiU"/>
          </w:rPr>
          <w:t>11</w:t>
        </w:r>
        <w:r w:rsidRPr="001A733A">
          <w:rPr>
            <w:rFonts w:ascii="PMingLiU" w:hAnsi="PMingLiU" w:hint="eastAsia"/>
          </w:rPr>
          <w:t>月</w:t>
        </w:r>
        <w:r w:rsidRPr="001A733A">
          <w:rPr>
            <w:rFonts w:ascii="PMingLiU" w:hAnsi="PMingLiU"/>
          </w:rPr>
          <w:t>12</w:t>
        </w:r>
        <w:r w:rsidRPr="001A733A">
          <w:rPr>
            <w:rFonts w:ascii="PMingLiU" w:hAnsi="PMingLiU" w:hint="eastAsia"/>
          </w:rPr>
          <w:t>日</w:t>
        </w:r>
      </w:smartTag>
      <w:r w:rsidRPr="001A733A">
        <w:rPr>
          <w:rFonts w:ascii="PMingLiU" w:hAnsi="PMingLiU" w:hint="eastAsia"/>
        </w:rPr>
        <w:t>在夏威夷</w:t>
      </w:r>
      <w:r w:rsidRPr="001A733A">
        <w:rPr>
          <w:rFonts w:ascii="PMingLiU" w:hAnsi="PMingLiU"/>
        </w:rPr>
        <w:t>APEC</w:t>
      </w:r>
      <w:r w:rsidRPr="001A733A">
        <w:rPr>
          <w:rFonts w:ascii="PMingLiU" w:hAnsi="PMingLiU" w:hint="eastAsia"/>
        </w:rPr>
        <w:t>領袖會議宣布，「跨太平洋夥伴協議」（</w:t>
      </w:r>
      <w:r w:rsidRPr="001A733A">
        <w:rPr>
          <w:rFonts w:ascii="PMingLiU" w:hAnsi="PMingLiU"/>
        </w:rPr>
        <w:t>TPP</w:t>
      </w:r>
      <w:r w:rsidRPr="001A733A">
        <w:rPr>
          <w:rFonts w:ascii="PMingLiU" w:hAnsi="PMingLiU" w:hint="eastAsia"/>
        </w:rPr>
        <w:t>）廣泛框架已達成共識，將可做為跨太平洋自由貿易區的藍圖。</w:t>
      </w:r>
      <w:r w:rsidRPr="001A733A">
        <w:rPr>
          <w:rFonts w:ascii="PMingLiU" w:hAnsi="PMingLiU"/>
        </w:rPr>
        <w:t>TPP</w:t>
      </w:r>
      <w:r w:rsidRPr="001A733A">
        <w:rPr>
          <w:rFonts w:ascii="PMingLiU" w:hAnsi="PMingLiU" w:hint="eastAsia"/>
        </w:rPr>
        <w:t>號稱是「二十一世紀最高標準的自由貿易協定」（</w:t>
      </w:r>
      <w:r w:rsidRPr="001A733A">
        <w:rPr>
          <w:rFonts w:ascii="PMingLiU" w:hAnsi="PMingLiU"/>
        </w:rPr>
        <w:t>FTA</w:t>
      </w:r>
      <w:r w:rsidRPr="001A733A">
        <w:rPr>
          <w:rFonts w:ascii="PMingLiU" w:hAnsi="PMingLiU" w:hint="eastAsia"/>
        </w:rPr>
        <w:t>），發起國為新加坡、智利、汶萊及紐西蘭等國，陸續已有美國、澳洲、馬來西亞、祕魯與越南加入，日本、加拿大、墨西哥亦表達參與意願，若未來中國也加入，將成為全世界最大的自由貿易區。請回答下列問題：</w:t>
      </w:r>
      <w:r w:rsidRPr="001A733A">
        <w:rPr>
          <w:rFonts w:ascii="PMingLiU" w:hAnsi="PMingLiU"/>
        </w:rPr>
        <w:br/>
      </w:r>
      <w:r w:rsidRPr="001A733A">
        <w:rPr>
          <w:rFonts w:ascii="PMingLiU" w:hAnsi="PMingLiU" w:hint="eastAsia"/>
        </w:rPr>
        <w:t>(1)關於</w:t>
      </w:r>
      <w:r w:rsidRPr="001A733A">
        <w:rPr>
          <w:rFonts w:ascii="PMingLiU" w:hAnsi="PMingLiU"/>
        </w:rPr>
        <w:t>TPP</w:t>
      </w:r>
      <w:r w:rsidRPr="001A733A">
        <w:rPr>
          <w:rFonts w:ascii="PMingLiU" w:hAnsi="PMingLiU" w:hint="eastAsia"/>
        </w:rPr>
        <w:t xml:space="preserve">發起國的敘述，以下何者正確？　</w:t>
      </w:r>
      <w:r w:rsidRPr="001A733A">
        <w:rPr>
          <w:rFonts w:ascii="PMingLiU" w:hAnsi="PMingLiU"/>
        </w:rPr>
        <w:t>(A)</w:t>
      </w:r>
      <w:r w:rsidRPr="001A733A">
        <w:rPr>
          <w:rFonts w:ascii="PMingLiU" w:hAnsi="PMingLiU" w:hint="eastAsia"/>
        </w:rPr>
        <w:t xml:space="preserve">均資源豐富　</w:t>
      </w:r>
      <w:r w:rsidRPr="001A733A">
        <w:rPr>
          <w:rFonts w:ascii="PMingLiU" w:hAnsi="PMingLiU"/>
        </w:rPr>
        <w:t>(B)</w:t>
      </w:r>
      <w:r w:rsidRPr="001A733A">
        <w:rPr>
          <w:rFonts w:ascii="PMingLiU" w:hAnsi="PMingLiU" w:hint="eastAsia"/>
        </w:rPr>
        <w:t xml:space="preserve">均為地狹人稠的國家　</w:t>
      </w:r>
      <w:r w:rsidRPr="001A733A">
        <w:rPr>
          <w:rFonts w:ascii="PMingLiU" w:hAnsi="PMingLiU"/>
        </w:rPr>
        <w:t>(C)</w:t>
      </w:r>
      <w:r w:rsidRPr="001A733A">
        <w:rPr>
          <w:rFonts w:ascii="PMingLiU" w:hAnsi="PMingLiU" w:hint="eastAsia"/>
        </w:rPr>
        <w:t xml:space="preserve">均曾被殖民　</w:t>
      </w:r>
      <w:r w:rsidRPr="001A733A">
        <w:rPr>
          <w:rFonts w:ascii="PMingLiU" w:hAnsi="PMingLiU"/>
        </w:rPr>
        <w:t>(D)</w:t>
      </w:r>
      <w:r w:rsidRPr="001A733A">
        <w:rPr>
          <w:rFonts w:ascii="PMingLiU" w:hAnsi="PMingLiU" w:hint="eastAsia"/>
        </w:rPr>
        <w:t>均位於環太平洋火山地震帶</w:t>
      </w:r>
      <w:r w:rsidRPr="001A733A">
        <w:rPr>
          <w:rFonts w:ascii="PMingLiU" w:hAnsi="PMingLiU"/>
        </w:rPr>
        <w:br/>
      </w:r>
      <w:r w:rsidRPr="001A733A">
        <w:rPr>
          <w:rFonts w:ascii="PMingLiU" w:hAnsi="PMingLiU" w:hint="eastAsia"/>
        </w:rPr>
        <w:t>(2)目前</w:t>
      </w:r>
      <w:r w:rsidRPr="001A733A">
        <w:rPr>
          <w:rFonts w:ascii="PMingLiU" w:hAnsi="PMingLiU"/>
        </w:rPr>
        <w:t>TPP</w:t>
      </w:r>
      <w:r w:rsidRPr="001A733A">
        <w:rPr>
          <w:rFonts w:ascii="PMingLiU" w:hAnsi="PMingLiU" w:hint="eastAsia"/>
        </w:rPr>
        <w:t>正式的會員國中，亦可能與以下哪三個組織的成員國重疊？</w:t>
      </w:r>
      <w:r w:rsidRPr="001A733A">
        <w:rPr>
          <w:rFonts w:ascii="PMingLiU" w:hAnsi="PMingLiU"/>
        </w:rPr>
        <w:t>(</w:t>
      </w:r>
      <w:r w:rsidRPr="001A733A">
        <w:rPr>
          <w:rFonts w:ascii="PMingLiU" w:hAnsi="PMingLiU" w:hint="eastAsia"/>
        </w:rPr>
        <w:t>甲</w:t>
      </w:r>
      <w:r w:rsidRPr="001A733A">
        <w:rPr>
          <w:rFonts w:ascii="PMingLiU" w:hAnsi="PMingLiU"/>
        </w:rPr>
        <w:t>)APEC</w:t>
      </w:r>
      <w:r w:rsidRPr="001A733A">
        <w:rPr>
          <w:rFonts w:ascii="PMingLiU" w:hAnsi="PMingLiU" w:hint="eastAsia"/>
        </w:rPr>
        <w:t>；</w:t>
      </w:r>
      <w:r w:rsidRPr="001A733A">
        <w:rPr>
          <w:rFonts w:ascii="PMingLiU" w:hAnsi="PMingLiU"/>
        </w:rPr>
        <w:t>(</w:t>
      </w:r>
      <w:r w:rsidRPr="001A733A">
        <w:rPr>
          <w:rFonts w:ascii="PMingLiU" w:hAnsi="PMingLiU" w:hint="eastAsia"/>
        </w:rPr>
        <w:t>乙</w:t>
      </w:r>
      <w:r w:rsidRPr="001A733A">
        <w:rPr>
          <w:rFonts w:ascii="PMingLiU" w:hAnsi="PMingLiU"/>
        </w:rPr>
        <w:t>)ASEAN</w:t>
      </w:r>
      <w:r w:rsidRPr="001A733A">
        <w:rPr>
          <w:rFonts w:ascii="PMingLiU" w:hAnsi="PMingLiU" w:hint="eastAsia"/>
        </w:rPr>
        <w:t>；</w:t>
      </w:r>
      <w:r w:rsidRPr="001A733A">
        <w:rPr>
          <w:rFonts w:ascii="PMingLiU" w:hAnsi="PMingLiU"/>
        </w:rPr>
        <w:t>(</w:t>
      </w:r>
      <w:r w:rsidRPr="001A733A">
        <w:rPr>
          <w:rFonts w:ascii="PMingLiU" w:hAnsi="PMingLiU" w:hint="eastAsia"/>
        </w:rPr>
        <w:t>丙</w:t>
      </w:r>
      <w:r w:rsidRPr="001A733A">
        <w:rPr>
          <w:rFonts w:ascii="PMingLiU" w:hAnsi="PMingLiU"/>
        </w:rPr>
        <w:t>)EU</w:t>
      </w:r>
      <w:r w:rsidRPr="001A733A">
        <w:rPr>
          <w:rFonts w:ascii="PMingLiU" w:hAnsi="PMingLiU" w:hint="eastAsia"/>
        </w:rPr>
        <w:t>；</w:t>
      </w:r>
      <w:r w:rsidRPr="001A733A">
        <w:rPr>
          <w:rFonts w:ascii="PMingLiU" w:hAnsi="PMingLiU"/>
        </w:rPr>
        <w:t>(</w:t>
      </w:r>
      <w:r w:rsidRPr="001A733A">
        <w:rPr>
          <w:rFonts w:ascii="PMingLiU" w:hAnsi="PMingLiU" w:hint="eastAsia"/>
        </w:rPr>
        <w:t>丁</w:t>
      </w:r>
      <w:r w:rsidRPr="001A733A">
        <w:rPr>
          <w:rFonts w:ascii="PMingLiU" w:hAnsi="PMingLiU"/>
        </w:rPr>
        <w:t>)NAFTA</w:t>
      </w:r>
      <w:r w:rsidRPr="001A733A">
        <w:rPr>
          <w:rFonts w:ascii="PMingLiU" w:hAnsi="PMingLiU" w:hint="eastAsia"/>
        </w:rPr>
        <w:t>；</w:t>
      </w:r>
      <w:r w:rsidRPr="001A733A">
        <w:rPr>
          <w:rFonts w:ascii="PMingLiU" w:hAnsi="PMingLiU"/>
        </w:rPr>
        <w:t>(</w:t>
      </w:r>
      <w:r w:rsidRPr="001A733A">
        <w:rPr>
          <w:rFonts w:ascii="PMingLiU" w:hAnsi="PMingLiU" w:hint="eastAsia"/>
        </w:rPr>
        <w:t>戊</w:t>
      </w:r>
      <w:r w:rsidRPr="001A733A">
        <w:rPr>
          <w:rFonts w:ascii="PMingLiU" w:hAnsi="PMingLiU"/>
        </w:rPr>
        <w:t>)OPEC</w:t>
      </w:r>
      <w:r w:rsidRPr="001A733A">
        <w:rPr>
          <w:rFonts w:ascii="PMingLiU" w:hAnsi="PMingLiU" w:hint="eastAsia"/>
        </w:rPr>
        <w:t xml:space="preserve">。　</w:t>
      </w:r>
      <w:r w:rsidRPr="001A733A">
        <w:rPr>
          <w:rFonts w:ascii="PMingLiU" w:hAnsi="PMingLiU"/>
        </w:rPr>
        <w:t>(A)</w:t>
      </w:r>
      <w:r w:rsidRPr="001A733A">
        <w:rPr>
          <w:rFonts w:ascii="PMingLiU" w:hAnsi="PMingLiU" w:hint="eastAsia"/>
        </w:rPr>
        <w:t xml:space="preserve">甲乙丙　</w:t>
      </w:r>
      <w:r w:rsidRPr="001A733A">
        <w:rPr>
          <w:rFonts w:ascii="PMingLiU" w:hAnsi="PMingLiU"/>
        </w:rPr>
        <w:t>(B)</w:t>
      </w:r>
      <w:r w:rsidRPr="001A733A">
        <w:rPr>
          <w:rFonts w:ascii="PMingLiU" w:hAnsi="PMingLiU" w:hint="eastAsia"/>
        </w:rPr>
        <w:t xml:space="preserve">甲乙丁　</w:t>
      </w:r>
      <w:r w:rsidRPr="001A733A">
        <w:rPr>
          <w:rFonts w:ascii="PMingLiU" w:hAnsi="PMingLiU"/>
        </w:rPr>
        <w:t>(C)</w:t>
      </w:r>
      <w:r w:rsidRPr="001A733A">
        <w:rPr>
          <w:rFonts w:ascii="PMingLiU" w:hAnsi="PMingLiU" w:hint="eastAsia"/>
        </w:rPr>
        <w:t xml:space="preserve">乙丙戊　</w:t>
      </w:r>
      <w:r w:rsidRPr="001A733A">
        <w:rPr>
          <w:rFonts w:ascii="PMingLiU" w:hAnsi="PMingLiU"/>
        </w:rPr>
        <w:t>(D)</w:t>
      </w:r>
      <w:r w:rsidRPr="001A733A">
        <w:rPr>
          <w:rFonts w:ascii="PMingLiU" w:hAnsi="PMingLiU" w:hint="eastAsia"/>
        </w:rPr>
        <w:t>甲丁戊</w:t>
      </w:r>
    </w:p>
    <w:p w:rsidR="001A733A" w:rsidRDefault="001A733A" w:rsidP="001A733A">
      <w:pPr>
        <w:rPr>
          <w:rFonts w:hAnsi="PMingLiU"/>
        </w:rPr>
      </w:pPr>
      <w:r>
        <w:rPr>
          <w:rFonts w:ascii="PMingLiU" w:hAnsi="PMingLiU"/>
        </w:rPr>
        <w:t>答案：</w:t>
      </w:r>
      <w:r w:rsidRPr="00EA4B79">
        <w:t>(1)</w:t>
      </w:r>
      <w:r>
        <w:rPr>
          <w:rFonts w:hint="eastAsia"/>
        </w:rPr>
        <w:t>C</w:t>
      </w:r>
      <w:r w:rsidRPr="009E2E68">
        <w:rPr>
          <w:rFonts w:hAnsi="PMingLiU"/>
        </w:rPr>
        <w:t>；</w:t>
      </w:r>
      <w:r w:rsidRPr="00EA4B79">
        <w:br/>
        <w:t>(2)</w:t>
      </w:r>
      <w:r>
        <w:rPr>
          <w:rFonts w:hint="eastAsia"/>
        </w:rPr>
        <w:t>B</w:t>
      </w:r>
      <w:r w:rsidRPr="009E2E68">
        <w:rPr>
          <w:rFonts w:hAnsi="PMingLiU"/>
        </w:rPr>
        <w:t>。</w:t>
      </w:r>
    </w:p>
    <w:p w:rsidR="001A733A" w:rsidRDefault="001A733A" w:rsidP="001A733A">
      <w:pPr>
        <w:rPr>
          <w:rFonts w:hAnsi="PMingLiU"/>
        </w:rPr>
      </w:pPr>
    </w:p>
    <w:p w:rsidR="001A733A" w:rsidRDefault="001A733A" w:rsidP="001A733A">
      <w:pPr>
        <w:pBdr>
          <w:bottom w:val="single" w:sz="4" w:space="1" w:color="auto"/>
        </w:pBdr>
        <w:rPr>
          <w:rFonts w:ascii="PMingLiU" w:hAnsi="PMingLiU"/>
        </w:rPr>
      </w:pPr>
      <w:r>
        <w:rPr>
          <w:rFonts w:ascii="PMingLiU" w:hAnsi="PMingLiU"/>
        </w:rPr>
        <w:t xml:space="preserve">題號：0602-00081　　　</w:t>
      </w:r>
      <w:r>
        <w:rPr>
          <w:rFonts w:ascii="SMbarcode" w:eastAsia="SMbarcode" w:hAnsi="PMingLiU"/>
        </w:rPr>
        <w:t>*085606-0602-00081*</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1993年歐盟正式成立後，在歷經10年的擴張及整合後，於2002年正式使用歐元，為多數會員國家的通行貨幣。然而，2009年起歐洲債務危機正如野火燎原般延燒，成為全球經濟發展最大的隱憂。請問：</w:t>
      </w:r>
      <w:r w:rsidRPr="001A733A">
        <w:rPr>
          <w:rFonts w:ascii="PMingLiU" w:hAnsi="PMingLiU"/>
        </w:rPr>
        <w:br/>
      </w:r>
      <w:r w:rsidRPr="001A733A">
        <w:rPr>
          <w:rFonts w:ascii="PMingLiU" w:hAnsi="PMingLiU" w:hint="eastAsia"/>
        </w:rPr>
        <w:t>(1)歐債爆發後，歐盟中哪一個國家因仍保留該國貨幣，因此受到的衝擊相對較小？　(A)瑞典　(B)芬蘭　(C)荷蘭　(D)比利時</w:t>
      </w:r>
      <w:r w:rsidRPr="001A733A">
        <w:rPr>
          <w:rFonts w:ascii="PMingLiU" w:hAnsi="PMingLiU"/>
        </w:rPr>
        <w:br/>
      </w:r>
      <w:r w:rsidRPr="001A733A">
        <w:rPr>
          <w:rFonts w:ascii="PMingLiU" w:hAnsi="PMingLiU" w:hint="eastAsia"/>
        </w:rPr>
        <w:t>(2)歐洲某一國家1970年初期每人平均GDP只有5000美元，失業率接近20％，被評為「歐洲乞丐」，1970年代加入歐洲共同體及1990年代中期加入歐盟後，創造令歐洲國家稱羨的經濟奇蹟，平均經濟成長率是歐盟平均值的3倍，被稱為「凱特爾之虎」；但</w:t>
      </w:r>
      <w:r w:rsidRPr="001A733A">
        <w:rPr>
          <w:rFonts w:ascii="PMingLiU" w:hAnsi="PMingLiU"/>
        </w:rPr>
        <w:t>2008、2009連續</w:t>
      </w:r>
      <w:r w:rsidRPr="001A733A">
        <w:rPr>
          <w:rFonts w:ascii="PMingLiU" w:hAnsi="PMingLiU" w:hint="eastAsia"/>
        </w:rPr>
        <w:t>兩年經濟負成長，景氣劇烈衰退，如今更淪為歐洲債務危機的「歐豬五國」（PIIGS）之一。請問：此國應是下列何國？　(A)冰島　(B)希臘　(C)西班牙　(D)愛爾蘭</w:t>
      </w:r>
      <w:r w:rsidRPr="001A733A">
        <w:rPr>
          <w:rFonts w:ascii="PMingLiU" w:hAnsi="PMingLiU"/>
        </w:rPr>
        <w:br/>
      </w:r>
      <w:r w:rsidRPr="001A733A">
        <w:rPr>
          <w:rFonts w:ascii="PMingLiU" w:hAnsi="PMingLiU" w:hint="eastAsia"/>
        </w:rPr>
        <w:t>(3)歐洲債信危機爆發後對歐洲國家造成各項影響，請問：下列敘述中何者正確？(甲)銀行不輕易放款，降低放款利率；(乙)歐債國政府緊縮支出，提高稅收；(丙)歐元貶值，通貨膨張；(丁)縮小歐盟內部貧富差距　(A)甲乙　(B)以丙　(C)丙丁　(D)甲丁</w:t>
      </w:r>
    </w:p>
    <w:p w:rsidR="001A733A" w:rsidRDefault="001A733A" w:rsidP="001A733A">
      <w:pPr>
        <w:rPr>
          <w:rFonts w:hAnsi="PMingLiU"/>
        </w:rPr>
      </w:pPr>
      <w:r>
        <w:rPr>
          <w:rFonts w:ascii="PMingLiU" w:hAnsi="PMingLiU" w:hint="eastAsia"/>
        </w:rPr>
        <w:t>答案：</w:t>
      </w:r>
      <w:r>
        <w:rPr>
          <w:rFonts w:hint="eastAsia"/>
        </w:rPr>
        <w:t>(1)A</w:t>
      </w:r>
      <w:r>
        <w:rPr>
          <w:rFonts w:hint="eastAsia"/>
        </w:rPr>
        <w:t>；</w:t>
      </w:r>
      <w:r>
        <w:br/>
      </w:r>
      <w:r w:rsidRPr="005C1F4E">
        <w:t>(2)</w:t>
      </w:r>
      <w:r>
        <w:rPr>
          <w:rFonts w:hint="eastAsia"/>
        </w:rPr>
        <w:t>D</w:t>
      </w:r>
      <w:r>
        <w:rPr>
          <w:rFonts w:hint="eastAsia"/>
        </w:rPr>
        <w:t>；</w:t>
      </w:r>
      <w:r>
        <w:br/>
      </w:r>
      <w:r>
        <w:rPr>
          <w:rFonts w:hint="eastAsia"/>
        </w:rPr>
        <w:t>(3)B</w:t>
      </w:r>
      <w:r w:rsidRPr="009E2E68">
        <w:rPr>
          <w:rFonts w:hAnsi="PMingLiU"/>
        </w:rPr>
        <w:t>。</w:t>
      </w:r>
    </w:p>
    <w:p w:rsidR="001A733A" w:rsidRDefault="001A733A" w:rsidP="001A733A">
      <w:pPr>
        <w:rPr>
          <w:rFonts w:hAnsi="PMingLiU"/>
        </w:rPr>
      </w:pPr>
    </w:p>
    <w:p w:rsidR="001A733A" w:rsidRDefault="001A733A" w:rsidP="001A733A">
      <w:pPr>
        <w:pBdr>
          <w:bottom w:val="single" w:sz="4" w:space="1" w:color="auto"/>
        </w:pBdr>
        <w:rPr>
          <w:rFonts w:ascii="PMingLiU" w:hAnsi="PMingLiU"/>
        </w:rPr>
      </w:pPr>
      <w:r>
        <w:rPr>
          <w:rFonts w:ascii="PMingLiU" w:hAnsi="PMingLiU"/>
        </w:rPr>
        <w:t xml:space="preserve">題號：0602-00082　　　</w:t>
      </w:r>
      <w:r>
        <w:rPr>
          <w:rFonts w:ascii="SMbarcode" w:eastAsia="SMbarcode" w:hAnsi="PMingLiU"/>
        </w:rPr>
        <w:t>*085606-0602-00082*</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中國與南韓於2015年2月簽訂雙邊自由貿易協定，該協定自2016年生效，南韓輸中產品逐年調降至零關稅。由於南韓與臺灣在許多外銷產品上同質性很高，預估該協定生效後，將對臺灣部分產業造成衝擊。請問：</w:t>
      </w:r>
      <w:r w:rsidRPr="001A733A">
        <w:rPr>
          <w:rFonts w:ascii="PMingLiU" w:hAnsi="PMingLiU"/>
        </w:rPr>
        <w:br/>
      </w:r>
      <w:r w:rsidRPr="001A733A">
        <w:rPr>
          <w:rFonts w:ascii="PMingLiU" w:hAnsi="PMingLiU" w:hint="eastAsia"/>
        </w:rPr>
        <w:t>(1)中、韓簽訂自由貿易協定後，將對臺灣哪些產業造成不利的影響？(甲)石化產業；(乙)面板產業；(丙)養殖漁業；(丁)自行車產業　(A)甲乙　(B)丙丁　(C)甲丙　(D)乙丁</w:t>
      </w:r>
      <w:r w:rsidRPr="001A733A">
        <w:rPr>
          <w:rFonts w:ascii="PMingLiU" w:hAnsi="PMingLiU"/>
        </w:rPr>
        <w:br/>
      </w:r>
      <w:r w:rsidRPr="001A733A">
        <w:rPr>
          <w:rFonts w:ascii="PMingLiU" w:hAnsi="PMingLiU" w:hint="eastAsia"/>
        </w:rPr>
        <w:t>(2)中國由於2015年3月宣布擴大辦理自由貿易區計畫，以配合自由貿易談判的進程，並加速經濟成長，其中哪一個自由貿易區計畫，最主要在落實《中韓自由貿易協定》？　(A)上海自由貿易區　(B)天津自由貿易區　(C)福建自由貿易區　(D)廣東自由貿易區</w:t>
      </w:r>
      <w:r w:rsidRPr="001A733A">
        <w:rPr>
          <w:rFonts w:ascii="PMingLiU" w:hAnsi="PMingLiU"/>
        </w:rPr>
        <w:br/>
      </w:r>
      <w:r w:rsidRPr="001A733A">
        <w:rPr>
          <w:rFonts w:ascii="PMingLiU" w:hAnsi="PMingLiU" w:hint="eastAsia"/>
        </w:rPr>
        <w:t>(3)經濟貿易協定雖可帶動國家經濟成長，但下列哪一個經濟貿易協定因各成員國的經濟發展歷程相似，且產品同質性高於互補性，導致區域內競爭關係大於合作關係，反使貿易區協定的成效不彰？　(A)EU　(B)NAFTA　(C)TPP　(D)ASEAN</w:t>
      </w:r>
    </w:p>
    <w:p w:rsidR="001A733A" w:rsidRDefault="001A733A" w:rsidP="001A733A">
      <w:pPr>
        <w:rPr>
          <w:rFonts w:hAnsi="PMingLiU"/>
        </w:rPr>
      </w:pPr>
      <w:r>
        <w:rPr>
          <w:rFonts w:ascii="PMingLiU" w:hAnsi="PMingLiU" w:hint="eastAsia"/>
        </w:rPr>
        <w:t>答案：</w:t>
      </w:r>
      <w:r>
        <w:rPr>
          <w:rFonts w:hint="eastAsia"/>
        </w:rPr>
        <w:t>(1)A</w:t>
      </w:r>
      <w:r>
        <w:rPr>
          <w:rFonts w:hint="eastAsia"/>
        </w:rPr>
        <w:t>；</w:t>
      </w:r>
      <w:r>
        <w:br/>
      </w:r>
      <w:r w:rsidRPr="005C1F4E">
        <w:t>(2)</w:t>
      </w:r>
      <w:r>
        <w:rPr>
          <w:rFonts w:hint="eastAsia"/>
        </w:rPr>
        <w:t>B</w:t>
      </w:r>
      <w:r>
        <w:rPr>
          <w:rFonts w:hint="eastAsia"/>
        </w:rPr>
        <w:t>；</w:t>
      </w:r>
      <w:r>
        <w:br/>
      </w:r>
      <w:r>
        <w:rPr>
          <w:rFonts w:hint="eastAsia"/>
        </w:rPr>
        <w:t>(3)D</w:t>
      </w:r>
      <w:r w:rsidRPr="009E2E68">
        <w:rPr>
          <w:rFonts w:hAnsi="PMingLiU"/>
        </w:rPr>
        <w:t>。</w:t>
      </w:r>
    </w:p>
    <w:p w:rsidR="001A733A" w:rsidRDefault="001A733A" w:rsidP="001A733A">
      <w:pPr>
        <w:rPr>
          <w:rFonts w:hAnsi="PMingLiU"/>
        </w:rPr>
      </w:pPr>
    </w:p>
    <w:p w:rsidR="001A733A" w:rsidRDefault="001A733A" w:rsidP="001A733A">
      <w:pPr>
        <w:pBdr>
          <w:bottom w:val="single" w:sz="4" w:space="1" w:color="auto"/>
        </w:pBdr>
        <w:rPr>
          <w:rFonts w:ascii="PMingLiU" w:hAnsi="PMingLiU"/>
        </w:rPr>
      </w:pPr>
      <w:r>
        <w:rPr>
          <w:rFonts w:ascii="PMingLiU" w:hAnsi="PMingLiU"/>
        </w:rPr>
        <w:t xml:space="preserve">題號：0602-00083　　　</w:t>
      </w:r>
      <w:r>
        <w:rPr>
          <w:rFonts w:ascii="SMbarcode" w:eastAsia="SMbarcode" w:hAnsi="PMingLiU"/>
        </w:rPr>
        <w:t>*085606-0602-00083*</w:t>
      </w:r>
      <w:r>
        <w:rPr>
          <w:rFonts w:ascii="PMingLiU" w:hAnsi="PMingLiU"/>
        </w:rPr>
        <w:t xml:space="preserve">　　　難易度：難　　　出處：精選試題</w:t>
      </w:r>
    </w:p>
    <w:p w:rsidR="001A733A" w:rsidRDefault="001A733A" w:rsidP="001A733A">
      <w:pPr>
        <w:rPr>
          <w:rFonts w:ascii="PMingLiU" w:hAnsi="PMingLiU"/>
        </w:rPr>
      </w:pPr>
      <w:r w:rsidRPr="001A733A">
        <w:rPr>
          <w:rFonts w:ascii="PMingLiU" w:hAnsi="PMingLiU"/>
        </w:rPr>
        <w:t>附表(一)是目前典型的區域經濟結盟的關係內涵。請問：</w:t>
      </w:r>
      <w:r w:rsidRPr="001A733A">
        <w:rPr>
          <w:rFonts w:ascii="PMingLiU" w:hAnsi="PMingLiU"/>
        </w:rPr>
        <w:br/>
        <w:t>附表(一)</w:t>
      </w:r>
      <w:r w:rsidRPr="001A733A">
        <w:rPr>
          <w:rFonts w:ascii="PMingLiU" w:hAnsi="PMingLiU"/>
        </w:rPr>
        <w:br/>
      </w:r>
      <w:r w:rsidRPr="001A733A">
        <w:rPr>
          <w:rFonts w:ascii="PMingLiU" w:hAnsi="PMingLiU"/>
        </w:rPr>
        <w:object w:dxaOrig="7034" w:dyaOrig="4807">
          <v:shape id="_x0000_i1083" type="#_x0000_t75" style="width:298.5pt;height:204pt" o:ole="">
            <v:imagedata r:id="rId56" o:title=""/>
          </v:shape>
          <o:OLEObject Type="Embed" ProgID="Word.Picture.8" ShapeID="_x0000_i1083" DrawAspect="Content" ObjectID="_1764389162" r:id="rId71"/>
        </w:object>
      </w:r>
      <w:r w:rsidRPr="001A733A">
        <w:rPr>
          <w:rFonts w:ascii="PMingLiU" w:hAnsi="PMingLiU"/>
        </w:rPr>
        <w:br/>
        <w:t>(1)哪一種組織的整合程度最高？　(A)甲　(B)乙　(C)丙　(D)丁。</w:t>
      </w:r>
      <w:r w:rsidRPr="001A733A">
        <w:rPr>
          <w:rFonts w:ascii="PMingLiU" w:hAnsi="PMingLiU"/>
        </w:rPr>
        <w:br/>
        <w:t>(2)北美自由貿易協定屬於哪一種經濟結盟？　(A)甲　(B)乙　(C)丙　(D)丁。</w:t>
      </w:r>
      <w:r w:rsidRPr="001A733A">
        <w:rPr>
          <w:rFonts w:ascii="PMingLiU" w:hAnsi="PMingLiU"/>
        </w:rPr>
        <w:br/>
        <w:t>(3)附表(二)為某區域經濟結盟於簽訂協約中的部分內容，請依此資料判斷此協約應屬表(一)中的哪一種關係？　(A)甲　(B)乙　(C)丙　(D)丁。</w:t>
      </w:r>
      <w:r w:rsidRPr="001A733A">
        <w:rPr>
          <w:rFonts w:ascii="PMingLiU" w:hAnsi="PMingLiU"/>
        </w:rPr>
        <w:br/>
        <w:t>附表(二)</w:t>
      </w:r>
      <w:r w:rsidRPr="001A733A">
        <w:rPr>
          <w:rFonts w:ascii="PMingLiU" w:hAnsi="PMingLiU"/>
        </w:rPr>
        <w:br/>
      </w:r>
      <w:r w:rsidR="00C767FA" w:rsidRPr="001A733A">
        <w:rPr>
          <w:rFonts w:ascii="PMingLiU" w:hAnsi="PMingLiU"/>
          <w:noProof/>
        </w:rPr>
        <w:drawing>
          <wp:inline distT="0" distB="0" distL="0" distR="0">
            <wp:extent cx="4362450" cy="141922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62450" cy="1419225"/>
                    </a:xfrm>
                    <a:prstGeom prst="rect">
                      <a:avLst/>
                    </a:prstGeom>
                    <a:noFill/>
                    <a:ln>
                      <a:noFill/>
                    </a:ln>
                  </pic:spPr>
                </pic:pic>
              </a:graphicData>
            </a:graphic>
          </wp:inline>
        </w:drawing>
      </w:r>
      <w:r w:rsidRPr="001A733A">
        <w:rPr>
          <w:rFonts w:ascii="PMingLiU" w:hAnsi="PMingLiU"/>
        </w:rPr>
        <w:br/>
        <w:t>(4)巴西瑪瑙斯吸引世界各地廠商投資與哪一項有關？　(A)甲　(B)乙　(C)丙　(D)丁。</w:t>
      </w:r>
      <w:r w:rsidRPr="001A733A">
        <w:rPr>
          <w:rFonts w:ascii="PMingLiU" w:hAnsi="PMingLiU"/>
        </w:rPr>
        <w:br/>
        <w:t>(5)巴西、阿根廷、委內瑞拉、巴拉圭、烏拉圭等國於1985年簽訂的貿易協定為表(一)中的何者？　(A)甲　(B)乙　(C)丙　(D)丁。</w:t>
      </w:r>
    </w:p>
    <w:p w:rsidR="001A733A" w:rsidRDefault="001A733A" w:rsidP="001A733A">
      <w:r>
        <w:rPr>
          <w:rFonts w:ascii="PMingLiU" w:hAnsi="PMingLiU"/>
        </w:rPr>
        <w:t>答案：</w:t>
      </w:r>
      <w:r w:rsidRPr="001C1B0D">
        <w:t>(1)D</w:t>
      </w:r>
      <w:r w:rsidRPr="001C1B0D">
        <w:t>；</w:t>
      </w:r>
      <w:r w:rsidRPr="001C1B0D">
        <w:t>(2)A</w:t>
      </w:r>
      <w:r w:rsidRPr="001C1B0D">
        <w:t>；</w:t>
      </w:r>
      <w:r w:rsidRPr="001C1B0D">
        <w:t>(3)A</w:t>
      </w:r>
      <w:r w:rsidRPr="001C1B0D">
        <w:t>；</w:t>
      </w:r>
      <w:r w:rsidRPr="001C1B0D">
        <w:t>(4)A</w:t>
      </w:r>
      <w:r w:rsidRPr="001C1B0D">
        <w:t>；</w:t>
      </w:r>
      <w:r w:rsidRPr="001C1B0D">
        <w:t>(5)C</w:t>
      </w:r>
      <w:r w:rsidRPr="001C1B0D">
        <w:t>。</w:t>
      </w:r>
    </w:p>
    <w:p w:rsidR="001A733A" w:rsidRDefault="001A733A" w:rsidP="001A733A">
      <w:r>
        <w:rPr>
          <w:rFonts w:ascii="PMingLiU" w:hAnsi="PMingLiU"/>
        </w:rPr>
        <w:t>解析：</w:t>
      </w:r>
      <w:r w:rsidRPr="001C1B0D">
        <w:t>(5)</w:t>
      </w:r>
      <w:r w:rsidRPr="001C1B0D">
        <w:t>文中五國合組南方共同市場。</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題號：0602-00084　　　</w:t>
      </w:r>
      <w:r>
        <w:rPr>
          <w:rFonts w:ascii="SMbarcode" w:eastAsia="SMbarcode" w:hAnsi="PMingLiU"/>
        </w:rPr>
        <w:t>*085606-0602-00084*</w:t>
      </w:r>
      <w:r>
        <w:rPr>
          <w:rFonts w:ascii="PMingLiU" w:hAnsi="PMingLiU"/>
        </w:rPr>
        <w:t xml:space="preserve">　　　難易度：難　　　出處：精選試題</w:t>
      </w:r>
    </w:p>
    <w:p w:rsidR="001A733A" w:rsidRDefault="001A733A" w:rsidP="001A733A">
      <w:pPr>
        <w:rPr>
          <w:rFonts w:ascii="PMingLiU" w:hAnsi="PMingLiU"/>
        </w:rPr>
      </w:pPr>
      <w:r w:rsidRPr="001A733A">
        <w:rPr>
          <w:rFonts w:ascii="PMingLiU" w:hAnsi="PMingLiU"/>
        </w:rPr>
        <w:t>經濟全球化的結果，造就世界各區域結盟如雨後春筍般地蓬勃發展。請問：</w:t>
      </w:r>
      <w:r w:rsidRPr="001A733A">
        <w:rPr>
          <w:rFonts w:ascii="PMingLiU" w:hAnsi="PMingLiU"/>
        </w:rPr>
        <w:br/>
        <w:t>(1) 由經濟整合的角度而言，何種結盟協議的整合程度最高？　(A)經濟同盟　(B)共同市場　(C)關稅同盟　(D)自由貿易區。</w:t>
      </w:r>
      <w:r w:rsidRPr="001A733A">
        <w:rPr>
          <w:rFonts w:ascii="PMingLiU" w:hAnsi="PMingLiU"/>
        </w:rPr>
        <w:br/>
        <w:t>(2)東協會員國彼此之間又充滿著合作兼競爭的氛圍，主要原因為何？　(A)各國存在關稅壁壘　(B)產業多屬出口導向　(C)屬於經濟邊陲國家，消費力不強　(D)結盟的目的是政治安全。</w:t>
      </w:r>
      <w:r w:rsidRPr="001A733A">
        <w:rPr>
          <w:rFonts w:ascii="PMingLiU" w:hAnsi="PMingLiU"/>
        </w:rPr>
        <w:br/>
        <w:t>(3)透過東協加一的成立，A地可獲得某國的市場、關稅優惠及交通建設等三方面的好處。請問：A地和某國分別為何？　(A)南洋群島；日本　(B)中南半島內部區域；中國　(C)麻</w:t>
      </w:r>
      <w:smartTag w:uri="urn:schemas-microsoft-com:office:smarttags" w:element="chmetcnv">
        <w:smartTagPr>
          <w:attr w:name="TCSC" w:val="1"/>
          <w:attr w:name="NumberType" w:val="3"/>
          <w:attr w:name="Negative" w:val="False"/>
          <w:attr w:name="HasSpace" w:val="False"/>
          <w:attr w:name="SourceValue" w:val="6"/>
          <w:attr w:name="UnitName" w:val="甲"/>
        </w:smartTagPr>
        <w:r w:rsidRPr="001A733A">
          <w:rPr>
            <w:rFonts w:ascii="PMingLiU" w:hAnsi="PMingLiU"/>
          </w:rPr>
          <w:t>六甲</w:t>
        </w:r>
      </w:smartTag>
      <w:r w:rsidRPr="001A733A">
        <w:rPr>
          <w:rFonts w:ascii="PMingLiU" w:hAnsi="PMingLiU"/>
        </w:rPr>
        <w:t>海峽；韓國　(D)恆河三角洲；印度。</w:t>
      </w:r>
      <w:r w:rsidRPr="001A733A">
        <w:rPr>
          <w:rFonts w:ascii="PMingLiU" w:hAnsi="PMingLiU"/>
        </w:rPr>
        <w:br/>
        <w:t>(4)亞太經濟合作會議的會員國主要來自何區域？　(A)亞洲　(B)大洋洲　(C)北美洲　(D)中南美洲。</w:t>
      </w:r>
      <w:r w:rsidRPr="001A733A">
        <w:rPr>
          <w:rFonts w:ascii="PMingLiU" w:hAnsi="PMingLiU"/>
        </w:rPr>
        <w:br/>
        <w:t>(5)和歐盟或北美自由貿易區相比，亞太經濟合作會議的</w:t>
      </w:r>
      <w:r w:rsidRPr="001A733A">
        <w:rPr>
          <w:rFonts w:ascii="PMingLiU" w:hAnsi="PMingLiU"/>
          <w:u w:val="single"/>
        </w:rPr>
        <w:t>劣勢</w:t>
      </w:r>
      <w:r w:rsidRPr="001A733A">
        <w:rPr>
          <w:rFonts w:ascii="PMingLiU" w:hAnsi="PMingLiU"/>
        </w:rPr>
        <w:t>在於何者？　(A)內部經濟體互補性不足　(B)多屬於經濟發展的邊陲地帶　(C)採用共識決和自願性原則　(D)會員數目過少，影響力不足。</w:t>
      </w:r>
    </w:p>
    <w:p w:rsidR="001A733A" w:rsidRDefault="001A733A" w:rsidP="001A733A">
      <w:r>
        <w:rPr>
          <w:rFonts w:ascii="PMingLiU" w:hAnsi="PMingLiU"/>
        </w:rPr>
        <w:t>答案：</w:t>
      </w:r>
      <w:r w:rsidRPr="00C440CC">
        <w:t>(1)A</w:t>
      </w:r>
      <w:r w:rsidRPr="00C440CC">
        <w:t>；</w:t>
      </w:r>
      <w:r w:rsidRPr="00C440CC">
        <w:t>(2)B</w:t>
      </w:r>
      <w:r w:rsidRPr="00C440CC">
        <w:t>；</w:t>
      </w:r>
      <w:r w:rsidRPr="00C440CC">
        <w:t>(3)B</w:t>
      </w:r>
      <w:r w:rsidRPr="00C440CC">
        <w:t>；</w:t>
      </w:r>
      <w:r w:rsidRPr="00C440CC">
        <w:t>(4)A</w:t>
      </w:r>
      <w:r w:rsidRPr="00C440CC">
        <w:t>；</w:t>
      </w:r>
      <w:r w:rsidRPr="00C440CC">
        <w:t>(5)C</w:t>
      </w:r>
      <w:r w:rsidRPr="00C440CC">
        <w:t>。</w:t>
      </w:r>
    </w:p>
    <w:p w:rsidR="001A733A" w:rsidRDefault="001A733A" w:rsidP="001A733A">
      <w:r>
        <w:rPr>
          <w:rFonts w:ascii="PMingLiU" w:hAnsi="PMingLiU"/>
        </w:rPr>
        <w:t>解析：</w:t>
      </w:r>
      <w:r w:rsidRPr="00C440CC">
        <w:t>(1)</w:t>
      </w:r>
      <w:r w:rsidRPr="00C440CC">
        <w:t>經濟同盟：除了共同市場特色之外，能制定共同經濟政策和統一貨幣；共同市場：勞力、資本和人員等生產要素可以在盟內區域自由移動；關稅同盟：對於區域之外的非會員國，共同採取對外政策；自由貿易區：降低或廢除彼此之間的關稅或非關稅的貿易障礙。上面四者的經濟整合程度是由大而小排序說明。</w:t>
      </w:r>
      <w:r w:rsidRPr="00C440CC">
        <w:br/>
        <w:t>(2)</w:t>
      </w:r>
      <w:r w:rsidRPr="00C440CC">
        <w:t>東協國家的自然資源豐沛，仰賴出口，對外依賴性強。</w:t>
      </w:r>
      <w:r w:rsidRPr="00C440CC">
        <w:br/>
        <w:t>(3)</w:t>
      </w:r>
      <w:r w:rsidRPr="00C440CC">
        <w:t>透過和中國的泛亞鐵路及大湄公河次經濟合作計畫，有利於中南半島內陸的交通設施大為改善。</w:t>
      </w:r>
      <w:r w:rsidRPr="00C440CC">
        <w:br/>
        <w:t>(5)</w:t>
      </w:r>
      <w:r w:rsidRPr="00C440CC">
        <w:t>造成效率及約束力都不佳。</w:t>
      </w:r>
    </w:p>
    <w:p w:rsidR="001A733A" w:rsidRDefault="001A733A" w:rsidP="001A733A"/>
    <w:p w:rsidR="001A733A" w:rsidRDefault="00C767FA" w:rsidP="001A733A">
      <w:pPr>
        <w:rPr>
          <w:rFonts w:ascii="PMingLiU" w:hAnsi="PMingLiU"/>
          <w:sz w:val="24"/>
        </w:rPr>
      </w:pPr>
      <w:r>
        <w:rPr>
          <w:noProof/>
        </w:rPr>
        <w:drawing>
          <wp:anchor distT="0" distB="0" distL="114300" distR="114300" simplePos="0" relativeHeight="25165875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A733A">
        <w:rPr>
          <w:rFonts w:ascii="PMingLiU" w:hAnsi="PMingLiU"/>
          <w:sz w:val="24"/>
        </w:rPr>
        <w:t>6–2　區域結盟的發展與影響</w:t>
      </w:r>
    </w:p>
    <w:bookmarkStart w:id="25" w:name="ch6–2_非選題"/>
    <w:p w:rsidR="001A733A" w:rsidRDefault="001A733A" w:rsidP="001A733A">
      <w:r>
        <w:object w:dxaOrig="1246" w:dyaOrig="397">
          <v:shape id="_x0000_i1085" type="#_x0000_t75" style="width:62.25pt;height:20.25pt" o:ole="">
            <v:imagedata r:id="rId42" o:title=""/>
          </v:shape>
          <o:OLEObject Type="Embed" ProgID="Word.Picture.8" ShapeID="_x0000_i1085" DrawAspect="Content" ObjectID="_1764389163" r:id="rId73"/>
        </w:object>
      </w:r>
      <w:r>
        <w:t xml:space="preserve"> </w:t>
      </w:r>
      <w:bookmarkEnd w:id="25"/>
    </w:p>
    <w:p w:rsidR="001A733A" w:rsidRDefault="001A733A" w:rsidP="001A733A">
      <w:pPr>
        <w:pBdr>
          <w:bottom w:val="single" w:sz="4" w:space="1" w:color="auto"/>
        </w:pBdr>
        <w:rPr>
          <w:rFonts w:ascii="PMingLiU" w:hAnsi="PMingLiU"/>
        </w:rPr>
      </w:pPr>
      <w:r>
        <w:rPr>
          <w:rFonts w:ascii="PMingLiU" w:hAnsi="PMingLiU"/>
        </w:rPr>
        <w:t xml:space="preserve">題號：0602-00001　　　</w:t>
      </w:r>
      <w:r>
        <w:rPr>
          <w:rFonts w:ascii="SMbarcode" w:eastAsia="SMbarcode" w:hAnsi="PMingLiU"/>
        </w:rPr>
        <w:t>*085606-0602-00001*</w:t>
      </w:r>
      <w:r>
        <w:rPr>
          <w:rFonts w:ascii="PMingLiU" w:hAnsi="PMingLiU"/>
        </w:rPr>
        <w:t xml:space="preserve">　　　難易度：易　　　出處：精選試題</w:t>
      </w:r>
    </w:p>
    <w:p w:rsidR="001A733A" w:rsidRDefault="001A733A" w:rsidP="001A733A">
      <w:pPr>
        <w:rPr>
          <w:rFonts w:ascii="PMingLiU" w:hAnsi="PMingLiU" w:hint="eastAsia"/>
        </w:rPr>
      </w:pPr>
      <w:r w:rsidRPr="001A733A">
        <w:rPr>
          <w:rFonts w:ascii="PMingLiU" w:hAnsi="PMingLiU" w:hint="eastAsia"/>
        </w:rPr>
        <w:t>中國、寮國、緬甸、泰國等四國毗鄰地區規劃成「黃金四角經濟合作」區域，其宗旨是建設中國西南通向中南半島的陸上通道和經濟走廊，實現東協與中國兩大市場的對接。請問：在此項經濟合作中，中國的哪一個省將受惠最大？</w:t>
      </w:r>
    </w:p>
    <w:p w:rsidR="001A733A" w:rsidRDefault="001A733A" w:rsidP="001A733A">
      <w:pPr>
        <w:rPr>
          <w:rFonts w:hint="eastAsia"/>
        </w:rPr>
      </w:pPr>
      <w:r>
        <w:rPr>
          <w:rFonts w:ascii="PMingLiU" w:hAnsi="PMingLiU" w:hint="eastAsia"/>
        </w:rPr>
        <w:t>答案：</w:t>
      </w:r>
      <w:r w:rsidRPr="00B3187D">
        <w:rPr>
          <w:rFonts w:hint="eastAsia"/>
        </w:rPr>
        <w:t>雲南。</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0602-00002　　　</w:t>
      </w:r>
      <w:r>
        <w:rPr>
          <w:rFonts w:ascii="SMbarcode" w:eastAsia="SMbarcode" w:hAnsi="PMingLiU"/>
        </w:rPr>
        <w:t>*085606-0602-00002*</w:t>
      </w:r>
      <w:r>
        <w:rPr>
          <w:rFonts w:ascii="PMingLiU" w:hAnsi="PMingLiU"/>
        </w:rPr>
        <w:t xml:space="preserve">　　　難易度：易　　　出處：精選試題</w:t>
      </w:r>
    </w:p>
    <w:p w:rsidR="001A733A" w:rsidRDefault="001A733A" w:rsidP="001A733A">
      <w:pPr>
        <w:rPr>
          <w:rFonts w:ascii="PMingLiU" w:hAnsi="PMingLiU" w:hint="eastAsia"/>
          <w:color w:val="000000"/>
        </w:rPr>
      </w:pPr>
      <w:r w:rsidRPr="001A733A">
        <w:rPr>
          <w:rFonts w:ascii="PMingLiU" w:hAnsi="PMingLiU"/>
          <w:color w:val="000000"/>
        </w:rPr>
        <w:t>泛亞鐵路（Trans-Asian Railway，TAR）是由</w:t>
      </w:r>
      <w:hyperlink r:id="rId74" w:tooltip="聯合國" w:history="1">
        <w:r w:rsidRPr="001A733A">
          <w:rPr>
            <w:rFonts w:ascii="PMingLiU" w:hAnsi="PMingLiU"/>
            <w:color w:val="000000"/>
          </w:rPr>
          <w:t>聯合國</w:t>
        </w:r>
      </w:hyperlink>
      <w:hyperlink r:id="rId75" w:tooltip="聯合國亞洲及太平洋經濟社會委員會" w:history="1">
        <w:r w:rsidRPr="001A733A">
          <w:rPr>
            <w:rFonts w:ascii="PMingLiU" w:hAnsi="PMingLiU"/>
            <w:color w:val="000000"/>
          </w:rPr>
          <w:t>亞洲及太平洋經濟社會委員會</w:t>
        </w:r>
      </w:hyperlink>
      <w:r w:rsidRPr="001A733A">
        <w:rPr>
          <w:rFonts w:ascii="PMingLiU" w:hAnsi="PMingLiU"/>
          <w:color w:val="000000"/>
        </w:rPr>
        <w:t>（ESCAP）策劃，打造</w:t>
      </w:r>
      <w:hyperlink r:id="rId76" w:tooltip="歐亞大陸" w:history="1">
        <w:r w:rsidRPr="001A733A">
          <w:rPr>
            <w:rFonts w:ascii="PMingLiU" w:hAnsi="PMingLiU"/>
            <w:color w:val="000000"/>
          </w:rPr>
          <w:t>歐亞大陸</w:t>
        </w:r>
      </w:hyperlink>
      <w:r w:rsidRPr="001A733A">
        <w:rPr>
          <w:rFonts w:ascii="PMingLiU" w:hAnsi="PMingLiU"/>
          <w:color w:val="000000"/>
        </w:rPr>
        <w:t>鐵路運輸網路的建築計畫。</w:t>
      </w:r>
      <w:r w:rsidRPr="001A733A">
        <w:rPr>
          <w:rFonts w:ascii="PMingLiU" w:hAnsi="PMingLiU" w:hint="eastAsia"/>
          <w:color w:val="000000"/>
        </w:rPr>
        <w:t>亞洲的起點為中南半島某個城市國家，終點為西亞橫跨歐亞兩洲的國家，此鐵路尚可延伸至歐洲與非洲。請問：泛亞鐵路的起點和終點分別位於哪個國家？</w:t>
      </w:r>
    </w:p>
    <w:p w:rsidR="001A733A" w:rsidRDefault="001A733A" w:rsidP="001A733A">
      <w:pPr>
        <w:rPr>
          <w:rFonts w:hint="eastAsia"/>
        </w:rPr>
      </w:pPr>
      <w:r>
        <w:rPr>
          <w:rFonts w:ascii="PMingLiU" w:hAnsi="PMingLiU" w:hint="eastAsia"/>
        </w:rPr>
        <w:t>答案：</w:t>
      </w:r>
      <w:r w:rsidRPr="00A7755D">
        <w:rPr>
          <w:rFonts w:hint="eastAsia"/>
        </w:rPr>
        <w:t>新加坡、土耳其。</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0602-00003　　　</w:t>
      </w:r>
      <w:r>
        <w:rPr>
          <w:rFonts w:ascii="SMbarcode" w:eastAsia="SMbarcode" w:hAnsi="PMingLiU"/>
        </w:rPr>
        <w:t>*085606-0602-00003*</w:t>
      </w:r>
      <w:r>
        <w:rPr>
          <w:rFonts w:ascii="PMingLiU" w:hAnsi="PMingLiU"/>
        </w:rPr>
        <w:t xml:space="preserve">　　　難易度：中　　　出處：精選試題</w:t>
      </w:r>
    </w:p>
    <w:p w:rsidR="001A733A" w:rsidRDefault="001A733A" w:rsidP="001A733A">
      <w:pPr>
        <w:rPr>
          <w:rFonts w:ascii="PMingLiU" w:hAnsi="PMingLiU" w:hint="eastAsia"/>
        </w:rPr>
      </w:pPr>
      <w:r w:rsidRPr="001A733A">
        <w:rPr>
          <w:rFonts w:ascii="PMingLiU" w:hAnsi="PMingLiU" w:hint="eastAsia"/>
        </w:rPr>
        <w:t>目前典型的區域經濟結盟的整合內容如下：(甲)自由貿易區；(乙)關稅同盟；(丙)共同市場；(丁)經濟同盟。請問：（請填寫代號）</w:t>
      </w:r>
      <w:r w:rsidRPr="001A733A">
        <w:rPr>
          <w:rFonts w:ascii="PMingLiU" w:hAnsi="PMingLiU"/>
        </w:rPr>
        <w:br/>
      </w:r>
      <w:r w:rsidRPr="001A733A">
        <w:rPr>
          <w:rFonts w:ascii="PMingLiU" w:hAnsi="PMingLiU" w:hint="eastAsia"/>
        </w:rPr>
        <w:t>(1)何種組織的經濟整合程度最高？</w:t>
      </w:r>
      <w:r w:rsidRPr="001A733A">
        <w:rPr>
          <w:rFonts w:ascii="PMingLiU" w:hAnsi="PMingLiU"/>
        </w:rPr>
        <w:br/>
      </w:r>
      <w:r w:rsidRPr="001A733A">
        <w:rPr>
          <w:rFonts w:ascii="PMingLiU" w:hAnsi="PMingLiU" w:hint="eastAsia"/>
        </w:rPr>
        <w:t>(2)北美自由貿易協定屬於哪一種經濟結盟？</w:t>
      </w:r>
      <w:r w:rsidRPr="001A733A">
        <w:rPr>
          <w:rFonts w:ascii="PMingLiU" w:hAnsi="PMingLiU"/>
        </w:rPr>
        <w:br/>
      </w:r>
      <w:r w:rsidRPr="001A733A">
        <w:rPr>
          <w:rFonts w:ascii="PMingLiU" w:hAnsi="PMingLiU" w:hint="eastAsia"/>
        </w:rPr>
        <w:t>(3)歐盟屬於哪一種經濟結盟？</w:t>
      </w:r>
      <w:r w:rsidRPr="001A733A">
        <w:rPr>
          <w:rFonts w:ascii="PMingLiU" w:hAnsi="PMingLiU"/>
        </w:rPr>
        <w:br/>
      </w:r>
      <w:r w:rsidRPr="001A733A">
        <w:rPr>
          <w:rFonts w:ascii="PMingLiU" w:hAnsi="PMingLiU" w:hint="eastAsia"/>
        </w:rPr>
        <w:t>(4)東南亞自由貿易協定目前屬於哪一種經濟結盟？</w:t>
      </w:r>
    </w:p>
    <w:p w:rsidR="001A733A" w:rsidRDefault="001A733A" w:rsidP="001A733A">
      <w:pPr>
        <w:rPr>
          <w:rFonts w:hint="eastAsia"/>
        </w:rPr>
      </w:pPr>
      <w:r>
        <w:rPr>
          <w:rFonts w:ascii="PMingLiU" w:hAnsi="PMingLiU" w:hint="eastAsia"/>
        </w:rPr>
        <w:t>答案：</w:t>
      </w:r>
      <w:r w:rsidRPr="00755AC8">
        <w:rPr>
          <w:rFonts w:hint="eastAsia"/>
        </w:rPr>
        <w:t>(1)</w:t>
      </w:r>
      <w:r w:rsidRPr="00755AC8">
        <w:rPr>
          <w:rFonts w:hint="eastAsia"/>
        </w:rPr>
        <w:t>丁；</w:t>
      </w:r>
      <w:r w:rsidRPr="00755AC8">
        <w:rPr>
          <w:rFonts w:hint="eastAsia"/>
        </w:rPr>
        <w:t>(2)</w:t>
      </w:r>
      <w:r w:rsidRPr="00755AC8">
        <w:rPr>
          <w:rFonts w:hint="eastAsia"/>
        </w:rPr>
        <w:t>甲；</w:t>
      </w:r>
      <w:r w:rsidRPr="00755AC8">
        <w:rPr>
          <w:rFonts w:hint="eastAsia"/>
        </w:rPr>
        <w:t>(3)</w:t>
      </w:r>
      <w:r w:rsidRPr="00755AC8">
        <w:rPr>
          <w:rFonts w:hint="eastAsia"/>
        </w:rPr>
        <w:t>丁；</w:t>
      </w:r>
      <w:r w:rsidRPr="00755AC8">
        <w:rPr>
          <w:rFonts w:hint="eastAsia"/>
        </w:rPr>
        <w:t>(4)</w:t>
      </w:r>
      <w:r w:rsidRPr="00755AC8">
        <w:rPr>
          <w:rFonts w:hint="eastAsia"/>
        </w:rPr>
        <w:t>甲。</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0602-00004　　　</w:t>
      </w:r>
      <w:r>
        <w:rPr>
          <w:rFonts w:ascii="SMbarcode" w:eastAsia="SMbarcode" w:hAnsi="PMingLiU"/>
        </w:rPr>
        <w:t>*085606-0602-00004*</w:t>
      </w:r>
      <w:r>
        <w:rPr>
          <w:rFonts w:ascii="PMingLiU" w:hAnsi="PMingLiU"/>
        </w:rPr>
        <w:t xml:space="preserve">　　　難易度：中　　　出處：精選試題</w:t>
      </w:r>
    </w:p>
    <w:p w:rsidR="001A733A" w:rsidRDefault="001A733A" w:rsidP="001A733A">
      <w:pPr>
        <w:rPr>
          <w:rFonts w:ascii="PMingLiU" w:hAnsi="PMingLiU" w:hint="eastAsia"/>
        </w:rPr>
      </w:pPr>
      <w:r w:rsidRPr="001A733A">
        <w:rPr>
          <w:rFonts w:ascii="PMingLiU" w:hAnsi="PMingLiU"/>
        </w:rPr>
        <w:t>20世紀兩次大戰摧殘下，無論政治、經濟及文化發展上，均面臨崩潰的邊緣，歐洲主要強權無論戰勝或戰敗國，均淪為美蘇兩國支配的對象，歐洲各國意識到，唯和平統合的方式，能避免戰爭再度爆發，於是組成的組織經過多次的演變而成現今的歐盟</w:t>
      </w:r>
      <w:r w:rsidRPr="001A733A">
        <w:rPr>
          <w:rFonts w:ascii="PMingLiU" w:hAnsi="PMingLiU" w:hint="eastAsia"/>
          <w:color w:val="000000"/>
          <w:kern w:val="0"/>
        </w:rPr>
        <w:t>。</w:t>
      </w:r>
      <w:r w:rsidRPr="001A733A">
        <w:rPr>
          <w:rFonts w:ascii="PMingLiU" w:hAnsi="PMingLiU"/>
        </w:rPr>
        <w:t>請問：</w:t>
      </w:r>
      <w:r w:rsidRPr="001A733A">
        <w:rPr>
          <w:rFonts w:ascii="PMingLiU" w:hAnsi="PMingLiU" w:hint="eastAsia"/>
        </w:rPr>
        <w:br/>
      </w:r>
      <w:r w:rsidRPr="001A733A">
        <w:rPr>
          <w:rFonts w:ascii="PMingLiU" w:hAnsi="PMingLiU"/>
        </w:rPr>
        <w:t>(</w:t>
      </w:r>
      <w:r w:rsidRPr="001A733A">
        <w:rPr>
          <w:rFonts w:ascii="PMingLiU" w:hAnsi="PMingLiU" w:hint="eastAsia"/>
        </w:rPr>
        <w:t>1</w:t>
      </w:r>
      <w:r w:rsidRPr="001A733A">
        <w:rPr>
          <w:rFonts w:ascii="PMingLiU" w:hAnsi="PMingLiU"/>
        </w:rPr>
        <w:t>)歐盟推動邊界合作區的實施</w:t>
      </w:r>
      <w:r w:rsidRPr="001A733A">
        <w:rPr>
          <w:rFonts w:ascii="PMingLiU" w:hAnsi="PMingLiU" w:hint="eastAsia"/>
        </w:rPr>
        <w:t>之</w:t>
      </w:r>
      <w:r w:rsidRPr="001A733A">
        <w:rPr>
          <w:rFonts w:ascii="PMingLiU" w:hAnsi="PMingLiU"/>
        </w:rPr>
        <w:t>主要目的</w:t>
      </w:r>
      <w:r w:rsidRPr="001A733A">
        <w:rPr>
          <w:rFonts w:ascii="PMingLiU" w:hAnsi="PMingLiU" w:hint="eastAsia"/>
        </w:rPr>
        <w:t>為何？</w:t>
      </w:r>
      <w:r w:rsidRPr="001A733A">
        <w:rPr>
          <w:rFonts w:ascii="PMingLiU" w:hAnsi="PMingLiU" w:hint="eastAsia"/>
        </w:rPr>
        <w:br/>
      </w:r>
      <w:r w:rsidRPr="001A733A">
        <w:rPr>
          <w:rFonts w:ascii="PMingLiU" w:hAnsi="PMingLiU"/>
        </w:rPr>
        <w:t>(2)歐洲四個財政有危機的國家－歐豬四國</w:t>
      </w:r>
      <w:r w:rsidRPr="001A733A">
        <w:rPr>
          <w:rFonts w:ascii="PMingLiU" w:hAnsi="PMingLiU" w:hint="eastAsia"/>
        </w:rPr>
        <w:t>應</w:t>
      </w:r>
      <w:r w:rsidRPr="001A733A">
        <w:rPr>
          <w:rFonts w:ascii="PMingLiU" w:hAnsi="PMingLiU"/>
        </w:rPr>
        <w:t>位於</w:t>
      </w:r>
      <w:r w:rsidRPr="001A733A">
        <w:rPr>
          <w:rFonts w:ascii="PMingLiU" w:hAnsi="PMingLiU" w:hint="eastAsia"/>
        </w:rPr>
        <w:t>附</w:t>
      </w:r>
      <w:r w:rsidRPr="001A733A">
        <w:rPr>
          <w:rFonts w:ascii="PMingLiU" w:hAnsi="PMingLiU"/>
        </w:rPr>
        <w:t>圖當中的哪些區域</w:t>
      </w:r>
      <w:r w:rsidRPr="001A733A">
        <w:rPr>
          <w:rFonts w:ascii="PMingLiU" w:hAnsi="PMingLiU" w:hint="eastAsia"/>
        </w:rPr>
        <w:t>？</w:t>
      </w:r>
      <w:r w:rsidRPr="001A733A">
        <w:rPr>
          <w:rFonts w:ascii="PMingLiU" w:hAnsi="PMingLiU"/>
        </w:rPr>
        <w:br/>
      </w:r>
      <w:r w:rsidR="00C767FA" w:rsidRPr="001A733A">
        <w:rPr>
          <w:rFonts w:ascii="PMingLiU" w:hAnsi="PMingLiU"/>
          <w:noProof/>
        </w:rPr>
        <w:drawing>
          <wp:inline distT="0" distB="0" distL="0" distR="0">
            <wp:extent cx="1971675" cy="200025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71675" cy="2000250"/>
                    </a:xfrm>
                    <a:prstGeom prst="rect">
                      <a:avLst/>
                    </a:prstGeom>
                    <a:noFill/>
                    <a:ln>
                      <a:noFill/>
                    </a:ln>
                  </pic:spPr>
                </pic:pic>
              </a:graphicData>
            </a:graphic>
          </wp:inline>
        </w:drawing>
      </w:r>
      <w:r w:rsidRPr="001A733A">
        <w:rPr>
          <w:rFonts w:ascii="PMingLiU" w:hAnsi="PMingLiU" w:hint="eastAsia"/>
        </w:rPr>
        <w:br/>
      </w:r>
      <w:r w:rsidRPr="001A733A">
        <w:rPr>
          <w:rFonts w:ascii="PMingLiU" w:hAnsi="PMingLiU"/>
        </w:rPr>
        <w:t>(3)(甲)皆為歐盟國</w:t>
      </w:r>
      <w:r w:rsidRPr="001A733A">
        <w:rPr>
          <w:rFonts w:ascii="PMingLiU" w:hAnsi="PMingLiU" w:hint="eastAsia"/>
        </w:rPr>
        <w:t>；</w:t>
      </w:r>
      <w:r w:rsidRPr="001A733A">
        <w:rPr>
          <w:rFonts w:ascii="PMingLiU" w:hAnsi="PMingLiU"/>
        </w:rPr>
        <w:t>(乙)都屬歐元區</w:t>
      </w:r>
      <w:r w:rsidRPr="001A733A">
        <w:rPr>
          <w:rFonts w:ascii="PMingLiU" w:hAnsi="PMingLiU" w:hint="eastAsia"/>
        </w:rPr>
        <w:t>；</w:t>
      </w:r>
      <w:r w:rsidRPr="001A733A">
        <w:rPr>
          <w:rFonts w:ascii="PMingLiU" w:hAnsi="PMingLiU"/>
        </w:rPr>
        <w:t>(丙)都是申根國</w:t>
      </w:r>
      <w:r w:rsidRPr="001A733A">
        <w:rPr>
          <w:rFonts w:ascii="PMingLiU" w:hAnsi="PMingLiU" w:hint="eastAsia"/>
        </w:rPr>
        <w:t>；</w:t>
      </w:r>
      <w:r w:rsidRPr="001A733A">
        <w:rPr>
          <w:rFonts w:ascii="PMingLiU" w:hAnsi="PMingLiU"/>
        </w:rPr>
        <w:t>(丁)多屬於地中海型氣候</w:t>
      </w:r>
      <w:r w:rsidRPr="001A733A">
        <w:rPr>
          <w:rFonts w:ascii="PMingLiU" w:hAnsi="PMingLiU" w:hint="eastAsia"/>
        </w:rPr>
        <w:t>；</w:t>
      </w:r>
      <w:r w:rsidRPr="001A733A">
        <w:rPr>
          <w:rFonts w:ascii="PMingLiU" w:hAnsi="PMingLiU"/>
        </w:rPr>
        <w:t>(戊)都屬於拉丁語系國家。歐豬四國的共同特性應包括幾項</w:t>
      </w:r>
      <w:r w:rsidRPr="001A733A">
        <w:rPr>
          <w:rFonts w:ascii="PMingLiU" w:hAnsi="PMingLiU" w:hint="eastAsia"/>
        </w:rPr>
        <w:t>？</w:t>
      </w:r>
    </w:p>
    <w:p w:rsidR="001A733A" w:rsidRDefault="001A733A" w:rsidP="001A733A">
      <w:pPr>
        <w:rPr>
          <w:rFonts w:hint="eastAsia"/>
        </w:rPr>
      </w:pPr>
      <w:r>
        <w:rPr>
          <w:rFonts w:ascii="PMingLiU" w:hAnsi="PMingLiU" w:hint="eastAsia"/>
        </w:rPr>
        <w:t>答案：</w:t>
      </w:r>
      <w:r w:rsidRPr="0010139A">
        <w:rPr>
          <w:rFonts w:hint="eastAsia"/>
        </w:rPr>
        <w:t>(1)</w:t>
      </w:r>
      <w:r w:rsidRPr="0010139A">
        <w:t>破除歐盟境內各國國界，平衡各國境內區域發展</w:t>
      </w:r>
      <w:r w:rsidRPr="0010139A">
        <w:rPr>
          <w:rFonts w:hint="eastAsia"/>
        </w:rPr>
        <w:t>；</w:t>
      </w:r>
      <w:r w:rsidRPr="0010139A">
        <w:rPr>
          <w:rFonts w:hint="eastAsia"/>
        </w:rPr>
        <w:t>(2)</w:t>
      </w:r>
      <w:r w:rsidRPr="0010139A">
        <w:t>戊己庚子</w:t>
      </w:r>
      <w:r w:rsidRPr="0010139A">
        <w:rPr>
          <w:rFonts w:hint="eastAsia"/>
        </w:rPr>
        <w:t>；</w:t>
      </w:r>
      <w:r w:rsidRPr="0010139A">
        <w:rPr>
          <w:rFonts w:hint="eastAsia"/>
        </w:rPr>
        <w:t>(3)</w:t>
      </w:r>
      <w:r w:rsidRPr="0010139A">
        <w:rPr>
          <w:rFonts w:hint="eastAsia"/>
        </w:rPr>
        <w:t>甲乙丙丁。</w:t>
      </w:r>
    </w:p>
    <w:p w:rsidR="001A733A" w:rsidRDefault="001A733A" w:rsidP="001A733A">
      <w:r>
        <w:rPr>
          <w:rFonts w:ascii="PMingLiU" w:hAnsi="PMingLiU" w:hint="eastAsia"/>
        </w:rPr>
        <w:t>解析：</w:t>
      </w:r>
      <w:r w:rsidRPr="0010139A">
        <w:rPr>
          <w:rFonts w:hint="eastAsia"/>
        </w:rPr>
        <w:t>(1)</w:t>
      </w:r>
      <w:r w:rsidRPr="0010139A">
        <w:t>在歐盟區域發展基金的支持下，建立包含教育、環境保護、觀光與經濟發展等各項共同合作方案</w:t>
      </w:r>
      <w:r w:rsidRPr="0010139A">
        <w:rPr>
          <w:rFonts w:hint="eastAsia"/>
        </w:rPr>
        <w:t>。</w:t>
      </w:r>
      <w:r w:rsidRPr="0010139A">
        <w:rPr>
          <w:rFonts w:hint="eastAsia"/>
        </w:rPr>
        <w:br/>
        <w:t>(2)</w:t>
      </w:r>
      <w:r w:rsidRPr="0010139A">
        <w:t>最早出現於美國《</w:t>
      </w:r>
      <w:hyperlink r:id="rId78" w:tooltip="新聞周刊 (無呢版)" w:history="1">
        <w:r w:rsidRPr="0010139A">
          <w:t>新聞周刊</w:t>
        </w:r>
      </w:hyperlink>
      <w:r w:rsidRPr="0010139A">
        <w:t>》</w:t>
      </w:r>
      <w:r w:rsidRPr="0010139A">
        <w:t>2008</w:t>
      </w:r>
      <w:r w:rsidRPr="0010139A">
        <w:t>年</w:t>
      </w:r>
      <w:r w:rsidRPr="0010139A">
        <w:t>7</w:t>
      </w:r>
      <w:r w:rsidRPr="0010139A">
        <w:t>月</w:t>
      </w:r>
      <w:r w:rsidRPr="0010139A">
        <w:t>7</w:t>
      </w:r>
      <w:r w:rsidRPr="0010139A">
        <w:t>號發行雜誌的專文－</w:t>
      </w:r>
      <w:r w:rsidRPr="0010139A">
        <w:t>Why Pigs Can't Fly</w:t>
      </w:r>
      <w:r w:rsidRPr="0010139A">
        <w:t>，指</w:t>
      </w:r>
      <w:r w:rsidRPr="0010139A">
        <w:rPr>
          <w:rFonts w:hint="eastAsia"/>
        </w:rPr>
        <w:t>的是</w:t>
      </w:r>
      <w:hyperlink r:id="rId79" w:tooltip="南歐" w:history="1">
        <w:r w:rsidRPr="0010139A">
          <w:t>南歐</w:t>
        </w:r>
      </w:hyperlink>
      <w:r w:rsidRPr="0010139A">
        <w:t>四國：葡萄牙</w:t>
      </w:r>
      <w:r w:rsidRPr="0010139A">
        <w:t xml:space="preserve"> (Portugal)</w:t>
      </w:r>
      <w:r w:rsidRPr="0010139A">
        <w:t>、義大利</w:t>
      </w:r>
      <w:r w:rsidRPr="0010139A">
        <w:t xml:space="preserve"> (Italy)</w:t>
      </w:r>
      <w:r w:rsidRPr="0010139A">
        <w:t>、希臘</w:t>
      </w:r>
      <w:r w:rsidRPr="0010139A">
        <w:t xml:space="preserve"> (Greece)</w:t>
      </w:r>
      <w:r w:rsidRPr="0010139A">
        <w:t>、西班牙</w:t>
      </w:r>
      <w:r w:rsidRPr="0010139A">
        <w:t xml:space="preserve"> (Spain )</w:t>
      </w:r>
      <w:r w:rsidRPr="0010139A">
        <w:t>所組成</w:t>
      </w:r>
      <w:r w:rsidRPr="0010139A">
        <w:rPr>
          <w:rFonts w:hint="eastAsia"/>
        </w:rPr>
        <w:t>的</w:t>
      </w:r>
      <w:r w:rsidRPr="0010139A">
        <w:t>非正式經濟體。因為四個國家文化傳統、地理位置相似度極高，近年來經濟成長停滯，又失業率高，且有財政赤字，</w:t>
      </w:r>
      <w:r w:rsidRPr="0010139A">
        <w:rPr>
          <w:rFonts w:hint="eastAsia"/>
        </w:rPr>
        <w:t>故</w:t>
      </w:r>
      <w:r w:rsidRPr="0010139A">
        <w:t>用其國家英文稱呼的字首，合稱為歐豬四國</w:t>
      </w:r>
      <w:r w:rsidRPr="0010139A">
        <w:t xml:space="preserve"> (PIGS)</w:t>
      </w:r>
      <w:r w:rsidRPr="0010139A">
        <w:t>。</w:t>
      </w:r>
      <w:r w:rsidRPr="0010139A">
        <w:rPr>
          <w:rFonts w:hint="eastAsia"/>
        </w:rPr>
        <w:br/>
        <w:t>(3)(</w:t>
      </w:r>
      <w:r w:rsidRPr="0010139A">
        <w:rPr>
          <w:rFonts w:hint="eastAsia"/>
        </w:rPr>
        <w:t>戊</w:t>
      </w:r>
      <w:r w:rsidRPr="0010139A">
        <w:rPr>
          <w:rFonts w:hint="eastAsia"/>
        </w:rPr>
        <w:t>)</w:t>
      </w:r>
      <w:r w:rsidRPr="0010139A">
        <w:t>希臘不屬於拉丁語系國家。</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題號：0602-00005　　　</w:t>
      </w:r>
      <w:r>
        <w:rPr>
          <w:rFonts w:ascii="SMbarcode" w:eastAsia="SMbarcode" w:hAnsi="PMingLiU"/>
        </w:rPr>
        <w:t>*085606-0602-00005*</w:t>
      </w:r>
      <w:r>
        <w:rPr>
          <w:rFonts w:ascii="PMingLiU" w:hAnsi="PMingLiU"/>
        </w:rPr>
        <w:t xml:space="preserve">　　　難易度：中　　　出處：精選試題</w:t>
      </w:r>
    </w:p>
    <w:p w:rsidR="001A733A" w:rsidRDefault="001A733A" w:rsidP="001A733A">
      <w:pPr>
        <w:rPr>
          <w:rFonts w:ascii="PMingLiU" w:hAnsi="PMingLiU" w:hint="eastAsia"/>
        </w:rPr>
      </w:pPr>
      <w:r w:rsidRPr="001A733A">
        <w:rPr>
          <w:rFonts w:ascii="PMingLiU" w:hAnsi="PMingLiU" w:hint="eastAsia"/>
        </w:rPr>
        <w:t>全球化下各國政經的發展緊密連結，為了國家安定及經濟發展，各國致力於籌組或加入區域結盟，以避免被邊緣化，而對非會員國不利。請問：區域結盟的原因有哪些？</w:t>
      </w:r>
    </w:p>
    <w:p w:rsidR="001A733A" w:rsidRDefault="001A733A" w:rsidP="001A733A">
      <w:pPr>
        <w:rPr>
          <w:rFonts w:hint="eastAsia"/>
        </w:rPr>
      </w:pPr>
      <w:r>
        <w:rPr>
          <w:rFonts w:ascii="PMingLiU" w:hAnsi="PMingLiU" w:hint="eastAsia"/>
        </w:rPr>
        <w:t>答案：</w:t>
      </w:r>
      <w:r w:rsidRPr="00903EE8">
        <w:rPr>
          <w:rFonts w:hint="eastAsia"/>
        </w:rPr>
        <w:t>穩定資源價格，保障資源生產國的經濟利益；確保國家安定和區域穩定；尋求區域經貿合作</w:t>
      </w:r>
      <w:r>
        <w:rPr>
          <w:rFonts w:hint="eastAsia"/>
        </w:rPr>
        <w:t>。</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0602-00006　　　</w:t>
      </w:r>
      <w:r>
        <w:rPr>
          <w:rFonts w:ascii="SMbarcode" w:eastAsia="SMbarcode" w:hAnsi="PMingLiU"/>
        </w:rPr>
        <w:t>*085606-0602-00006*</w:t>
      </w:r>
      <w:r>
        <w:rPr>
          <w:rFonts w:ascii="PMingLiU" w:hAnsi="PMingLiU"/>
        </w:rPr>
        <w:t xml:space="preserve">　　　難易度：中　　　出處：補充試題</w:t>
      </w:r>
    </w:p>
    <w:p w:rsidR="001A733A" w:rsidRDefault="001A733A" w:rsidP="001A733A">
      <w:pPr>
        <w:rPr>
          <w:rFonts w:ascii="PMingLiU" w:hAnsi="PMingLiU"/>
        </w:rPr>
      </w:pPr>
      <w:r w:rsidRPr="001A733A">
        <w:rPr>
          <w:rFonts w:ascii="PMingLiU" w:hAnsi="PMingLiU"/>
        </w:rPr>
        <w:t>「2008年亞太經合會（APEC）領袖會議</w:t>
      </w:r>
      <w:smartTag w:uri="urn:schemas-microsoft-com:office:smarttags" w:element="chsdate">
        <w:smartTagPr>
          <w:attr w:name="IsROCDate" w:val="False"/>
          <w:attr w:name="IsLunarDate" w:val="False"/>
          <w:attr w:name="Day" w:val="23"/>
          <w:attr w:name="Month" w:val="11"/>
          <w:attr w:name="Year" w:val="2013"/>
        </w:smartTagPr>
        <w:r w:rsidRPr="001A733A">
          <w:rPr>
            <w:rFonts w:ascii="PMingLiU" w:hAnsi="PMingLiU"/>
          </w:rPr>
          <w:t>11月23日</w:t>
        </w:r>
      </w:smartTag>
      <w:r w:rsidRPr="001A733A">
        <w:rPr>
          <w:rFonts w:ascii="PMingLiU" w:hAnsi="PMingLiU"/>
        </w:rPr>
        <w:t>正式閉幕，隨後各經濟體領袖共同發表利馬宣言，並在會場國防部大樓外拍攝年度大合照，留下歷史性畫面。行前國際記者會上，外國記者提及陳水扁總統敏感問題，連戰拉下耳機以流利的當地語言答覆：『這屬於司法問題，我無法置評。』使人驚豔。」該次APEC會議正值全球金融危機、經濟蕭條之際，各會員集結的主張與共識，將對全球有重大影響。請問：</w:t>
      </w:r>
      <w:r w:rsidRPr="001A733A">
        <w:rPr>
          <w:rFonts w:ascii="PMingLiU" w:hAnsi="PMingLiU" w:hint="eastAsia"/>
        </w:rPr>
        <w:br/>
      </w:r>
      <w:r w:rsidRPr="001A733A">
        <w:rPr>
          <w:rFonts w:ascii="PMingLiU" w:hAnsi="PMingLiU"/>
        </w:rPr>
        <w:t>(1)共有幾個經濟體領袖一起發表利馬宣言？</w:t>
      </w:r>
      <w:r w:rsidRPr="001A733A">
        <w:rPr>
          <w:rFonts w:ascii="PMingLiU" w:hAnsi="PMingLiU" w:hint="eastAsia"/>
        </w:rPr>
        <w:br/>
      </w:r>
      <w:r w:rsidRPr="001A733A">
        <w:rPr>
          <w:rFonts w:ascii="PMingLiU" w:hAnsi="PMingLiU"/>
        </w:rPr>
        <w:t>(2)連戰可能使用哪一種當地語言？</w:t>
      </w:r>
      <w:r w:rsidRPr="001A733A">
        <w:rPr>
          <w:rFonts w:ascii="PMingLiU" w:hAnsi="PMingLiU" w:hint="eastAsia"/>
        </w:rPr>
        <w:br/>
      </w:r>
      <w:r w:rsidRPr="001A733A">
        <w:rPr>
          <w:rFonts w:ascii="PMingLiU" w:hAnsi="PMingLiU"/>
        </w:rPr>
        <w:t>(3)哪一個區域經濟組織的會員國皆是亞太經合會的會員國？</w:t>
      </w:r>
    </w:p>
    <w:p w:rsidR="001A733A" w:rsidRDefault="001A733A" w:rsidP="001A733A">
      <w:pPr>
        <w:rPr>
          <w:rFonts w:hint="eastAsia"/>
          <w:color w:val="000000"/>
        </w:rPr>
      </w:pPr>
      <w:r>
        <w:rPr>
          <w:rFonts w:ascii="PMingLiU" w:hAnsi="PMingLiU" w:hint="eastAsia"/>
          <w:color w:val="000000"/>
        </w:rPr>
        <w:t>答案：</w:t>
      </w:r>
      <w:r w:rsidRPr="00500949">
        <w:rPr>
          <w:rFonts w:hint="eastAsia"/>
          <w:color w:val="000000"/>
        </w:rPr>
        <w:t>(1)21</w:t>
      </w:r>
      <w:r w:rsidRPr="00500949">
        <w:rPr>
          <w:rFonts w:hint="eastAsia"/>
          <w:color w:val="000000"/>
        </w:rPr>
        <w:t>個；</w:t>
      </w:r>
      <w:r w:rsidRPr="00500949">
        <w:rPr>
          <w:rFonts w:hint="eastAsia"/>
          <w:color w:val="000000"/>
        </w:rPr>
        <w:t>(2)</w:t>
      </w:r>
      <w:r w:rsidRPr="00500949">
        <w:rPr>
          <w:rFonts w:hint="eastAsia"/>
          <w:color w:val="000000"/>
        </w:rPr>
        <w:t>西班牙語；</w:t>
      </w:r>
      <w:r w:rsidRPr="00500949">
        <w:rPr>
          <w:rFonts w:hint="eastAsia"/>
          <w:color w:val="000000"/>
        </w:rPr>
        <w:t>(3)</w:t>
      </w:r>
      <w:r w:rsidRPr="00500949">
        <w:rPr>
          <w:rFonts w:hint="eastAsia"/>
          <w:color w:val="000000"/>
        </w:rPr>
        <w:t>北美自由貿易區。</w:t>
      </w:r>
    </w:p>
    <w:p w:rsidR="001A733A" w:rsidRDefault="001A733A" w:rsidP="001A733A">
      <w:pPr>
        <w:rPr>
          <w:rFonts w:hint="eastAsia"/>
          <w:color w:val="000000"/>
        </w:rPr>
      </w:pPr>
    </w:p>
    <w:p w:rsidR="001A733A" w:rsidRDefault="00C767FA" w:rsidP="001A733A">
      <w:pPr>
        <w:rPr>
          <w:rFonts w:ascii="PMingLiU" w:hAnsi="PMingLiU"/>
          <w:sz w:val="24"/>
        </w:rPr>
      </w:pPr>
      <w:r>
        <w:rPr>
          <w:noProof/>
        </w:rPr>
        <w:drawing>
          <wp:anchor distT="0" distB="0" distL="114300" distR="114300" simplePos="0" relativeHeight="25165977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A733A">
        <w:rPr>
          <w:rFonts w:ascii="PMingLiU" w:hAnsi="PMingLiU"/>
          <w:sz w:val="24"/>
        </w:rPr>
        <w:t>6–3　區域結盟─以東南亞國協為例</w:t>
      </w:r>
    </w:p>
    <w:bookmarkStart w:id="26" w:name="ch6–3_單選題"/>
    <w:p w:rsidR="001A733A" w:rsidRDefault="001A733A" w:rsidP="001A733A">
      <w:r>
        <w:object w:dxaOrig="1246" w:dyaOrig="397">
          <v:shape id="_x0000_i1087" type="#_x0000_t75" style="width:62.25pt;height:20.25pt" o:ole="">
            <v:imagedata r:id="rId8" o:title=""/>
          </v:shape>
          <o:OLEObject Type="Embed" ProgID="Word.Picture.8" ShapeID="_x0000_i1087" DrawAspect="Content" ObjectID="_1764389164" r:id="rId80"/>
        </w:object>
      </w:r>
      <w:r>
        <w:t xml:space="preserve"> </w:t>
      </w:r>
      <w:bookmarkEnd w:id="26"/>
    </w:p>
    <w:p w:rsidR="001A733A" w:rsidRDefault="001A733A" w:rsidP="001A733A">
      <w:pPr>
        <w:pBdr>
          <w:bottom w:val="single" w:sz="4" w:space="1" w:color="auto"/>
        </w:pBdr>
        <w:rPr>
          <w:rFonts w:ascii="PMingLiU" w:hAnsi="PMingLiU"/>
        </w:rPr>
      </w:pPr>
      <w:r>
        <w:rPr>
          <w:rFonts w:ascii="PMingLiU" w:hAnsi="PMingLiU"/>
        </w:rPr>
        <w:t xml:space="preserve">題號：0603-00006　　　</w:t>
      </w:r>
      <w:r>
        <w:rPr>
          <w:rFonts w:ascii="SMbarcode" w:eastAsia="SMbarcode" w:hAnsi="PMingLiU"/>
        </w:rPr>
        <w:t>*085606-0603-00006*</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亞洲各區域的經濟合作中，東南亞國協（ASEAN）現今是以自由貿易區為主要的經濟合作形式，近年來又加入所謂的東協「10＋6」。請問：其中的「6」代表的國家，並</w:t>
      </w:r>
      <w:r w:rsidRPr="001A733A">
        <w:rPr>
          <w:rFonts w:ascii="PMingLiU" w:hAnsi="PMingLiU"/>
          <w:u w:val="single"/>
        </w:rPr>
        <w:t>不包括</w:t>
      </w:r>
      <w:r w:rsidRPr="001A733A">
        <w:rPr>
          <w:rFonts w:ascii="PMingLiU" w:hAnsi="PMingLiU"/>
        </w:rPr>
        <w:t>下列哪一個國家？</w:t>
      </w:r>
      <w:r w:rsidRPr="001A733A">
        <w:rPr>
          <w:rFonts w:ascii="PMingLiU" w:hAnsi="PMingLiU" w:hint="eastAsia"/>
        </w:rPr>
        <w:t xml:space="preserve">　</w:t>
      </w:r>
      <w:r w:rsidRPr="001A733A">
        <w:rPr>
          <w:rFonts w:ascii="PMingLiU" w:hAnsi="PMingLiU"/>
        </w:rPr>
        <w:br/>
        <w:t>(A)印度</w:t>
      </w:r>
      <w:r w:rsidRPr="001A733A">
        <w:rPr>
          <w:rFonts w:ascii="PMingLiU" w:hAnsi="PMingLiU" w:hint="eastAsia"/>
        </w:rPr>
        <w:t xml:space="preserve">　</w:t>
      </w:r>
      <w:r w:rsidRPr="001A733A">
        <w:rPr>
          <w:rFonts w:ascii="PMingLiU" w:hAnsi="PMingLiU"/>
        </w:rPr>
        <w:t>(B)臺灣</w:t>
      </w:r>
      <w:r w:rsidRPr="001A733A">
        <w:rPr>
          <w:rFonts w:ascii="PMingLiU" w:hAnsi="PMingLiU" w:hint="eastAsia"/>
        </w:rPr>
        <w:t xml:space="preserve">　</w:t>
      </w:r>
      <w:r w:rsidRPr="001A733A">
        <w:rPr>
          <w:rFonts w:ascii="PMingLiU" w:hAnsi="PMingLiU"/>
        </w:rPr>
        <w:t>(C)日本</w:t>
      </w:r>
      <w:r w:rsidRPr="001A733A">
        <w:rPr>
          <w:rFonts w:ascii="PMingLiU" w:hAnsi="PMingLiU" w:hint="eastAsia"/>
        </w:rPr>
        <w:t xml:space="preserve">　</w:t>
      </w:r>
      <w:r w:rsidRPr="001A733A">
        <w:rPr>
          <w:rFonts w:ascii="PMingLiU" w:hAnsi="PMingLiU"/>
        </w:rPr>
        <w:t>(D)韓國</w:t>
      </w:r>
    </w:p>
    <w:p w:rsidR="001A733A" w:rsidRDefault="001A733A" w:rsidP="001A733A">
      <w:r>
        <w:rPr>
          <w:rFonts w:ascii="PMingLiU" w:hAnsi="PMingLiU"/>
        </w:rPr>
        <w:t>答案：</w:t>
      </w:r>
      <w:r>
        <w:t>(B)</w:t>
      </w:r>
    </w:p>
    <w:p w:rsidR="001A733A" w:rsidRDefault="001A733A" w:rsidP="001A733A">
      <w:r>
        <w:rPr>
          <w:rFonts w:ascii="PMingLiU" w:hAnsi="PMingLiU"/>
        </w:rPr>
        <w:t>解析：</w:t>
      </w:r>
      <w:r>
        <w:t>這</w:t>
      </w:r>
      <w:r>
        <w:t>6</w:t>
      </w:r>
      <w:r>
        <w:t>國是中、日、韓、澳、紐、印。</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題號：0603-00007　　　</w:t>
      </w:r>
      <w:r>
        <w:rPr>
          <w:rFonts w:ascii="SMbarcode" w:eastAsia="SMbarcode" w:hAnsi="PMingLiU"/>
        </w:rPr>
        <w:t>*085606-0603-00007*</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東協各國大多屬於開發中的國家，產業政策多以出口為導向，因此東協的貿易體系應該維持哪一種態度與方向？</w:t>
      </w:r>
      <w:r w:rsidRPr="001A733A">
        <w:rPr>
          <w:rFonts w:ascii="PMingLiU" w:hAnsi="PMingLiU" w:hint="eastAsia"/>
        </w:rPr>
        <w:t xml:space="preserve">　</w:t>
      </w:r>
      <w:r w:rsidRPr="001A733A">
        <w:rPr>
          <w:rFonts w:ascii="PMingLiU" w:hAnsi="PMingLiU"/>
        </w:rPr>
        <w:br/>
        <w:t>(A)擴大開放的經濟政策</w:t>
      </w:r>
      <w:r w:rsidRPr="001A733A">
        <w:rPr>
          <w:rFonts w:ascii="PMingLiU" w:hAnsi="PMingLiU" w:hint="eastAsia"/>
        </w:rPr>
        <w:t xml:space="preserve">　</w:t>
      </w:r>
      <w:r w:rsidRPr="001A733A">
        <w:rPr>
          <w:rFonts w:ascii="PMingLiU" w:hAnsi="PMingLiU"/>
        </w:rPr>
        <w:t>(B)特別強調對東亞的貿易發展</w:t>
      </w:r>
      <w:r w:rsidRPr="001A733A">
        <w:rPr>
          <w:rFonts w:ascii="PMingLiU" w:hAnsi="PMingLiU" w:hint="eastAsia"/>
        </w:rPr>
        <w:t xml:space="preserve">　</w:t>
      </w:r>
      <w:r w:rsidRPr="001A733A">
        <w:rPr>
          <w:rFonts w:ascii="PMingLiU" w:hAnsi="PMingLiU"/>
        </w:rPr>
        <w:t>(C)進口更多歐盟和北美自由貿易區的產品</w:t>
      </w:r>
      <w:r w:rsidRPr="001A733A">
        <w:rPr>
          <w:rFonts w:ascii="PMingLiU" w:hAnsi="PMingLiU" w:hint="eastAsia"/>
        </w:rPr>
        <w:t xml:space="preserve">　</w:t>
      </w:r>
      <w:r w:rsidRPr="001A733A">
        <w:rPr>
          <w:rFonts w:ascii="PMingLiU" w:hAnsi="PMingLiU"/>
        </w:rPr>
        <w:t>(D)加強對世貿經濟組織（WTO）的聯繫與發展</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題號：0603-00008　　　</w:t>
      </w:r>
      <w:r>
        <w:rPr>
          <w:rFonts w:ascii="SMbarcode" w:eastAsia="SMbarcode" w:hAnsi="PMingLiU"/>
        </w:rPr>
        <w:t>*085606-0603-00008*</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在區域結盟中，臺灣不能缺席。請問：臺灣加入了以下哪些區域結盟？(甲)聯合國；(乙)東協＋6；(丙)亞太經濟合作會議；(丁)世界衛生組織；(戊)世界貿易組織</w:t>
      </w:r>
      <w:r w:rsidRPr="001A733A">
        <w:rPr>
          <w:rFonts w:ascii="PMingLiU" w:hAnsi="PMingLiU" w:hint="eastAsia"/>
        </w:rPr>
        <w:t xml:space="preserve">。　</w:t>
      </w:r>
      <w:r w:rsidRPr="001A733A">
        <w:rPr>
          <w:rFonts w:ascii="PMingLiU" w:hAnsi="PMingLiU"/>
        </w:rPr>
        <w:br/>
        <w:t>(A)甲乙</w:t>
      </w:r>
      <w:r w:rsidRPr="001A733A">
        <w:rPr>
          <w:rFonts w:ascii="PMingLiU" w:hAnsi="PMingLiU" w:hint="eastAsia"/>
        </w:rPr>
        <w:t xml:space="preserve">　</w:t>
      </w:r>
      <w:r w:rsidRPr="001A733A">
        <w:rPr>
          <w:rFonts w:ascii="PMingLiU" w:hAnsi="PMingLiU"/>
        </w:rPr>
        <w:t>(B)丙丁</w:t>
      </w:r>
      <w:r w:rsidRPr="001A733A">
        <w:rPr>
          <w:rFonts w:ascii="PMingLiU" w:hAnsi="PMingLiU" w:hint="eastAsia"/>
        </w:rPr>
        <w:t xml:space="preserve">　</w:t>
      </w:r>
      <w:r w:rsidRPr="001A733A">
        <w:rPr>
          <w:rFonts w:ascii="PMingLiU" w:hAnsi="PMingLiU"/>
        </w:rPr>
        <w:t>(C)丙戊</w:t>
      </w:r>
      <w:r w:rsidRPr="001A733A">
        <w:rPr>
          <w:rFonts w:ascii="PMingLiU" w:hAnsi="PMingLiU" w:hint="eastAsia"/>
        </w:rPr>
        <w:t xml:space="preserve">　</w:t>
      </w:r>
      <w:r w:rsidRPr="001A733A">
        <w:rPr>
          <w:rFonts w:ascii="PMingLiU" w:hAnsi="PMingLiU"/>
        </w:rPr>
        <w:t>(D)甲丁</w:t>
      </w:r>
    </w:p>
    <w:p w:rsidR="001A733A" w:rsidRDefault="001A733A" w:rsidP="001A733A">
      <w:r>
        <w:rPr>
          <w:rFonts w:ascii="PMingLiU" w:hAnsi="PMingLiU"/>
        </w:rPr>
        <w:t>答案：</w:t>
      </w:r>
      <w:r>
        <w:t>(C)</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題號：0603-00009　　　</w:t>
      </w:r>
      <w:r>
        <w:rPr>
          <w:rFonts w:ascii="SMbarcode" w:eastAsia="SMbarcode" w:hAnsi="PMingLiU"/>
        </w:rPr>
        <w:t>*085606-0603-00009*</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甲)東協成立後的前10年基本上以經貿合作為主；(乙)東協屬於封閉性、對外依賴性較小的地區經濟一體化組織；(丙)隨著東協區域結盟的運作，東協10國各國經濟發展皆有提升，有利縮小區域內部差距；(丁)東協會員國彼此之間又充滿著競爭的氛圍；(戊)逐漸消除區內關稅與非關稅障礙，促進地區貿易自由化；(己)東協國家間之個別經濟發展差距頗大。請問：</w:t>
      </w:r>
      <w:r w:rsidRPr="001A733A">
        <w:rPr>
          <w:rFonts w:ascii="PMingLiU" w:hAnsi="PMingLiU"/>
          <w:color w:val="000000"/>
          <w:kern w:val="0"/>
        </w:rPr>
        <w:t>關於東協的過去、現在及未來，正確者應為哪些</w:t>
      </w:r>
      <w:r w:rsidRPr="001A733A">
        <w:rPr>
          <w:rFonts w:ascii="PMingLiU" w:hAnsi="PMingLiU"/>
        </w:rPr>
        <w:t>？</w:t>
      </w:r>
      <w:r w:rsidRPr="001A733A">
        <w:rPr>
          <w:rFonts w:ascii="PMingLiU" w:hAnsi="PMingLiU" w:hint="eastAsia"/>
        </w:rPr>
        <w:t xml:space="preserve">　</w:t>
      </w:r>
      <w:r w:rsidRPr="001A733A">
        <w:rPr>
          <w:rFonts w:ascii="PMingLiU" w:hAnsi="PMingLiU"/>
        </w:rPr>
        <w:br/>
        <w:t>(A)甲乙丙</w:t>
      </w:r>
      <w:r w:rsidRPr="001A733A">
        <w:rPr>
          <w:rFonts w:ascii="PMingLiU" w:hAnsi="PMingLiU" w:hint="eastAsia"/>
        </w:rPr>
        <w:t xml:space="preserve">　</w:t>
      </w:r>
      <w:r w:rsidRPr="001A733A">
        <w:rPr>
          <w:rFonts w:ascii="PMingLiU" w:hAnsi="PMingLiU"/>
        </w:rPr>
        <w:t>(B)甲丁己</w:t>
      </w:r>
      <w:r w:rsidRPr="001A733A">
        <w:rPr>
          <w:rFonts w:ascii="PMingLiU" w:hAnsi="PMingLiU" w:hint="eastAsia"/>
        </w:rPr>
        <w:t xml:space="preserve">　</w:t>
      </w:r>
      <w:r w:rsidRPr="001A733A">
        <w:rPr>
          <w:rFonts w:ascii="PMingLiU" w:hAnsi="PMingLiU"/>
        </w:rPr>
        <w:t>(C)乙丁戊</w:t>
      </w:r>
      <w:r w:rsidRPr="001A733A">
        <w:rPr>
          <w:rFonts w:ascii="PMingLiU" w:hAnsi="PMingLiU" w:hint="eastAsia"/>
        </w:rPr>
        <w:t xml:space="preserve">　</w:t>
      </w:r>
      <w:r w:rsidRPr="001A733A">
        <w:rPr>
          <w:rFonts w:ascii="PMingLiU" w:hAnsi="PMingLiU"/>
        </w:rPr>
        <w:t>(D)丁戊己</w:t>
      </w:r>
    </w:p>
    <w:p w:rsidR="001A733A" w:rsidRDefault="001A733A" w:rsidP="001A733A">
      <w:r>
        <w:rPr>
          <w:rFonts w:ascii="PMingLiU" w:hAnsi="PMingLiU"/>
        </w:rPr>
        <w:t>答案：</w:t>
      </w:r>
      <w:r>
        <w:t>(D)</w:t>
      </w:r>
    </w:p>
    <w:p w:rsidR="001A733A" w:rsidRDefault="001A733A" w:rsidP="001A733A">
      <w:r>
        <w:rPr>
          <w:rFonts w:ascii="PMingLiU" w:hAnsi="PMingLiU"/>
        </w:rPr>
        <w:t>解析：</w:t>
      </w:r>
      <w:r>
        <w:t>(</w:t>
      </w:r>
      <w:r>
        <w:t>甲</w:t>
      </w:r>
      <w:r>
        <w:t>)</w:t>
      </w:r>
      <w:r>
        <w:t>東協成立後的前</w:t>
      </w:r>
      <w:r>
        <w:t>10</w:t>
      </w:r>
      <w:r>
        <w:t>年基本上以政治安全合作為主；</w:t>
      </w:r>
      <w:r>
        <w:t>(</w:t>
      </w:r>
      <w:r>
        <w:t>乙</w:t>
      </w:r>
      <w:r>
        <w:t>)</w:t>
      </w:r>
      <w:r>
        <w:t>東協各國產業政策多屬出口導向型，對區外經濟有很強的依賴性，需要借助外部的力量來補充區域內的不足；</w:t>
      </w:r>
      <w:r>
        <w:t>(</w:t>
      </w:r>
      <w:r>
        <w:t>丙</w:t>
      </w:r>
      <w:r>
        <w:t>)</w:t>
      </w:r>
      <w:r>
        <w:t>隨著東協區域結盟的運作，東協</w:t>
      </w:r>
      <w:r>
        <w:t xml:space="preserve"> 10</w:t>
      </w:r>
      <w:r>
        <w:t>國各國經濟發展皆有提升，但區域內部差距極大且有逐漸擴大的趨勢。</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題號：0603-00010　　　</w:t>
      </w:r>
      <w:r>
        <w:rPr>
          <w:rFonts w:ascii="SMbarcode" w:eastAsia="SMbarcode" w:hAnsi="PMingLiU"/>
        </w:rPr>
        <w:t>*085606-0603-00010*</w:t>
      </w:r>
      <w:r>
        <w:rPr>
          <w:rFonts w:ascii="PMingLiU" w:hAnsi="PMingLiU"/>
        </w:rPr>
        <w:t xml:space="preserve">　　　難易度：易　　　出處：各校試題</w:t>
      </w:r>
    </w:p>
    <w:p w:rsidR="001A733A" w:rsidRDefault="001A733A" w:rsidP="001A733A">
      <w:pPr>
        <w:rPr>
          <w:rFonts w:ascii="PMingLiU" w:hAnsi="PMingLiU" w:hint="eastAsia"/>
        </w:rPr>
      </w:pPr>
      <w:r w:rsidRPr="001A733A">
        <w:rPr>
          <w:rFonts w:ascii="PMingLiU" w:hAnsi="PMingLiU" w:hint="eastAsia"/>
        </w:rPr>
        <w:t xml:space="preserve">為提升競爭力，東協與鄰近國家除組成「東協加一」外，還可能擴大組成「東協加三」甚或「東協加六」。東協這種擴大結盟國以強化競爭力的理論基礎，與下列哪項概念關係最密切？　</w:t>
      </w:r>
      <w:r w:rsidRPr="001A733A">
        <w:rPr>
          <w:rFonts w:ascii="PMingLiU" w:hAnsi="PMingLiU"/>
        </w:rPr>
        <w:br/>
        <w:t>(A)</w:t>
      </w:r>
      <w:r w:rsidRPr="001A733A">
        <w:rPr>
          <w:rFonts w:ascii="PMingLiU" w:hAnsi="PMingLiU" w:hint="eastAsia"/>
        </w:rPr>
        <w:t xml:space="preserve">聚集經濟　</w:t>
      </w:r>
      <w:r w:rsidRPr="001A733A">
        <w:rPr>
          <w:rFonts w:ascii="PMingLiU" w:hAnsi="PMingLiU"/>
        </w:rPr>
        <w:t>(B)</w:t>
      </w:r>
      <w:r w:rsidRPr="001A733A">
        <w:rPr>
          <w:rFonts w:ascii="PMingLiU" w:hAnsi="PMingLiU" w:hint="eastAsia"/>
        </w:rPr>
        <w:t xml:space="preserve">規模經濟　</w:t>
      </w:r>
      <w:r w:rsidRPr="001A733A">
        <w:rPr>
          <w:rFonts w:ascii="PMingLiU" w:hAnsi="PMingLiU"/>
        </w:rPr>
        <w:t>(C)</w:t>
      </w:r>
      <w:r w:rsidRPr="001A733A">
        <w:rPr>
          <w:rFonts w:ascii="PMingLiU" w:hAnsi="PMingLiU" w:hint="eastAsia"/>
        </w:rPr>
        <w:t xml:space="preserve">計畫經濟　</w:t>
      </w:r>
      <w:r w:rsidRPr="001A733A">
        <w:rPr>
          <w:rFonts w:ascii="PMingLiU" w:hAnsi="PMingLiU"/>
        </w:rPr>
        <w:t>(D)</w:t>
      </w:r>
      <w:r w:rsidRPr="001A733A">
        <w:rPr>
          <w:rFonts w:ascii="PMingLiU" w:hAnsi="PMingLiU" w:hint="eastAsia"/>
        </w:rPr>
        <w:t>依賴式經濟</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題號：0603-00011　　　</w:t>
      </w:r>
      <w:r>
        <w:rPr>
          <w:rFonts w:ascii="SMbarcode" w:eastAsia="SMbarcode" w:hAnsi="PMingLiU"/>
        </w:rPr>
        <w:t>*085606-0603-00011*</w:t>
      </w:r>
      <w:r>
        <w:rPr>
          <w:rFonts w:ascii="PMingLiU" w:hAnsi="PMingLiU"/>
        </w:rPr>
        <w:t xml:space="preserve">　　　難易度：中　　　出處：各校試題</w:t>
      </w:r>
    </w:p>
    <w:p w:rsidR="001A733A" w:rsidRDefault="001A733A" w:rsidP="001A733A">
      <w:pPr>
        <w:rPr>
          <w:rFonts w:ascii="PMingLiU" w:hAnsi="PMingLiU"/>
          <w:color w:val="000000"/>
        </w:rPr>
      </w:pPr>
      <w:r w:rsidRPr="001A733A">
        <w:rPr>
          <w:rFonts w:ascii="PMingLiU" w:hAnsi="PMingLiU"/>
        </w:rPr>
        <w:t>「東協成立於1967年，至1999年共有十國加入，因區域組織合作所產生的經濟效益日益重要，進而吸引了(甲)國的加入，因(甲)國的加入使該組織經濟規模擴增一倍，而當(甲)國加入後，(乙)國擔心亞洲經濟，過度受(甲)國的影響，為能稀釋(甲)國的影響力，也加入了東協的合作機制中；而(丙)國為降低過去對歐洲地區的依賴，亦加入東協組織的論壇，使東協形成所謂「十加六」的「東亞經濟合作協定」。文中所指的甲、乙、丙國，依序指的各是哪一個國家？</w:t>
      </w:r>
      <w:r w:rsidRPr="001A733A">
        <w:rPr>
          <w:rFonts w:ascii="PMingLiU" w:hAnsi="PMingLiU" w:hint="eastAsia"/>
        </w:rPr>
        <w:t xml:space="preserve">　</w:t>
      </w:r>
      <w:r w:rsidRPr="001A733A">
        <w:rPr>
          <w:rFonts w:ascii="PMingLiU" w:hAnsi="PMingLiU"/>
        </w:rPr>
        <w:br/>
        <w:t>(A)</w:t>
      </w:r>
      <w:r w:rsidRPr="001A733A">
        <w:rPr>
          <w:rFonts w:ascii="PMingLiU" w:hAnsi="PMingLiU"/>
          <w:color w:val="000000"/>
        </w:rPr>
        <w:t>中國、印度、澳洲</w:t>
      </w:r>
      <w:r w:rsidRPr="001A733A">
        <w:rPr>
          <w:rFonts w:ascii="PMingLiU" w:hAnsi="PMingLiU" w:hint="eastAsia"/>
        </w:rPr>
        <w:t xml:space="preserve">　</w:t>
      </w:r>
      <w:r w:rsidRPr="001A733A">
        <w:rPr>
          <w:rFonts w:ascii="PMingLiU" w:hAnsi="PMingLiU"/>
        </w:rPr>
        <w:t>(B)</w:t>
      </w:r>
      <w:r w:rsidRPr="001A733A">
        <w:rPr>
          <w:rFonts w:ascii="PMingLiU" w:hAnsi="PMingLiU"/>
          <w:color w:val="000000"/>
        </w:rPr>
        <w:t>中國、日本、澳洲</w:t>
      </w:r>
      <w:r w:rsidRPr="001A733A">
        <w:rPr>
          <w:rFonts w:ascii="PMingLiU" w:hAnsi="PMingLiU" w:hint="eastAsia"/>
        </w:rPr>
        <w:t xml:space="preserve">　</w:t>
      </w:r>
      <w:r w:rsidRPr="001A733A">
        <w:rPr>
          <w:rFonts w:ascii="PMingLiU" w:hAnsi="PMingLiU"/>
        </w:rPr>
        <w:t>(C)</w:t>
      </w:r>
      <w:r w:rsidRPr="001A733A">
        <w:rPr>
          <w:rFonts w:ascii="PMingLiU" w:hAnsi="PMingLiU"/>
          <w:color w:val="000000"/>
        </w:rPr>
        <w:t>日本、印度、紐西蘭</w:t>
      </w:r>
      <w:r w:rsidRPr="001A733A">
        <w:rPr>
          <w:rFonts w:ascii="PMingLiU" w:hAnsi="PMingLiU" w:hint="eastAsia"/>
        </w:rPr>
        <w:t xml:space="preserve">　</w:t>
      </w:r>
      <w:r w:rsidRPr="001A733A">
        <w:rPr>
          <w:rFonts w:ascii="PMingLiU" w:hAnsi="PMingLiU"/>
        </w:rPr>
        <w:t>(D)</w:t>
      </w:r>
      <w:r w:rsidRPr="001A733A">
        <w:rPr>
          <w:rFonts w:ascii="PMingLiU" w:hAnsi="PMingLiU"/>
          <w:color w:val="000000"/>
        </w:rPr>
        <w:t>日本、中國、紐西蘭</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題號：0603-00012　　　</w:t>
      </w:r>
      <w:r>
        <w:rPr>
          <w:rFonts w:ascii="SMbarcode" w:eastAsia="SMbarcode" w:hAnsi="PMingLiU"/>
        </w:rPr>
        <w:t>*085606-0603-00012*</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國內部分產業在國際市場上面臨區域的貿易整合危機，例如臺灣石化業部分產品在</w:t>
      </w:r>
      <w:r w:rsidRPr="001A733A">
        <w:rPr>
          <w:rFonts w:ascii="PMingLiU" w:hAnsi="PMingLiU"/>
        </w:rPr>
        <w:t>2008</w:t>
      </w:r>
      <w:r w:rsidRPr="001A733A">
        <w:rPr>
          <w:rFonts w:ascii="PMingLiU" w:hAnsi="PMingLiU" w:hint="eastAsia"/>
        </w:rPr>
        <w:t>年已被中國課徵</w:t>
      </w:r>
      <w:r w:rsidRPr="001A733A">
        <w:rPr>
          <w:rFonts w:ascii="PMingLiU" w:hAnsi="PMingLiU"/>
        </w:rPr>
        <w:t>6.5</w:t>
      </w:r>
      <w:r w:rsidRPr="001A733A">
        <w:rPr>
          <w:rFonts w:ascii="PMingLiU" w:hAnsi="PMingLiU" w:hint="eastAsia"/>
        </w:rPr>
        <w:t>％的反傾銷稅，但隨著中國於</w:t>
      </w:r>
      <w:r w:rsidRPr="001A733A">
        <w:rPr>
          <w:rFonts w:ascii="PMingLiU" w:hAnsi="PMingLiU"/>
        </w:rPr>
        <w:t>2010</w:t>
      </w:r>
      <w:r w:rsidRPr="001A733A">
        <w:rPr>
          <w:rFonts w:ascii="PMingLiU" w:hAnsi="PMingLiU" w:hint="eastAsia"/>
        </w:rPr>
        <w:t>年加入某區域組織生效後，該組織內成員國輸往中國的相關產品的關稅會降至</w:t>
      </w:r>
      <w:r w:rsidRPr="001A733A">
        <w:rPr>
          <w:rFonts w:ascii="PMingLiU" w:hAnsi="PMingLiU"/>
        </w:rPr>
        <w:t>0</w:t>
      </w:r>
      <w:r w:rsidRPr="001A733A">
        <w:rPr>
          <w:rFonts w:ascii="PMingLiU" w:hAnsi="PMingLiU" w:hint="eastAsia"/>
        </w:rPr>
        <w:t xml:space="preserve">。因臺灣尚未加入該組織，使得臺灣的石化、機械及汽車等產業在銷往該組織的成員國時，均會受到差異關稅的影響。請問這個區域結盟組織是：　</w:t>
      </w:r>
      <w:r w:rsidRPr="001A733A">
        <w:rPr>
          <w:rFonts w:ascii="PMingLiU" w:hAnsi="PMingLiU"/>
        </w:rPr>
        <w:br/>
        <w:t>(A)</w:t>
      </w:r>
      <w:r w:rsidRPr="001A733A">
        <w:rPr>
          <w:rFonts w:ascii="PMingLiU" w:hAnsi="PMingLiU" w:hint="eastAsia"/>
        </w:rPr>
        <w:t xml:space="preserve">歐盟　</w:t>
      </w:r>
      <w:r w:rsidRPr="001A733A">
        <w:rPr>
          <w:rFonts w:ascii="PMingLiU" w:hAnsi="PMingLiU"/>
        </w:rPr>
        <w:t>(B)</w:t>
      </w:r>
      <w:r w:rsidRPr="001A733A">
        <w:rPr>
          <w:rFonts w:ascii="PMingLiU" w:hAnsi="PMingLiU" w:hint="eastAsia"/>
        </w:rPr>
        <w:t xml:space="preserve">亞太經濟合作會議　</w:t>
      </w:r>
      <w:r w:rsidRPr="001A733A">
        <w:rPr>
          <w:rFonts w:ascii="PMingLiU" w:hAnsi="PMingLiU"/>
        </w:rPr>
        <w:t>(C)</w:t>
      </w:r>
      <w:r w:rsidRPr="001A733A">
        <w:rPr>
          <w:rFonts w:ascii="PMingLiU" w:hAnsi="PMingLiU" w:hint="eastAsia"/>
        </w:rPr>
        <w:t xml:space="preserve">東協加一　</w:t>
      </w:r>
      <w:r w:rsidRPr="001A733A">
        <w:rPr>
          <w:rFonts w:ascii="PMingLiU" w:hAnsi="PMingLiU"/>
        </w:rPr>
        <w:t>(D)</w:t>
      </w:r>
      <w:r w:rsidRPr="001A733A">
        <w:rPr>
          <w:rFonts w:ascii="PMingLiU" w:hAnsi="PMingLiU" w:hint="eastAsia"/>
        </w:rPr>
        <w:t>經濟合作與發展組織</w:t>
      </w:r>
    </w:p>
    <w:p w:rsidR="001A733A" w:rsidRDefault="001A733A" w:rsidP="001A733A">
      <w:r>
        <w:rPr>
          <w:rFonts w:ascii="PMingLiU" w:hAnsi="PMingLiU"/>
        </w:rPr>
        <w:t>答案：</w:t>
      </w:r>
      <w:r>
        <w:t>(C)</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題號：0603-00013　　　</w:t>
      </w:r>
      <w:r>
        <w:rPr>
          <w:rFonts w:ascii="SMbarcode" w:eastAsia="SMbarcode" w:hAnsi="PMingLiU"/>
        </w:rPr>
        <w:t>*085606-0603-00013*</w:t>
      </w:r>
      <w:r>
        <w:rPr>
          <w:rFonts w:ascii="PMingLiU" w:hAnsi="PMingLiU"/>
        </w:rPr>
        <w:t xml:space="preserve">　　　難易度：中　　　出處：指考試題</w:t>
      </w:r>
    </w:p>
    <w:p w:rsidR="001A733A" w:rsidRDefault="001A733A" w:rsidP="001A733A">
      <w:pPr>
        <w:rPr>
          <w:rFonts w:ascii="PMingLiU" w:hAnsi="PMingLiU"/>
          <w:color w:val="000000"/>
        </w:rPr>
      </w:pPr>
      <w:r w:rsidRPr="001A733A">
        <w:rPr>
          <w:rFonts w:ascii="PMingLiU" w:hAnsi="PMingLiU"/>
          <w:color w:val="000000"/>
        </w:rPr>
        <w:t>國內部分產業在國際市場上面臨區域的貿易整合危機，例如台灣石化業部分產品在2008年已被中國課徵6.5％的反傾銷稅，但隨著中國於2010年加入某區域組織生效後，該組織內成員國輸往中國的相關產品的關稅會降至0。因台灣尚未加入該組織，使得台灣的石化、機械及汽車等產業在銷往該組織的成員國時，均會受到差異關稅的影響。請問這個區域結盟組織是</w:t>
      </w:r>
      <w:r w:rsidRPr="001A733A">
        <w:rPr>
          <w:rFonts w:ascii="PMingLiU" w:hAnsi="PMingLiU" w:hint="eastAsia"/>
          <w:color w:val="000000"/>
        </w:rPr>
        <w:t>？</w:t>
      </w:r>
      <w:r w:rsidRPr="001A733A">
        <w:rPr>
          <w:rFonts w:ascii="PMingLiU" w:hAnsi="PMingLiU" w:hint="eastAsia"/>
        </w:rPr>
        <w:t xml:space="preserve">　</w:t>
      </w:r>
      <w:r w:rsidRPr="001A733A">
        <w:rPr>
          <w:rFonts w:ascii="PMingLiU" w:hAnsi="PMingLiU"/>
        </w:rPr>
        <w:br/>
        <w:t>(A)</w:t>
      </w:r>
      <w:r w:rsidRPr="001A733A">
        <w:rPr>
          <w:rFonts w:ascii="PMingLiU" w:hAnsi="PMingLiU"/>
          <w:color w:val="000000"/>
        </w:rPr>
        <w:t>歐盟</w:t>
      </w:r>
      <w:r w:rsidRPr="001A733A">
        <w:rPr>
          <w:rFonts w:ascii="PMingLiU" w:hAnsi="PMingLiU" w:hint="eastAsia"/>
        </w:rPr>
        <w:t xml:space="preserve">　</w:t>
      </w:r>
      <w:r w:rsidRPr="001A733A">
        <w:rPr>
          <w:rFonts w:ascii="PMingLiU" w:hAnsi="PMingLiU"/>
        </w:rPr>
        <w:t>(B)</w:t>
      </w:r>
      <w:r w:rsidRPr="001A733A">
        <w:rPr>
          <w:rFonts w:ascii="PMingLiU" w:hAnsi="PMingLiU"/>
          <w:color w:val="000000"/>
        </w:rPr>
        <w:t>亞太經濟合作組織</w:t>
      </w:r>
      <w:r w:rsidRPr="001A733A">
        <w:rPr>
          <w:rFonts w:ascii="PMingLiU" w:hAnsi="PMingLiU" w:hint="eastAsia"/>
        </w:rPr>
        <w:t xml:space="preserve">　</w:t>
      </w:r>
      <w:r w:rsidRPr="001A733A">
        <w:rPr>
          <w:rFonts w:ascii="PMingLiU" w:hAnsi="PMingLiU"/>
        </w:rPr>
        <w:t>(C)</w:t>
      </w:r>
      <w:r w:rsidRPr="001A733A">
        <w:rPr>
          <w:rFonts w:ascii="PMingLiU" w:hAnsi="PMingLiU"/>
          <w:color w:val="000000"/>
        </w:rPr>
        <w:t>東協加一</w:t>
      </w:r>
      <w:r w:rsidRPr="001A733A">
        <w:rPr>
          <w:rFonts w:ascii="PMingLiU" w:hAnsi="PMingLiU" w:hint="eastAsia"/>
        </w:rPr>
        <w:t xml:space="preserve">　</w:t>
      </w:r>
      <w:r w:rsidRPr="001A733A">
        <w:rPr>
          <w:rFonts w:ascii="PMingLiU" w:hAnsi="PMingLiU"/>
        </w:rPr>
        <w:t>(D)</w:t>
      </w:r>
      <w:r w:rsidRPr="001A733A">
        <w:rPr>
          <w:rFonts w:ascii="PMingLiU" w:hAnsi="PMingLiU"/>
          <w:color w:val="000000"/>
        </w:rPr>
        <w:t>經濟合作與發展組織</w:t>
      </w:r>
    </w:p>
    <w:p w:rsidR="001A733A" w:rsidRDefault="001A733A" w:rsidP="001A733A">
      <w:r>
        <w:rPr>
          <w:rFonts w:ascii="PMingLiU" w:hAnsi="PMingLiU"/>
        </w:rPr>
        <w:t>答案：</w:t>
      </w:r>
      <w:r>
        <w:t>(</w:t>
      </w:r>
      <w:r>
        <w:rPr>
          <w:rFonts w:hint="eastAsia"/>
        </w:rPr>
        <w:t>C</w:t>
      </w:r>
      <w:r>
        <w:t>)</w:t>
      </w:r>
    </w:p>
    <w:p w:rsidR="001A733A" w:rsidRDefault="001A733A" w:rsidP="001A733A">
      <w:pPr>
        <w:rPr>
          <w:color w:val="000000"/>
        </w:rPr>
      </w:pPr>
      <w:r>
        <w:rPr>
          <w:rFonts w:ascii="PMingLiU" w:hAnsi="PMingLiU"/>
          <w:color w:val="000000"/>
        </w:rPr>
        <w:t>解析：</w:t>
      </w:r>
      <w:r w:rsidRPr="00BF65C6">
        <w:rPr>
          <w:color w:val="000000"/>
        </w:rPr>
        <w:t>2010</w:t>
      </w:r>
      <w:r w:rsidRPr="00BF65C6">
        <w:rPr>
          <w:color w:val="000000"/>
        </w:rPr>
        <w:t>年，中國以東協加一的方式正式加入東協組織。近年來，因為中國經濟的崛起，中國對於各種原物料和工業商品的需求非常大，同時也出口大量商品至東南亞地區，一旦中國和東協彼此的關稅降為</w:t>
      </w:r>
      <w:r w:rsidRPr="00BF65C6">
        <w:rPr>
          <w:color w:val="000000"/>
        </w:rPr>
        <w:t>0</w:t>
      </w:r>
      <w:r w:rsidRPr="00BF65C6">
        <w:rPr>
          <w:color w:val="000000"/>
        </w:rPr>
        <w:t>，而</w:t>
      </w:r>
      <w:r w:rsidRPr="00BF65C6">
        <w:rPr>
          <w:rFonts w:hint="eastAsia"/>
          <w:color w:val="000000"/>
        </w:rPr>
        <w:t>臺灣</w:t>
      </w:r>
      <w:r w:rsidRPr="00BF65C6">
        <w:rPr>
          <w:color w:val="000000"/>
        </w:rPr>
        <w:t>則因未加入東協而必須負擔更高的關稅成本，將對</w:t>
      </w:r>
      <w:r w:rsidRPr="00BF65C6">
        <w:rPr>
          <w:rFonts w:hint="eastAsia"/>
          <w:color w:val="000000"/>
        </w:rPr>
        <w:t>臺灣</w:t>
      </w:r>
      <w:r w:rsidRPr="00BF65C6">
        <w:rPr>
          <w:color w:val="000000"/>
        </w:rPr>
        <w:t>出口至中國或東南亞的商品，在價格上產生很大的競爭壓力。</w:t>
      </w:r>
      <w:r w:rsidRPr="00BF65C6">
        <w:rPr>
          <w:color w:val="000000"/>
        </w:rPr>
        <w:br/>
        <w:t>(A)</w:t>
      </w:r>
      <w:r w:rsidRPr="00BF65C6">
        <w:rPr>
          <w:color w:val="000000"/>
        </w:rPr>
        <w:t>歐盟為歐洲的區域組織，</w:t>
      </w:r>
      <w:r w:rsidRPr="00BF65C6">
        <w:rPr>
          <w:rFonts w:hint="eastAsia"/>
          <w:color w:val="000000"/>
        </w:rPr>
        <w:t>臺灣</w:t>
      </w:r>
      <w:r w:rsidRPr="00BF65C6">
        <w:rPr>
          <w:color w:val="000000"/>
        </w:rPr>
        <w:t>與中國不得加入</w:t>
      </w:r>
      <w:r w:rsidRPr="00BF65C6">
        <w:rPr>
          <w:color w:val="000000"/>
        </w:rPr>
        <w:br/>
        <w:t>(B)</w:t>
      </w:r>
      <w:r w:rsidRPr="00BF65C6">
        <w:rPr>
          <w:rFonts w:hint="eastAsia"/>
          <w:color w:val="000000"/>
        </w:rPr>
        <w:t>臺灣</w:t>
      </w:r>
      <w:r w:rsidRPr="00BF65C6">
        <w:rPr>
          <w:color w:val="000000"/>
        </w:rPr>
        <w:t>與中國皆為亞太經濟合作組織的會員國，該組織並對各會員國的關稅有統一的規定</w:t>
      </w:r>
      <w:r w:rsidRPr="00BF65C6">
        <w:rPr>
          <w:color w:val="000000"/>
        </w:rPr>
        <w:br/>
        <w:t>(D)</w:t>
      </w:r>
      <w:r w:rsidRPr="00BF65C6">
        <w:rPr>
          <w:color w:val="000000"/>
        </w:rPr>
        <w:t>經濟合作</w:t>
      </w:r>
      <w:r w:rsidRPr="00BF65C6">
        <w:rPr>
          <w:rFonts w:hint="eastAsia"/>
          <w:color w:val="000000"/>
        </w:rPr>
        <w:t>暨</w:t>
      </w:r>
      <w:r w:rsidRPr="00BF65C6">
        <w:rPr>
          <w:color w:val="000000"/>
        </w:rPr>
        <w:t>發展組織即為</w:t>
      </w:r>
      <w:r w:rsidRPr="00BF65C6">
        <w:rPr>
          <w:color w:val="000000"/>
        </w:rPr>
        <w:t>OECD</w:t>
      </w:r>
      <w:r w:rsidRPr="00BF65C6">
        <w:rPr>
          <w:color w:val="000000"/>
        </w:rPr>
        <w:t>，是由世界主要的工業大國或已開發國所組成的經濟組織，至今有</w:t>
      </w:r>
      <w:r w:rsidRPr="00BF65C6">
        <w:rPr>
          <w:color w:val="000000"/>
        </w:rPr>
        <w:t>30</w:t>
      </w:r>
      <w:r w:rsidRPr="00BF65C6">
        <w:rPr>
          <w:color w:val="000000"/>
        </w:rPr>
        <w:t>個會員國，其整體的國民生產毛額總合占世界</w:t>
      </w:r>
      <w:r w:rsidRPr="00BF65C6">
        <w:rPr>
          <w:rFonts w:hint="eastAsia"/>
          <w:color w:val="000000"/>
        </w:rPr>
        <w:t>2</w:t>
      </w:r>
      <w:r w:rsidRPr="00BF65C6">
        <w:rPr>
          <w:rFonts w:ascii="PMingLiU" w:hAnsi="PMingLiU" w:hint="eastAsia"/>
          <w:color w:val="000000"/>
        </w:rPr>
        <w:t>∕</w:t>
      </w:r>
      <w:r w:rsidRPr="00BF65C6">
        <w:rPr>
          <w:rFonts w:hint="eastAsia"/>
          <w:color w:val="000000"/>
        </w:rPr>
        <w:t>3</w:t>
      </w:r>
      <w:r w:rsidRPr="00BF65C6">
        <w:rPr>
          <w:rFonts w:hint="eastAsia"/>
          <w:color w:val="000000"/>
        </w:rPr>
        <w:t>，臺灣</w:t>
      </w:r>
      <w:r w:rsidRPr="00BF65C6">
        <w:rPr>
          <w:color w:val="000000"/>
        </w:rPr>
        <w:t>與中國皆未加入。</w:t>
      </w:r>
    </w:p>
    <w:p w:rsidR="001A733A" w:rsidRDefault="001A733A" w:rsidP="001A733A">
      <w:pPr>
        <w:rPr>
          <w:color w:val="000000"/>
        </w:rPr>
      </w:pPr>
    </w:p>
    <w:p w:rsidR="001A733A" w:rsidRDefault="001A733A" w:rsidP="001A733A">
      <w:pPr>
        <w:pBdr>
          <w:bottom w:val="single" w:sz="4" w:space="1" w:color="auto"/>
        </w:pBdr>
        <w:rPr>
          <w:rFonts w:ascii="PMingLiU" w:hAnsi="PMingLiU"/>
          <w:color w:val="000000"/>
        </w:rPr>
      </w:pPr>
      <w:r>
        <w:rPr>
          <w:rFonts w:ascii="PMingLiU" w:hAnsi="PMingLiU"/>
          <w:color w:val="000000"/>
        </w:rPr>
        <w:t xml:space="preserve">題號：0603-00014　　　</w:t>
      </w:r>
      <w:r>
        <w:rPr>
          <w:rFonts w:ascii="SMbarcode" w:eastAsia="SMbarcode" w:hAnsi="PMingLiU"/>
          <w:color w:val="000000"/>
        </w:rPr>
        <w:t>*085606-0603-00014*</w:t>
      </w:r>
      <w:r>
        <w:rPr>
          <w:rFonts w:ascii="PMingLiU" w:hAnsi="PMingLiU"/>
          <w:color w:val="000000"/>
        </w:rPr>
        <w:t xml:space="preserve">　　　難易度：中　　　出處：精選試題</w:t>
      </w:r>
    </w:p>
    <w:p w:rsidR="001A733A" w:rsidRDefault="001A733A" w:rsidP="001A733A">
      <w:pPr>
        <w:rPr>
          <w:rFonts w:ascii="PMingLiU" w:hAnsi="PMingLiU"/>
        </w:rPr>
      </w:pPr>
      <w:r w:rsidRPr="001A733A">
        <w:rPr>
          <w:rFonts w:ascii="PMingLiU" w:hAnsi="PMingLiU"/>
        </w:rPr>
        <w:t>東協各國的經濟發展具有下列何種特徵？</w:t>
      </w:r>
      <w:r w:rsidRPr="001A733A">
        <w:rPr>
          <w:rFonts w:ascii="PMingLiU" w:hAnsi="PMingLiU" w:hint="eastAsia"/>
        </w:rPr>
        <w:t xml:space="preserve">　</w:t>
      </w:r>
      <w:r w:rsidRPr="001A733A">
        <w:rPr>
          <w:rFonts w:ascii="PMingLiU" w:hAnsi="PMingLiU"/>
        </w:rPr>
        <w:br/>
        <w:t>(A)資本技術密集</w:t>
      </w:r>
      <w:r w:rsidRPr="001A733A">
        <w:rPr>
          <w:rFonts w:ascii="PMingLiU" w:hAnsi="PMingLiU" w:hint="eastAsia"/>
        </w:rPr>
        <w:t xml:space="preserve">　</w:t>
      </w:r>
      <w:r w:rsidRPr="001A733A">
        <w:rPr>
          <w:rFonts w:ascii="PMingLiU" w:hAnsi="PMingLiU"/>
        </w:rPr>
        <w:t>(B)出口導向</w:t>
      </w:r>
      <w:r w:rsidRPr="001A733A">
        <w:rPr>
          <w:rFonts w:ascii="PMingLiU" w:hAnsi="PMingLiU" w:hint="eastAsia"/>
        </w:rPr>
        <w:t xml:space="preserve">　</w:t>
      </w:r>
      <w:r w:rsidRPr="001A733A">
        <w:rPr>
          <w:rFonts w:ascii="PMingLiU" w:hAnsi="PMingLiU"/>
        </w:rPr>
        <w:t>(C)研發創新優良產品</w:t>
      </w:r>
      <w:r w:rsidRPr="001A733A">
        <w:rPr>
          <w:rFonts w:ascii="PMingLiU" w:hAnsi="PMingLiU" w:hint="eastAsia"/>
        </w:rPr>
        <w:t xml:space="preserve">　</w:t>
      </w:r>
      <w:r w:rsidRPr="001A733A">
        <w:rPr>
          <w:rFonts w:ascii="PMingLiU" w:hAnsi="PMingLiU"/>
        </w:rPr>
        <w:t>(D)進口導向</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題號：0603-00015　　　</w:t>
      </w:r>
      <w:r>
        <w:rPr>
          <w:rFonts w:ascii="SMbarcode" w:eastAsia="SMbarcode" w:hAnsi="PMingLiU"/>
        </w:rPr>
        <w:t>*085606-0603-00015*</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東協各國以經濟合作為該組織的發展目的，具有下列哪些特點？(甲)縮小差異；(乙)金融為重；(丙)由WTO來主導；(丁)多樣性</w:t>
      </w:r>
      <w:r w:rsidRPr="001A733A">
        <w:rPr>
          <w:rFonts w:ascii="PMingLiU" w:hAnsi="PMingLiU" w:hint="eastAsia"/>
        </w:rPr>
        <w:t xml:space="preserve">。　</w:t>
      </w:r>
      <w:r w:rsidRPr="001A733A">
        <w:rPr>
          <w:rFonts w:ascii="PMingLiU" w:hAnsi="PMingLiU"/>
        </w:rPr>
        <w:br/>
        <w:t>(A)甲乙丙</w:t>
      </w:r>
      <w:r w:rsidRPr="001A733A">
        <w:rPr>
          <w:rFonts w:ascii="PMingLiU" w:hAnsi="PMingLiU" w:hint="eastAsia"/>
        </w:rPr>
        <w:t xml:space="preserve">　</w:t>
      </w:r>
      <w:r w:rsidRPr="001A733A">
        <w:rPr>
          <w:rFonts w:ascii="PMingLiU" w:hAnsi="PMingLiU"/>
        </w:rPr>
        <w:t>(B)甲乙丁</w:t>
      </w:r>
      <w:r w:rsidRPr="001A733A">
        <w:rPr>
          <w:rFonts w:ascii="PMingLiU" w:hAnsi="PMingLiU" w:hint="eastAsia"/>
        </w:rPr>
        <w:t xml:space="preserve">　</w:t>
      </w:r>
      <w:r w:rsidRPr="001A733A">
        <w:rPr>
          <w:rFonts w:ascii="PMingLiU" w:hAnsi="PMingLiU"/>
        </w:rPr>
        <w:t>(C)甲丙丁</w:t>
      </w:r>
      <w:r w:rsidRPr="001A733A">
        <w:rPr>
          <w:rFonts w:ascii="PMingLiU" w:hAnsi="PMingLiU" w:hint="eastAsia"/>
        </w:rPr>
        <w:t xml:space="preserve">　</w:t>
      </w:r>
      <w:r w:rsidRPr="001A733A">
        <w:rPr>
          <w:rFonts w:ascii="PMingLiU" w:hAnsi="PMingLiU"/>
        </w:rPr>
        <w:t>(D)乙丙丁</w:t>
      </w:r>
    </w:p>
    <w:p w:rsidR="001A733A" w:rsidRDefault="001A733A" w:rsidP="001A733A">
      <w:r>
        <w:rPr>
          <w:rFonts w:ascii="PMingLiU" w:hAnsi="PMingLiU"/>
        </w:rPr>
        <w:t>答案：</w:t>
      </w:r>
      <w:r>
        <w:t>(B)</w:t>
      </w:r>
    </w:p>
    <w:p w:rsidR="001A733A" w:rsidRDefault="001A733A" w:rsidP="001A733A">
      <w:r>
        <w:rPr>
          <w:rFonts w:ascii="PMingLiU" w:hAnsi="PMingLiU"/>
        </w:rPr>
        <w:t>解析：</w:t>
      </w:r>
      <w:r>
        <w:t>(</w:t>
      </w:r>
      <w:r>
        <w:t>丙</w:t>
      </w:r>
      <w:r>
        <w:t>)</w:t>
      </w:r>
      <w:r>
        <w:t>由各國政府來主導。</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題號：0603-00016　　　</w:t>
      </w:r>
      <w:r>
        <w:rPr>
          <w:rFonts w:ascii="SMbarcode" w:eastAsia="SMbarcode" w:hAnsi="PMingLiU"/>
        </w:rPr>
        <w:t>*085606-0603-00016*</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東協在經濟合作內容項目繁多，各種經濟合作的項目隨時都在增加，其中藉由下列哪兩項重大交通建設的推動，將可使東南亞經濟合作的領域和範圍不斷地擴大和延伸？(甲)湄公河運輸網；(乙)泛亞鐵路；(丙)亞洲大鐵路；(丁)湄南河的運輸網</w:t>
      </w:r>
      <w:r w:rsidRPr="001A733A">
        <w:rPr>
          <w:rFonts w:ascii="PMingLiU" w:hAnsi="PMingLiU" w:hint="eastAsia"/>
        </w:rPr>
        <w:t xml:space="preserve">。　</w:t>
      </w:r>
      <w:r w:rsidRPr="001A733A">
        <w:rPr>
          <w:rFonts w:ascii="PMingLiU" w:hAnsi="PMingLiU"/>
        </w:rPr>
        <w:br/>
        <w:t>(A)甲乙</w:t>
      </w:r>
      <w:r w:rsidRPr="001A733A">
        <w:rPr>
          <w:rFonts w:ascii="PMingLiU" w:hAnsi="PMingLiU" w:hint="eastAsia"/>
        </w:rPr>
        <w:t xml:space="preserve">　</w:t>
      </w:r>
      <w:r w:rsidRPr="001A733A">
        <w:rPr>
          <w:rFonts w:ascii="PMingLiU" w:hAnsi="PMingLiU"/>
        </w:rPr>
        <w:t>(B)甲丙</w:t>
      </w:r>
      <w:r w:rsidRPr="001A733A">
        <w:rPr>
          <w:rFonts w:ascii="PMingLiU" w:hAnsi="PMingLiU" w:hint="eastAsia"/>
        </w:rPr>
        <w:t xml:space="preserve">　</w:t>
      </w:r>
      <w:r w:rsidRPr="001A733A">
        <w:rPr>
          <w:rFonts w:ascii="PMingLiU" w:hAnsi="PMingLiU"/>
        </w:rPr>
        <w:t>(C)乙丙</w:t>
      </w:r>
      <w:r w:rsidRPr="001A733A">
        <w:rPr>
          <w:rFonts w:ascii="PMingLiU" w:hAnsi="PMingLiU" w:hint="eastAsia"/>
        </w:rPr>
        <w:t xml:space="preserve">　</w:t>
      </w:r>
      <w:r w:rsidRPr="001A733A">
        <w:rPr>
          <w:rFonts w:ascii="PMingLiU" w:hAnsi="PMingLiU"/>
        </w:rPr>
        <w:t>(D)乙丁</w:t>
      </w:r>
    </w:p>
    <w:p w:rsidR="001A733A" w:rsidRDefault="001A733A" w:rsidP="001A733A">
      <w:r>
        <w:rPr>
          <w:rFonts w:ascii="PMingLiU" w:hAnsi="PMingLiU"/>
        </w:rPr>
        <w:t>答案：</w:t>
      </w:r>
      <w:r>
        <w:t>(A)</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題號：0603-00017　　　</w:t>
      </w:r>
      <w:r>
        <w:rPr>
          <w:rFonts w:ascii="SMbarcode" w:eastAsia="SMbarcode" w:hAnsi="PMingLiU"/>
        </w:rPr>
        <w:t>*085606-0603-00017*</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東協各國的產業發展方向和歐盟及北美自由貿易區的最大差異為何？</w:t>
      </w:r>
      <w:r w:rsidRPr="001A733A">
        <w:rPr>
          <w:rFonts w:ascii="PMingLiU" w:hAnsi="PMingLiU" w:hint="eastAsia"/>
        </w:rPr>
        <w:t xml:space="preserve">　</w:t>
      </w:r>
      <w:r w:rsidRPr="001A733A">
        <w:rPr>
          <w:rFonts w:ascii="PMingLiU" w:hAnsi="PMingLiU"/>
        </w:rPr>
        <w:br/>
        <w:t>(A)貿易額較歐盟及北美自由貿易區小很多</w:t>
      </w:r>
      <w:r w:rsidRPr="001A733A">
        <w:rPr>
          <w:rFonts w:ascii="PMingLiU" w:hAnsi="PMingLiU" w:hint="eastAsia"/>
        </w:rPr>
        <w:t xml:space="preserve">　</w:t>
      </w:r>
      <w:r w:rsidRPr="001A733A">
        <w:rPr>
          <w:rFonts w:ascii="PMingLiU" w:hAnsi="PMingLiU"/>
        </w:rPr>
        <w:t>(B)東協是以出口貿易為導向的經濟</w:t>
      </w:r>
      <w:r w:rsidRPr="001A733A">
        <w:rPr>
          <w:rFonts w:ascii="PMingLiU" w:hAnsi="PMingLiU" w:hint="eastAsia"/>
        </w:rPr>
        <w:t xml:space="preserve">　</w:t>
      </w:r>
      <w:r w:rsidRPr="001A733A">
        <w:rPr>
          <w:rFonts w:ascii="PMingLiU" w:hAnsi="PMingLiU"/>
        </w:rPr>
        <w:t>(C)東協較著重和中國的貿易關係</w:t>
      </w:r>
      <w:r w:rsidRPr="001A733A">
        <w:rPr>
          <w:rFonts w:ascii="PMingLiU" w:hAnsi="PMingLiU" w:hint="eastAsia"/>
        </w:rPr>
        <w:t xml:space="preserve">　</w:t>
      </w:r>
      <w:r w:rsidRPr="001A733A">
        <w:rPr>
          <w:rFonts w:ascii="PMingLiU" w:hAnsi="PMingLiU"/>
        </w:rPr>
        <w:t>(D)東協組織在經貿的發展上，排他性較強</w:t>
      </w:r>
    </w:p>
    <w:p w:rsidR="001A733A" w:rsidRDefault="001A733A" w:rsidP="001A733A">
      <w:r>
        <w:rPr>
          <w:rFonts w:ascii="PMingLiU" w:hAnsi="PMingLiU"/>
        </w:rPr>
        <w:t>答案：</w:t>
      </w:r>
      <w:r>
        <w:t>(B)</w:t>
      </w:r>
    </w:p>
    <w:p w:rsidR="001A733A" w:rsidRDefault="001A733A" w:rsidP="001A733A">
      <w:r>
        <w:rPr>
          <w:rFonts w:ascii="PMingLiU" w:hAnsi="PMingLiU"/>
        </w:rPr>
        <w:t>解析：</w:t>
      </w:r>
      <w:r>
        <w:t>(D)</w:t>
      </w:r>
      <w:r>
        <w:t>東協是以出口貿易為導向，需擴大對外開放的程度。</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題號：0603-00018　　　</w:t>
      </w:r>
      <w:r>
        <w:rPr>
          <w:rFonts w:ascii="SMbarcode" w:eastAsia="SMbarcode" w:hAnsi="PMingLiU"/>
        </w:rPr>
        <w:t>*085606-0603-00018*</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亞太地區近年來的經濟成長是全球關注的焦點，而「東協加一」、「東協加三」、「東協加六」的陸續完成將對臺灣造成莫大影響。以下對東協的敘述何者正確？</w:t>
      </w:r>
      <w:r w:rsidRPr="001A733A">
        <w:rPr>
          <w:rFonts w:ascii="PMingLiU" w:hAnsi="PMingLiU" w:hint="eastAsia"/>
        </w:rPr>
        <w:t xml:space="preserve">　</w:t>
      </w:r>
      <w:r w:rsidRPr="001A733A">
        <w:rPr>
          <w:rFonts w:ascii="PMingLiU" w:hAnsi="PMingLiU"/>
        </w:rPr>
        <w:br/>
        <w:t>(A)東協加六完成後，成員國間的貿易互補性將提高</w:t>
      </w:r>
      <w:r w:rsidRPr="001A733A">
        <w:rPr>
          <w:rFonts w:ascii="PMingLiU" w:hAnsi="PMingLiU" w:hint="eastAsia"/>
        </w:rPr>
        <w:t xml:space="preserve">　</w:t>
      </w:r>
      <w:r w:rsidRPr="001A733A">
        <w:rPr>
          <w:rFonts w:ascii="PMingLiU" w:hAnsi="PMingLiU"/>
        </w:rPr>
        <w:t>(B)東協加六成員國中，中國跟臺灣的產業結構最相近</w:t>
      </w:r>
      <w:r w:rsidRPr="001A733A">
        <w:rPr>
          <w:rFonts w:ascii="PMingLiU" w:hAnsi="PMingLiU" w:hint="eastAsia"/>
        </w:rPr>
        <w:t xml:space="preserve">　</w:t>
      </w:r>
      <w:r w:rsidRPr="001A733A">
        <w:rPr>
          <w:rFonts w:ascii="PMingLiU" w:hAnsi="PMingLiU"/>
        </w:rPr>
        <w:t>(C)東協加一在2010年啟動後，會員國的GDP成長率反而下降</w:t>
      </w:r>
      <w:r w:rsidRPr="001A733A">
        <w:rPr>
          <w:rFonts w:ascii="PMingLiU" w:hAnsi="PMingLiU" w:hint="eastAsia"/>
        </w:rPr>
        <w:t xml:space="preserve">　</w:t>
      </w:r>
      <w:r w:rsidRPr="001A733A">
        <w:rPr>
          <w:rFonts w:ascii="PMingLiU" w:hAnsi="PMingLiU"/>
        </w:rPr>
        <w:t>(D)東協是為了穩定資源價格而成立</w:t>
      </w:r>
    </w:p>
    <w:p w:rsidR="001A733A" w:rsidRDefault="001A733A" w:rsidP="001A733A">
      <w:r>
        <w:rPr>
          <w:rFonts w:ascii="PMingLiU" w:hAnsi="PMingLiU"/>
        </w:rPr>
        <w:t>答案：</w:t>
      </w:r>
      <w:r>
        <w:t>(A)</w:t>
      </w:r>
    </w:p>
    <w:p w:rsidR="001A733A" w:rsidRDefault="001A733A" w:rsidP="001A733A">
      <w:r>
        <w:rPr>
          <w:rFonts w:ascii="PMingLiU" w:hAnsi="PMingLiU"/>
        </w:rPr>
        <w:t>解析：</w:t>
      </w:r>
      <w:r>
        <w:t>(B)</w:t>
      </w:r>
      <w:r>
        <w:t>臺灣與韓國產業結構最相近</w:t>
      </w:r>
      <w:r>
        <w:br/>
        <w:t>(C)</w:t>
      </w:r>
      <w:r>
        <w:t>東協加一因市場擴大，各國</w:t>
      </w:r>
      <w:r>
        <w:t>GDP</w:t>
      </w:r>
      <w:r>
        <w:t>增加</w:t>
      </w:r>
      <w:r>
        <w:br/>
        <w:t>(D)</w:t>
      </w:r>
      <w:r>
        <w:t>東協初期是為了反共產黨而成立。</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題號：0603-00019　　　</w:t>
      </w:r>
      <w:r>
        <w:rPr>
          <w:rFonts w:ascii="SMbarcode" w:eastAsia="SMbarcode" w:hAnsi="PMingLiU"/>
        </w:rPr>
        <w:t>*085606-0603-00019*</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東協成立於1967年，至1999年共有十國加入，因區域組織合作所產生的經濟效益日益重要，進而吸引了(甲)國的加入，因(甲)國的加入使該組織經濟規模擴增一倍，而當(甲)國加入後，(乙)國擔心亞洲經濟，過度受(甲)國的影響，為能稀釋(甲)國的影響力，也加入了東協的合作機制中；而(丙)國為了降低過去對歐洲地區的依賴，亦加入了東協組織的論壇，使東協形成所謂「十加六」的「東亞經濟合作協定」。請問：文中所指的甲、乙、丙國，依序指的各是哪一個國家？</w:t>
      </w:r>
      <w:r w:rsidRPr="001A733A">
        <w:rPr>
          <w:rFonts w:ascii="PMingLiU" w:hAnsi="PMingLiU" w:hint="eastAsia"/>
        </w:rPr>
        <w:t xml:space="preserve">　</w:t>
      </w:r>
      <w:r w:rsidRPr="001A733A">
        <w:rPr>
          <w:rFonts w:ascii="PMingLiU" w:hAnsi="PMingLiU"/>
        </w:rPr>
        <w:br/>
        <w:t>(A)中國、印度、澳洲</w:t>
      </w:r>
      <w:r w:rsidRPr="001A733A">
        <w:rPr>
          <w:rFonts w:ascii="PMingLiU" w:hAnsi="PMingLiU" w:hint="eastAsia"/>
        </w:rPr>
        <w:t xml:space="preserve">　</w:t>
      </w:r>
      <w:r w:rsidRPr="001A733A">
        <w:rPr>
          <w:rFonts w:ascii="PMingLiU" w:hAnsi="PMingLiU"/>
        </w:rPr>
        <w:t>(B)中國、日本、澳洲</w:t>
      </w:r>
      <w:r w:rsidRPr="001A733A">
        <w:rPr>
          <w:rFonts w:ascii="PMingLiU" w:hAnsi="PMingLiU" w:hint="eastAsia"/>
        </w:rPr>
        <w:t xml:space="preserve">　</w:t>
      </w:r>
      <w:r w:rsidRPr="001A733A">
        <w:rPr>
          <w:rFonts w:ascii="PMingLiU" w:hAnsi="PMingLiU"/>
        </w:rPr>
        <w:t>(C)日本、印度、紐西蘭</w:t>
      </w:r>
      <w:r w:rsidRPr="001A733A">
        <w:rPr>
          <w:rFonts w:ascii="PMingLiU" w:hAnsi="PMingLiU" w:hint="eastAsia"/>
        </w:rPr>
        <w:t xml:space="preserve">　</w:t>
      </w:r>
      <w:r w:rsidRPr="001A733A">
        <w:rPr>
          <w:rFonts w:ascii="PMingLiU" w:hAnsi="PMingLiU"/>
        </w:rPr>
        <w:t>(D)日本、中國、紐西蘭</w:t>
      </w:r>
    </w:p>
    <w:p w:rsidR="001A733A" w:rsidRDefault="001A733A" w:rsidP="001A733A">
      <w:r>
        <w:rPr>
          <w:rFonts w:ascii="PMingLiU" w:hAnsi="PMingLiU"/>
        </w:rPr>
        <w:t>答案：</w:t>
      </w:r>
      <w:r>
        <w:t>(B)</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題號：0603-00020　　　</w:t>
      </w:r>
      <w:r>
        <w:rPr>
          <w:rFonts w:ascii="SMbarcode" w:eastAsia="SMbarcode" w:hAnsi="PMingLiU"/>
        </w:rPr>
        <w:t>*085606-0603-00020*</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(甲)東南亞國協；(乙)北美自由貿易區；(丙)歐盟；(丁)亞太經濟合作會議；(戊)世界貿易組織。區域結盟已是全球化的趨勢，上述結盟組織當中，中華民國為會員者的應有幾項？</w:t>
      </w:r>
      <w:r w:rsidRPr="001A733A">
        <w:rPr>
          <w:rFonts w:ascii="PMingLiU" w:hAnsi="PMingLiU" w:hint="eastAsia"/>
        </w:rPr>
        <w:t xml:space="preserve">　</w:t>
      </w:r>
      <w:r w:rsidRPr="001A733A">
        <w:rPr>
          <w:rFonts w:ascii="PMingLiU" w:hAnsi="PMingLiU"/>
        </w:rPr>
        <w:br/>
        <w:t>(A)2個</w:t>
      </w:r>
      <w:r w:rsidRPr="001A733A">
        <w:rPr>
          <w:rFonts w:ascii="PMingLiU" w:hAnsi="PMingLiU" w:hint="eastAsia"/>
        </w:rPr>
        <w:t xml:space="preserve">　</w:t>
      </w:r>
      <w:r w:rsidRPr="001A733A">
        <w:rPr>
          <w:rFonts w:ascii="PMingLiU" w:hAnsi="PMingLiU"/>
        </w:rPr>
        <w:t>(B)3個</w:t>
      </w:r>
      <w:r w:rsidRPr="001A733A">
        <w:rPr>
          <w:rFonts w:ascii="PMingLiU" w:hAnsi="PMingLiU" w:hint="eastAsia"/>
        </w:rPr>
        <w:t xml:space="preserve">　</w:t>
      </w:r>
      <w:r w:rsidRPr="001A733A">
        <w:rPr>
          <w:rFonts w:ascii="PMingLiU" w:hAnsi="PMingLiU"/>
        </w:rPr>
        <w:t>(C)4個</w:t>
      </w:r>
      <w:r w:rsidRPr="001A733A">
        <w:rPr>
          <w:rFonts w:ascii="PMingLiU" w:hAnsi="PMingLiU" w:hint="eastAsia"/>
        </w:rPr>
        <w:t xml:space="preserve">　</w:t>
      </w:r>
      <w:r w:rsidRPr="001A733A">
        <w:rPr>
          <w:rFonts w:ascii="PMingLiU" w:hAnsi="PMingLiU"/>
        </w:rPr>
        <w:t>(D)5個</w:t>
      </w:r>
    </w:p>
    <w:p w:rsidR="001A733A" w:rsidRDefault="001A733A" w:rsidP="001A733A">
      <w:r>
        <w:rPr>
          <w:rFonts w:ascii="PMingLiU" w:hAnsi="PMingLiU"/>
        </w:rPr>
        <w:t>答案：</w:t>
      </w:r>
      <w:r>
        <w:t>(A)</w:t>
      </w:r>
    </w:p>
    <w:p w:rsidR="001A733A" w:rsidRDefault="001A733A" w:rsidP="001A733A">
      <w:r>
        <w:rPr>
          <w:rFonts w:ascii="PMingLiU" w:hAnsi="PMingLiU"/>
        </w:rPr>
        <w:t>解析：</w:t>
      </w:r>
      <w:r>
        <w:t>中華民國加入的經濟組織為亞太經濟合作會議及世界貿易組織。</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題號：0603-00021　　　</w:t>
      </w:r>
      <w:r>
        <w:rPr>
          <w:rFonts w:ascii="SMbarcode" w:eastAsia="SMbarcode" w:hAnsi="PMingLiU"/>
        </w:rPr>
        <w:t>*085606-0603-00021*</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(甲)中國；(乙)印度；(丙)臺灣；(丁)韓國；(戊)墨西哥；(己)日本。哪三個國家藉由「東協十加三會議」與東協成員國進行共同協商？</w:t>
      </w:r>
      <w:r w:rsidRPr="001A733A">
        <w:rPr>
          <w:rFonts w:ascii="PMingLiU" w:hAnsi="PMingLiU" w:hint="eastAsia"/>
        </w:rPr>
        <w:t xml:space="preserve">　</w:t>
      </w:r>
      <w:r w:rsidRPr="001A733A">
        <w:rPr>
          <w:rFonts w:ascii="PMingLiU" w:hAnsi="PMingLiU"/>
        </w:rPr>
        <w:br/>
        <w:t>(A)甲乙丙</w:t>
      </w:r>
      <w:r w:rsidRPr="001A733A">
        <w:rPr>
          <w:rFonts w:ascii="PMingLiU" w:hAnsi="PMingLiU" w:hint="eastAsia"/>
        </w:rPr>
        <w:t xml:space="preserve">　</w:t>
      </w:r>
      <w:r w:rsidRPr="001A733A">
        <w:rPr>
          <w:rFonts w:ascii="PMingLiU" w:hAnsi="PMingLiU"/>
        </w:rPr>
        <w:t>(B)甲丁己</w:t>
      </w:r>
      <w:r w:rsidRPr="001A733A">
        <w:rPr>
          <w:rFonts w:ascii="PMingLiU" w:hAnsi="PMingLiU" w:hint="eastAsia"/>
        </w:rPr>
        <w:t xml:space="preserve">　</w:t>
      </w:r>
      <w:r w:rsidRPr="001A733A">
        <w:rPr>
          <w:rFonts w:ascii="PMingLiU" w:hAnsi="PMingLiU"/>
        </w:rPr>
        <w:t>(C)乙丁戊</w:t>
      </w:r>
      <w:r w:rsidRPr="001A733A">
        <w:rPr>
          <w:rFonts w:ascii="PMingLiU" w:hAnsi="PMingLiU" w:hint="eastAsia"/>
        </w:rPr>
        <w:t xml:space="preserve">　</w:t>
      </w:r>
      <w:r w:rsidRPr="001A733A">
        <w:rPr>
          <w:rFonts w:ascii="PMingLiU" w:hAnsi="PMingLiU"/>
        </w:rPr>
        <w:t>(D)丁戊己</w:t>
      </w:r>
    </w:p>
    <w:p w:rsidR="001A733A" w:rsidRDefault="001A733A" w:rsidP="001A733A">
      <w:r>
        <w:rPr>
          <w:rFonts w:ascii="PMingLiU" w:hAnsi="PMingLiU"/>
        </w:rPr>
        <w:t>答案：</w:t>
      </w:r>
      <w:r>
        <w:t>(B)</w:t>
      </w:r>
    </w:p>
    <w:p w:rsidR="001A733A" w:rsidRDefault="001A733A" w:rsidP="001A733A">
      <w:r>
        <w:rPr>
          <w:rFonts w:ascii="PMingLiU" w:hAnsi="PMingLiU"/>
        </w:rPr>
        <w:t>解析：</w:t>
      </w:r>
      <w:r>
        <w:t>中國成為東協全面對話夥伴，與日本、韓國一樣透過「東協十加三會議」與東協成員國進行共同協商，</w:t>
      </w:r>
      <w:r>
        <w:t>2005</w:t>
      </w:r>
      <w:r>
        <w:t>年開始逐步朝向東亞自由貿易區（</w:t>
      </w:r>
      <w:r>
        <w:t>10</w:t>
      </w:r>
      <w:r>
        <w:t>＋</w:t>
      </w:r>
      <w:r>
        <w:t>3</w:t>
      </w:r>
      <w:r>
        <w:t>）發展。</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題號：0603-00022　　　</w:t>
      </w:r>
      <w:r>
        <w:rPr>
          <w:rFonts w:ascii="SMbarcode" w:eastAsia="SMbarcode" w:hAnsi="PMingLiU"/>
        </w:rPr>
        <w:t>*085606-0603-00022*</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(甲)中國；(乙)印度；(丙)臺灣；(丁)韓國；(戊)澳洲；(己)紐西蘭。上述中哪三個國家是「東協十加三」之後，加入成為東協十加六的國家？</w:t>
      </w:r>
      <w:r w:rsidRPr="001A733A">
        <w:rPr>
          <w:rFonts w:ascii="PMingLiU" w:hAnsi="PMingLiU" w:hint="eastAsia"/>
        </w:rPr>
        <w:t xml:space="preserve">　</w:t>
      </w:r>
      <w:r w:rsidRPr="001A733A">
        <w:rPr>
          <w:rFonts w:ascii="PMingLiU" w:hAnsi="PMingLiU"/>
        </w:rPr>
        <w:br/>
        <w:t>(A)甲乙丙</w:t>
      </w:r>
      <w:r w:rsidRPr="001A733A">
        <w:rPr>
          <w:rFonts w:ascii="PMingLiU" w:hAnsi="PMingLiU" w:hint="eastAsia"/>
        </w:rPr>
        <w:t xml:space="preserve">　</w:t>
      </w:r>
      <w:r w:rsidRPr="001A733A">
        <w:rPr>
          <w:rFonts w:ascii="PMingLiU" w:hAnsi="PMingLiU"/>
        </w:rPr>
        <w:t>(B)甲丁己</w:t>
      </w:r>
      <w:r w:rsidRPr="001A733A">
        <w:rPr>
          <w:rFonts w:ascii="PMingLiU" w:hAnsi="PMingLiU" w:hint="eastAsia"/>
        </w:rPr>
        <w:t xml:space="preserve">　</w:t>
      </w:r>
      <w:r w:rsidRPr="001A733A">
        <w:rPr>
          <w:rFonts w:ascii="PMingLiU" w:hAnsi="PMingLiU"/>
        </w:rPr>
        <w:t>(C)乙丁戊</w:t>
      </w:r>
      <w:r w:rsidRPr="001A733A">
        <w:rPr>
          <w:rFonts w:ascii="PMingLiU" w:hAnsi="PMingLiU" w:hint="eastAsia"/>
        </w:rPr>
        <w:t xml:space="preserve">　</w:t>
      </w:r>
      <w:r w:rsidRPr="001A733A">
        <w:rPr>
          <w:rFonts w:ascii="PMingLiU" w:hAnsi="PMingLiU"/>
        </w:rPr>
        <w:t>(D)乙戊己</w:t>
      </w:r>
    </w:p>
    <w:p w:rsidR="001A733A" w:rsidRDefault="001A733A" w:rsidP="001A733A">
      <w:r>
        <w:rPr>
          <w:rFonts w:ascii="PMingLiU" w:hAnsi="PMingLiU"/>
        </w:rPr>
        <w:t>答案：</w:t>
      </w:r>
      <w:r>
        <w:t>(D)</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題號：0603-00023　　　</w:t>
      </w:r>
      <w:r>
        <w:rPr>
          <w:rFonts w:ascii="SMbarcode" w:eastAsia="SMbarcode" w:hAnsi="PMingLiU"/>
        </w:rPr>
        <w:t>*085606-0603-00023*</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2010年東協和中國展開正式實施的協議，從經濟整合的角度而言，下列何選項最符合？</w:t>
      </w:r>
      <w:r w:rsidRPr="001A733A">
        <w:rPr>
          <w:rFonts w:ascii="PMingLiU" w:hAnsi="PMingLiU" w:hint="eastAsia"/>
        </w:rPr>
        <w:t xml:space="preserve">　</w:t>
      </w:r>
      <w:r w:rsidRPr="001A733A">
        <w:rPr>
          <w:rFonts w:ascii="PMingLiU" w:hAnsi="PMingLiU"/>
        </w:rPr>
        <w:br/>
        <w:t>(A)經濟同盟</w:t>
      </w:r>
      <w:r w:rsidRPr="001A733A">
        <w:rPr>
          <w:rFonts w:ascii="PMingLiU" w:hAnsi="PMingLiU" w:hint="eastAsia"/>
        </w:rPr>
        <w:t xml:space="preserve">　</w:t>
      </w:r>
      <w:r w:rsidRPr="001A733A">
        <w:rPr>
          <w:rFonts w:ascii="PMingLiU" w:hAnsi="PMingLiU"/>
        </w:rPr>
        <w:t>(B)共同市場</w:t>
      </w:r>
      <w:r w:rsidRPr="001A733A">
        <w:rPr>
          <w:rFonts w:ascii="PMingLiU" w:hAnsi="PMingLiU" w:hint="eastAsia"/>
        </w:rPr>
        <w:t xml:space="preserve">　</w:t>
      </w:r>
      <w:r w:rsidRPr="001A733A">
        <w:rPr>
          <w:rFonts w:ascii="PMingLiU" w:hAnsi="PMingLiU"/>
        </w:rPr>
        <w:t>(C)關稅同盟</w:t>
      </w:r>
      <w:r w:rsidRPr="001A733A">
        <w:rPr>
          <w:rFonts w:ascii="PMingLiU" w:hAnsi="PMingLiU" w:hint="eastAsia"/>
        </w:rPr>
        <w:t xml:space="preserve">　</w:t>
      </w:r>
      <w:r w:rsidRPr="001A733A">
        <w:rPr>
          <w:rFonts w:ascii="PMingLiU" w:hAnsi="PMingLiU"/>
        </w:rPr>
        <w:t>(D)自由貿易區</w:t>
      </w:r>
    </w:p>
    <w:p w:rsidR="001A733A" w:rsidRDefault="001A733A" w:rsidP="001A733A">
      <w:r>
        <w:rPr>
          <w:rFonts w:ascii="PMingLiU" w:hAnsi="PMingLiU"/>
        </w:rPr>
        <w:t>答案：</w:t>
      </w:r>
      <w:r>
        <w:t>(D)</w:t>
      </w:r>
    </w:p>
    <w:p w:rsidR="001A733A" w:rsidRDefault="001A733A" w:rsidP="001A733A">
      <w:r>
        <w:rPr>
          <w:rFonts w:ascii="PMingLiU" w:hAnsi="PMingLiU"/>
        </w:rPr>
        <w:t>解析：</w:t>
      </w:r>
      <w:r>
        <w:t>經濟同盟：除了共同市場特色之外，能制定共同經濟政策和統一貨幣；共同市場：勞力、資本和人員等生產要素可以在盟內區域自由移動；關稅同盟：對於區域之外的非會員國，共同採取對外政策；自由貿易區：降低或廢除彼此之間的關稅或非關稅的貿易障礙。上面四者的經濟整合程度是由大而小排序說明。</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題號：0603-00024　　　</w:t>
      </w:r>
      <w:r>
        <w:rPr>
          <w:rFonts w:ascii="SMbarcode" w:eastAsia="SMbarcode" w:hAnsi="PMingLiU"/>
        </w:rPr>
        <w:t>*085606-0603-00024*</w:t>
      </w:r>
      <w:r>
        <w:rPr>
          <w:rFonts w:ascii="PMingLiU" w:hAnsi="PMingLiU"/>
        </w:rPr>
        <w:t xml:space="preserve">　　　難易度：中　　　出處：各校試題</w:t>
      </w:r>
    </w:p>
    <w:p w:rsidR="001A733A" w:rsidRDefault="001A733A" w:rsidP="001A733A">
      <w:pPr>
        <w:rPr>
          <w:rFonts w:ascii="PMingLiU" w:hAnsi="PMingLiU"/>
        </w:rPr>
      </w:pPr>
      <w:r w:rsidRPr="001A733A">
        <w:rPr>
          <w:rFonts w:ascii="PMingLiU" w:hAnsi="PMingLiU" w:hint="eastAsia"/>
        </w:rPr>
        <w:t>中國提出「一帶一路」計畫，逐步擴大區域合作的規模。「一路」是指「二十一世紀海上絲綢之路」，中國將各某區域性組織加強海上合作，共同修建海上運輸與港口基礎設施，提供中國海外投資管道，增加和沿線國家海洋商務往來及經貿機會（如附圖）。為了推動「一路」，中國最需要與哪一區域性組織合作，方能打造出「二十一世紀海上絲綢之路」？</w:t>
      </w:r>
      <w:r w:rsidRPr="001A733A">
        <w:rPr>
          <w:rFonts w:ascii="PMingLiU" w:hAnsi="PMingLiU"/>
        </w:rPr>
        <w:br/>
      </w:r>
      <w:r w:rsidR="00C767FA" w:rsidRPr="001A733A">
        <w:rPr>
          <w:rFonts w:ascii="PMingLiU" w:hAnsi="PMingLiU"/>
          <w:noProof/>
        </w:rPr>
        <w:drawing>
          <wp:inline distT="0" distB="0" distL="0" distR="0">
            <wp:extent cx="2133600" cy="131445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33600" cy="1314450"/>
                    </a:xfrm>
                    <a:prstGeom prst="rect">
                      <a:avLst/>
                    </a:prstGeom>
                    <a:noFill/>
                    <a:ln>
                      <a:noFill/>
                    </a:ln>
                  </pic:spPr>
                </pic:pic>
              </a:graphicData>
            </a:graphic>
          </wp:inline>
        </w:drawing>
      </w:r>
      <w:r w:rsidRPr="001A733A">
        <w:rPr>
          <w:rFonts w:ascii="PMingLiU" w:hAnsi="PMingLiU" w:hint="eastAsia"/>
        </w:rPr>
        <w:t xml:space="preserve">　</w:t>
      </w:r>
      <w:r w:rsidRPr="001A733A">
        <w:rPr>
          <w:rFonts w:ascii="PMingLiU" w:hAnsi="PMingLiU"/>
        </w:rPr>
        <w:br/>
        <w:t>(A)OPEC</w:t>
      </w:r>
      <w:r w:rsidRPr="001A733A">
        <w:rPr>
          <w:rFonts w:ascii="PMingLiU" w:hAnsi="PMingLiU" w:hint="eastAsia"/>
        </w:rPr>
        <w:t xml:space="preserve">　</w:t>
      </w:r>
      <w:r w:rsidRPr="001A733A">
        <w:rPr>
          <w:rFonts w:ascii="PMingLiU" w:hAnsi="PMingLiU"/>
        </w:rPr>
        <w:t>(B)APEC</w:t>
      </w:r>
      <w:r w:rsidRPr="001A733A">
        <w:rPr>
          <w:rFonts w:ascii="PMingLiU" w:hAnsi="PMingLiU" w:hint="eastAsia"/>
        </w:rPr>
        <w:t xml:space="preserve">　</w:t>
      </w:r>
      <w:r w:rsidRPr="001A733A">
        <w:rPr>
          <w:rFonts w:ascii="PMingLiU" w:hAnsi="PMingLiU"/>
        </w:rPr>
        <w:t>(C)ASEAN</w:t>
      </w:r>
      <w:r w:rsidRPr="001A733A">
        <w:rPr>
          <w:rFonts w:ascii="PMingLiU" w:hAnsi="PMingLiU" w:hint="eastAsia"/>
        </w:rPr>
        <w:t xml:space="preserve">　</w:t>
      </w:r>
      <w:r w:rsidRPr="001A733A">
        <w:rPr>
          <w:rFonts w:ascii="PMingLiU" w:hAnsi="PMingLiU"/>
        </w:rPr>
        <w:t>(D)EU</w:t>
      </w:r>
    </w:p>
    <w:p w:rsidR="001A733A" w:rsidRDefault="001A733A" w:rsidP="001A733A">
      <w:r>
        <w:rPr>
          <w:rFonts w:ascii="PMingLiU" w:hAnsi="PMingLiU"/>
        </w:rPr>
        <w:t>答案：</w:t>
      </w:r>
      <w:r>
        <w:t>(C)</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題號：0603-00025　　　</w:t>
      </w:r>
      <w:r>
        <w:rPr>
          <w:rFonts w:ascii="SMbarcode" w:eastAsia="SMbarcode" w:hAnsi="PMingLiU"/>
        </w:rPr>
        <w:t>*085606-0603-00025*</w:t>
      </w:r>
      <w:r>
        <w:rPr>
          <w:rFonts w:ascii="PMingLiU" w:hAnsi="PMingLiU"/>
        </w:rPr>
        <w:t xml:space="preserve">　　　難易度：中　　　出處：各校試題</w:t>
      </w:r>
    </w:p>
    <w:p w:rsidR="001A733A" w:rsidRDefault="001A733A" w:rsidP="001A733A">
      <w:pPr>
        <w:rPr>
          <w:rFonts w:ascii="PMingLiU" w:hAnsi="PMingLiU" w:hint="eastAsia"/>
          <w:lang w:val="pt-BR"/>
        </w:rPr>
      </w:pPr>
      <w:r w:rsidRPr="001A733A">
        <w:rPr>
          <w:rFonts w:ascii="PMingLiU" w:hAnsi="PMingLiU" w:hint="eastAsia"/>
          <w:lang w:val="pt-BR"/>
        </w:rPr>
        <w:t>近年來，中國積極發展西南部的非沿海省分，例如四川省、雲南省。除了打造四川成都機場成為國際轉運站外，也打通雲南昆明到緬甸仰光的鐵路，這樣的開發方向主要是為了加強中國對哪個區塊的經濟連結？</w:t>
      </w:r>
      <w:r w:rsidRPr="001A733A">
        <w:rPr>
          <w:rFonts w:ascii="PMingLiU" w:hAnsi="PMingLiU" w:hint="eastAsia"/>
        </w:rPr>
        <w:t xml:space="preserve">　</w:t>
      </w:r>
      <w:r w:rsidRPr="001A733A">
        <w:rPr>
          <w:rFonts w:ascii="PMingLiU" w:hAnsi="PMingLiU"/>
        </w:rPr>
        <w:br/>
        <w:t>(A)</w:t>
      </w:r>
      <w:r w:rsidRPr="001A733A">
        <w:rPr>
          <w:rFonts w:ascii="PMingLiU" w:hAnsi="PMingLiU" w:hint="eastAsia"/>
          <w:lang w:val="pt-BR"/>
        </w:rPr>
        <w:t>太平洋</w:t>
      </w:r>
      <w:r w:rsidRPr="001A733A">
        <w:rPr>
          <w:rFonts w:ascii="PMingLiU" w:hAnsi="PMingLiU" w:hint="eastAsia"/>
        </w:rPr>
        <w:t xml:space="preserve">　</w:t>
      </w:r>
      <w:r w:rsidRPr="001A733A">
        <w:rPr>
          <w:rFonts w:ascii="PMingLiU" w:hAnsi="PMingLiU"/>
        </w:rPr>
        <w:t>(B)</w:t>
      </w:r>
      <w:r w:rsidRPr="001A733A">
        <w:rPr>
          <w:rFonts w:ascii="PMingLiU" w:hAnsi="PMingLiU" w:hint="eastAsia"/>
          <w:lang w:val="pt-BR"/>
        </w:rPr>
        <w:t>大西洋</w:t>
      </w:r>
      <w:r w:rsidRPr="001A733A">
        <w:rPr>
          <w:rFonts w:ascii="PMingLiU" w:hAnsi="PMingLiU" w:hint="eastAsia"/>
        </w:rPr>
        <w:t xml:space="preserve">　</w:t>
      </w:r>
      <w:r w:rsidRPr="001A733A">
        <w:rPr>
          <w:rFonts w:ascii="PMingLiU" w:hAnsi="PMingLiU"/>
        </w:rPr>
        <w:t>(C)</w:t>
      </w:r>
      <w:r w:rsidRPr="001A733A">
        <w:rPr>
          <w:rFonts w:ascii="PMingLiU" w:hAnsi="PMingLiU" w:hint="eastAsia"/>
          <w:lang w:val="pt-BR"/>
        </w:rPr>
        <w:t>印度洋</w:t>
      </w:r>
      <w:r w:rsidRPr="001A733A">
        <w:rPr>
          <w:rFonts w:ascii="PMingLiU" w:hAnsi="PMingLiU" w:hint="eastAsia"/>
        </w:rPr>
        <w:t xml:space="preserve">　</w:t>
      </w:r>
      <w:r w:rsidRPr="001A733A">
        <w:rPr>
          <w:rFonts w:ascii="PMingLiU" w:hAnsi="PMingLiU"/>
        </w:rPr>
        <w:t>(D)</w:t>
      </w:r>
      <w:r w:rsidRPr="001A733A">
        <w:rPr>
          <w:rFonts w:ascii="PMingLiU" w:hAnsi="PMingLiU" w:hint="eastAsia"/>
          <w:lang w:val="pt-BR"/>
        </w:rPr>
        <w:t>南海</w:t>
      </w:r>
    </w:p>
    <w:p w:rsidR="001A733A" w:rsidRDefault="001A733A" w:rsidP="001A733A">
      <w:pPr>
        <w:rPr>
          <w:lang w:val="pt-BR"/>
        </w:rPr>
      </w:pPr>
      <w:r>
        <w:rPr>
          <w:rFonts w:ascii="PMingLiU" w:hAnsi="PMingLiU"/>
          <w:lang w:val="pt-BR"/>
        </w:rPr>
        <w:t>答案：</w:t>
      </w:r>
      <w:r w:rsidRPr="00BF65C6">
        <w:rPr>
          <w:lang w:val="pt-BR"/>
        </w:rPr>
        <w:t>(C)</w:t>
      </w:r>
    </w:p>
    <w:p w:rsidR="001A733A" w:rsidRDefault="001A733A" w:rsidP="001A733A">
      <w:pPr>
        <w:rPr>
          <w:lang w:val="pt-BR"/>
        </w:rPr>
      </w:pPr>
    </w:p>
    <w:p w:rsidR="001A733A" w:rsidRDefault="00C767FA" w:rsidP="001A733A">
      <w:pPr>
        <w:rPr>
          <w:rFonts w:ascii="PMingLiU" w:hAnsi="PMingLiU"/>
          <w:sz w:val="24"/>
        </w:rPr>
      </w:pPr>
      <w:r>
        <w:rPr>
          <w:noProof/>
        </w:rPr>
        <w:drawing>
          <wp:anchor distT="0" distB="0" distL="114300" distR="114300" simplePos="0" relativeHeight="25166080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A733A">
        <w:rPr>
          <w:rFonts w:ascii="PMingLiU" w:hAnsi="PMingLiU"/>
          <w:sz w:val="24"/>
        </w:rPr>
        <w:t>6–3　區域結盟─以東南亞國協為例</w:t>
      </w:r>
    </w:p>
    <w:bookmarkStart w:id="27" w:name="ch6–3_題組"/>
    <w:p w:rsidR="001A733A" w:rsidRDefault="001A733A" w:rsidP="001A733A">
      <w:r>
        <w:object w:dxaOrig="1246" w:dyaOrig="397">
          <v:shape id="_x0000_i1089" type="#_x0000_t75" style="width:62.25pt;height:20.25pt" o:ole="">
            <v:imagedata r:id="rId27" o:title=""/>
          </v:shape>
          <o:OLEObject Type="Embed" ProgID="Word.Picture.8" ShapeID="_x0000_i1089" DrawAspect="Content" ObjectID="_1764389165" r:id="rId82"/>
        </w:object>
      </w:r>
      <w:r>
        <w:t xml:space="preserve"> </w:t>
      </w:r>
      <w:bookmarkEnd w:id="27"/>
    </w:p>
    <w:p w:rsidR="001A733A" w:rsidRDefault="001A733A" w:rsidP="001A733A">
      <w:pPr>
        <w:pBdr>
          <w:bottom w:val="single" w:sz="4" w:space="1" w:color="auto"/>
        </w:pBdr>
        <w:rPr>
          <w:rFonts w:ascii="PMingLiU" w:hAnsi="PMingLiU"/>
        </w:rPr>
      </w:pPr>
      <w:r>
        <w:rPr>
          <w:rFonts w:ascii="PMingLiU" w:hAnsi="PMingLiU"/>
        </w:rPr>
        <w:t xml:space="preserve">題號：0603-00026　　　</w:t>
      </w:r>
      <w:r>
        <w:rPr>
          <w:rFonts w:ascii="SMbarcode" w:eastAsia="SMbarcode" w:hAnsi="PMingLiU"/>
        </w:rPr>
        <w:t>*085606-0603-00026*</w:t>
      </w:r>
      <w:r>
        <w:rPr>
          <w:rFonts w:ascii="PMingLiU" w:hAnsi="PMingLiU"/>
        </w:rPr>
        <w:t xml:space="preserve">　　　難易度：易　　　出處：精選試題</w:t>
      </w:r>
    </w:p>
    <w:p w:rsidR="001A733A" w:rsidRDefault="001A733A" w:rsidP="001A733A">
      <w:pPr>
        <w:rPr>
          <w:rFonts w:ascii="PMingLiU" w:hAnsi="PMingLiU"/>
        </w:rPr>
      </w:pPr>
      <w:r w:rsidRPr="001A733A">
        <w:rPr>
          <w:rFonts w:ascii="PMingLiU" w:hAnsi="PMingLiU"/>
        </w:rPr>
        <w:t>附圖是東南亞的三個成長三角，彼此在地理位置上有緊密的關係，並依比較利益原則和結盟的關係而形成次區域經濟聯盟。請問：</w:t>
      </w:r>
      <w:r w:rsidRPr="001A733A">
        <w:rPr>
          <w:rFonts w:ascii="PMingLiU" w:hAnsi="PMingLiU"/>
        </w:rPr>
        <w:br/>
      </w:r>
      <w:r w:rsidR="00C767FA" w:rsidRPr="001A733A">
        <w:rPr>
          <w:rFonts w:ascii="PMingLiU" w:hAnsi="PMingLiU"/>
          <w:noProof/>
        </w:rPr>
        <w:drawing>
          <wp:inline distT="0" distB="0" distL="0" distR="0">
            <wp:extent cx="3333750" cy="240982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3750" cy="2409825"/>
                    </a:xfrm>
                    <a:prstGeom prst="rect">
                      <a:avLst/>
                    </a:prstGeom>
                    <a:noFill/>
                    <a:ln>
                      <a:noFill/>
                    </a:ln>
                  </pic:spPr>
                </pic:pic>
              </a:graphicData>
            </a:graphic>
          </wp:inline>
        </w:drawing>
      </w:r>
      <w:r w:rsidRPr="001A733A">
        <w:rPr>
          <w:rFonts w:ascii="PMingLiU" w:hAnsi="PMingLiU"/>
        </w:rPr>
        <w:br/>
        <w:t>(1)東三角的組成國家並</w:t>
      </w:r>
      <w:r w:rsidRPr="001A733A">
        <w:rPr>
          <w:rFonts w:ascii="PMingLiU" w:hAnsi="PMingLiU"/>
          <w:u w:val="single"/>
        </w:rPr>
        <w:t>不包括</w:t>
      </w:r>
      <w:r w:rsidRPr="001A733A">
        <w:rPr>
          <w:rFonts w:ascii="PMingLiU" w:hAnsi="PMingLiU"/>
        </w:rPr>
        <w:t>下列哪一國？　(A)馬來西亞　(B)東帝汶　(C)印尼　(D)菲律賓。</w:t>
      </w:r>
      <w:r w:rsidRPr="001A733A">
        <w:rPr>
          <w:rFonts w:ascii="PMingLiU" w:hAnsi="PMingLiU"/>
        </w:rPr>
        <w:br/>
        <w:t>(2)南三角主要是依賴哪一國作為發展的主體？　(A)印尼　(B)新加坡　(C)香港　(D)馬來西亞。</w:t>
      </w:r>
    </w:p>
    <w:p w:rsidR="001A733A" w:rsidRDefault="001A733A" w:rsidP="001A733A">
      <w:r>
        <w:rPr>
          <w:rFonts w:ascii="PMingLiU" w:hAnsi="PMingLiU"/>
        </w:rPr>
        <w:t>答案：</w:t>
      </w:r>
      <w:r w:rsidRPr="00485425">
        <w:t>(1)B</w:t>
      </w:r>
      <w:r w:rsidRPr="00485425">
        <w:t>；</w:t>
      </w:r>
      <w:r w:rsidRPr="00485425">
        <w:t>(2)B</w:t>
      </w:r>
      <w:r w:rsidRPr="00485425">
        <w:t>。</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題號：0603-00027　　　</w:t>
      </w:r>
      <w:r>
        <w:rPr>
          <w:rFonts w:ascii="SMbarcode" w:eastAsia="SMbarcode" w:hAnsi="PMingLiU"/>
        </w:rPr>
        <w:t>*085606-0603-00027*</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泛亞鐵路是一個跨國際的交通計畫，附圖為泛亞鐵路路線圖。</w:t>
      </w:r>
      <w:r w:rsidRPr="001A733A">
        <w:rPr>
          <w:rFonts w:ascii="PMingLiU" w:hAnsi="PMingLiU"/>
        </w:rPr>
        <w:br/>
      </w:r>
      <w:r w:rsidR="00C767FA" w:rsidRPr="001A733A">
        <w:rPr>
          <w:rFonts w:ascii="PMingLiU" w:hAnsi="PMingLiU"/>
          <w:noProof/>
        </w:rPr>
        <w:drawing>
          <wp:inline distT="0" distB="0" distL="0" distR="0">
            <wp:extent cx="1933575" cy="281940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33575" cy="2819400"/>
                    </a:xfrm>
                    <a:prstGeom prst="rect">
                      <a:avLst/>
                    </a:prstGeom>
                    <a:noFill/>
                    <a:ln>
                      <a:noFill/>
                    </a:ln>
                  </pic:spPr>
                </pic:pic>
              </a:graphicData>
            </a:graphic>
          </wp:inline>
        </w:drawing>
      </w:r>
      <w:r w:rsidRPr="001A733A">
        <w:rPr>
          <w:rFonts w:ascii="PMingLiU" w:hAnsi="PMingLiU" w:hint="eastAsia"/>
        </w:rPr>
        <w:br/>
        <w:t xml:space="preserve">(1)泛亞鐵路完工，對於哪一個流域的經濟發展幫助最大？　</w:t>
      </w:r>
      <w:r w:rsidRPr="001A733A">
        <w:rPr>
          <w:rFonts w:ascii="PMingLiU" w:hAnsi="PMingLiU"/>
        </w:rPr>
        <w:t>(</w:t>
      </w:r>
      <w:r w:rsidRPr="001A733A">
        <w:rPr>
          <w:rFonts w:ascii="PMingLiU" w:hAnsi="PMingLiU" w:hint="eastAsia"/>
        </w:rPr>
        <w:t>A</w:t>
      </w:r>
      <w:r w:rsidRPr="001A733A">
        <w:rPr>
          <w:rFonts w:ascii="PMingLiU" w:hAnsi="PMingLiU"/>
        </w:rPr>
        <w:t>)</w:t>
      </w:r>
      <w:r w:rsidRPr="001A733A">
        <w:rPr>
          <w:rFonts w:ascii="PMingLiU" w:hAnsi="PMingLiU" w:hint="eastAsia"/>
        </w:rPr>
        <w:t xml:space="preserve">湄公河　</w:t>
      </w:r>
      <w:r w:rsidRPr="001A733A">
        <w:rPr>
          <w:rFonts w:ascii="PMingLiU" w:hAnsi="PMingLiU"/>
        </w:rPr>
        <w:t>(</w:t>
      </w:r>
      <w:r w:rsidRPr="001A733A">
        <w:rPr>
          <w:rFonts w:ascii="PMingLiU" w:hAnsi="PMingLiU" w:hint="eastAsia"/>
        </w:rPr>
        <w:t>B</w:t>
      </w:r>
      <w:r w:rsidRPr="001A733A">
        <w:rPr>
          <w:rFonts w:ascii="PMingLiU" w:hAnsi="PMingLiU"/>
        </w:rPr>
        <w:t>)</w:t>
      </w:r>
      <w:r w:rsidRPr="001A733A">
        <w:rPr>
          <w:rFonts w:ascii="PMingLiU" w:hAnsi="PMingLiU" w:hint="eastAsia"/>
        </w:rPr>
        <w:t xml:space="preserve">紅河　</w:t>
      </w:r>
      <w:r w:rsidRPr="001A733A">
        <w:rPr>
          <w:rFonts w:ascii="PMingLiU" w:hAnsi="PMingLiU"/>
        </w:rPr>
        <w:t>(</w:t>
      </w:r>
      <w:r w:rsidRPr="001A733A">
        <w:rPr>
          <w:rFonts w:ascii="PMingLiU" w:hAnsi="PMingLiU" w:hint="eastAsia"/>
        </w:rPr>
        <w:t>C</w:t>
      </w:r>
      <w:r w:rsidRPr="001A733A">
        <w:rPr>
          <w:rFonts w:ascii="PMingLiU" w:hAnsi="PMingLiU"/>
        </w:rPr>
        <w:t>)</w:t>
      </w:r>
      <w:r w:rsidRPr="001A733A">
        <w:rPr>
          <w:rFonts w:ascii="PMingLiU" w:hAnsi="PMingLiU" w:hint="eastAsia"/>
        </w:rPr>
        <w:t xml:space="preserve">昭披耶河　</w:t>
      </w:r>
      <w:r w:rsidRPr="001A733A">
        <w:rPr>
          <w:rFonts w:ascii="PMingLiU" w:hAnsi="PMingLiU"/>
        </w:rPr>
        <w:t>(</w:t>
      </w:r>
      <w:r w:rsidRPr="001A733A">
        <w:rPr>
          <w:rFonts w:ascii="PMingLiU" w:hAnsi="PMingLiU" w:hint="eastAsia"/>
        </w:rPr>
        <w:t>D</w:t>
      </w:r>
      <w:r w:rsidRPr="001A733A">
        <w:rPr>
          <w:rFonts w:ascii="PMingLiU" w:hAnsi="PMingLiU"/>
        </w:rPr>
        <w:t>)</w:t>
      </w:r>
      <w:r w:rsidRPr="001A733A">
        <w:rPr>
          <w:rFonts w:ascii="PMingLiU" w:hAnsi="PMingLiU" w:hint="eastAsia"/>
        </w:rPr>
        <w:t>伊洛瓦底江</w:t>
      </w:r>
      <w:r w:rsidRPr="001A733A">
        <w:rPr>
          <w:rFonts w:ascii="PMingLiU" w:hAnsi="PMingLiU"/>
        </w:rPr>
        <w:br/>
      </w:r>
      <w:r w:rsidRPr="001A733A">
        <w:rPr>
          <w:rFonts w:ascii="PMingLiU" w:hAnsi="PMingLiU" w:hint="eastAsia"/>
        </w:rPr>
        <w:t xml:space="preserve">(2)觀察泛亞鐵路的興建路徑，南北向多而東西向少，其原因為何？　</w:t>
      </w:r>
      <w:r w:rsidRPr="001A733A">
        <w:rPr>
          <w:rFonts w:ascii="PMingLiU" w:hAnsi="PMingLiU"/>
        </w:rPr>
        <w:t>(</w:t>
      </w:r>
      <w:r w:rsidRPr="001A733A">
        <w:rPr>
          <w:rFonts w:ascii="PMingLiU" w:hAnsi="PMingLiU" w:hint="eastAsia"/>
        </w:rPr>
        <w:t>A</w:t>
      </w:r>
      <w:r w:rsidRPr="001A733A">
        <w:rPr>
          <w:rFonts w:ascii="PMingLiU" w:hAnsi="PMingLiU"/>
        </w:rPr>
        <w:t>)</w:t>
      </w:r>
      <w:r w:rsidRPr="001A733A">
        <w:rPr>
          <w:rFonts w:ascii="PMingLiU" w:hAnsi="PMingLiU" w:hint="eastAsia"/>
        </w:rPr>
        <w:t xml:space="preserve">河川呈東西向　</w:t>
      </w:r>
      <w:r w:rsidRPr="001A733A">
        <w:rPr>
          <w:rFonts w:ascii="PMingLiU" w:hAnsi="PMingLiU"/>
        </w:rPr>
        <w:t>(</w:t>
      </w:r>
      <w:r w:rsidRPr="001A733A">
        <w:rPr>
          <w:rFonts w:ascii="PMingLiU" w:hAnsi="PMingLiU" w:hint="eastAsia"/>
        </w:rPr>
        <w:t>B</w:t>
      </w:r>
      <w:r w:rsidRPr="001A733A">
        <w:rPr>
          <w:rFonts w:ascii="PMingLiU" w:hAnsi="PMingLiU"/>
        </w:rPr>
        <w:t>)</w:t>
      </w:r>
      <w:r w:rsidRPr="001A733A">
        <w:rPr>
          <w:rFonts w:ascii="PMingLiU" w:hAnsi="PMingLiU" w:hint="eastAsia"/>
        </w:rPr>
        <w:t xml:space="preserve">山脈多南北向　</w:t>
      </w:r>
      <w:r w:rsidRPr="001A733A">
        <w:rPr>
          <w:rFonts w:ascii="PMingLiU" w:hAnsi="PMingLiU"/>
        </w:rPr>
        <w:t>(</w:t>
      </w:r>
      <w:r w:rsidRPr="001A733A">
        <w:rPr>
          <w:rFonts w:ascii="PMingLiU" w:hAnsi="PMingLiU" w:hint="eastAsia"/>
        </w:rPr>
        <w:t>C</w:t>
      </w:r>
      <w:r w:rsidRPr="001A733A">
        <w:rPr>
          <w:rFonts w:ascii="PMingLiU" w:hAnsi="PMingLiU"/>
        </w:rPr>
        <w:t>)</w:t>
      </w:r>
      <w:r w:rsidRPr="001A733A">
        <w:rPr>
          <w:rFonts w:ascii="PMingLiU" w:hAnsi="PMingLiU" w:hint="eastAsia"/>
        </w:rPr>
        <w:t xml:space="preserve">殖民國的交通建設影響　</w:t>
      </w:r>
      <w:r w:rsidRPr="001A733A">
        <w:rPr>
          <w:rFonts w:ascii="PMingLiU" w:hAnsi="PMingLiU"/>
        </w:rPr>
        <w:t>(</w:t>
      </w:r>
      <w:r w:rsidRPr="001A733A">
        <w:rPr>
          <w:rFonts w:ascii="PMingLiU" w:hAnsi="PMingLiU" w:hint="eastAsia"/>
        </w:rPr>
        <w:t>D</w:t>
      </w:r>
      <w:r w:rsidRPr="001A733A">
        <w:rPr>
          <w:rFonts w:ascii="PMingLiU" w:hAnsi="PMingLiU"/>
        </w:rPr>
        <w:t>)</w:t>
      </w:r>
      <w:r w:rsidRPr="001A733A">
        <w:rPr>
          <w:rFonts w:ascii="PMingLiU" w:hAnsi="PMingLiU" w:hint="eastAsia"/>
        </w:rPr>
        <w:t>國家領土多為南北狹長</w:t>
      </w:r>
    </w:p>
    <w:p w:rsidR="001A733A" w:rsidRDefault="001A733A" w:rsidP="001A733A">
      <w:pPr>
        <w:rPr>
          <w:rFonts w:hint="eastAsia"/>
        </w:rPr>
      </w:pPr>
      <w:r>
        <w:rPr>
          <w:rFonts w:ascii="PMingLiU" w:hAnsi="PMingLiU" w:hint="eastAsia"/>
        </w:rPr>
        <w:t>答案：</w:t>
      </w:r>
      <w:r>
        <w:rPr>
          <w:rFonts w:hint="eastAsia"/>
        </w:rPr>
        <w:t>(1)A</w:t>
      </w:r>
      <w:r>
        <w:rPr>
          <w:rFonts w:hint="eastAsia"/>
        </w:rPr>
        <w:t>；</w:t>
      </w:r>
      <w:r>
        <w:br/>
      </w:r>
      <w:r>
        <w:rPr>
          <w:rFonts w:hint="eastAsia"/>
        </w:rPr>
        <w:t>(2)D</w:t>
      </w:r>
      <w:r>
        <w:rPr>
          <w:rFonts w:hint="eastAsia"/>
        </w:rPr>
        <w:t>。</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0603-00028　　　</w:t>
      </w:r>
      <w:r>
        <w:rPr>
          <w:rFonts w:ascii="SMbarcode" w:eastAsia="SMbarcode" w:hAnsi="PMingLiU"/>
        </w:rPr>
        <w:t>*085606-0603-00028*</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hint="eastAsia"/>
        </w:rPr>
        <w:t>「大湄公河次區域經濟合作」由湄公河流域相關國家組成，希望加強經濟合作，促使區域更加繁榮。請問</w:t>
      </w:r>
      <w:r w:rsidRPr="001A733A">
        <w:rPr>
          <w:rFonts w:ascii="PMingLiU" w:hAnsi="PMingLiU"/>
        </w:rPr>
        <w:br/>
      </w:r>
      <w:r w:rsidRPr="001A733A">
        <w:rPr>
          <w:rFonts w:ascii="PMingLiU" w:hAnsi="PMingLiU" w:hint="eastAsia"/>
        </w:rPr>
        <w:t>(1)下列哪一國家並「不屬於」該經濟合作夥伴？　(A)泰國　(B)越南　(C)印度　(D)中國大陸</w:t>
      </w:r>
      <w:r w:rsidRPr="001A733A">
        <w:rPr>
          <w:rFonts w:ascii="PMingLiU" w:hAnsi="PMingLiU"/>
        </w:rPr>
        <w:br/>
      </w:r>
      <w:r w:rsidRPr="001A733A">
        <w:rPr>
          <w:rFonts w:ascii="PMingLiU" w:hAnsi="PMingLiU" w:hint="eastAsia"/>
        </w:rPr>
        <w:t>(2)「大湄公河次區域經濟合作」機制的成果豐碩，昆曼公路（昆明──曼谷）中國大陸段全線貫通即為一例。請問「昆曼公路」的開通係屬該合作案的何項戰略重點？　(A)自然資源永續發展　(B)人力資源開發　(C)跨境貿易與投資　(D)基礎設施建設</w:t>
      </w:r>
    </w:p>
    <w:p w:rsidR="001A733A" w:rsidRDefault="001A733A" w:rsidP="001A733A">
      <w:pPr>
        <w:rPr>
          <w:rFonts w:hAnsi="PMingLiU"/>
        </w:rPr>
      </w:pPr>
      <w:r>
        <w:rPr>
          <w:rFonts w:ascii="PMingLiU" w:hAnsi="PMingLiU" w:hint="eastAsia"/>
        </w:rPr>
        <w:t>答案：</w:t>
      </w:r>
      <w:r>
        <w:rPr>
          <w:rFonts w:hint="eastAsia"/>
        </w:rPr>
        <w:t>(1)C</w:t>
      </w:r>
      <w:r>
        <w:rPr>
          <w:rFonts w:hint="eastAsia"/>
        </w:rPr>
        <w:t>；</w:t>
      </w:r>
      <w:r>
        <w:br/>
      </w:r>
      <w:r w:rsidRPr="005C1F4E">
        <w:t>(2)</w:t>
      </w:r>
      <w:r>
        <w:rPr>
          <w:rFonts w:hint="eastAsia"/>
        </w:rPr>
        <w:t>D</w:t>
      </w:r>
      <w:r w:rsidRPr="007F218C">
        <w:rPr>
          <w:rFonts w:hAnsi="PMingLiU"/>
        </w:rPr>
        <w:t>。</w:t>
      </w:r>
    </w:p>
    <w:p w:rsidR="001A733A" w:rsidRDefault="001A733A" w:rsidP="001A733A">
      <w:pPr>
        <w:rPr>
          <w:rFonts w:hAnsi="PMingLiU"/>
        </w:rPr>
      </w:pPr>
    </w:p>
    <w:p w:rsidR="001A733A" w:rsidRDefault="001A733A" w:rsidP="001A733A">
      <w:pPr>
        <w:pBdr>
          <w:bottom w:val="single" w:sz="4" w:space="1" w:color="auto"/>
        </w:pBdr>
        <w:rPr>
          <w:rFonts w:ascii="PMingLiU" w:hAnsi="PMingLiU"/>
        </w:rPr>
      </w:pPr>
      <w:r>
        <w:rPr>
          <w:rFonts w:ascii="PMingLiU" w:hAnsi="PMingLiU"/>
        </w:rPr>
        <w:t xml:space="preserve">題號：0603-00029　　　</w:t>
      </w:r>
      <w:r>
        <w:rPr>
          <w:rFonts w:ascii="SMbarcode" w:eastAsia="SMbarcode" w:hAnsi="PMingLiU"/>
        </w:rPr>
        <w:t>*085606-0603-00029*</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東南亞國協內部的次區域組織有所謂的「成長三角」，包括「南三角」、「北三角」和「東三角」。請問：</w:t>
      </w:r>
      <w:r w:rsidRPr="001A733A">
        <w:rPr>
          <w:rFonts w:ascii="PMingLiU" w:hAnsi="PMingLiU"/>
        </w:rPr>
        <w:br/>
        <w:t>(1)「南三角」由哪一國家於1989年提出？　(A)汶萊　(B)印尼　(C)新加坡　(D)馬來西亞。</w:t>
      </w:r>
      <w:r w:rsidRPr="001A733A">
        <w:rPr>
          <w:rFonts w:ascii="PMingLiU" w:hAnsi="PMingLiU"/>
        </w:rPr>
        <w:br/>
        <w:t>(2)承上題，該國擁有何種優越區位條件？　(A)資金、技術　(B)土地、原料　(C)土地、勞工　(D)資金、市場。</w:t>
      </w:r>
      <w:r w:rsidRPr="001A733A">
        <w:rPr>
          <w:rFonts w:ascii="PMingLiU" w:hAnsi="PMingLiU"/>
        </w:rPr>
        <w:br/>
        <w:t>(3)「北三角」利用哪一海峽的優越性吸引外資？　(A)巽他海峽　(B)柔佛海峽　(C)麻</w:t>
      </w:r>
      <w:smartTag w:uri="urn:schemas-microsoft-com:office:smarttags" w:element="chmetcnv">
        <w:smartTagPr>
          <w:attr w:name="TCSC" w:val="1"/>
          <w:attr w:name="NumberType" w:val="3"/>
          <w:attr w:name="Negative" w:val="False"/>
          <w:attr w:name="HasSpace" w:val="False"/>
          <w:attr w:name="SourceValue" w:val="6"/>
          <w:attr w:name="UnitName" w:val="甲"/>
        </w:smartTagPr>
        <w:r w:rsidRPr="001A733A">
          <w:rPr>
            <w:rFonts w:ascii="PMingLiU" w:hAnsi="PMingLiU"/>
          </w:rPr>
          <w:t>六甲</w:t>
        </w:r>
      </w:smartTag>
      <w:r w:rsidRPr="001A733A">
        <w:rPr>
          <w:rFonts w:ascii="PMingLiU" w:hAnsi="PMingLiU"/>
        </w:rPr>
        <w:t>海峽　(D)巴士海峽。</w:t>
      </w:r>
      <w:r w:rsidRPr="001A733A">
        <w:rPr>
          <w:rFonts w:ascii="PMingLiU" w:hAnsi="PMingLiU"/>
        </w:rPr>
        <w:br/>
        <w:t>(4)「東三角」各國中，國力較富有的是哪一個國家？　(A)印尼　(B)汶萊　(C)菲律賓　(D)馬來西亞。</w:t>
      </w:r>
      <w:r w:rsidRPr="001A733A">
        <w:rPr>
          <w:rFonts w:ascii="PMingLiU" w:hAnsi="PMingLiU"/>
        </w:rPr>
        <w:br/>
        <w:t>(5)「成長三角」有何共同特性？　(A)皆信奉伊斯蘭教　(B)為南洋群島國家　(C)皆被西班牙殖民過　(D)傳統水稻業發達。</w:t>
      </w:r>
    </w:p>
    <w:p w:rsidR="001A733A" w:rsidRDefault="001A733A" w:rsidP="001A733A">
      <w:r>
        <w:rPr>
          <w:rFonts w:ascii="PMingLiU" w:hAnsi="PMingLiU"/>
        </w:rPr>
        <w:t>答案：</w:t>
      </w:r>
      <w:r w:rsidRPr="001E2238">
        <w:t>(1)C</w:t>
      </w:r>
      <w:r w:rsidRPr="001E2238">
        <w:t>；</w:t>
      </w:r>
      <w:r w:rsidRPr="001E2238">
        <w:t>(2)A</w:t>
      </w:r>
      <w:r w:rsidRPr="001E2238">
        <w:t>；</w:t>
      </w:r>
      <w:r w:rsidRPr="001E2238">
        <w:t>(3)C</w:t>
      </w:r>
      <w:r w:rsidRPr="001E2238">
        <w:t>；</w:t>
      </w:r>
      <w:r w:rsidRPr="001E2238">
        <w:t>(4)B</w:t>
      </w:r>
      <w:r w:rsidRPr="001E2238">
        <w:t>；</w:t>
      </w:r>
      <w:r w:rsidRPr="001E2238">
        <w:t>(5)B</w:t>
      </w:r>
      <w:r w:rsidRPr="001E2238">
        <w:t>。</w:t>
      </w:r>
    </w:p>
    <w:p w:rsidR="001A733A" w:rsidRDefault="001A733A" w:rsidP="001A733A">
      <w:r>
        <w:rPr>
          <w:rFonts w:ascii="PMingLiU" w:hAnsi="PMingLiU"/>
        </w:rPr>
        <w:t>解析：</w:t>
      </w:r>
      <w:r w:rsidRPr="001E2238">
        <w:t>(5)</w:t>
      </w:r>
      <w:r w:rsidRPr="001E2238">
        <w:t>成長三角包括新加坡、印尼、菲律賓、汶萊和馬來西亞。</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題號：0603-00030　　　</w:t>
      </w:r>
      <w:r>
        <w:rPr>
          <w:rFonts w:ascii="SMbarcode" w:eastAsia="SMbarcode" w:hAnsi="PMingLiU"/>
        </w:rPr>
        <w:t>*085606-0603-00030*</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區域結盟為今日世界潮流所趨，結盟目的各不相同，大致可分為：(甲)政治；(乙)軍事；(丙)經濟；(丁)健康。請問：</w:t>
      </w:r>
      <w:r w:rsidRPr="001A733A">
        <w:rPr>
          <w:rFonts w:ascii="PMingLiU" w:hAnsi="PMingLiU"/>
        </w:rPr>
        <w:br/>
        <w:t>(1)哪一類型的結盟組織最多？　(A)甲　(B)乙　(C)丙　(D)丁。</w:t>
      </w:r>
      <w:r w:rsidRPr="001A733A">
        <w:rPr>
          <w:rFonts w:ascii="PMingLiU" w:hAnsi="PMingLiU"/>
        </w:rPr>
        <w:br/>
        <w:t>(2)北大西洋公約組織屬於哪一種？　(A)甲　(B)乙　(C)丙　(D)丁。</w:t>
      </w:r>
      <w:r w:rsidRPr="001A733A">
        <w:rPr>
          <w:rFonts w:ascii="PMingLiU" w:hAnsi="PMingLiU"/>
        </w:rPr>
        <w:br/>
        <w:t>(3)臺灣為WTO、APEC會員國，其性質為何？　(A)甲　(B)乙　(C)丙　(D)丁。</w:t>
      </w:r>
      <w:r w:rsidRPr="001A733A">
        <w:rPr>
          <w:rFonts w:ascii="PMingLiU" w:hAnsi="PMingLiU"/>
        </w:rPr>
        <w:br/>
        <w:t>(4)東協組織（ASEAN）屬於上述哪一種？　(A)甲　(B)乙　(C)丙　(D)丁。</w:t>
      </w:r>
      <w:r w:rsidRPr="001A733A">
        <w:rPr>
          <w:rFonts w:ascii="PMingLiU" w:hAnsi="PMingLiU"/>
        </w:rPr>
        <w:br/>
        <w:t>(5) WHO屬於哪一類？　(A)甲　(B)乙　(C)丙　(D)丁。</w:t>
      </w:r>
    </w:p>
    <w:p w:rsidR="001A733A" w:rsidRDefault="001A733A" w:rsidP="001A733A">
      <w:r>
        <w:rPr>
          <w:rFonts w:ascii="PMingLiU" w:hAnsi="PMingLiU"/>
        </w:rPr>
        <w:t>答案：</w:t>
      </w:r>
      <w:r w:rsidRPr="00BC5F78">
        <w:t>(1)C</w:t>
      </w:r>
      <w:r w:rsidRPr="00BC5F78">
        <w:t>；</w:t>
      </w:r>
      <w:r w:rsidRPr="00BC5F78">
        <w:t>(2)B</w:t>
      </w:r>
      <w:r w:rsidRPr="00BC5F78">
        <w:t>；</w:t>
      </w:r>
      <w:r w:rsidRPr="00BC5F78">
        <w:t>(3)C</w:t>
      </w:r>
      <w:r w:rsidRPr="00BC5F78">
        <w:t>；</w:t>
      </w:r>
      <w:r w:rsidRPr="00BC5F78">
        <w:t>(4)C</w:t>
      </w:r>
      <w:r w:rsidRPr="00BC5F78">
        <w:t>；</w:t>
      </w:r>
      <w:r w:rsidRPr="00BC5F78">
        <w:t>(5)D</w:t>
      </w:r>
      <w:r w:rsidRPr="00BC5F78">
        <w:t>。</w:t>
      </w:r>
    </w:p>
    <w:p w:rsidR="001A733A" w:rsidRDefault="001A733A" w:rsidP="001A733A">
      <w:r>
        <w:rPr>
          <w:rFonts w:ascii="PMingLiU" w:hAnsi="PMingLiU"/>
        </w:rPr>
        <w:t>解析：</w:t>
      </w:r>
      <w:r w:rsidRPr="00BC5F78">
        <w:t>(5) WHO</w:t>
      </w:r>
      <w:r w:rsidRPr="00BC5F78">
        <w:t>為世界衛生組織。</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題號：0603-00031　　　</w:t>
      </w:r>
      <w:r>
        <w:rPr>
          <w:rFonts w:ascii="SMbarcode" w:eastAsia="SMbarcode" w:hAnsi="PMingLiU"/>
        </w:rPr>
        <w:t>*085606-0603-00031*</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影響全球化最明顯的國際性組織為「區域貿易協定」，東協即為其一，2001年東協高峰會提出「東協＋1」，引起世界關注，而後又有「東協＋3」及日本提出的東協10國加中、日、韓、澳、紐、印等16國合組「東亞自由貿易區」。請問：</w:t>
      </w:r>
      <w:r w:rsidRPr="001A733A">
        <w:rPr>
          <w:rFonts w:ascii="PMingLiU" w:hAnsi="PMingLiU"/>
        </w:rPr>
        <w:br/>
        <w:t>(1)目前東協總部設於何地？　(A)曼谷　(B)新加坡　(C)馬尼拉　(D)雅加達。</w:t>
      </w:r>
      <w:r w:rsidRPr="001A733A">
        <w:rPr>
          <w:rFonts w:ascii="PMingLiU" w:hAnsi="PMingLiU"/>
        </w:rPr>
        <w:br/>
        <w:t>(2)日本提出「東亞自由貿易區」，主要與哪一區域組織抗衡？　(A)世界貿易組織（WTO）　(B)亞太經濟合作會議（APEC）　(C)北美自由貿易協定（NAFTA）　(D)石油輸出國家組織（OPEC）。</w:t>
      </w:r>
      <w:r w:rsidRPr="001A733A">
        <w:rPr>
          <w:rFonts w:ascii="PMingLiU" w:hAnsi="PMingLiU"/>
        </w:rPr>
        <w:br/>
        <w:t>(3)「東亞自由貿易區」中哪一個國家技術層次最高？　(A)日本　(B)南韓　(C)新加坡　(D)馬來西亞。</w:t>
      </w:r>
      <w:r w:rsidRPr="001A733A">
        <w:rPr>
          <w:rFonts w:ascii="PMingLiU" w:hAnsi="PMingLiU"/>
        </w:rPr>
        <w:br/>
        <w:t>(4)中國在「東協＋1」中扮演的角色為何？　(A)資金　(B)市場　(C)勞力　(D)原料。</w:t>
      </w:r>
    </w:p>
    <w:p w:rsidR="001A733A" w:rsidRDefault="001A733A" w:rsidP="001A733A">
      <w:r>
        <w:rPr>
          <w:rFonts w:ascii="PMingLiU" w:hAnsi="PMingLiU"/>
        </w:rPr>
        <w:t>答案：</w:t>
      </w:r>
      <w:r w:rsidRPr="007479B0">
        <w:t>(1)D</w:t>
      </w:r>
      <w:r w:rsidRPr="007479B0">
        <w:t>；</w:t>
      </w:r>
      <w:r w:rsidRPr="007479B0">
        <w:t>(2)C</w:t>
      </w:r>
      <w:r w:rsidRPr="007479B0">
        <w:t>；</w:t>
      </w:r>
      <w:r w:rsidRPr="007479B0">
        <w:t>(3)A</w:t>
      </w:r>
      <w:r w:rsidRPr="007479B0">
        <w:t>；</w:t>
      </w:r>
      <w:r w:rsidRPr="007479B0">
        <w:t>(4)B</w:t>
      </w:r>
      <w:r w:rsidRPr="007479B0">
        <w:t>。</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題號：0603-00032　　　</w:t>
      </w:r>
      <w:r>
        <w:rPr>
          <w:rFonts w:ascii="SMbarcode" w:eastAsia="SMbarcode" w:hAnsi="PMingLiU"/>
        </w:rPr>
        <w:t>*085606-0603-00032*</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東協自由貿易協定是亞洲最重要的經濟組織之一，請參考附圖，回答下列問題：</w:t>
      </w:r>
      <w:r w:rsidRPr="001A733A">
        <w:rPr>
          <w:rFonts w:ascii="PMingLiU" w:hAnsi="PMingLiU"/>
        </w:rPr>
        <w:br/>
      </w:r>
      <w:r w:rsidR="00C767FA" w:rsidRPr="001A733A">
        <w:rPr>
          <w:rFonts w:ascii="PMingLiU" w:hAnsi="PMingLiU"/>
          <w:noProof/>
        </w:rPr>
        <w:drawing>
          <wp:inline distT="0" distB="0" distL="0" distR="0">
            <wp:extent cx="2800350" cy="229552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00350" cy="2295525"/>
                    </a:xfrm>
                    <a:prstGeom prst="rect">
                      <a:avLst/>
                    </a:prstGeom>
                    <a:noFill/>
                    <a:ln>
                      <a:noFill/>
                    </a:ln>
                  </pic:spPr>
                </pic:pic>
              </a:graphicData>
            </a:graphic>
          </wp:inline>
        </w:drawing>
      </w:r>
      <w:r w:rsidRPr="001A733A">
        <w:rPr>
          <w:rFonts w:ascii="PMingLiU" w:hAnsi="PMingLiU"/>
        </w:rPr>
        <w:br/>
        <w:t>(1)圖中哪一個國家並</w:t>
      </w:r>
      <w:r w:rsidRPr="001A733A">
        <w:rPr>
          <w:rFonts w:ascii="PMingLiU" w:hAnsi="PMingLiU"/>
          <w:u w:val="single"/>
        </w:rPr>
        <w:t>未</w:t>
      </w:r>
      <w:r w:rsidRPr="001A733A">
        <w:rPr>
          <w:rFonts w:ascii="PMingLiU" w:hAnsi="PMingLiU"/>
        </w:rPr>
        <w:t>加入東協？　(A)甲　(B)乙　(C)丙　(D)丁。</w:t>
      </w:r>
      <w:r w:rsidRPr="001A733A">
        <w:rPr>
          <w:rFonts w:ascii="PMingLiU" w:hAnsi="PMingLiU"/>
        </w:rPr>
        <w:br/>
        <w:t>(2)不管東協在2001年，提出「東協＋1」的倡議，或是後來的「10＋3」或「10＋6」的倡議，其最主要的目的是什麼？　(A)達成全世界各國免關稅的境界　(B)擴大結盟的經濟實力　(C)增加各國經濟的競爭力　(D)平衡各國之間的貿易往來及收支的逆順差。</w:t>
      </w:r>
    </w:p>
    <w:p w:rsidR="001A733A" w:rsidRDefault="001A733A" w:rsidP="001A733A">
      <w:r>
        <w:rPr>
          <w:rFonts w:ascii="PMingLiU" w:hAnsi="PMingLiU"/>
        </w:rPr>
        <w:t>答案：</w:t>
      </w:r>
      <w:r w:rsidRPr="007C72F4">
        <w:t>(1)C</w:t>
      </w:r>
      <w:r w:rsidRPr="007C72F4">
        <w:t>；</w:t>
      </w:r>
      <w:r w:rsidRPr="007C72F4">
        <w:t>(2)B</w:t>
      </w:r>
      <w:r w:rsidRPr="007C72F4">
        <w:t>。</w:t>
      </w:r>
    </w:p>
    <w:p w:rsidR="001A733A" w:rsidRDefault="001A733A" w:rsidP="001A733A">
      <w:r>
        <w:rPr>
          <w:rFonts w:ascii="PMingLiU" w:hAnsi="PMingLiU"/>
        </w:rPr>
        <w:t>解析：</w:t>
      </w:r>
      <w:r w:rsidRPr="007C72F4">
        <w:t>(1)</w:t>
      </w:r>
      <w:r w:rsidRPr="007C72F4">
        <w:t>甲</w:t>
      </w:r>
      <w:r w:rsidRPr="007C72F4">
        <w:t>──</w:t>
      </w:r>
      <w:r w:rsidRPr="007C72F4">
        <w:t>緬甸；乙</w:t>
      </w:r>
      <w:r w:rsidRPr="007C72F4">
        <w:t>──</w:t>
      </w:r>
      <w:r w:rsidRPr="007C72F4">
        <w:t>馬來西亞；丙</w:t>
      </w:r>
      <w:r w:rsidRPr="007C72F4">
        <w:t>──</w:t>
      </w:r>
      <w:r w:rsidRPr="007C72F4">
        <w:t>東帝汶；丁</w:t>
      </w:r>
      <w:r w:rsidRPr="007C72F4">
        <w:t>──</w:t>
      </w:r>
      <w:r w:rsidRPr="007C72F4">
        <w:t>印尼。</w:t>
      </w:r>
      <w:r w:rsidRPr="007C72F4">
        <w:br/>
        <w:t>(2)(C)</w:t>
      </w:r>
      <w:r w:rsidRPr="007C72F4">
        <w:t>各國的經濟會受結盟影響，如日本可以增加對外的市場，但卻也會使生產型或較低技術的產業加速外移。</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題號：0603-00033　　　</w:t>
      </w:r>
      <w:r>
        <w:rPr>
          <w:rFonts w:ascii="SMbarcode" w:eastAsia="SMbarcode" w:hAnsi="PMingLiU"/>
        </w:rPr>
        <w:t>*085606-0603-00033*</w:t>
      </w:r>
      <w:r>
        <w:rPr>
          <w:rFonts w:ascii="PMingLiU" w:hAnsi="PMingLiU"/>
        </w:rPr>
        <w:t xml:space="preserve">　　　難易度：中　　　出處：精選試題</w:t>
      </w:r>
    </w:p>
    <w:p w:rsidR="001A733A" w:rsidRDefault="001A733A" w:rsidP="001A733A">
      <w:pPr>
        <w:rPr>
          <w:rFonts w:ascii="PMingLiU" w:hAnsi="PMingLiU"/>
        </w:rPr>
      </w:pPr>
      <w:r w:rsidRPr="001A733A">
        <w:rPr>
          <w:rFonts w:ascii="PMingLiU" w:hAnsi="PMingLiU"/>
        </w:rPr>
        <w:t>在地理上若相近國家的邊境地區能結合成跨國界的經濟合作區，並以其優勢互補取得比較利益來實現促進各自經濟發展，此地區我們通常稱之為成長三角。附圖即是東南亞的三個成長三角。請問：</w:t>
      </w:r>
      <w:r w:rsidRPr="001A733A">
        <w:rPr>
          <w:rFonts w:ascii="PMingLiU" w:hAnsi="PMingLiU"/>
        </w:rPr>
        <w:br/>
      </w:r>
      <w:r w:rsidR="00C767FA" w:rsidRPr="001A733A">
        <w:rPr>
          <w:rFonts w:ascii="PMingLiU" w:hAnsi="PMingLiU"/>
          <w:noProof/>
        </w:rPr>
        <w:drawing>
          <wp:inline distT="0" distB="0" distL="0" distR="0">
            <wp:extent cx="3638550" cy="263842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38550" cy="2638425"/>
                    </a:xfrm>
                    <a:prstGeom prst="rect">
                      <a:avLst/>
                    </a:prstGeom>
                    <a:noFill/>
                    <a:ln>
                      <a:noFill/>
                    </a:ln>
                  </pic:spPr>
                </pic:pic>
              </a:graphicData>
            </a:graphic>
          </wp:inline>
        </w:drawing>
      </w:r>
      <w:r w:rsidRPr="001A733A">
        <w:rPr>
          <w:rFonts w:ascii="PMingLiU" w:hAnsi="PMingLiU"/>
        </w:rPr>
        <w:br/>
        <w:t>(1)「南三角」中經濟實力最強的是哪一個國家？　(A)新加坡　(B)馬來西亞　(C)印尼　(D)泰國。</w:t>
      </w:r>
      <w:r w:rsidRPr="001A733A">
        <w:rPr>
          <w:rFonts w:ascii="PMingLiU" w:hAnsi="PMingLiU"/>
        </w:rPr>
        <w:br/>
        <w:t>(2)「東三角」是由菲律賓提出，包含菲律賓的民答那峨、馬來西亞的沙勞越和沙巴、汶萊以及印尼的加里曼丹和北蘇拉威西等地區組成東協「東三角」區。請問：菲律賓將該國的民答那峨與其他國家的部分區域湊成東三角，是因為這些地區具有哪一種共同的特質？　(A)氣候　(B)宗教　(C)農產品　(D)礦產。</w:t>
      </w:r>
      <w:r w:rsidRPr="001A733A">
        <w:rPr>
          <w:rFonts w:ascii="PMingLiU" w:hAnsi="PMingLiU"/>
        </w:rPr>
        <w:br/>
        <w:t>(3)「北三角」在經營與發展上，具有下列哪一項優勢？　(A)低廉工資　(B)經濟實力　(C)區域廣大　(D)交通便利。</w:t>
      </w:r>
    </w:p>
    <w:p w:rsidR="001A733A" w:rsidRDefault="001A733A" w:rsidP="001A733A">
      <w:r>
        <w:rPr>
          <w:rFonts w:ascii="PMingLiU" w:hAnsi="PMingLiU"/>
        </w:rPr>
        <w:t>答案：</w:t>
      </w:r>
      <w:r w:rsidRPr="007E740E">
        <w:t>(1)A</w:t>
      </w:r>
      <w:r w:rsidRPr="007E740E">
        <w:t>；</w:t>
      </w:r>
      <w:r w:rsidRPr="007E740E">
        <w:t>(2)B</w:t>
      </w:r>
      <w:r w:rsidRPr="007E740E">
        <w:t>；</w:t>
      </w:r>
      <w:r w:rsidRPr="007E740E">
        <w:t>(3)D</w:t>
      </w:r>
      <w:r w:rsidRPr="007E740E">
        <w:t>。</w:t>
      </w:r>
    </w:p>
    <w:p w:rsidR="001A733A" w:rsidRDefault="001A733A" w:rsidP="001A733A">
      <w:r>
        <w:rPr>
          <w:rFonts w:ascii="PMingLiU" w:hAnsi="PMingLiU"/>
        </w:rPr>
        <w:t>解析：</w:t>
      </w:r>
      <w:r w:rsidRPr="007E740E">
        <w:t>(2)(B)</w:t>
      </w:r>
      <w:r w:rsidRPr="007E740E">
        <w:t>菲律賓的民答那峨島屬於伊斯蘭宗教區。</w:t>
      </w:r>
      <w:r w:rsidRPr="007E740E">
        <w:br/>
        <w:t>(3)(D)</w:t>
      </w:r>
      <w:r w:rsidRPr="007E740E">
        <w:t>該區即麻</w:t>
      </w:r>
      <w:smartTag w:uri="urn:schemas-microsoft-com:office:smarttags" w:element="chmetcnv">
        <w:smartTagPr>
          <w:attr w:name="TCSC" w:val="1"/>
          <w:attr w:name="NumberType" w:val="3"/>
          <w:attr w:name="Negative" w:val="False"/>
          <w:attr w:name="HasSpace" w:val="False"/>
          <w:attr w:name="SourceValue" w:val="6"/>
          <w:attr w:name="UnitName" w:val="甲"/>
        </w:smartTagPr>
        <w:r w:rsidRPr="007E740E">
          <w:t>六甲</w:t>
        </w:r>
      </w:smartTag>
      <w:r w:rsidRPr="007E740E">
        <w:t>海峽所在區，具有溝通太平洋和印度洋兩大洋通道的優越條件。</w:t>
      </w:r>
    </w:p>
    <w:p w:rsidR="001A733A" w:rsidRDefault="001A733A" w:rsidP="001A733A"/>
    <w:p w:rsidR="001A733A" w:rsidRDefault="001A733A" w:rsidP="001A733A">
      <w:pPr>
        <w:pBdr>
          <w:bottom w:val="single" w:sz="4" w:space="1" w:color="auto"/>
        </w:pBdr>
        <w:rPr>
          <w:rFonts w:ascii="PMingLiU" w:hAnsi="PMingLiU"/>
        </w:rPr>
      </w:pPr>
      <w:r>
        <w:rPr>
          <w:rFonts w:ascii="PMingLiU" w:hAnsi="PMingLiU"/>
        </w:rPr>
        <w:t xml:space="preserve">題號：0603-00034　　　</w:t>
      </w:r>
      <w:r>
        <w:rPr>
          <w:rFonts w:ascii="SMbarcode" w:eastAsia="SMbarcode" w:hAnsi="PMingLiU"/>
        </w:rPr>
        <w:t>*085606-0603-00034*</w:t>
      </w:r>
      <w:r>
        <w:rPr>
          <w:rFonts w:ascii="PMingLiU" w:hAnsi="PMingLiU"/>
        </w:rPr>
        <w:t xml:space="preserve">　　　難易度：中　　　出處：各校試題</w:t>
      </w:r>
    </w:p>
    <w:p w:rsidR="001A733A" w:rsidRDefault="001A733A" w:rsidP="001A733A">
      <w:pPr>
        <w:rPr>
          <w:rFonts w:ascii="PMingLiU" w:hAnsi="PMingLiU" w:hint="eastAsia"/>
        </w:rPr>
      </w:pPr>
      <w:r w:rsidRPr="001A733A">
        <w:rPr>
          <w:rFonts w:ascii="PMingLiU" w:hAnsi="PMingLiU"/>
        </w:rPr>
        <w:t>1992</w:t>
      </w:r>
      <w:r w:rsidRPr="001A733A">
        <w:rPr>
          <w:rFonts w:ascii="PMingLiU" w:hAnsi="PMingLiU" w:hint="eastAsia"/>
        </w:rPr>
        <w:t>年，東協高峰會決議成立東南亞自由貿易區（</w:t>
      </w:r>
      <w:r w:rsidRPr="001A733A">
        <w:rPr>
          <w:rFonts w:ascii="PMingLiU" w:hAnsi="PMingLiU"/>
        </w:rPr>
        <w:t>AFTA</w:t>
      </w:r>
      <w:r w:rsidRPr="001A733A">
        <w:rPr>
          <w:rFonts w:ascii="PMingLiU" w:hAnsi="PMingLiU" w:hint="eastAsia"/>
        </w:rPr>
        <w:t>），以消除區域間貿易的關稅與非關稅障礙。</w:t>
      </w:r>
      <w:r w:rsidRPr="001A733A">
        <w:rPr>
          <w:rFonts w:ascii="PMingLiU" w:hAnsi="PMingLiU"/>
        </w:rPr>
        <w:t>2002</w:t>
      </w:r>
      <w:r w:rsidRPr="001A733A">
        <w:rPr>
          <w:rFonts w:ascii="PMingLiU" w:hAnsi="PMingLiU" w:hint="eastAsia"/>
        </w:rPr>
        <w:t>年</w:t>
      </w:r>
      <w:r w:rsidRPr="001A733A">
        <w:rPr>
          <w:rFonts w:ascii="PMingLiU" w:hAnsi="PMingLiU"/>
        </w:rPr>
        <w:t>AFTA</w:t>
      </w:r>
      <w:r w:rsidRPr="001A733A">
        <w:rPr>
          <w:rFonts w:ascii="PMingLiU" w:hAnsi="PMingLiU" w:hint="eastAsia"/>
        </w:rPr>
        <w:t>正式啟動，但由於東協各國的優勢產品大致雷同，貿易互補性薄弱，故積極和鄰近國家尋求和東協合作機會，擴大經濟體以尋求專業技術與產業貿易的相互支援來提升和歐盟、美國等經濟體的競爭力。</w:t>
      </w:r>
      <w:r w:rsidRPr="001A733A">
        <w:rPr>
          <w:rFonts w:ascii="PMingLiU" w:hAnsi="PMingLiU"/>
        </w:rPr>
        <w:t>2010</w:t>
      </w:r>
      <w:r w:rsidRPr="001A733A">
        <w:rPr>
          <w:rFonts w:ascii="PMingLiU" w:hAnsi="PMingLiU" w:hint="eastAsia"/>
        </w:rPr>
        <w:t>年，</w:t>
      </w:r>
      <w:r w:rsidRPr="001A733A">
        <w:rPr>
          <w:rFonts w:ascii="PMingLiU" w:hAnsi="PMingLiU"/>
        </w:rPr>
        <w:t>AFTA</w:t>
      </w:r>
      <w:r w:rsidRPr="001A733A">
        <w:rPr>
          <w:rFonts w:ascii="PMingLiU" w:hAnsi="PMingLiU" w:hint="eastAsia"/>
        </w:rPr>
        <w:t>首先和中國成立東協－中國自由貿易區（</w:t>
      </w:r>
      <w:r w:rsidRPr="001A733A">
        <w:rPr>
          <w:rFonts w:ascii="PMingLiU" w:hAnsi="PMingLiU"/>
        </w:rPr>
        <w:t>ASEAN-China</w:t>
      </w:r>
      <w:r w:rsidRPr="001A733A">
        <w:rPr>
          <w:rFonts w:ascii="PMingLiU" w:hAnsi="PMingLiU" w:hint="eastAsia"/>
        </w:rPr>
        <w:t>），也稱「東協＋</w:t>
      </w:r>
      <w:r w:rsidRPr="001A733A">
        <w:rPr>
          <w:rFonts w:ascii="PMingLiU" w:hAnsi="PMingLiU"/>
        </w:rPr>
        <w:t>1</w:t>
      </w:r>
      <w:r w:rsidRPr="001A733A">
        <w:rPr>
          <w:rFonts w:ascii="PMingLiU" w:hAnsi="PMingLiU" w:hint="eastAsia"/>
        </w:rPr>
        <w:t>」。未來還有可能擴大為「東協＋</w:t>
      </w:r>
      <w:r w:rsidRPr="001A733A">
        <w:rPr>
          <w:rFonts w:ascii="PMingLiU" w:hAnsi="PMingLiU"/>
        </w:rPr>
        <w:t>3</w:t>
      </w:r>
      <w:r w:rsidRPr="001A733A">
        <w:rPr>
          <w:rFonts w:ascii="PMingLiU" w:hAnsi="PMingLiU" w:hint="eastAsia"/>
        </w:rPr>
        <w:t>」的東亞自由貿易區（</w:t>
      </w:r>
      <w:r w:rsidRPr="001A733A">
        <w:rPr>
          <w:rFonts w:ascii="PMingLiU" w:hAnsi="PMingLiU"/>
        </w:rPr>
        <w:t>EAFTA</w:t>
      </w:r>
      <w:r w:rsidRPr="001A733A">
        <w:rPr>
          <w:rFonts w:ascii="PMingLiU" w:hAnsi="PMingLiU" w:hint="eastAsia"/>
        </w:rPr>
        <w:t>），或「東協＋</w:t>
      </w:r>
      <w:r w:rsidRPr="001A733A">
        <w:rPr>
          <w:rFonts w:ascii="PMingLiU" w:hAnsi="PMingLiU"/>
        </w:rPr>
        <w:t>6</w:t>
      </w:r>
      <w:r w:rsidRPr="001A733A">
        <w:rPr>
          <w:rFonts w:ascii="PMingLiU" w:hAnsi="PMingLiU" w:hint="eastAsia"/>
        </w:rPr>
        <w:t>」的東亞綜合經濟伙伴（</w:t>
      </w:r>
      <w:r w:rsidRPr="001A733A">
        <w:rPr>
          <w:rFonts w:ascii="PMingLiU" w:hAnsi="PMingLiU"/>
        </w:rPr>
        <w:t>CEPEA</w:t>
      </w:r>
      <w:r w:rsidRPr="001A733A">
        <w:rPr>
          <w:rFonts w:ascii="PMingLiU" w:hAnsi="PMingLiU" w:hint="eastAsia"/>
        </w:rPr>
        <w:t>）。</w:t>
      </w:r>
      <w:r w:rsidRPr="001A733A">
        <w:rPr>
          <w:rFonts w:ascii="PMingLiU" w:hAnsi="PMingLiU"/>
        </w:rPr>
        <w:br/>
      </w:r>
      <w:r w:rsidRPr="001A733A">
        <w:rPr>
          <w:rFonts w:ascii="PMingLiU" w:hAnsi="PMingLiU" w:hint="eastAsia"/>
        </w:rPr>
        <w:t xml:space="preserve">(1)東協各國的優勢產品大致雷同，主要與下列哪項因素有最密切的關連？　</w:t>
      </w:r>
      <w:r w:rsidRPr="001A733A">
        <w:rPr>
          <w:rFonts w:ascii="PMingLiU" w:hAnsi="PMingLiU"/>
        </w:rPr>
        <w:t>(</w:t>
      </w:r>
      <w:r w:rsidRPr="001A733A">
        <w:rPr>
          <w:rFonts w:ascii="PMingLiU" w:hAnsi="PMingLiU" w:hint="eastAsia"/>
        </w:rPr>
        <w:t>A</w:t>
      </w:r>
      <w:r w:rsidRPr="001A733A">
        <w:rPr>
          <w:rFonts w:ascii="PMingLiU" w:hAnsi="PMingLiU"/>
        </w:rPr>
        <w:t>)</w:t>
      </w:r>
      <w:r w:rsidRPr="001A733A">
        <w:rPr>
          <w:rFonts w:ascii="PMingLiU" w:hAnsi="PMingLiU" w:hint="eastAsia"/>
        </w:rPr>
        <w:t xml:space="preserve">海運交通發達　</w:t>
      </w:r>
      <w:r w:rsidRPr="001A733A">
        <w:rPr>
          <w:rFonts w:ascii="PMingLiU" w:hAnsi="PMingLiU"/>
        </w:rPr>
        <w:t>(</w:t>
      </w:r>
      <w:r w:rsidRPr="001A733A">
        <w:rPr>
          <w:rFonts w:ascii="PMingLiU" w:hAnsi="PMingLiU" w:hint="eastAsia"/>
        </w:rPr>
        <w:t>B</w:t>
      </w:r>
      <w:r w:rsidRPr="001A733A">
        <w:rPr>
          <w:rFonts w:ascii="PMingLiU" w:hAnsi="PMingLiU"/>
        </w:rPr>
        <w:t>)</w:t>
      </w:r>
      <w:r w:rsidRPr="001A733A">
        <w:rPr>
          <w:rFonts w:ascii="PMingLiU" w:hAnsi="PMingLiU" w:hint="eastAsia"/>
        </w:rPr>
        <w:t xml:space="preserve">民族組成複雜　</w:t>
      </w:r>
      <w:r w:rsidRPr="001A733A">
        <w:rPr>
          <w:rFonts w:ascii="PMingLiU" w:hAnsi="PMingLiU"/>
        </w:rPr>
        <w:t>(</w:t>
      </w:r>
      <w:r w:rsidRPr="001A733A">
        <w:rPr>
          <w:rFonts w:ascii="PMingLiU" w:hAnsi="PMingLiU" w:hint="eastAsia"/>
        </w:rPr>
        <w:t>C</w:t>
      </w:r>
      <w:r w:rsidRPr="001A733A">
        <w:rPr>
          <w:rFonts w:ascii="PMingLiU" w:hAnsi="PMingLiU"/>
        </w:rPr>
        <w:t>)</w:t>
      </w:r>
      <w:r w:rsidRPr="001A733A">
        <w:rPr>
          <w:rFonts w:ascii="PMingLiU" w:hAnsi="PMingLiU" w:hint="eastAsia"/>
        </w:rPr>
        <w:t xml:space="preserve">殖民歷史類似　</w:t>
      </w:r>
      <w:r w:rsidRPr="001A733A">
        <w:rPr>
          <w:rFonts w:ascii="PMingLiU" w:hAnsi="PMingLiU"/>
        </w:rPr>
        <w:t>(</w:t>
      </w:r>
      <w:r w:rsidRPr="001A733A">
        <w:rPr>
          <w:rFonts w:ascii="PMingLiU" w:hAnsi="PMingLiU" w:hint="eastAsia"/>
        </w:rPr>
        <w:t>D</w:t>
      </w:r>
      <w:r w:rsidRPr="001A733A">
        <w:rPr>
          <w:rFonts w:ascii="PMingLiU" w:hAnsi="PMingLiU"/>
        </w:rPr>
        <w:t>)</w:t>
      </w:r>
      <w:r w:rsidRPr="001A733A">
        <w:rPr>
          <w:rFonts w:ascii="PMingLiU" w:hAnsi="PMingLiU" w:hint="eastAsia"/>
        </w:rPr>
        <w:t>移民政策寬鬆</w:t>
      </w:r>
      <w:r w:rsidRPr="001A733A">
        <w:rPr>
          <w:rFonts w:ascii="PMingLiU" w:hAnsi="PMingLiU"/>
        </w:rPr>
        <w:br/>
      </w:r>
      <w:r w:rsidRPr="001A733A">
        <w:rPr>
          <w:rFonts w:ascii="PMingLiU" w:hAnsi="PMingLiU" w:hint="eastAsia"/>
        </w:rPr>
        <w:t>(2)東協未來亦可能擴大為「東協＋</w:t>
      </w:r>
      <w:r w:rsidRPr="001A733A">
        <w:rPr>
          <w:rFonts w:ascii="PMingLiU" w:hAnsi="PMingLiU"/>
        </w:rPr>
        <w:t>3</w:t>
      </w:r>
      <w:r w:rsidRPr="001A733A">
        <w:rPr>
          <w:rFonts w:ascii="PMingLiU" w:hAnsi="PMingLiU" w:hint="eastAsia"/>
        </w:rPr>
        <w:t>」。＋</w:t>
      </w:r>
      <w:r w:rsidRPr="001A733A">
        <w:rPr>
          <w:rFonts w:ascii="PMingLiU" w:hAnsi="PMingLiU"/>
        </w:rPr>
        <w:t>3</w:t>
      </w:r>
      <w:r w:rsidRPr="001A733A">
        <w:rPr>
          <w:rFonts w:ascii="PMingLiU" w:hAnsi="PMingLiU" w:hint="eastAsia"/>
        </w:rPr>
        <w:t xml:space="preserve">除加入中國外，另外兩國位於下列哪個氣候區？　</w:t>
      </w:r>
      <w:r w:rsidRPr="001A733A">
        <w:rPr>
          <w:rFonts w:ascii="PMingLiU" w:hAnsi="PMingLiU"/>
        </w:rPr>
        <w:t>(</w:t>
      </w:r>
      <w:r w:rsidRPr="001A733A">
        <w:rPr>
          <w:rFonts w:ascii="PMingLiU" w:hAnsi="PMingLiU" w:hint="eastAsia"/>
        </w:rPr>
        <w:t>A</w:t>
      </w:r>
      <w:r w:rsidRPr="001A733A">
        <w:rPr>
          <w:rFonts w:ascii="PMingLiU" w:hAnsi="PMingLiU"/>
        </w:rPr>
        <w:t>)</w:t>
      </w:r>
      <w:r w:rsidRPr="001A733A">
        <w:rPr>
          <w:rFonts w:ascii="PMingLiU" w:hAnsi="PMingLiU" w:hint="eastAsia"/>
        </w:rPr>
        <w:t xml:space="preserve">溫帶季風氣候區　</w:t>
      </w:r>
      <w:r w:rsidRPr="001A733A">
        <w:rPr>
          <w:rFonts w:ascii="PMingLiU" w:hAnsi="PMingLiU"/>
        </w:rPr>
        <w:t>(</w:t>
      </w:r>
      <w:r w:rsidRPr="001A733A">
        <w:rPr>
          <w:rFonts w:ascii="PMingLiU" w:hAnsi="PMingLiU" w:hint="eastAsia"/>
        </w:rPr>
        <w:t>B</w:t>
      </w:r>
      <w:r w:rsidRPr="001A733A">
        <w:rPr>
          <w:rFonts w:ascii="PMingLiU" w:hAnsi="PMingLiU"/>
        </w:rPr>
        <w:t>)</w:t>
      </w:r>
      <w:r w:rsidRPr="001A733A">
        <w:rPr>
          <w:rFonts w:ascii="PMingLiU" w:hAnsi="PMingLiU" w:hint="eastAsia"/>
        </w:rPr>
        <w:t xml:space="preserve">熱帶季風氣候區　</w:t>
      </w:r>
      <w:r w:rsidRPr="001A733A">
        <w:rPr>
          <w:rFonts w:ascii="PMingLiU" w:hAnsi="PMingLiU"/>
        </w:rPr>
        <w:t>(</w:t>
      </w:r>
      <w:r w:rsidRPr="001A733A">
        <w:rPr>
          <w:rFonts w:ascii="PMingLiU" w:hAnsi="PMingLiU" w:hint="eastAsia"/>
        </w:rPr>
        <w:t>C</w:t>
      </w:r>
      <w:r w:rsidRPr="001A733A">
        <w:rPr>
          <w:rFonts w:ascii="PMingLiU" w:hAnsi="PMingLiU"/>
        </w:rPr>
        <w:t>)</w:t>
      </w:r>
      <w:r w:rsidRPr="001A733A">
        <w:rPr>
          <w:rFonts w:ascii="PMingLiU" w:hAnsi="PMingLiU" w:hint="eastAsia"/>
        </w:rPr>
        <w:t xml:space="preserve">熱帶雨林氣候區　</w:t>
      </w:r>
      <w:r w:rsidRPr="001A733A">
        <w:rPr>
          <w:rFonts w:ascii="PMingLiU" w:hAnsi="PMingLiU"/>
        </w:rPr>
        <w:t>(</w:t>
      </w:r>
      <w:r w:rsidRPr="001A733A">
        <w:rPr>
          <w:rFonts w:ascii="PMingLiU" w:hAnsi="PMingLiU" w:hint="eastAsia"/>
        </w:rPr>
        <w:t>D</w:t>
      </w:r>
      <w:r w:rsidRPr="001A733A">
        <w:rPr>
          <w:rFonts w:ascii="PMingLiU" w:hAnsi="PMingLiU"/>
        </w:rPr>
        <w:t>)</w:t>
      </w:r>
      <w:r w:rsidRPr="001A733A">
        <w:rPr>
          <w:rFonts w:ascii="PMingLiU" w:hAnsi="PMingLiU" w:hint="eastAsia"/>
        </w:rPr>
        <w:t>溫帶海洋性氣候區</w:t>
      </w:r>
      <w:r w:rsidRPr="001A733A">
        <w:rPr>
          <w:rFonts w:ascii="PMingLiU" w:hAnsi="PMingLiU"/>
        </w:rPr>
        <w:br/>
      </w:r>
      <w:r w:rsidRPr="001A733A">
        <w:rPr>
          <w:rFonts w:ascii="PMingLiU" w:hAnsi="PMingLiU" w:hint="eastAsia"/>
        </w:rPr>
        <w:t>(3)為提升競爭力，東協與鄰近國家除組成「東協＋</w:t>
      </w:r>
      <w:r w:rsidRPr="001A733A">
        <w:rPr>
          <w:rFonts w:ascii="PMingLiU" w:hAnsi="PMingLiU"/>
        </w:rPr>
        <w:t>1</w:t>
      </w:r>
      <w:r w:rsidRPr="001A733A">
        <w:rPr>
          <w:rFonts w:ascii="PMingLiU" w:hAnsi="PMingLiU" w:hint="eastAsia"/>
        </w:rPr>
        <w:t>」外，還可能擴大組成「東協＋</w:t>
      </w:r>
      <w:r w:rsidRPr="001A733A">
        <w:rPr>
          <w:rFonts w:ascii="PMingLiU" w:hAnsi="PMingLiU"/>
        </w:rPr>
        <w:t>3</w:t>
      </w:r>
      <w:r w:rsidRPr="001A733A">
        <w:rPr>
          <w:rFonts w:ascii="PMingLiU" w:hAnsi="PMingLiU" w:hint="eastAsia"/>
        </w:rPr>
        <w:t>」甚或「東協＋</w:t>
      </w:r>
      <w:r w:rsidRPr="001A733A">
        <w:rPr>
          <w:rFonts w:ascii="PMingLiU" w:hAnsi="PMingLiU"/>
        </w:rPr>
        <w:t>6</w:t>
      </w:r>
      <w:r w:rsidRPr="001A733A">
        <w:rPr>
          <w:rFonts w:ascii="PMingLiU" w:hAnsi="PMingLiU" w:hint="eastAsia"/>
        </w:rPr>
        <w:t xml:space="preserve">」。東協這種擴大結盟國以強化競爭力的理論基礎，與下列哪項概念關係最密切？　</w:t>
      </w:r>
      <w:r w:rsidRPr="001A733A">
        <w:rPr>
          <w:rFonts w:ascii="PMingLiU" w:hAnsi="PMingLiU"/>
        </w:rPr>
        <w:t>(</w:t>
      </w:r>
      <w:r w:rsidRPr="001A733A">
        <w:rPr>
          <w:rFonts w:ascii="PMingLiU" w:hAnsi="PMingLiU" w:hint="eastAsia"/>
        </w:rPr>
        <w:t>A</w:t>
      </w:r>
      <w:r w:rsidRPr="001A733A">
        <w:rPr>
          <w:rFonts w:ascii="PMingLiU" w:hAnsi="PMingLiU"/>
        </w:rPr>
        <w:t>)</w:t>
      </w:r>
      <w:r w:rsidRPr="001A733A">
        <w:rPr>
          <w:rFonts w:ascii="PMingLiU" w:hAnsi="PMingLiU" w:hint="eastAsia"/>
        </w:rPr>
        <w:t xml:space="preserve">聚集經濟　</w:t>
      </w:r>
      <w:r w:rsidRPr="001A733A">
        <w:rPr>
          <w:rFonts w:ascii="PMingLiU" w:hAnsi="PMingLiU"/>
        </w:rPr>
        <w:t>(</w:t>
      </w:r>
      <w:r w:rsidRPr="001A733A">
        <w:rPr>
          <w:rFonts w:ascii="PMingLiU" w:hAnsi="PMingLiU" w:hint="eastAsia"/>
        </w:rPr>
        <w:t>B</w:t>
      </w:r>
      <w:r w:rsidRPr="001A733A">
        <w:rPr>
          <w:rFonts w:ascii="PMingLiU" w:hAnsi="PMingLiU"/>
        </w:rPr>
        <w:t>)</w:t>
      </w:r>
      <w:r w:rsidRPr="001A733A">
        <w:rPr>
          <w:rFonts w:ascii="PMingLiU" w:hAnsi="PMingLiU" w:hint="eastAsia"/>
        </w:rPr>
        <w:t xml:space="preserve">規模經濟　</w:t>
      </w:r>
      <w:r w:rsidRPr="001A733A">
        <w:rPr>
          <w:rFonts w:ascii="PMingLiU" w:hAnsi="PMingLiU"/>
        </w:rPr>
        <w:t>(</w:t>
      </w:r>
      <w:r w:rsidRPr="001A733A">
        <w:rPr>
          <w:rFonts w:ascii="PMingLiU" w:hAnsi="PMingLiU" w:hint="eastAsia"/>
        </w:rPr>
        <w:t>C</w:t>
      </w:r>
      <w:r w:rsidRPr="001A733A">
        <w:rPr>
          <w:rFonts w:ascii="PMingLiU" w:hAnsi="PMingLiU"/>
        </w:rPr>
        <w:t>)</w:t>
      </w:r>
      <w:r w:rsidRPr="001A733A">
        <w:rPr>
          <w:rFonts w:ascii="PMingLiU" w:hAnsi="PMingLiU" w:hint="eastAsia"/>
        </w:rPr>
        <w:t xml:space="preserve">計畫經濟　</w:t>
      </w:r>
      <w:r w:rsidRPr="001A733A">
        <w:rPr>
          <w:rFonts w:ascii="PMingLiU" w:hAnsi="PMingLiU"/>
        </w:rPr>
        <w:t>(</w:t>
      </w:r>
      <w:r w:rsidRPr="001A733A">
        <w:rPr>
          <w:rFonts w:ascii="PMingLiU" w:hAnsi="PMingLiU" w:hint="eastAsia"/>
        </w:rPr>
        <w:t>D</w:t>
      </w:r>
      <w:r w:rsidRPr="001A733A">
        <w:rPr>
          <w:rFonts w:ascii="PMingLiU" w:hAnsi="PMingLiU"/>
        </w:rPr>
        <w:t>)</w:t>
      </w:r>
      <w:r w:rsidRPr="001A733A">
        <w:rPr>
          <w:rFonts w:ascii="PMingLiU" w:hAnsi="PMingLiU" w:hint="eastAsia"/>
        </w:rPr>
        <w:t>依賴式經濟</w:t>
      </w:r>
    </w:p>
    <w:p w:rsidR="001A733A" w:rsidRDefault="001A733A" w:rsidP="001A733A">
      <w:pPr>
        <w:rPr>
          <w:rFonts w:hint="eastAsia"/>
        </w:rPr>
      </w:pPr>
      <w:r>
        <w:rPr>
          <w:rFonts w:ascii="PMingLiU" w:hAnsi="PMingLiU" w:hint="eastAsia"/>
        </w:rPr>
        <w:t>答案：</w:t>
      </w:r>
      <w:r>
        <w:rPr>
          <w:rFonts w:hint="eastAsia"/>
        </w:rPr>
        <w:t>(1)C</w:t>
      </w:r>
      <w:r>
        <w:rPr>
          <w:rFonts w:hint="eastAsia"/>
        </w:rPr>
        <w:t>；</w:t>
      </w:r>
      <w:r>
        <w:br/>
      </w:r>
      <w:r>
        <w:rPr>
          <w:rFonts w:hint="eastAsia"/>
        </w:rPr>
        <w:t>(2)A</w:t>
      </w:r>
      <w:r>
        <w:rPr>
          <w:rFonts w:hint="eastAsia"/>
        </w:rPr>
        <w:t>；</w:t>
      </w:r>
      <w:r>
        <w:br/>
      </w:r>
      <w:r>
        <w:rPr>
          <w:rFonts w:hint="eastAsia"/>
        </w:rPr>
        <w:t>(3)B</w:t>
      </w:r>
      <w:r>
        <w:rPr>
          <w:rFonts w:hint="eastAsia"/>
        </w:rPr>
        <w:t>。</w:t>
      </w:r>
    </w:p>
    <w:p w:rsidR="001A733A" w:rsidRDefault="001A733A" w:rsidP="001A733A">
      <w:pPr>
        <w:rPr>
          <w:rFonts w:hint="eastAsia"/>
        </w:rPr>
      </w:pPr>
    </w:p>
    <w:p w:rsidR="001A733A" w:rsidRDefault="00C767FA" w:rsidP="001A733A">
      <w:pPr>
        <w:rPr>
          <w:rFonts w:ascii="PMingLiU" w:hAnsi="PMingLiU"/>
          <w:sz w:val="24"/>
        </w:rPr>
      </w:pPr>
      <w:r>
        <w:rPr>
          <w:noProof/>
        </w:rPr>
        <w:drawing>
          <wp:anchor distT="0" distB="0" distL="114300" distR="114300" simplePos="0" relativeHeight="25166182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4" name="圖片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A733A">
        <w:rPr>
          <w:rFonts w:ascii="PMingLiU" w:hAnsi="PMingLiU"/>
          <w:sz w:val="24"/>
        </w:rPr>
        <w:t>6–3　區域結盟─以東南亞國協為例</w:t>
      </w:r>
    </w:p>
    <w:bookmarkStart w:id="28" w:name="ch6–3_非選題"/>
    <w:p w:rsidR="001A733A" w:rsidRDefault="001A733A" w:rsidP="001A733A">
      <w:r>
        <w:object w:dxaOrig="1246" w:dyaOrig="397">
          <v:shape id="_x0000_i1094" type="#_x0000_t75" style="width:62.25pt;height:20.25pt" o:ole="">
            <v:imagedata r:id="rId42" o:title=""/>
          </v:shape>
          <o:OLEObject Type="Embed" ProgID="Word.Picture.8" ShapeID="_x0000_i1094" DrawAspect="Content" ObjectID="_1764389166" r:id="rId87"/>
        </w:object>
      </w:r>
      <w:r>
        <w:t xml:space="preserve"> </w:t>
      </w:r>
      <w:bookmarkEnd w:id="28"/>
    </w:p>
    <w:p w:rsidR="001A733A" w:rsidRDefault="001A733A" w:rsidP="001A733A">
      <w:pPr>
        <w:pBdr>
          <w:bottom w:val="single" w:sz="4" w:space="1" w:color="auto"/>
        </w:pBdr>
        <w:rPr>
          <w:rFonts w:ascii="PMingLiU" w:hAnsi="PMingLiU"/>
        </w:rPr>
      </w:pPr>
      <w:r>
        <w:rPr>
          <w:rFonts w:ascii="PMingLiU" w:hAnsi="PMingLiU"/>
        </w:rPr>
        <w:t xml:space="preserve">題號：0603-00001　　　</w:t>
      </w:r>
      <w:r>
        <w:rPr>
          <w:rFonts w:ascii="SMbarcode" w:eastAsia="SMbarcode" w:hAnsi="PMingLiU"/>
        </w:rPr>
        <w:t>*085606-0603-00001*</w:t>
      </w:r>
      <w:r>
        <w:rPr>
          <w:rFonts w:ascii="PMingLiU" w:hAnsi="PMingLiU"/>
        </w:rPr>
        <w:t xml:space="preserve">　　　難易度：易　　　出處：精選試題</w:t>
      </w:r>
    </w:p>
    <w:p w:rsidR="001A733A" w:rsidRDefault="001A733A" w:rsidP="001A733A">
      <w:pPr>
        <w:rPr>
          <w:rFonts w:ascii="PMingLiU" w:hAnsi="PMingLiU" w:hint="eastAsia"/>
        </w:rPr>
      </w:pPr>
      <w:r w:rsidRPr="001A733A">
        <w:rPr>
          <w:rFonts w:ascii="PMingLiU" w:hAnsi="PMingLiU" w:hint="eastAsia"/>
        </w:rPr>
        <w:t>在全球化浪潮下，為協調全球各國或區域間各國的共同事務。各種國際組織紛紛出現，如：(甲)聯合國；(乙)歐盟；(丙)北美自由貿易協定；(丁)東南亞國協；(戊)北大西洋公約組織；(己)亞太經合會；(庚)世界貿易組織。請問：</w:t>
      </w:r>
      <w:r w:rsidRPr="001A733A">
        <w:rPr>
          <w:rFonts w:ascii="PMingLiU" w:hAnsi="PMingLiU"/>
        </w:rPr>
        <w:br/>
        <w:t>(1)</w:t>
      </w:r>
      <w:r w:rsidRPr="001A733A">
        <w:rPr>
          <w:rFonts w:ascii="PMingLiU" w:hAnsi="PMingLiU" w:hint="eastAsia"/>
        </w:rPr>
        <w:t>規模最大的全球性組織為何？</w:t>
      </w:r>
      <w:r w:rsidRPr="001A733A">
        <w:rPr>
          <w:rFonts w:ascii="PMingLiU" w:hAnsi="PMingLiU"/>
        </w:rPr>
        <w:br/>
        <w:t>(2)</w:t>
      </w:r>
      <w:r w:rsidRPr="001A733A">
        <w:rPr>
          <w:rFonts w:ascii="PMingLiU" w:hAnsi="PMingLiU" w:hint="eastAsia"/>
        </w:rPr>
        <w:t>發行共同貨幣的是哪一組織？</w:t>
      </w:r>
      <w:r w:rsidRPr="001A733A">
        <w:rPr>
          <w:rFonts w:ascii="PMingLiU" w:hAnsi="PMingLiU"/>
        </w:rPr>
        <w:br/>
        <w:t>(3)</w:t>
      </w:r>
      <w:r w:rsidRPr="001A733A">
        <w:rPr>
          <w:rFonts w:ascii="PMingLiU" w:hAnsi="PMingLiU" w:hint="eastAsia"/>
        </w:rPr>
        <w:t>臺灣目前為哪些組織的會員國？</w:t>
      </w:r>
      <w:r w:rsidRPr="001A733A">
        <w:rPr>
          <w:rFonts w:ascii="PMingLiU" w:hAnsi="PMingLiU"/>
        </w:rPr>
        <w:br/>
        <w:t>(4)</w:t>
      </w:r>
      <w:r w:rsidRPr="001A733A">
        <w:rPr>
          <w:rFonts w:ascii="PMingLiU" w:hAnsi="PMingLiU" w:hint="eastAsia"/>
        </w:rPr>
        <w:t xml:space="preserve"> 2001年成立的「東協＋1」加的是哪一國？</w:t>
      </w:r>
      <w:r w:rsidRPr="001A733A">
        <w:rPr>
          <w:rFonts w:ascii="PMingLiU" w:hAnsi="PMingLiU"/>
        </w:rPr>
        <w:br/>
        <w:t>(5)</w:t>
      </w:r>
      <w:r w:rsidRPr="001A733A">
        <w:rPr>
          <w:rFonts w:ascii="PMingLiU" w:hAnsi="PMingLiU" w:hint="eastAsia"/>
        </w:rPr>
        <w:t>東南亞共有11個國家，唯一未加入東協的是哪一國？</w:t>
      </w:r>
      <w:r w:rsidRPr="001A733A">
        <w:rPr>
          <w:rFonts w:ascii="PMingLiU" w:hAnsi="PMingLiU"/>
        </w:rPr>
        <w:br/>
        <w:t>(6)</w:t>
      </w:r>
      <w:r w:rsidRPr="001A733A">
        <w:rPr>
          <w:rFonts w:ascii="PMingLiU" w:hAnsi="PMingLiU" w:hint="eastAsia"/>
        </w:rPr>
        <w:t>(丙)北美自由貿易協定，包括美國、加拿大及哪一個國家？</w:t>
      </w:r>
    </w:p>
    <w:p w:rsidR="001A733A" w:rsidRDefault="001A733A" w:rsidP="001A733A">
      <w:pPr>
        <w:rPr>
          <w:rFonts w:hint="eastAsia"/>
        </w:rPr>
      </w:pPr>
      <w:r>
        <w:rPr>
          <w:rFonts w:ascii="PMingLiU" w:hAnsi="PMingLiU" w:hint="eastAsia"/>
        </w:rPr>
        <w:t>答案：</w:t>
      </w:r>
      <w:r w:rsidRPr="00B74FB7">
        <w:rPr>
          <w:rFonts w:hint="eastAsia"/>
        </w:rPr>
        <w:t>(1)</w:t>
      </w:r>
      <w:r w:rsidRPr="00B74FB7">
        <w:rPr>
          <w:rFonts w:hint="eastAsia"/>
        </w:rPr>
        <w:t>甲；</w:t>
      </w:r>
      <w:r w:rsidRPr="00B74FB7">
        <w:rPr>
          <w:rFonts w:hint="eastAsia"/>
        </w:rPr>
        <w:t>(2)</w:t>
      </w:r>
      <w:r w:rsidRPr="00B74FB7">
        <w:rPr>
          <w:rFonts w:hint="eastAsia"/>
        </w:rPr>
        <w:t>乙；</w:t>
      </w:r>
      <w:r w:rsidRPr="00B74FB7">
        <w:rPr>
          <w:rFonts w:hint="eastAsia"/>
        </w:rPr>
        <w:t>(3)</w:t>
      </w:r>
      <w:r w:rsidRPr="00B74FB7">
        <w:rPr>
          <w:rFonts w:hint="eastAsia"/>
        </w:rPr>
        <w:t>己庚；</w:t>
      </w:r>
      <w:r w:rsidRPr="00B74FB7">
        <w:rPr>
          <w:rFonts w:hint="eastAsia"/>
        </w:rPr>
        <w:t>(4)</w:t>
      </w:r>
      <w:r w:rsidRPr="00B74FB7">
        <w:rPr>
          <w:rFonts w:hint="eastAsia"/>
        </w:rPr>
        <w:t>中國；</w:t>
      </w:r>
      <w:r w:rsidRPr="00B74FB7">
        <w:rPr>
          <w:rFonts w:hint="eastAsia"/>
        </w:rPr>
        <w:t>(5)</w:t>
      </w:r>
      <w:r w:rsidRPr="00B74FB7">
        <w:rPr>
          <w:rFonts w:hint="eastAsia"/>
        </w:rPr>
        <w:t>東帝汶；</w:t>
      </w:r>
      <w:r w:rsidRPr="00B74FB7">
        <w:rPr>
          <w:rFonts w:hint="eastAsia"/>
        </w:rPr>
        <w:t>(6)</w:t>
      </w:r>
      <w:r w:rsidRPr="00B74FB7">
        <w:rPr>
          <w:rFonts w:hint="eastAsia"/>
        </w:rPr>
        <w:t>墨西哥。</w:t>
      </w:r>
    </w:p>
    <w:p w:rsidR="001A733A" w:rsidRDefault="001A733A" w:rsidP="001A733A">
      <w:pPr>
        <w:rPr>
          <w:rFonts w:hint="eastAsia"/>
        </w:rPr>
      </w:pPr>
      <w:r>
        <w:rPr>
          <w:rFonts w:ascii="PMingLiU" w:hAnsi="PMingLiU" w:hint="eastAsia"/>
        </w:rPr>
        <w:t>解析：</w:t>
      </w:r>
      <w:r w:rsidRPr="00B74FB7">
        <w:rPr>
          <w:rFonts w:hint="eastAsia"/>
        </w:rPr>
        <w:t>(3)</w:t>
      </w:r>
      <w:r w:rsidRPr="00B74FB7">
        <w:rPr>
          <w:rFonts w:hint="eastAsia"/>
        </w:rPr>
        <w:t>即</w:t>
      </w:r>
      <w:r w:rsidRPr="00B74FB7">
        <w:rPr>
          <w:rFonts w:hint="eastAsia"/>
        </w:rPr>
        <w:t>APEC</w:t>
      </w:r>
      <w:r w:rsidRPr="00B74FB7">
        <w:rPr>
          <w:rFonts w:hint="eastAsia"/>
        </w:rPr>
        <w:t>和</w:t>
      </w:r>
      <w:r w:rsidRPr="00B74FB7">
        <w:rPr>
          <w:rFonts w:hint="eastAsia"/>
        </w:rPr>
        <w:t>WTO</w:t>
      </w:r>
      <w:r w:rsidRPr="00B74FB7">
        <w:rPr>
          <w:rFonts w:hint="eastAsia"/>
        </w:rPr>
        <w:t>。</w:t>
      </w:r>
      <w:r w:rsidRPr="00B74FB7">
        <w:br/>
        <w:t>(4)</w:t>
      </w:r>
      <w:r w:rsidRPr="00B74FB7">
        <w:rPr>
          <w:rFonts w:hint="eastAsia"/>
        </w:rPr>
        <w:t>「東協＋</w:t>
      </w:r>
      <w:r w:rsidRPr="00B74FB7">
        <w:rPr>
          <w:rFonts w:hint="eastAsia"/>
        </w:rPr>
        <w:t>1</w:t>
      </w:r>
      <w:r w:rsidRPr="00B74FB7">
        <w:rPr>
          <w:rFonts w:hint="eastAsia"/>
        </w:rPr>
        <w:t>」即「東協─中國自由貿易區」。</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0603-00002　　　</w:t>
      </w:r>
      <w:r>
        <w:rPr>
          <w:rFonts w:ascii="SMbarcode" w:eastAsia="SMbarcode" w:hAnsi="PMingLiU"/>
        </w:rPr>
        <w:t>*085606-0603-00002*</w:t>
      </w:r>
      <w:r>
        <w:rPr>
          <w:rFonts w:ascii="PMingLiU" w:hAnsi="PMingLiU"/>
        </w:rPr>
        <w:t xml:space="preserve">　　　難易度：易　　　出處：精選試題</w:t>
      </w:r>
    </w:p>
    <w:p w:rsidR="001A733A" w:rsidRDefault="001A733A" w:rsidP="001A733A">
      <w:pPr>
        <w:rPr>
          <w:rFonts w:ascii="PMingLiU" w:hAnsi="PMingLiU" w:hint="eastAsia"/>
        </w:rPr>
      </w:pPr>
      <w:r w:rsidRPr="001A733A">
        <w:rPr>
          <w:rFonts w:ascii="PMingLiU" w:hAnsi="PMingLiU" w:hint="eastAsia"/>
        </w:rPr>
        <w:t>東協主導「10＋3」東亞經濟合作機制，最主要是要拉攏哪一國家的優越經濟實力，以擺脫美國對該地區的經濟影響與控制？</w:t>
      </w:r>
    </w:p>
    <w:p w:rsidR="001A733A" w:rsidRDefault="001A733A" w:rsidP="001A733A">
      <w:pPr>
        <w:rPr>
          <w:rFonts w:hint="eastAsia"/>
        </w:rPr>
      </w:pPr>
      <w:r>
        <w:rPr>
          <w:rFonts w:ascii="PMingLiU" w:hAnsi="PMingLiU" w:hint="eastAsia"/>
        </w:rPr>
        <w:t>答案：</w:t>
      </w:r>
      <w:r w:rsidRPr="000F3352">
        <w:rPr>
          <w:rFonts w:hint="eastAsia"/>
        </w:rPr>
        <w:t>日本。</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0603-00003　　　</w:t>
      </w:r>
      <w:r>
        <w:rPr>
          <w:rFonts w:ascii="SMbarcode" w:eastAsia="SMbarcode" w:hAnsi="PMingLiU"/>
        </w:rPr>
        <w:t>*085606-0603-00003*</w:t>
      </w:r>
      <w:r>
        <w:rPr>
          <w:rFonts w:ascii="PMingLiU" w:hAnsi="PMingLiU"/>
        </w:rPr>
        <w:t xml:space="preserve">　　　難易度：易　　　出處：精選試題</w:t>
      </w:r>
    </w:p>
    <w:p w:rsidR="001A733A" w:rsidRDefault="001A733A" w:rsidP="001A733A">
      <w:pPr>
        <w:rPr>
          <w:rFonts w:ascii="PMingLiU" w:hAnsi="PMingLiU" w:hint="eastAsia"/>
        </w:rPr>
      </w:pPr>
      <w:r w:rsidRPr="001A733A">
        <w:rPr>
          <w:rFonts w:ascii="PMingLiU" w:hAnsi="PMingLiU" w:hint="eastAsia"/>
        </w:rPr>
        <w:t>近年來，東協主導「10＋3」東亞經濟合作機制，以期擴大整體的經濟規模及合作關係。請問：其中「3」的部分是指哪三個國家？</w:t>
      </w:r>
    </w:p>
    <w:p w:rsidR="001A733A" w:rsidRDefault="001A733A" w:rsidP="001A733A">
      <w:pPr>
        <w:rPr>
          <w:rFonts w:hint="eastAsia"/>
        </w:rPr>
      </w:pPr>
      <w:r>
        <w:rPr>
          <w:rFonts w:ascii="PMingLiU" w:hAnsi="PMingLiU" w:hint="eastAsia"/>
        </w:rPr>
        <w:t>答案：</w:t>
      </w:r>
      <w:r w:rsidRPr="00044E76">
        <w:rPr>
          <w:rFonts w:hint="eastAsia"/>
        </w:rPr>
        <w:t>日本、中國和韓國。</w:t>
      </w:r>
    </w:p>
    <w:p w:rsidR="001A733A" w:rsidRDefault="001A733A" w:rsidP="001A733A">
      <w:pPr>
        <w:rPr>
          <w:rFonts w:hint="eastAsia"/>
        </w:rPr>
      </w:pPr>
    </w:p>
    <w:p w:rsid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0603-00004　　　</w:t>
      </w:r>
      <w:r>
        <w:rPr>
          <w:rFonts w:ascii="SMbarcode" w:eastAsia="SMbarcode" w:hAnsi="PMingLiU"/>
        </w:rPr>
        <w:t>*085606-0603-00004*</w:t>
      </w:r>
      <w:r>
        <w:rPr>
          <w:rFonts w:ascii="PMingLiU" w:hAnsi="PMingLiU"/>
        </w:rPr>
        <w:t xml:space="preserve">　　　難易度：易　　　出處：精選試題</w:t>
      </w:r>
    </w:p>
    <w:p w:rsidR="001A733A" w:rsidRDefault="001A733A" w:rsidP="001A733A">
      <w:pPr>
        <w:rPr>
          <w:rFonts w:ascii="PMingLiU" w:hAnsi="PMingLiU" w:hint="eastAsia"/>
          <w:color w:val="000000"/>
        </w:rPr>
      </w:pPr>
      <w:r w:rsidRPr="001A733A">
        <w:rPr>
          <w:rFonts w:ascii="PMingLiU" w:hAnsi="PMingLiU"/>
          <w:color w:val="000000"/>
        </w:rPr>
        <w:t>無論是「東協</w:t>
      </w:r>
      <w:r w:rsidRPr="001A733A">
        <w:rPr>
          <w:rFonts w:ascii="PMingLiU" w:hAnsi="PMingLiU" w:hint="eastAsia"/>
          <w:color w:val="000000"/>
        </w:rPr>
        <w:t>10 + 1</w:t>
      </w:r>
      <w:r w:rsidRPr="001A733A">
        <w:rPr>
          <w:rFonts w:ascii="PMingLiU" w:hAnsi="PMingLiU"/>
          <w:color w:val="000000"/>
        </w:rPr>
        <w:t>」或「東協</w:t>
      </w:r>
      <w:r w:rsidRPr="001A733A">
        <w:rPr>
          <w:rFonts w:ascii="PMingLiU" w:hAnsi="PMingLiU" w:hint="eastAsia"/>
          <w:color w:val="000000"/>
        </w:rPr>
        <w:t>10 + 3</w:t>
      </w:r>
      <w:r w:rsidRPr="001A733A">
        <w:rPr>
          <w:rFonts w:ascii="PMingLiU" w:hAnsi="PMingLiU"/>
          <w:color w:val="000000"/>
        </w:rPr>
        <w:t>」</w:t>
      </w:r>
      <w:r w:rsidRPr="001A733A">
        <w:rPr>
          <w:rFonts w:ascii="PMingLiU" w:hAnsi="PMingLiU" w:hint="eastAsia"/>
          <w:color w:val="000000"/>
        </w:rPr>
        <w:t>乃至於</w:t>
      </w:r>
      <w:r w:rsidRPr="001A733A">
        <w:rPr>
          <w:rFonts w:ascii="PMingLiU" w:hAnsi="PMingLiU"/>
          <w:color w:val="000000"/>
        </w:rPr>
        <w:t>「東協</w:t>
      </w:r>
      <w:r w:rsidRPr="001A733A">
        <w:rPr>
          <w:rFonts w:ascii="PMingLiU" w:hAnsi="PMingLiU" w:hint="eastAsia"/>
          <w:color w:val="000000"/>
        </w:rPr>
        <w:t>10 + 6</w:t>
      </w:r>
      <w:r w:rsidRPr="001A733A">
        <w:rPr>
          <w:rFonts w:ascii="PMingLiU" w:hAnsi="PMingLiU"/>
          <w:color w:val="000000"/>
        </w:rPr>
        <w:t>」，已儼然成局，但</w:t>
      </w:r>
      <w:r w:rsidRPr="001A733A">
        <w:rPr>
          <w:rFonts w:ascii="PMingLiU" w:hAnsi="PMingLiU" w:hint="eastAsia"/>
          <w:color w:val="000000"/>
        </w:rPr>
        <w:t>臺灣</w:t>
      </w:r>
      <w:r w:rsidRPr="001A733A">
        <w:rPr>
          <w:rFonts w:ascii="PMingLiU" w:hAnsi="PMingLiU"/>
          <w:color w:val="000000"/>
        </w:rPr>
        <w:t>被排除在外；</w:t>
      </w:r>
      <w:r w:rsidRPr="001A733A">
        <w:rPr>
          <w:rFonts w:ascii="PMingLiU" w:hAnsi="PMingLiU"/>
        </w:rPr>
        <w:t>東亞自由貿易區已儼然成形，對於被排除在外的</w:t>
      </w:r>
      <w:r w:rsidRPr="001A733A">
        <w:rPr>
          <w:rFonts w:ascii="PMingLiU" w:hAnsi="PMingLiU" w:hint="eastAsia"/>
        </w:rPr>
        <w:t>臺灣</w:t>
      </w:r>
      <w:r w:rsidRPr="001A733A">
        <w:rPr>
          <w:rFonts w:ascii="PMingLiU" w:hAnsi="PMingLiU"/>
        </w:rPr>
        <w:t>而言，此一發展趨勢，實不能不警惕。</w:t>
      </w:r>
      <w:r w:rsidRPr="001A733A">
        <w:rPr>
          <w:rFonts w:ascii="PMingLiU" w:hAnsi="PMingLiU" w:hint="eastAsia"/>
        </w:rPr>
        <w:t>請問：</w:t>
      </w:r>
      <w:r w:rsidRPr="001A733A">
        <w:rPr>
          <w:rFonts w:ascii="PMingLiU" w:hAnsi="PMingLiU" w:hint="eastAsia"/>
        </w:rPr>
        <w:br/>
        <w:t>(1)</w:t>
      </w:r>
      <w:r w:rsidRPr="001A733A">
        <w:rPr>
          <w:rFonts w:ascii="PMingLiU" w:hAnsi="PMingLiU"/>
          <w:color w:val="000000"/>
        </w:rPr>
        <w:t>東協</w:t>
      </w:r>
      <w:r w:rsidRPr="001A733A">
        <w:rPr>
          <w:rFonts w:ascii="PMingLiU" w:hAnsi="PMingLiU" w:hint="eastAsia"/>
          <w:color w:val="000000"/>
        </w:rPr>
        <w:t>10 + 6的6是指哪六國？</w:t>
      </w:r>
      <w:r w:rsidRPr="001A733A">
        <w:rPr>
          <w:rFonts w:ascii="PMingLiU" w:hAnsi="PMingLiU" w:hint="eastAsia"/>
          <w:color w:val="000000"/>
        </w:rPr>
        <w:br/>
        <w:t>(2)臺灣為何會被排除在外？</w:t>
      </w:r>
    </w:p>
    <w:p w:rsidR="001A733A" w:rsidRDefault="001A733A" w:rsidP="001A733A">
      <w:pPr>
        <w:rPr>
          <w:rFonts w:hint="eastAsia"/>
        </w:rPr>
      </w:pPr>
      <w:r>
        <w:rPr>
          <w:rFonts w:ascii="PMingLiU" w:hAnsi="PMingLiU" w:hint="eastAsia"/>
        </w:rPr>
        <w:t>答案：</w:t>
      </w:r>
      <w:r w:rsidRPr="00F81619">
        <w:rPr>
          <w:rFonts w:hint="eastAsia"/>
        </w:rPr>
        <w:t>(1)</w:t>
      </w:r>
      <w:r w:rsidRPr="00F81619">
        <w:rPr>
          <w:rFonts w:hint="eastAsia"/>
        </w:rPr>
        <w:t>中國、日本、韓國、印度、澳洲、紐西蘭；</w:t>
      </w:r>
      <w:r w:rsidRPr="00F81619">
        <w:rPr>
          <w:rFonts w:hint="eastAsia"/>
        </w:rPr>
        <w:t>(2)</w:t>
      </w:r>
      <w:r w:rsidRPr="00F81619">
        <w:rPr>
          <w:rFonts w:hint="eastAsia"/>
        </w:rPr>
        <w:t>政治問題。</w:t>
      </w:r>
    </w:p>
    <w:p w:rsidR="001A733A" w:rsidRDefault="001A733A" w:rsidP="001A733A">
      <w:pPr>
        <w:rPr>
          <w:rFonts w:hint="eastAsia"/>
        </w:rPr>
      </w:pPr>
    </w:p>
    <w:p w:rsidR="001A733A" w:rsidRPr="001A733A" w:rsidRDefault="001A733A" w:rsidP="001A733A">
      <w:pPr>
        <w:pBdr>
          <w:bottom w:val="single" w:sz="4" w:space="1" w:color="auto"/>
        </w:pBdr>
        <w:rPr>
          <w:rFonts w:ascii="PMingLiU" w:hAnsi="PMingLiU"/>
        </w:rPr>
      </w:pPr>
      <w:r>
        <w:rPr>
          <w:rFonts w:ascii="PMingLiU" w:hAnsi="PMingLiU" w:hint="eastAsia"/>
        </w:rPr>
        <w:t>題號：</w:t>
      </w:r>
      <w:r>
        <w:rPr>
          <w:rFonts w:ascii="PMingLiU" w:hAnsi="PMingLiU"/>
        </w:rPr>
        <w:t xml:space="preserve">0603-00005　　　</w:t>
      </w:r>
      <w:r>
        <w:rPr>
          <w:rFonts w:ascii="SMbarcode" w:eastAsia="SMbarcode" w:hAnsi="PMingLiU"/>
        </w:rPr>
        <w:t>*085606-0603-00005*</w:t>
      </w:r>
      <w:r>
        <w:rPr>
          <w:rFonts w:ascii="PMingLiU" w:hAnsi="PMingLiU"/>
        </w:rPr>
        <w:t xml:space="preserve">　　　難易度：中　　　出處：精選試題</w:t>
      </w:r>
    </w:p>
    <w:p w:rsidR="001A733A" w:rsidRDefault="001A733A" w:rsidP="001A733A">
      <w:pPr>
        <w:rPr>
          <w:rFonts w:ascii="PMingLiU" w:hAnsi="PMingLiU" w:hint="eastAsia"/>
        </w:rPr>
      </w:pPr>
      <w:r w:rsidRPr="001A733A">
        <w:rPr>
          <w:rFonts w:ascii="PMingLiU" w:hAnsi="PMingLiU" w:hint="eastAsia"/>
        </w:rPr>
        <w:t>成長三角（Growth Triangle）的次區域合作，東南亞經濟合作的領域和範圍還將不斷地擴大和延伸，地理上相近國家的邊境地區結合成跨國界的經濟合作區，優勢互補來實現促進各自經濟發展。</w:t>
      </w:r>
      <w:r w:rsidRPr="001A733A">
        <w:rPr>
          <w:rFonts w:ascii="PMingLiU" w:hAnsi="PMingLiU"/>
        </w:rPr>
        <w:t>請問：</w:t>
      </w:r>
      <w:r w:rsidRPr="001A733A">
        <w:rPr>
          <w:rFonts w:ascii="PMingLiU" w:hAnsi="PMingLiU"/>
        </w:rPr>
        <w:br/>
        <w:t>(1)</w:t>
      </w:r>
      <w:r w:rsidRPr="001A733A">
        <w:rPr>
          <w:rFonts w:ascii="PMingLiU" w:hAnsi="PMingLiU" w:hint="eastAsia"/>
        </w:rPr>
        <w:t>東南亞國家透過優勢互補，可以產生怎樣的效應</w:t>
      </w:r>
      <w:r w:rsidRPr="001A733A">
        <w:rPr>
          <w:rFonts w:ascii="PMingLiU" w:hAnsi="PMingLiU"/>
        </w:rPr>
        <w:t>？</w:t>
      </w:r>
      <w:r w:rsidRPr="001A733A">
        <w:rPr>
          <w:rFonts w:ascii="PMingLiU" w:hAnsi="PMingLiU"/>
        </w:rPr>
        <w:br/>
        <w:t>(2)</w:t>
      </w:r>
      <w:r w:rsidRPr="001A733A">
        <w:rPr>
          <w:rFonts w:ascii="PMingLiU" w:hAnsi="PMingLiU" w:hint="eastAsia"/>
        </w:rPr>
        <w:t>南三角：開發新加坡、柔佛、廖內三角地帶，可以利用新加坡的何項優勢？</w:t>
      </w:r>
      <w:r w:rsidRPr="001A733A">
        <w:rPr>
          <w:rFonts w:ascii="PMingLiU" w:hAnsi="PMingLiU" w:hint="eastAsia"/>
        </w:rPr>
        <w:br/>
      </w:r>
      <w:r w:rsidRPr="001A733A">
        <w:rPr>
          <w:rFonts w:ascii="PMingLiU" w:hAnsi="PMingLiU"/>
        </w:rPr>
        <w:t>(3)</w:t>
      </w:r>
      <w:r w:rsidRPr="001A733A">
        <w:rPr>
          <w:rFonts w:ascii="PMingLiU" w:hAnsi="PMingLiU" w:hint="eastAsia"/>
        </w:rPr>
        <w:t>北三角：利用麻</w:t>
      </w:r>
      <w:smartTag w:uri="urn:schemas-microsoft-com:office:smarttags" w:element="chmetcnv">
        <w:smartTagPr>
          <w:attr w:name="UnitName" w:val="甲"/>
          <w:attr w:name="SourceValue" w:val="6"/>
          <w:attr w:name="HasSpace" w:val="False"/>
          <w:attr w:name="Negative" w:val="False"/>
          <w:attr w:name="NumberType" w:val="3"/>
          <w:attr w:name="TCSC" w:val="1"/>
        </w:smartTagPr>
        <w:r w:rsidRPr="001A733A">
          <w:rPr>
            <w:rFonts w:ascii="PMingLiU" w:hAnsi="PMingLiU" w:hint="eastAsia"/>
          </w:rPr>
          <w:t>六甲</w:t>
        </w:r>
      </w:smartTag>
      <w:r w:rsidRPr="001A733A">
        <w:rPr>
          <w:rFonts w:ascii="PMingLiU" w:hAnsi="PMingLiU" w:hint="eastAsia"/>
        </w:rPr>
        <w:t>海峽是兩大洋通道的優越條件，吸引外資，發展外向型經濟，增強國際競爭力。該區域聯通哪兩大洋？</w:t>
      </w:r>
      <w:r w:rsidRPr="001A733A">
        <w:rPr>
          <w:rFonts w:ascii="PMingLiU" w:hAnsi="PMingLiU" w:hint="eastAsia"/>
        </w:rPr>
        <w:br/>
      </w:r>
      <w:r w:rsidRPr="001A733A">
        <w:rPr>
          <w:rFonts w:ascii="PMingLiU" w:hAnsi="PMingLiU"/>
        </w:rPr>
        <w:t>(</w:t>
      </w:r>
      <w:r w:rsidRPr="001A733A">
        <w:rPr>
          <w:rFonts w:ascii="PMingLiU" w:hAnsi="PMingLiU" w:hint="eastAsia"/>
        </w:rPr>
        <w:t>4</w:t>
      </w:r>
      <w:r w:rsidRPr="001A733A">
        <w:rPr>
          <w:rFonts w:ascii="PMingLiU" w:hAnsi="PMingLiU"/>
        </w:rPr>
        <w:t>)</w:t>
      </w:r>
      <w:r w:rsidRPr="001A733A">
        <w:rPr>
          <w:rFonts w:ascii="PMingLiU" w:hAnsi="PMingLiU" w:hint="eastAsia"/>
        </w:rPr>
        <w:t xml:space="preserve"> 東三角：包括菲律賓的民答那峨、馬來西亞沙勞越和沙巴、汶萊以及印尼的加里曼丹和北蘇拉威西等地區。本區擁有的優勢為何？</w:t>
      </w:r>
    </w:p>
    <w:p w:rsidR="001A733A" w:rsidRDefault="001A733A" w:rsidP="001A733A">
      <w:pPr>
        <w:rPr>
          <w:rFonts w:hint="eastAsia"/>
        </w:rPr>
      </w:pPr>
      <w:r>
        <w:rPr>
          <w:rFonts w:ascii="PMingLiU" w:hAnsi="PMingLiU"/>
        </w:rPr>
        <w:t>答案：</w:t>
      </w:r>
      <w:r w:rsidRPr="00065C16">
        <w:t>(1)</w:t>
      </w:r>
      <w:r w:rsidRPr="00065C16">
        <w:rPr>
          <w:rFonts w:hint="eastAsia"/>
        </w:rPr>
        <w:t>比較利益</w:t>
      </w:r>
      <w:r w:rsidRPr="00065C16">
        <w:t>；</w:t>
      </w:r>
      <w:r w:rsidRPr="00065C16">
        <w:t>(2)</w:t>
      </w:r>
      <w:r w:rsidRPr="00065C16">
        <w:rPr>
          <w:rFonts w:hint="eastAsia"/>
        </w:rPr>
        <w:t>資金和技術聯合</w:t>
      </w:r>
      <w:r w:rsidRPr="00065C16">
        <w:t>；</w:t>
      </w:r>
      <w:r w:rsidRPr="00065C16">
        <w:t>(3)</w:t>
      </w:r>
      <w:r w:rsidRPr="00065C16">
        <w:rPr>
          <w:rFonts w:hint="eastAsia"/>
        </w:rPr>
        <w:t>印度洋、太平洋；</w:t>
      </w:r>
      <w:r w:rsidRPr="00065C16">
        <w:t>(</w:t>
      </w:r>
      <w:r w:rsidRPr="00065C16">
        <w:rPr>
          <w:rFonts w:hint="eastAsia"/>
        </w:rPr>
        <w:t>4</w:t>
      </w:r>
      <w:r w:rsidRPr="00065C16">
        <w:t>)</w:t>
      </w:r>
      <w:r w:rsidRPr="00065C16">
        <w:rPr>
          <w:rFonts w:hint="eastAsia"/>
        </w:rPr>
        <w:t>豐富的自然資源和人力資源。</w:t>
      </w:r>
    </w:p>
    <w:p w:rsidR="001A733A" w:rsidRDefault="001A733A" w:rsidP="001A733A">
      <w:pPr>
        <w:rPr>
          <w:rFonts w:hint="eastAsia"/>
        </w:rPr>
      </w:pPr>
    </w:p>
    <w:p w:rsidR="0095098A" w:rsidRPr="001A733A" w:rsidRDefault="0095098A" w:rsidP="001A733A">
      <w:pPr>
        <w:rPr>
          <w:rFonts w:ascii="PMingLiU" w:hAnsi="PMingLiU" w:hint="eastAsia"/>
        </w:rPr>
      </w:pPr>
    </w:p>
    <w:sectPr w:rsidR="0095098A" w:rsidRPr="001A733A">
      <w:footerReference w:type="default" r:id="rId88"/>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40A37" w:rsidRDefault="00A40A37">
      <w:r>
        <w:separator/>
      </w:r>
    </w:p>
  </w:endnote>
  <w:endnote w:type="continuationSeparator" w:id="0">
    <w:p w:rsidR="00A40A37" w:rsidRDefault="00A40A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華康標宋體u..">
    <w:altName w:val="華康標宋體"/>
    <w:panose1 w:val="00000000000000000000"/>
    <w:charset w:val="88"/>
    <w:family w:val="roman"/>
    <w:notTrueType/>
    <w:pitch w:val="default"/>
    <w:sig w:usb0="00000001" w:usb1="08080000" w:usb2="00000010" w:usb3="00000000" w:csb0="00100000"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1A733A">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40A37" w:rsidRDefault="00A40A37">
      <w:r>
        <w:separator/>
      </w:r>
    </w:p>
  </w:footnote>
  <w:footnote w:type="continuationSeparator" w:id="0">
    <w:p w:rsidR="00A40A37" w:rsidRDefault="00A40A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1975675589">
    <w:abstractNumId w:val="0"/>
  </w:num>
  <w:num w:numId="2" w16cid:durableId="1715349792">
    <w:abstractNumId w:val="2"/>
  </w:num>
  <w:num w:numId="3" w16cid:durableId="17669950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33A"/>
    <w:rsid w:val="001A733A"/>
    <w:rsid w:val="0095098A"/>
    <w:rsid w:val="00A40A37"/>
    <w:rsid w:val="00C767F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chsdate"/>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69C35805-FB98-4235-8F3C-DEF57AB88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 w:type="character" w:customStyle="1" w:styleId="st">
    <w:name w:val="st"/>
    <w:basedOn w:val="a0"/>
    <w:rsid w:val="001A73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0.wmf"/><Relationship Id="rId47" Type="http://schemas.openxmlformats.org/officeDocument/2006/relationships/image" Target="media/image33.jpeg"/><Relationship Id="rId63" Type="http://schemas.openxmlformats.org/officeDocument/2006/relationships/image" Target="media/image45.jpeg"/><Relationship Id="rId68" Type="http://schemas.openxmlformats.org/officeDocument/2006/relationships/image" Target="media/image50.emf"/><Relationship Id="rId84" Type="http://schemas.openxmlformats.org/officeDocument/2006/relationships/image" Target="media/image56.jpeg"/><Relationship Id="rId89"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4.jpeg"/><Relationship Id="rId37" Type="http://schemas.openxmlformats.org/officeDocument/2006/relationships/image" Target="media/image27.wmf"/><Relationship Id="rId53" Type="http://schemas.openxmlformats.org/officeDocument/2006/relationships/image" Target="media/image39.jpeg"/><Relationship Id="rId58" Type="http://schemas.openxmlformats.org/officeDocument/2006/relationships/image" Target="media/image43.emf"/><Relationship Id="rId74" Type="http://schemas.openxmlformats.org/officeDocument/2006/relationships/hyperlink" Target="http://zh.wikipedia.org/wiki/%E8%81%AF%E5%90%88%E5%9C%8B" TargetMode="External"/><Relationship Id="rId79" Type="http://schemas.openxmlformats.org/officeDocument/2006/relationships/hyperlink" Target="http://zh-yue.wikipedia.org/wiki/%E5%8D%97%E6%AD%90" TargetMode="External"/><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wmf"/><Relationship Id="rId30" Type="http://schemas.openxmlformats.org/officeDocument/2006/relationships/image" Target="media/image22.jpeg"/><Relationship Id="rId35" Type="http://schemas.openxmlformats.org/officeDocument/2006/relationships/image" Target="media/image26.wmf"/><Relationship Id="rId43" Type="http://schemas.openxmlformats.org/officeDocument/2006/relationships/oleObject" Target="embeddings/oleObject7.bin"/><Relationship Id="rId48" Type="http://schemas.openxmlformats.org/officeDocument/2006/relationships/image" Target="media/image34.jpeg"/><Relationship Id="rId56" Type="http://schemas.openxmlformats.org/officeDocument/2006/relationships/image" Target="media/image42.emf"/><Relationship Id="rId64" Type="http://schemas.openxmlformats.org/officeDocument/2006/relationships/image" Target="media/image46.jpeg"/><Relationship Id="rId69" Type="http://schemas.openxmlformats.org/officeDocument/2006/relationships/oleObject" Target="embeddings/oleObject13.bin"/><Relationship Id="rId77" Type="http://schemas.openxmlformats.org/officeDocument/2006/relationships/image" Target="media/image53.jpeg"/><Relationship Id="rId8" Type="http://schemas.openxmlformats.org/officeDocument/2006/relationships/image" Target="media/image2.wmf"/><Relationship Id="rId51" Type="http://schemas.openxmlformats.org/officeDocument/2006/relationships/image" Target="media/image37.jpeg"/><Relationship Id="rId72" Type="http://schemas.openxmlformats.org/officeDocument/2006/relationships/image" Target="media/image52.jpeg"/><Relationship Id="rId80" Type="http://schemas.openxmlformats.org/officeDocument/2006/relationships/oleObject" Target="embeddings/oleObject16.bin"/><Relationship Id="rId85" Type="http://schemas.openxmlformats.org/officeDocument/2006/relationships/image" Target="media/image57.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wmf"/><Relationship Id="rId38" Type="http://schemas.openxmlformats.org/officeDocument/2006/relationships/oleObject" Target="embeddings/oleObject5.bin"/><Relationship Id="rId46" Type="http://schemas.openxmlformats.org/officeDocument/2006/relationships/image" Target="media/image32.jpeg"/><Relationship Id="rId59" Type="http://schemas.openxmlformats.org/officeDocument/2006/relationships/oleObject" Target="embeddings/oleObject10.bin"/><Relationship Id="rId67" Type="http://schemas.openxmlformats.org/officeDocument/2006/relationships/image" Target="media/image49.jpeg"/><Relationship Id="rId20" Type="http://schemas.openxmlformats.org/officeDocument/2006/relationships/image" Target="media/image13.jpeg"/><Relationship Id="rId41" Type="http://schemas.openxmlformats.org/officeDocument/2006/relationships/image" Target="media/image29.jpeg"/><Relationship Id="rId54" Type="http://schemas.openxmlformats.org/officeDocument/2006/relationships/image" Target="media/image40.jpeg"/><Relationship Id="rId62" Type="http://schemas.openxmlformats.org/officeDocument/2006/relationships/image" Target="media/image44.jpeg"/><Relationship Id="rId70" Type="http://schemas.openxmlformats.org/officeDocument/2006/relationships/image" Target="media/image51.jpeg"/><Relationship Id="rId75" Type="http://schemas.openxmlformats.org/officeDocument/2006/relationships/hyperlink" Target="http://zh.wikipedia.org/wiki/%E8%81%AF%E5%90%88%E5%9C%8B%E4%BA%9E%E6%B4%B2%E5%8F%8A%E5%A4%AA%E5%B9%B3%E6%B4%8B%E7%B6%93%E6%BF%9F%E7%A4%BE%E6%9C%83%E5%A7%94%E5%93%A1%E6%9C%83" TargetMode="External"/><Relationship Id="rId83" Type="http://schemas.openxmlformats.org/officeDocument/2006/relationships/image" Target="media/image55.jpeg"/><Relationship Id="rId88"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oleObject" Target="embeddings/oleObject2.bin"/><Relationship Id="rId36" Type="http://schemas.openxmlformats.org/officeDocument/2006/relationships/oleObject" Target="embeddings/oleObject4.bin"/><Relationship Id="rId49" Type="http://schemas.openxmlformats.org/officeDocument/2006/relationships/image" Target="media/image35.jpeg"/><Relationship Id="rId57" Type="http://schemas.openxmlformats.org/officeDocument/2006/relationships/oleObject" Target="embeddings/oleObject9.bin"/><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1.jpeg"/><Relationship Id="rId52" Type="http://schemas.openxmlformats.org/officeDocument/2006/relationships/image" Target="media/image38.jpeg"/><Relationship Id="rId60" Type="http://schemas.openxmlformats.org/officeDocument/2006/relationships/oleObject" Target="embeddings/oleObject11.bin"/><Relationship Id="rId65" Type="http://schemas.openxmlformats.org/officeDocument/2006/relationships/image" Target="media/image47.jpeg"/><Relationship Id="rId73" Type="http://schemas.openxmlformats.org/officeDocument/2006/relationships/oleObject" Target="embeddings/oleObject15.bin"/><Relationship Id="rId78" Type="http://schemas.openxmlformats.org/officeDocument/2006/relationships/hyperlink" Target="http://zh-yue.wikipedia.org/w/index.php?title=%E6%96%B0%E8%81%9E%E5%91%A8%E5%88%8A&amp;action=edit&amp;redlink=1" TargetMode="External"/><Relationship Id="rId81" Type="http://schemas.openxmlformats.org/officeDocument/2006/relationships/image" Target="media/image54.jpeg"/><Relationship Id="rId86" Type="http://schemas.openxmlformats.org/officeDocument/2006/relationships/image" Target="media/image58.jpeg"/><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emf"/><Relationship Id="rId34" Type="http://schemas.openxmlformats.org/officeDocument/2006/relationships/oleObject" Target="embeddings/oleObject3.bin"/><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hyperlink" Target="http://zh.wikipedia.org/wiki/%E6%AD%90%E4%BA%9E%E5%A4%A7%E9%99%B8" TargetMode="External"/><Relationship Id="rId7" Type="http://schemas.openxmlformats.org/officeDocument/2006/relationships/image" Target="media/image1.jpeg"/><Relationship Id="rId71" Type="http://schemas.openxmlformats.org/officeDocument/2006/relationships/oleObject" Target="embeddings/oleObject14.bin"/><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7.jpeg"/><Relationship Id="rId40" Type="http://schemas.openxmlformats.org/officeDocument/2006/relationships/oleObject" Target="embeddings/oleObject6.bin"/><Relationship Id="rId45" Type="http://schemas.openxmlformats.org/officeDocument/2006/relationships/oleObject" Target="embeddings/oleObject8.bin"/><Relationship Id="rId66" Type="http://schemas.openxmlformats.org/officeDocument/2006/relationships/image" Target="media/image48.jpeg"/><Relationship Id="rId87" Type="http://schemas.openxmlformats.org/officeDocument/2006/relationships/oleObject" Target="embeddings/oleObject18.bin"/><Relationship Id="rId61" Type="http://schemas.openxmlformats.org/officeDocument/2006/relationships/oleObject" Target="embeddings/oleObject12.bin"/><Relationship Id="rId82" Type="http://schemas.openxmlformats.org/officeDocument/2006/relationships/oleObject" Target="embeddings/oleObject17.bin"/><Relationship Id="rId19" Type="http://schemas.openxmlformats.org/officeDocument/2006/relationships/image" Target="media/image12.jpeg"/></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0</TotalTime>
  <Pages>1</Pages>
  <Words>10836</Words>
  <Characters>61768</Characters>
  <Application>Microsoft Office Word</Application>
  <DocSecurity>0</DocSecurity>
  <Lines>514</Lines>
  <Paragraphs>144</Paragraphs>
  <ScaleCrop>false</ScaleCrop>
  <Company>南一書局企業股份有限公司</Company>
  <LinksUpToDate>false</LinksUpToDate>
  <CharactersWithSpaces>72460</CharactersWithSpaces>
  <SharedDoc>false</SharedDoc>
  <HLinks>
    <vt:vector size="30" baseType="variant">
      <vt:variant>
        <vt:i4>8323173</vt:i4>
      </vt:variant>
      <vt:variant>
        <vt:i4>61</vt:i4>
      </vt:variant>
      <vt:variant>
        <vt:i4>0</vt:i4>
      </vt:variant>
      <vt:variant>
        <vt:i4>5</vt:i4>
      </vt:variant>
      <vt:variant>
        <vt:lpwstr>http://zh-yue.wikipedia.org/wiki/%E5%8D%97%E6%AD%90</vt:lpwstr>
      </vt:variant>
      <vt:variant>
        <vt:lpwstr/>
      </vt:variant>
      <vt:variant>
        <vt:i4>4325450</vt:i4>
      </vt:variant>
      <vt:variant>
        <vt:i4>58</vt:i4>
      </vt:variant>
      <vt:variant>
        <vt:i4>0</vt:i4>
      </vt:variant>
      <vt:variant>
        <vt:i4>5</vt:i4>
      </vt:variant>
      <vt:variant>
        <vt:lpwstr>http://zh-yue.wikipedia.org/w/index.php?title=%E6%96%B0%E8%81%9E%E5%91%A8%E5%88%8A&amp;action=edit&amp;redlink=1</vt:lpwstr>
      </vt:variant>
      <vt:variant>
        <vt:lpwstr/>
      </vt:variant>
      <vt:variant>
        <vt:i4>458760</vt:i4>
      </vt:variant>
      <vt:variant>
        <vt:i4>55</vt:i4>
      </vt:variant>
      <vt:variant>
        <vt:i4>0</vt:i4>
      </vt:variant>
      <vt:variant>
        <vt:i4>5</vt:i4>
      </vt:variant>
      <vt:variant>
        <vt:lpwstr>http://zh.wikipedia.org/wiki/%E6%AD%90%E4%BA%9E%E5%A4%A7%E9%99%B8</vt:lpwstr>
      </vt:variant>
      <vt:variant>
        <vt:lpwstr/>
      </vt:variant>
      <vt:variant>
        <vt:i4>458836</vt:i4>
      </vt:variant>
      <vt:variant>
        <vt:i4>52</vt:i4>
      </vt:variant>
      <vt:variant>
        <vt:i4>0</vt:i4>
      </vt:variant>
      <vt:variant>
        <vt:i4>5</vt:i4>
      </vt:variant>
      <vt:variant>
        <vt:lpwstr>http://zh.wikipedia.org/wiki/%E8%81%AF%E5%90%88%E5%9C%8B%E4%BA%9E%E6%B4%B2%E5%8F%8A%E5%A4%AA%E5%B9%B3%E6%B4%8B%E7%B6%93%E6%BF%9F%E7%A4%BE%E6%9C%83%E5%A7%94%E5%93%A1%E6%9C%83</vt:lpwstr>
      </vt:variant>
      <vt:variant>
        <vt:lpwstr/>
      </vt:variant>
      <vt:variant>
        <vt:i4>4194316</vt:i4>
      </vt:variant>
      <vt:variant>
        <vt:i4>49</vt:i4>
      </vt:variant>
      <vt:variant>
        <vt:i4>0</vt:i4>
      </vt:variant>
      <vt:variant>
        <vt:i4>5</vt:i4>
      </vt:variant>
      <vt:variant>
        <vt:lpwstr>http://zh.wikipedia.org/wiki/%E8%81%AF%E5%90%88%E5%9C%8B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2023-12-18T15:19:00Z</dcterms:created>
  <dcterms:modified xsi:type="dcterms:W3CDTF">2023-12-18T15:19:00Z</dcterms:modified>
</cp:coreProperties>
</file>