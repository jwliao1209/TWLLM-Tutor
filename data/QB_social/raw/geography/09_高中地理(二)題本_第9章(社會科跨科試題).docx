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A02AB" w:rsidRDefault="003F1DB1" w:rsidP="00AA02AB">
      <w:pPr>
        <w:rPr>
          <w:rFonts w:ascii="PMingLiU" w:hAnsi="PMingLiU"/>
          <w:sz w:val="24"/>
        </w:rPr>
      </w:pPr>
      <w:bookmarkStart w:id="0" w:name="heading"/>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AA02AB">
        <w:rPr>
          <w:rFonts w:ascii="PMingLiU" w:hAnsi="PMingLiU"/>
          <w:sz w:val="24"/>
        </w:rPr>
        <w:t>9-0　社會科跨科試題</w:t>
      </w:r>
    </w:p>
    <w:bookmarkStart w:id="1" w:name="_MON_1303648229"/>
    <w:bookmarkStart w:id="2" w:name="_MON_1303651120"/>
    <w:bookmarkStart w:id="3" w:name="_MON_1303651137"/>
    <w:bookmarkStart w:id="4" w:name="_MON_1303906782"/>
    <w:bookmarkEnd w:id="1"/>
    <w:bookmarkEnd w:id="2"/>
    <w:bookmarkEnd w:id="3"/>
    <w:bookmarkEnd w:id="4"/>
    <w:p w:rsidR="00AA02AB" w:rsidRDefault="00AA02AB" w:rsidP="00AA02AB">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215" r:id="rId9"/>
        </w:object>
      </w:r>
      <w:r>
        <w:t xml:space="preserve"> </w:t>
      </w:r>
    </w:p>
    <w:p w:rsidR="00AA02AB" w:rsidRDefault="00AA02AB" w:rsidP="00AA02AB">
      <w:pPr>
        <w:pBdr>
          <w:bottom w:val="single" w:sz="4" w:space="1" w:color="auto"/>
        </w:pBdr>
        <w:rPr>
          <w:rFonts w:ascii="PMingLiU" w:hAnsi="PMingLiU"/>
        </w:rPr>
      </w:pPr>
      <w:r>
        <w:rPr>
          <w:rFonts w:ascii="PMingLiU" w:hAnsi="PMingLiU"/>
        </w:rPr>
        <w:t xml:space="preserve">題號：0900-00001　　　</w:t>
      </w:r>
      <w:r>
        <w:rPr>
          <w:rFonts w:ascii="SMbarcode" w:eastAsia="SMbarcode" w:hAnsi="PMingLiU"/>
        </w:rPr>
        <w:t>*085402-0900-00001*</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胡璉將軍，字伯玉，在抗日戰爭期間功勳卓著，是國共共同稱讚的抗日名將。來臺後，歷任金門兩任防衛司令，前後長達八年之久，</w:t>
      </w:r>
      <w:r w:rsidRPr="00AA02AB">
        <w:rPr>
          <w:rFonts w:ascii="PMingLiU" w:hAnsi="PMingLiU"/>
          <w:kern w:val="0"/>
        </w:rPr>
        <w:t>任期內致力建設金門、大力推動地方教育，最大的功勞為栽樹積水、改善生活環境與飲食條件。他師法清朝左宗棠「遍栽楊柳三千里」，在全島所修的公路上種植木麻黃，造林運動由軍方負責，每位國軍必須種下一棵樹苗，並成為樹苗的監護人，依樹苗的生長決定其獎懲。不僅遏止金門飛沙走石的惡劣環境，使水土得以保持，也改變了金門的植物生態，更使金門成為名副其實的「海上公園」。在地作家張國治曾寫下：「……孤懸海上貧瘠之島／黃沙飛舞一如黃淮平原／那陝西來的北方漢子一聲召令／民兵齊來墾荒增產，紅土層廣植青紗帳／以慰南退思鄉之苦，穀我浯鄉子民……」說明胡璉建設金門的事蹟。</w:t>
      </w:r>
      <w:r w:rsidRPr="00AA02AB">
        <w:rPr>
          <w:rFonts w:ascii="PMingLiU" w:hAnsi="PMingLiU"/>
          <w:kern w:val="0"/>
        </w:rPr>
        <w:br/>
      </w:r>
      <w:r w:rsidRPr="00AA02AB">
        <w:rPr>
          <w:rFonts w:ascii="PMingLiU" w:hAnsi="PMingLiU"/>
        </w:rPr>
        <w:t>(　　)(１)依上文所述，胡璉將軍因下列哪一場戰役被接防金門，並且帶來軍事上、政治上，甚至是精神上的大勝利？（跨歷史）　(A)古寧頭戰役　(B)東山島戰役　(C)九三砲戰　(D)八二三砲戰</w:t>
      </w:r>
      <w:r w:rsidRPr="00AA02AB">
        <w:rPr>
          <w:rFonts w:ascii="PMingLiU" w:hAnsi="PMingLiU"/>
        </w:rPr>
        <w:br/>
        <w:t>(　　)(２)根據上文，下列哪些最可能是胡璉將軍建設金門的事蹟？(甲)利用玄武岩地質，鑿空太武山，興建龐大的地下軍事碉堡；(乙)鼓勵民眾種植適合當地環境的高粱，並徵收酒廠釀酒外銷；(丙)為了抵擋東北風，下令在島內各地設立風獅爺以鎮風止煞；(丁)興建人工湖及水庫解決島內缺乏高山屏障攔截水氣的困境。（跨地理）</w:t>
      </w:r>
      <w:r w:rsidRPr="00AA02AB">
        <w:rPr>
          <w:rFonts w:ascii="PMingLiU" w:hAnsi="PMingLiU" w:hint="eastAsia"/>
        </w:rPr>
        <w:t xml:space="preserve">　</w:t>
      </w:r>
      <w:r w:rsidRPr="00AA02AB">
        <w:rPr>
          <w:rFonts w:ascii="PMingLiU" w:hAnsi="PMingLiU"/>
        </w:rPr>
        <w:t>(A)甲丙　(B)甲丁　(C)乙丙　(D)乙丁</w:t>
      </w:r>
      <w:r w:rsidRPr="00AA02AB">
        <w:rPr>
          <w:rFonts w:ascii="PMingLiU" w:hAnsi="PMingLiU"/>
        </w:rPr>
        <w:br/>
        <w:t>(　　)(３)依題文訊息判斷，胡璉將軍改善金門飛沙走石惡劣環境的作法，最接近下列哪一種外部效果的解決對策？（跨公社）</w:t>
      </w:r>
      <w:r w:rsidRPr="00AA02AB">
        <w:rPr>
          <w:rFonts w:ascii="PMingLiU" w:hAnsi="PMingLiU" w:hint="eastAsia"/>
        </w:rPr>
        <w:t xml:space="preserve">　</w:t>
      </w:r>
      <w:r w:rsidRPr="00AA02AB">
        <w:rPr>
          <w:rFonts w:ascii="PMingLiU" w:hAnsi="PMingLiU"/>
        </w:rPr>
        <w:t>(A)界定財產權　(B)使用者付費　(C)直接管制　(D)資訊公開</w:t>
      </w:r>
    </w:p>
    <w:p w:rsidR="00AA02AB" w:rsidRDefault="00AA02AB" w:rsidP="00AA02AB">
      <w:r>
        <w:rPr>
          <w:rFonts w:ascii="PMingLiU" w:hAnsi="PMingLiU"/>
        </w:rPr>
        <w:t>答案：</w:t>
      </w:r>
      <w:r w:rsidRPr="00966794">
        <w:t>(</w:t>
      </w:r>
      <w:r>
        <w:rPr>
          <w:rFonts w:hint="eastAsia"/>
        </w:rPr>
        <w:t>１</w:t>
      </w:r>
      <w:r w:rsidRPr="00966794">
        <w:t>)</w:t>
      </w:r>
      <w:r>
        <w:rPr>
          <w:rFonts w:hint="eastAsia"/>
        </w:rPr>
        <w:t>(</w:t>
      </w:r>
      <w:r w:rsidRPr="00966794">
        <w:t>A</w:t>
      </w:r>
      <w:r>
        <w:rPr>
          <w:rFonts w:hint="eastAsia"/>
        </w:rPr>
        <w:t>)</w:t>
      </w:r>
      <w:r w:rsidRPr="00966794">
        <w:t>；</w:t>
      </w:r>
      <w:r w:rsidRPr="00966794">
        <w:t>(</w:t>
      </w:r>
      <w:r>
        <w:rPr>
          <w:rFonts w:hint="eastAsia"/>
        </w:rPr>
        <w:t>２</w:t>
      </w:r>
      <w:r w:rsidRPr="00966794">
        <w:t>)</w:t>
      </w:r>
      <w:r>
        <w:rPr>
          <w:rFonts w:hint="eastAsia"/>
        </w:rPr>
        <w:t>(</w:t>
      </w:r>
      <w:r w:rsidRPr="00966794">
        <w:t>D</w:t>
      </w:r>
      <w:r>
        <w:rPr>
          <w:rFonts w:hint="eastAsia"/>
        </w:rPr>
        <w:t>)</w:t>
      </w:r>
      <w:r w:rsidRPr="00966794">
        <w:t>；</w:t>
      </w:r>
      <w:r w:rsidRPr="00966794">
        <w:t>(</w:t>
      </w:r>
      <w:r>
        <w:rPr>
          <w:rFonts w:hint="eastAsia"/>
        </w:rPr>
        <w:t>３</w:t>
      </w:r>
      <w:r w:rsidRPr="00966794">
        <w:t>)</w:t>
      </w:r>
      <w:r>
        <w:rPr>
          <w:rFonts w:hint="eastAsia"/>
        </w:rPr>
        <w:t>(</w:t>
      </w:r>
      <w:r w:rsidRPr="00966794">
        <w:t>A</w:t>
      </w:r>
      <w:r>
        <w:rPr>
          <w:rFonts w:hint="eastAsia"/>
        </w:rPr>
        <w:t>)</w:t>
      </w:r>
      <w:r w:rsidRPr="00966794">
        <w:t>。</w:t>
      </w:r>
    </w:p>
    <w:p w:rsidR="00AA02AB" w:rsidRDefault="00AA02AB" w:rsidP="00AA02AB">
      <w:r>
        <w:rPr>
          <w:rFonts w:ascii="PMingLiU" w:hAnsi="PMingLiU"/>
        </w:rPr>
        <w:t>解析：</w:t>
      </w:r>
      <w:r>
        <w:t>(</w:t>
      </w:r>
      <w:r>
        <w:rPr>
          <w:rFonts w:hint="eastAsia"/>
        </w:rPr>
        <w:t>１</w:t>
      </w:r>
      <w:r w:rsidRPr="00966794">
        <w:t>)(A)</w:t>
      </w:r>
      <w:r w:rsidRPr="00966794">
        <w:t>為</w:t>
      </w:r>
      <w:r w:rsidRPr="00966794">
        <w:t>1949</w:t>
      </w:r>
      <w:r w:rsidRPr="00966794">
        <w:t>年國民政府撤退來臺後，由共軍發動之大規模圍攻行動，歷經激烈攻防往來與民宅巷戰後，取得勝利，激勵國軍與人民士氣。戰事發生的</w:t>
      </w:r>
      <w:smartTag w:uri="urn:schemas-microsoft-com:office:smarttags" w:element="chsdate">
        <w:smartTagPr>
          <w:attr w:name="IsROCDate" w:val="False"/>
          <w:attr w:name="IsLunarDate" w:val="False"/>
          <w:attr w:name="Day" w:val="25"/>
          <w:attr w:name="Month" w:val="10"/>
          <w:attr w:name="Year" w:val="2019"/>
        </w:smartTagPr>
        <w:r w:rsidRPr="00966794">
          <w:t>10</w:t>
        </w:r>
        <w:r w:rsidRPr="00966794">
          <w:t>月</w:t>
        </w:r>
        <w:r w:rsidRPr="00966794">
          <w:t>25</w:t>
        </w:r>
        <w:r w:rsidRPr="00966794">
          <w:t>日</w:t>
        </w:r>
      </w:smartTag>
      <w:r w:rsidRPr="00966794">
        <w:t>亦恰為臺灣光復四週年；</w:t>
      </w:r>
      <w:r w:rsidRPr="00966794">
        <w:t>(B)1953</w:t>
      </w:r>
      <w:r w:rsidRPr="00966794">
        <w:t>年在《朝鮮停戰協議》簽署前，金門防衛司令胡璉率</w:t>
      </w:r>
      <w:r w:rsidRPr="00966794">
        <w:t>1</w:t>
      </w:r>
      <w:r w:rsidRPr="00966794">
        <w:t>萬多中華民國國軍，與位於福建和廣東二省交界處的東山島發起突擊作戰；</w:t>
      </w:r>
      <w:r w:rsidRPr="00966794">
        <w:t>(C)1954</w:t>
      </w:r>
      <w:r w:rsidRPr="00966794">
        <w:t>年，共軍在古寧頭戰役及後續數次登陸戰役中大敗後放棄海島，直接登陸作戰的戰術，改用密集砲擊，開啟國共兩方軍隊的互相中小規模砲擊，間接促成《中美共同防禦條約》的簽署，以及八二三砲戰的序幕；</w:t>
      </w:r>
      <w:r w:rsidRPr="00966794">
        <w:t>(D)</w:t>
      </w:r>
      <w:r w:rsidRPr="00966794">
        <w:t>為</w:t>
      </w:r>
      <w:r w:rsidRPr="00966794">
        <w:t>1958</w:t>
      </w:r>
      <w:r w:rsidRPr="00966794">
        <w:t>至</w:t>
      </w:r>
      <w:r w:rsidRPr="00966794">
        <w:t>1979</w:t>
      </w:r>
      <w:r w:rsidRPr="00966794">
        <w:t>年間，在金門、馬祖及其他中國大陸東南沿岸與島嶼一系列戰役的總稱。</w:t>
      </w:r>
      <w:r w:rsidRPr="00966794">
        <w:br/>
        <w:t>(</w:t>
      </w:r>
      <w:r>
        <w:rPr>
          <w:rFonts w:hint="eastAsia"/>
        </w:rPr>
        <w:t>２</w:t>
      </w:r>
      <w:r w:rsidRPr="00966794">
        <w:t>)(</w:t>
      </w:r>
      <w:r w:rsidRPr="00966794">
        <w:t>甲</w:t>
      </w:r>
      <w:r w:rsidRPr="00966794">
        <w:t>)</w:t>
      </w:r>
      <w:r w:rsidRPr="00966794">
        <w:t>金門島屬於花崗岩質大陸島；</w:t>
      </w:r>
      <w:r w:rsidRPr="00966794">
        <w:t>(</w:t>
      </w:r>
      <w:r w:rsidRPr="00966794">
        <w:t>丙</w:t>
      </w:r>
      <w:r w:rsidRPr="00966794">
        <w:t>)</w:t>
      </w:r>
      <w:r w:rsidRPr="00966794">
        <w:t>風獅爺源自清代以來民眾為了防風所設立。</w:t>
      </w:r>
      <w:r w:rsidRPr="00966794">
        <w:br/>
        <w:t>(</w:t>
      </w:r>
      <w:r>
        <w:rPr>
          <w:rFonts w:hint="eastAsia"/>
        </w:rPr>
        <w:t>３</w:t>
      </w:r>
      <w:r w:rsidRPr="00966794">
        <w:t>)</w:t>
      </w:r>
      <w:r w:rsidRPr="00966794">
        <w:t>從「每位國軍必須種下一棵樹苗</w:t>
      </w:r>
      <w:r w:rsidRPr="002E5FD8">
        <w:rPr>
          <w:rFonts w:ascii="PMingLiU" w:hAnsi="PMingLiU"/>
        </w:rPr>
        <w:t>……</w:t>
      </w:r>
      <w:r w:rsidRPr="00966794">
        <w:t>依樹苗的生長決定其獎懲」可以看出，胡璉將軍安排每位國軍都負責照護一棵樹苗，透過獎懲的誘因機制讓國軍得以妥善照護樹苗，最接近「界定財產權」的策略。</w:t>
      </w:r>
    </w:p>
    <w:p w:rsidR="00AA02AB" w:rsidRDefault="00AA02AB" w:rsidP="00AA02AB"/>
    <w:p w:rsidR="00AA02AB" w:rsidRDefault="00AA02AB" w:rsidP="00AA02AB">
      <w:pPr>
        <w:pBdr>
          <w:bottom w:val="single" w:sz="4" w:space="1" w:color="auto"/>
        </w:pBdr>
        <w:rPr>
          <w:rFonts w:ascii="PMingLiU" w:hAnsi="PMingLiU"/>
        </w:rPr>
      </w:pPr>
      <w:r>
        <w:rPr>
          <w:rFonts w:ascii="PMingLiU" w:hAnsi="PMingLiU"/>
        </w:rPr>
        <w:t xml:space="preserve">題號：0900-00002　　　</w:t>
      </w:r>
      <w:r>
        <w:rPr>
          <w:rFonts w:ascii="SMbarcode" w:eastAsia="SMbarcode" w:hAnsi="PMingLiU"/>
        </w:rPr>
        <w:t>*085402-0900-00002*</w:t>
      </w:r>
      <w:r>
        <w:rPr>
          <w:rFonts w:ascii="PMingLiU" w:hAnsi="PMingLiU"/>
        </w:rPr>
        <w:t xml:space="preserve">　　　難易度：中　　　出處：跨科整合試題</w:t>
      </w:r>
    </w:p>
    <w:p w:rsidR="00AA02AB" w:rsidRDefault="00AA02AB" w:rsidP="00AA02AB">
      <w:pPr>
        <w:rPr>
          <w:rFonts w:ascii="PMingLiU" w:hAnsi="PMingLiU"/>
          <w:kern w:val="0"/>
        </w:rPr>
      </w:pPr>
      <w:r w:rsidRPr="00AA02AB">
        <w:rPr>
          <w:rFonts w:ascii="PMingLiU" w:hAnsi="PMingLiU"/>
        </w:rPr>
        <w:t>食物外送為新興經濟型態產業，食物外送員於交通期間，易發生被撞、碰撞等事故災害，引起社會關注，勞動部職安署為精進食物外送作業安全保護，特於</w:t>
      </w:r>
      <w:smartTag w:uri="urn:schemas-microsoft-com:office:smarttags" w:element="chsdate">
        <w:smartTagPr>
          <w:attr w:name="IsROCDate" w:val="False"/>
          <w:attr w:name="IsLunarDate" w:val="False"/>
          <w:attr w:name="Day" w:val="29"/>
          <w:attr w:name="Month" w:val="8"/>
          <w:attr w:name="Year" w:val="2019"/>
        </w:smartTagPr>
        <w:r w:rsidRPr="00AA02AB">
          <w:rPr>
            <w:rFonts w:ascii="PMingLiU" w:hAnsi="PMingLiU" w:hint="eastAsia"/>
          </w:rPr>
          <w:t>2019年</w:t>
        </w:r>
        <w:r w:rsidRPr="00AA02AB">
          <w:rPr>
            <w:rFonts w:ascii="PMingLiU" w:hAnsi="PMingLiU"/>
          </w:rPr>
          <w:t>8月29日</w:t>
        </w:r>
      </w:smartTag>
      <w:r w:rsidRPr="00AA02AB">
        <w:rPr>
          <w:rFonts w:ascii="PMingLiU" w:hAnsi="PMingLiU"/>
        </w:rPr>
        <w:t>邀集食物外送業者召開「研商食物外送員作業安全保護事宜會議」，以強化食物外送員勞動安全。</w:t>
      </w:r>
      <w:r w:rsidRPr="00AA02AB">
        <w:rPr>
          <w:rFonts w:ascii="PMingLiU" w:hAnsi="PMingLiU" w:hint="eastAsia"/>
        </w:rPr>
        <w:br/>
      </w:r>
      <w:r w:rsidRPr="00AA02AB">
        <w:rPr>
          <w:rFonts w:ascii="PMingLiU" w:hAnsi="PMingLiU"/>
        </w:rPr>
        <w:t>食物外送作業除易發生被撞、碰撞等交通事故外，於戶外高氣溫環境下作業，亦可能引起熱疾病危害，職安署特別呼籲業者對食物外送作業，應提供符合規定之必要安全衛生設備及措施，設置職業安全衛生管理單位或管理人員從事安全衛生管理，對食物外送員施以從事工作與預防災害事故所必要之安全衛生教育訓練，以增進安全意識，並訂定適合實際外送需要之安全衛生工作守則，供外送員遵行。如於地方政府因天然災害宣布停止上班期間</w:t>
      </w:r>
      <w:r w:rsidRPr="00AA02AB">
        <w:rPr>
          <w:rFonts w:ascii="PMingLiU" w:hAnsi="PMingLiU" w:hint="eastAsia"/>
        </w:rPr>
        <w:t>（</w:t>
      </w:r>
      <w:r w:rsidRPr="00AA02AB">
        <w:rPr>
          <w:rFonts w:ascii="PMingLiU" w:hAnsi="PMingLiU"/>
        </w:rPr>
        <w:t>如颱風天</w:t>
      </w:r>
      <w:r w:rsidRPr="00AA02AB">
        <w:rPr>
          <w:rFonts w:ascii="PMingLiU" w:hAnsi="PMingLiU" w:hint="eastAsia"/>
        </w:rPr>
        <w:t>）</w:t>
      </w:r>
      <w:r w:rsidRPr="00AA02AB">
        <w:rPr>
          <w:rFonts w:ascii="PMingLiU" w:hAnsi="PMingLiU"/>
        </w:rPr>
        <w:t>，則應停止從事外送作業，以維護外送員之生命安全。</w:t>
      </w:r>
      <w:r w:rsidRPr="00AA02AB">
        <w:rPr>
          <w:rFonts w:ascii="PMingLiU" w:hAnsi="PMingLiU" w:hint="eastAsia"/>
        </w:rPr>
        <w:br/>
      </w:r>
      <w:r w:rsidRPr="00AA02AB">
        <w:rPr>
          <w:rFonts w:ascii="PMingLiU" w:hAnsi="PMingLiU"/>
        </w:rPr>
        <w:t>是日研商會議共11家業者參與，食物外送業者就食物外送作業之安全保護議題相當重視，踴躍提供意見，職安署除籲請業者應建立風險管理機制外，並請業者提供現行食物外送員安全作法，後續將彙整訂定</w:t>
      </w:r>
      <w:r w:rsidRPr="00AA02AB">
        <w:rPr>
          <w:rFonts w:ascii="PMingLiU" w:hAnsi="PMingLiU" w:hint="eastAsia"/>
        </w:rPr>
        <w:t>《</w:t>
      </w:r>
      <w:r w:rsidRPr="00AA02AB">
        <w:rPr>
          <w:rFonts w:ascii="PMingLiU" w:hAnsi="PMingLiU"/>
        </w:rPr>
        <w:t>食物外送作業安全指引</w:t>
      </w:r>
      <w:r w:rsidRPr="00AA02AB">
        <w:rPr>
          <w:rFonts w:ascii="PMingLiU" w:hAnsi="PMingLiU" w:hint="eastAsia"/>
        </w:rPr>
        <w:t>》</w:t>
      </w:r>
      <w:r w:rsidRPr="00AA02AB">
        <w:rPr>
          <w:rFonts w:ascii="PMingLiU" w:hAnsi="PMingLiU"/>
        </w:rPr>
        <w:t>供外送業者遵行，此外，也將規劃推動食物外送員作業安全宣導、輔導及檢查等措施，以確保食物外送員勞動安全。</w:t>
      </w:r>
      <w:r w:rsidRPr="00AA02AB">
        <w:rPr>
          <w:rFonts w:ascii="PMingLiU" w:hAnsi="PMingLiU" w:hint="eastAsia"/>
        </w:rPr>
        <w:br/>
      </w:r>
      <w:r w:rsidRPr="00AA02AB">
        <w:rPr>
          <w:rFonts w:ascii="PMingLiU" w:hAnsi="PMingLiU"/>
        </w:rPr>
        <w:t>(　　)(１</w:t>
      </w:r>
      <w:r w:rsidRPr="00AA02AB">
        <w:rPr>
          <w:rFonts w:ascii="PMingLiU" w:hAnsi="PMingLiU" w:hint="eastAsia"/>
        </w:rPr>
        <w:t>)忙碌、不想動但又想吃美食是多數民眾都盼望的事情，近年因科技進步，食物外送平臺因應而生，消費者透過foodpanda、Uber Eats，下單後30分鐘就能輕鬆享用美食。滿街跑的foodpanda、Uber Eats外送機車，更成為食物外送平台的最佳廣告。勞動部因此與</w:t>
      </w:r>
      <w:r w:rsidRPr="00AA02AB">
        <w:rPr>
          <w:rFonts w:ascii="PMingLiU" w:hAnsi="PMingLiU"/>
        </w:rPr>
        <w:t>食物外送業者召開「研商食物外送員作業安全保護事宜會議」，以強化食物外送員勞動安全</w:t>
      </w:r>
      <w:r w:rsidRPr="00AA02AB">
        <w:rPr>
          <w:rFonts w:ascii="PMingLiU" w:hAnsi="PMingLiU" w:hint="eastAsia"/>
        </w:rPr>
        <w:t xml:space="preserve">。根據題意研判，下列何者最為正確？　(A)勞動部與食物外送平台召開相關會議，符合行政正當程序　</w:t>
      </w:r>
      <w:r w:rsidRPr="00AA02AB">
        <w:rPr>
          <w:rFonts w:ascii="PMingLiU" w:hAnsi="PMingLiU"/>
        </w:rPr>
        <w:t>(B)</w:t>
      </w:r>
      <w:r w:rsidRPr="00AA02AB">
        <w:rPr>
          <w:rFonts w:ascii="PMingLiU" w:hAnsi="PMingLiU" w:hint="eastAsia"/>
        </w:rPr>
        <w:t xml:space="preserve">外送員屬於工讀生性質，無法加入勞保、不受勞動基準法保障　</w:t>
      </w:r>
      <w:r w:rsidRPr="00AA02AB">
        <w:rPr>
          <w:rFonts w:ascii="PMingLiU" w:hAnsi="PMingLiU"/>
        </w:rPr>
        <w:t>(C)</w:t>
      </w:r>
      <w:r w:rsidRPr="00AA02AB">
        <w:rPr>
          <w:rFonts w:ascii="PMingLiU" w:hAnsi="PMingLiU" w:hint="eastAsia"/>
        </w:rPr>
        <w:t xml:space="preserve">滿街跑的食物外送機車，可能讓交通更加混亂，產生外部效益　</w:t>
      </w:r>
      <w:r w:rsidRPr="00AA02AB">
        <w:rPr>
          <w:rFonts w:ascii="PMingLiU" w:hAnsi="PMingLiU"/>
        </w:rPr>
        <w:t>(D)</w:t>
      </w:r>
      <w:r w:rsidRPr="00AA02AB">
        <w:rPr>
          <w:rFonts w:ascii="PMingLiU" w:hAnsi="PMingLiU" w:hint="eastAsia"/>
        </w:rPr>
        <w:t>外送員與食物外送平台發生爭議，食物外送平台常處於弱勢狀態</w:t>
      </w:r>
      <w:r w:rsidRPr="00AA02AB">
        <w:rPr>
          <w:rFonts w:ascii="PMingLiU" w:hAnsi="PMingLiU"/>
        </w:rPr>
        <w:br/>
        <w:t>(　　)(２)</w:t>
      </w:r>
      <w:r w:rsidRPr="00AA02AB">
        <w:rPr>
          <w:rFonts w:ascii="PMingLiU" w:hAnsi="PMingLiU" w:hint="eastAsia"/>
        </w:rPr>
        <w:t xml:space="preserve">工業革命之後，大型工廠制度出現，開啟新的勞動型態。中產階級的牟利往往建立在廉價的勞力基礎，因此勞工階級的處境大多居於劣勢。有些慈善團體為了改善勞工生活，開始一系列的抗爭與改革，關於十九世紀英國勞工階級的處境，下列何者正確？（跨歷史）　(A)勞工需要專業知識，以應付工廠機器生產　</w:t>
      </w:r>
      <w:r w:rsidRPr="00AA02AB">
        <w:rPr>
          <w:rFonts w:ascii="PMingLiU" w:hAnsi="PMingLiU"/>
        </w:rPr>
        <w:t>(B)</w:t>
      </w:r>
      <w:r w:rsidRPr="00AA02AB">
        <w:rPr>
          <w:rFonts w:ascii="PMingLiU" w:hAnsi="PMingLiU" w:hint="eastAsia"/>
        </w:rPr>
        <w:t xml:space="preserve">勞工一週工作六天，每日工時大約8-10小時，為了加快生產，成年男子較童工與女工更容易獲取工作　</w:t>
      </w:r>
      <w:r w:rsidRPr="00AA02AB">
        <w:rPr>
          <w:rFonts w:ascii="PMingLiU" w:hAnsi="PMingLiU"/>
        </w:rPr>
        <w:t>(C)</w:t>
      </w:r>
      <w:r w:rsidRPr="00AA02AB">
        <w:rPr>
          <w:rFonts w:ascii="PMingLiU" w:hAnsi="PMingLiU" w:hint="eastAsia"/>
        </w:rPr>
        <w:t xml:space="preserve">十九世紀初期，英國工會採取溫和抗議活動，英國政府不予理睬　</w:t>
      </w:r>
      <w:r w:rsidRPr="00AA02AB">
        <w:rPr>
          <w:rFonts w:ascii="PMingLiU" w:hAnsi="PMingLiU"/>
        </w:rPr>
        <w:t>(D)</w:t>
      </w:r>
      <w:r w:rsidRPr="00AA02AB">
        <w:rPr>
          <w:rFonts w:ascii="PMingLiU" w:hAnsi="PMingLiU" w:hint="eastAsia"/>
        </w:rPr>
        <w:t>十九世紀英國通過工廠法，限定工時，保護童工和女工</w:t>
      </w:r>
      <w:r w:rsidRPr="00AA02AB">
        <w:rPr>
          <w:rFonts w:ascii="PMingLiU" w:hAnsi="PMingLiU"/>
        </w:rPr>
        <w:br/>
        <w:t>(　　)(３)</w:t>
      </w:r>
      <w:r w:rsidRPr="00AA02AB">
        <w:rPr>
          <w:rFonts w:ascii="PMingLiU" w:hAnsi="PMingLiU" w:hint="eastAsia"/>
        </w:rPr>
        <w:t>勞動部職安署為針對外送員安全而訂定相關天候限制，請問：若根據相關會議規定，下列何種天候最可能宣布停止相關服務？（跨地理）</w:t>
      </w:r>
      <w:r w:rsidRPr="00AA02AB">
        <w:rPr>
          <w:rFonts w:ascii="PMingLiU" w:hAnsi="PMingLiU"/>
        </w:rPr>
        <w:br/>
      </w:r>
      <w:r w:rsidRPr="00AA02AB">
        <w:rPr>
          <w:rFonts w:ascii="PMingLiU" w:hAnsi="PMingLiU" w:hint="eastAsia"/>
        </w:rPr>
        <w:t xml:space="preserve">(A) </w:t>
      </w:r>
      <w:bookmarkStart w:id="5" w:name="_MON_1636805681"/>
      <w:bookmarkEnd w:id="5"/>
      <w:r w:rsidRPr="00AA02AB">
        <w:rPr>
          <w:rFonts w:ascii="PMingLiU" w:hAnsi="PMingLiU"/>
          <w:noProof/>
        </w:rPr>
        <w:object w:dxaOrig="3856" w:dyaOrig="2998">
          <v:shape id="_x0000_i1026" type="#_x0000_t75" style="width:192.75pt;height:150pt" o:ole="">
            <v:imagedata r:id="rId10" o:title=""/>
          </v:shape>
          <o:OLEObject Type="Embed" ProgID="Word.Document.8" ShapeID="_x0000_i1026" DrawAspect="Content" ObjectID="_1764389216" r:id="rId11">
            <o:FieldCodes>\s</o:FieldCodes>
          </o:OLEObject>
        </w:object>
      </w:r>
      <w:r w:rsidRPr="00AA02AB">
        <w:rPr>
          <w:rFonts w:ascii="PMingLiU" w:hAnsi="PMingLiU" w:hint="eastAsia"/>
          <w:noProof/>
        </w:rPr>
        <w:br/>
      </w:r>
      <w:r w:rsidRPr="00AA02AB">
        <w:rPr>
          <w:rFonts w:ascii="PMingLiU" w:hAnsi="PMingLiU"/>
        </w:rPr>
        <w:t>(B)</w:t>
      </w:r>
      <w:r w:rsidRPr="00AA02AB">
        <w:rPr>
          <w:rFonts w:ascii="PMingLiU" w:hAnsi="PMingLiU" w:hint="eastAsia"/>
        </w:rPr>
        <w:t xml:space="preserve"> </w:t>
      </w:r>
      <w:bookmarkStart w:id="6" w:name="_MON_1636805730"/>
      <w:bookmarkEnd w:id="6"/>
      <w:r w:rsidRPr="00AA02AB">
        <w:rPr>
          <w:rFonts w:ascii="PMingLiU" w:hAnsi="PMingLiU"/>
        </w:rPr>
        <w:object w:dxaOrig="3751" w:dyaOrig="3074">
          <v:shape id="_x0000_i1027" type="#_x0000_t75" style="width:187.5pt;height:153.75pt" o:ole="">
            <v:imagedata r:id="rId12" o:title=""/>
          </v:shape>
          <o:OLEObject Type="Embed" ProgID="Word.Document.8" ShapeID="_x0000_i1027" DrawAspect="Content" ObjectID="_1764389217" r:id="rId13">
            <o:FieldCodes>\s</o:FieldCodes>
          </o:OLEObject>
        </w:object>
      </w:r>
      <w:r w:rsidRPr="00AA02AB">
        <w:rPr>
          <w:rFonts w:ascii="PMingLiU" w:hAnsi="PMingLiU" w:hint="eastAsia"/>
        </w:rPr>
        <w:br/>
      </w:r>
      <w:bookmarkStart w:id="7" w:name="_GoBack"/>
      <w:bookmarkEnd w:id="7"/>
      <w:r w:rsidRPr="00AA02AB">
        <w:rPr>
          <w:rFonts w:ascii="PMingLiU" w:hAnsi="PMingLiU"/>
        </w:rPr>
        <w:t>(C)</w:t>
      </w:r>
      <w:r w:rsidRPr="00AA02AB">
        <w:rPr>
          <w:rFonts w:ascii="PMingLiU" w:hAnsi="PMingLiU" w:hint="eastAsia"/>
        </w:rPr>
        <w:t xml:space="preserve"> </w:t>
      </w:r>
      <w:bookmarkStart w:id="8" w:name="_MON_1636805779"/>
      <w:bookmarkEnd w:id="8"/>
      <w:r w:rsidRPr="00AA02AB">
        <w:rPr>
          <w:rFonts w:ascii="PMingLiU" w:hAnsi="PMingLiU"/>
        </w:rPr>
        <w:object w:dxaOrig="3856" w:dyaOrig="2724">
          <v:shape id="_x0000_i1028" type="#_x0000_t75" style="width:192.75pt;height:136.5pt" o:ole="">
            <v:imagedata r:id="rId14" o:title=""/>
          </v:shape>
          <o:OLEObject Type="Embed" ProgID="Word.Document.8" ShapeID="_x0000_i1028" DrawAspect="Content" ObjectID="_1764389218" r:id="rId15">
            <o:FieldCodes>\s</o:FieldCodes>
          </o:OLEObject>
        </w:object>
      </w:r>
      <w:r w:rsidRPr="00AA02AB">
        <w:rPr>
          <w:rFonts w:ascii="PMingLiU" w:hAnsi="PMingLiU" w:hint="eastAsia"/>
        </w:rPr>
        <w:br/>
      </w:r>
      <w:r w:rsidRPr="00AA02AB">
        <w:rPr>
          <w:rFonts w:ascii="PMingLiU" w:hAnsi="PMingLiU"/>
        </w:rPr>
        <w:t>(D)</w:t>
      </w:r>
      <w:r w:rsidRPr="00AA02AB">
        <w:rPr>
          <w:rFonts w:ascii="PMingLiU" w:hAnsi="PMingLiU"/>
          <w:kern w:val="0"/>
        </w:rPr>
        <w:t xml:space="preserve"> </w:t>
      </w:r>
      <w:bookmarkStart w:id="9" w:name="_MON_1636805818"/>
      <w:bookmarkEnd w:id="9"/>
      <w:r w:rsidRPr="00AA02AB">
        <w:rPr>
          <w:rFonts w:ascii="PMingLiU" w:hAnsi="PMingLiU"/>
          <w:kern w:val="0"/>
        </w:rPr>
        <w:object w:dxaOrig="3736" w:dyaOrig="3110">
          <v:shape id="_x0000_i1029" type="#_x0000_t75" style="width:186.75pt;height:155.25pt" o:ole="">
            <v:imagedata r:id="rId16" o:title=""/>
          </v:shape>
          <o:OLEObject Type="Embed" ProgID="Word.Document.8" ShapeID="_x0000_i1029" DrawAspect="Content" ObjectID="_1764389219" r:id="rId17">
            <o:FieldCodes>\s</o:FieldCodes>
          </o:OLEObject>
        </w:object>
      </w:r>
    </w:p>
    <w:p w:rsidR="00AA02AB" w:rsidRDefault="00AA02AB" w:rsidP="00AA02AB">
      <w:pPr>
        <w:rPr>
          <w:rFonts w:ascii="PMingLiU" w:hAnsi="PMingLiU"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551CA3">
        <w:rPr>
          <w:rFonts w:hint="eastAsia"/>
        </w:rPr>
        <w:t>(</w:t>
      </w:r>
      <w:r w:rsidRPr="00551CA3">
        <w:rPr>
          <w:rFonts w:hint="eastAsia"/>
        </w:rPr>
        <w:t>１</w:t>
      </w:r>
      <w:r w:rsidRPr="00551CA3">
        <w:rPr>
          <w:rFonts w:hint="eastAsia"/>
        </w:rPr>
        <w:t>)</w:t>
      </w:r>
      <w:r w:rsidRPr="00551CA3">
        <w:t>(B)</w:t>
      </w:r>
      <w:r w:rsidRPr="00551CA3">
        <w:rPr>
          <w:rFonts w:hint="eastAsia"/>
        </w:rPr>
        <w:t>外送員不屬於工讀生性質，且工讀生已受</w:t>
      </w:r>
      <w:r w:rsidRPr="002E5FD8">
        <w:rPr>
          <w:rFonts w:ascii="PMingLiU" w:hAnsi="PMingLiU" w:hint="eastAsia"/>
        </w:rPr>
        <w:t>《</w:t>
      </w:r>
      <w:r w:rsidRPr="00551CA3">
        <w:rPr>
          <w:rFonts w:hint="eastAsia"/>
        </w:rPr>
        <w:t>勞動基準法</w:t>
      </w:r>
      <w:r w:rsidRPr="002E5FD8">
        <w:rPr>
          <w:rFonts w:ascii="PMingLiU" w:hAnsi="PMingLiU" w:hint="eastAsia"/>
        </w:rPr>
        <w:t>》</w:t>
      </w:r>
      <w:r w:rsidRPr="00551CA3">
        <w:rPr>
          <w:rFonts w:hint="eastAsia"/>
        </w:rPr>
        <w:t>保障，依法必須加入勞保；</w:t>
      </w:r>
      <w:r w:rsidRPr="00551CA3">
        <w:t>(C)</w:t>
      </w:r>
      <w:r w:rsidRPr="00551CA3">
        <w:rPr>
          <w:rFonts w:hint="eastAsia"/>
        </w:rPr>
        <w:t>讓交通更加混亂，產生外部成本；</w:t>
      </w:r>
      <w:r w:rsidRPr="00551CA3">
        <w:t>(D)</w:t>
      </w:r>
      <w:r w:rsidRPr="00551CA3">
        <w:rPr>
          <w:rFonts w:hint="eastAsia"/>
        </w:rPr>
        <w:t>外送員屬於個別勞工，當時尚未有外送員的工會組成，缺乏與資方談判的力量，常處於弱勢狀態，故選</w:t>
      </w:r>
      <w:r w:rsidRPr="00551CA3">
        <w:rPr>
          <w:rFonts w:hint="eastAsia"/>
        </w:rPr>
        <w:t>(A)</w:t>
      </w:r>
      <w:r w:rsidRPr="00551CA3">
        <w:rPr>
          <w:rFonts w:hint="eastAsia"/>
        </w:rPr>
        <w:t>。</w:t>
      </w:r>
      <w:r>
        <w:br/>
      </w:r>
      <w:r>
        <w:rPr>
          <w:rFonts w:hint="eastAsia"/>
        </w:rPr>
        <w:t>(</w:t>
      </w:r>
      <w:r>
        <w:rPr>
          <w:rFonts w:hint="eastAsia"/>
        </w:rPr>
        <w:t>２</w:t>
      </w:r>
      <w:r>
        <w:rPr>
          <w:rFonts w:hint="eastAsia"/>
        </w:rPr>
        <w:t>)(A)</w:t>
      </w:r>
      <w:r>
        <w:rPr>
          <w:rFonts w:hint="eastAsia"/>
        </w:rPr>
        <w:t>十九世紀大型工廠出現，操作機器與傳統工作坊不同，不需要技術，工廠雇用大量無技術工人來壓低工資，導致大量技術工人失業；</w:t>
      </w:r>
      <w:r>
        <w:rPr>
          <w:rFonts w:hint="eastAsia"/>
        </w:rPr>
        <w:t>(B)</w:t>
      </w:r>
      <w:r>
        <w:rPr>
          <w:rFonts w:hint="eastAsia"/>
        </w:rPr>
        <w:t>十九世紀英國勞工一日工時大約</w:t>
      </w:r>
      <w:r>
        <w:rPr>
          <w:rFonts w:hint="eastAsia"/>
        </w:rPr>
        <w:t>12-16</w:t>
      </w:r>
      <w:r>
        <w:rPr>
          <w:rFonts w:hint="eastAsia"/>
        </w:rPr>
        <w:t>小時，且為壓低工資，雇主大量聘用童工與女工；</w:t>
      </w:r>
      <w:r>
        <w:rPr>
          <w:rFonts w:hint="eastAsia"/>
        </w:rPr>
        <w:t>(C)</w:t>
      </w:r>
      <w:r>
        <w:rPr>
          <w:rFonts w:hint="eastAsia"/>
        </w:rPr>
        <w:t>英國工會成立之初，企圖藉由搗毀機器、罷工、陳情抗爭等激烈的手段來爭取勞動條件，但受到政府的打壓；</w:t>
      </w:r>
      <w:r>
        <w:rPr>
          <w:rFonts w:hint="eastAsia"/>
        </w:rPr>
        <w:t>(D)</w:t>
      </w:r>
      <w:r>
        <w:rPr>
          <w:rFonts w:hint="eastAsia"/>
        </w:rPr>
        <w:t>英國工廠法通過之後，藉由限定工時來保護童工和女工，勞工階級的權益才開始受到重視。</w:t>
      </w:r>
      <w:r>
        <w:br/>
      </w:r>
      <w:r>
        <w:rPr>
          <w:rFonts w:hint="eastAsia"/>
        </w:rPr>
        <w:t>(</w:t>
      </w:r>
      <w:r>
        <w:rPr>
          <w:rFonts w:hint="eastAsia"/>
        </w:rPr>
        <w:t>３</w:t>
      </w:r>
      <w:r>
        <w:rPr>
          <w:rFonts w:hint="eastAsia"/>
        </w:rPr>
        <w:t>)</w:t>
      </w:r>
      <w:r>
        <w:rPr>
          <w:rFonts w:hint="eastAsia"/>
        </w:rPr>
        <w:t>目前相關部會主要針對颱風天的劇烈變化天候禁止送餐，故選</w:t>
      </w:r>
      <w:r>
        <w:rPr>
          <w:rFonts w:hint="eastAsia"/>
        </w:rPr>
        <w:t>(C)</w:t>
      </w:r>
      <w:r>
        <w:rPr>
          <w:rFonts w:hint="eastAsia"/>
        </w:rPr>
        <w:t>。</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0900-00003　　　</w:t>
      </w:r>
      <w:r>
        <w:rPr>
          <w:rFonts w:ascii="SMbarcode" w:eastAsia="SMbarcode" w:hAnsi="PMingLiU"/>
        </w:rPr>
        <w:t>*085402-0900-00003*</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hint="eastAsia"/>
        </w:rPr>
        <w:t>南一高中</w:t>
      </w:r>
      <w:r w:rsidRPr="00AA02AB">
        <w:rPr>
          <w:rFonts w:ascii="PMingLiU" w:hAnsi="PMingLiU"/>
        </w:rPr>
        <w:t>學生會</w:t>
      </w:r>
      <w:r w:rsidRPr="00AA02AB">
        <w:rPr>
          <w:rFonts w:ascii="PMingLiU" w:hAnsi="PMingLiU" w:hint="eastAsia"/>
        </w:rPr>
        <w:t>在FB粉專公告，學生會代表參加校務會議，會議中學生會的提案，以及</w:t>
      </w:r>
      <w:r w:rsidRPr="00AA02AB">
        <w:rPr>
          <w:rFonts w:ascii="PMingLiU" w:hAnsi="PMingLiU"/>
        </w:rPr>
        <w:t>「校務會議提案討論之決案」</w:t>
      </w:r>
      <w:r w:rsidRPr="00AA02AB">
        <w:rPr>
          <w:rFonts w:ascii="PMingLiU" w:hAnsi="PMingLiU" w:hint="eastAsia"/>
        </w:rPr>
        <w:t>，內容如下文所示：</w:t>
      </w:r>
      <w:r w:rsidRPr="00AA02AB">
        <w:rPr>
          <w:rFonts w:ascii="PMingLiU" w:hAnsi="PMingLiU"/>
          <w:szCs w:val="23"/>
          <w:shd w:val="clear" w:color="auto" w:fill="FFFFFF"/>
        </w:rPr>
        <w:br/>
      </w:r>
      <w:r w:rsidRPr="00AA02AB">
        <w:rPr>
          <w:rFonts w:ascii="PMingLiU" w:hAnsi="PMingLiU" w:hint="eastAsia"/>
          <w:szCs w:val="23"/>
          <w:shd w:val="clear" w:color="auto" w:fill="FFFFFF"/>
        </w:rPr>
        <w:t>案由：108學年度下學期調整學校作息時間，請討論。</w:t>
      </w:r>
      <w:r w:rsidRPr="00AA02AB">
        <w:rPr>
          <w:rFonts w:ascii="PMingLiU" w:hAnsi="PMingLiU"/>
          <w:szCs w:val="23"/>
          <w:shd w:val="clear" w:color="auto" w:fill="FFFFFF"/>
        </w:rPr>
        <w:br/>
      </w:r>
      <w:r w:rsidRPr="00AA02AB">
        <w:rPr>
          <w:rFonts w:ascii="PMingLiU" w:hAnsi="PMingLiU" w:hint="eastAsia"/>
          <w:szCs w:val="23"/>
          <w:shd w:val="clear" w:color="auto" w:fill="FFFFFF"/>
        </w:rPr>
        <w:t>說明：本校午餐、午休、打掃時間過短，建議調整增加時間。目前規劃如下：</w:t>
      </w:r>
      <w:r w:rsidRPr="00AA02AB">
        <w:rPr>
          <w:rFonts w:ascii="PMingLiU" w:hAnsi="PMingLiU"/>
          <w:szCs w:val="23"/>
          <w:shd w:val="clear" w:color="auto" w:fill="FFFFFF"/>
        </w:rPr>
        <w:br/>
      </w:r>
      <w:bookmarkStart w:id="10" w:name="_MON_1636119875"/>
      <w:bookmarkStart w:id="11" w:name="_MON_1636119905"/>
      <w:bookmarkEnd w:id="10"/>
      <w:bookmarkEnd w:id="11"/>
      <w:r w:rsidRPr="00AA02AB">
        <w:rPr>
          <w:rFonts w:ascii="PMingLiU" w:hAnsi="PMingLiU"/>
          <w:szCs w:val="23"/>
          <w:shd w:val="clear" w:color="auto" w:fill="FFFFFF"/>
        </w:rPr>
        <w:object w:dxaOrig="3150" w:dyaOrig="3750">
          <v:shape id="_x0000_i1030" type="#_x0000_t75" style="width:157.5pt;height:187.5pt" o:ole="">
            <v:imagedata r:id="rId18" o:title=""/>
          </v:shape>
          <o:OLEObject Type="Embed" ProgID="Word.Picture.8" ShapeID="_x0000_i1030" DrawAspect="Content" ObjectID="_1764389220" r:id="rId19"/>
        </w:object>
      </w:r>
      <w:r w:rsidRPr="00AA02AB">
        <w:rPr>
          <w:rFonts w:ascii="PMingLiU" w:hAnsi="PMingLiU"/>
          <w:szCs w:val="23"/>
          <w:shd w:val="clear" w:color="auto" w:fill="FFFFFF"/>
        </w:rPr>
        <w:br/>
      </w:r>
      <w:r w:rsidRPr="00AA02AB">
        <w:rPr>
          <w:rFonts w:ascii="PMingLiU" w:hAnsi="PMingLiU" w:hint="eastAsia"/>
          <w:szCs w:val="23"/>
          <w:shd w:val="clear" w:color="auto" w:fill="FFFFFF"/>
        </w:rPr>
        <w:t>【決議】通過，中午自由時間，學生可在校園內自由活動、用餐，不硬性規定午休；16：10放學鐘響後，才開放校門讓學生離校。</w:t>
      </w:r>
      <w:r w:rsidRPr="00AA02AB">
        <w:rPr>
          <w:rFonts w:ascii="PMingLiU" w:hAnsi="PMingLiU"/>
        </w:rPr>
        <w:br/>
        <w:t>(　　)(１)</w:t>
      </w:r>
      <w:r w:rsidRPr="00AA02AB">
        <w:rPr>
          <w:rFonts w:ascii="PMingLiU" w:hAnsi="PMingLiU" w:hint="eastAsia"/>
        </w:rPr>
        <w:t xml:space="preserve">該校校務會議有學生會代表，且學生會代表提出提案，並獲得校務會議的通過，從學生自治來檢視此事件，何者最為正確？　(A)參加校務會議並提案，符合正當程序，落實學生參與校園的民主　</w:t>
      </w:r>
      <w:r w:rsidRPr="00AA02AB">
        <w:rPr>
          <w:rFonts w:ascii="PMingLiU" w:hAnsi="PMingLiU"/>
        </w:rPr>
        <w:t>(B)</w:t>
      </w:r>
      <w:r w:rsidRPr="00AA02AB">
        <w:rPr>
          <w:rFonts w:ascii="PMingLiU" w:hAnsi="PMingLiU" w:hint="eastAsia"/>
        </w:rPr>
        <w:t xml:space="preserve">學生會代表在校務會議的表現，展現出在參與校園民主的無權責　</w:t>
      </w:r>
      <w:r w:rsidRPr="00AA02AB">
        <w:rPr>
          <w:rFonts w:ascii="PMingLiU" w:hAnsi="PMingLiU"/>
        </w:rPr>
        <w:t>(C)</w:t>
      </w:r>
      <w:r w:rsidRPr="00AA02AB">
        <w:rPr>
          <w:rFonts w:ascii="PMingLiU" w:hAnsi="PMingLiU" w:hint="eastAsia"/>
        </w:rPr>
        <w:t xml:space="preserve">學生會代表相當於校園的民代，校務會議必須無異議通過其提案　</w:t>
      </w:r>
      <w:r w:rsidRPr="00AA02AB">
        <w:rPr>
          <w:rFonts w:ascii="PMingLiU" w:hAnsi="PMingLiU"/>
        </w:rPr>
        <w:t>(D)</w:t>
      </w:r>
      <w:r w:rsidRPr="00AA02AB">
        <w:rPr>
          <w:rFonts w:ascii="PMingLiU" w:hAnsi="PMingLiU" w:hint="eastAsia"/>
        </w:rPr>
        <w:t>少數的學生會代表在校務會議中，並無法真實地表達學生的訴求</w:t>
      </w:r>
      <w:r w:rsidRPr="00AA02AB">
        <w:rPr>
          <w:rFonts w:ascii="PMingLiU" w:hAnsi="PMingLiU"/>
        </w:rPr>
        <w:br/>
        <w:t>(　　)(２)</w:t>
      </w:r>
      <w:r w:rsidRPr="00AA02AB">
        <w:rPr>
          <w:rFonts w:ascii="PMingLiU" w:hAnsi="PMingLiU" w:hint="eastAsia"/>
        </w:rPr>
        <w:t xml:space="preserve">這種固定時間的生活作息是近現代才出現的產物，臺灣是何時才出現時間觀與休閒活動？（跨歷史）　(A)鄭氏政權　</w:t>
      </w:r>
      <w:r w:rsidRPr="00AA02AB">
        <w:rPr>
          <w:rFonts w:ascii="PMingLiU" w:hAnsi="PMingLiU"/>
        </w:rPr>
        <w:t>(B)</w:t>
      </w:r>
      <w:r w:rsidRPr="00AA02AB">
        <w:rPr>
          <w:rFonts w:ascii="PMingLiU" w:hAnsi="PMingLiU" w:hint="eastAsia"/>
        </w:rPr>
        <w:t xml:space="preserve">清朝統治　</w:t>
      </w:r>
      <w:r w:rsidRPr="00AA02AB">
        <w:rPr>
          <w:rFonts w:ascii="PMingLiU" w:hAnsi="PMingLiU"/>
        </w:rPr>
        <w:t>(C)</w:t>
      </w:r>
      <w:r w:rsidRPr="00AA02AB">
        <w:rPr>
          <w:rFonts w:ascii="PMingLiU" w:hAnsi="PMingLiU" w:hint="eastAsia"/>
        </w:rPr>
        <w:t xml:space="preserve">日本統治　</w:t>
      </w:r>
      <w:r w:rsidRPr="00AA02AB">
        <w:rPr>
          <w:rFonts w:ascii="PMingLiU" w:hAnsi="PMingLiU"/>
        </w:rPr>
        <w:t>(D)</w:t>
      </w:r>
      <w:r w:rsidRPr="00AA02AB">
        <w:rPr>
          <w:rFonts w:ascii="PMingLiU" w:hAnsi="PMingLiU" w:hint="eastAsia"/>
        </w:rPr>
        <w:t>中華民國</w:t>
      </w:r>
      <w:r w:rsidRPr="00AA02AB">
        <w:rPr>
          <w:rFonts w:ascii="PMingLiU" w:hAnsi="PMingLiU"/>
        </w:rPr>
        <w:br/>
        <w:t>(　　)(３)</w:t>
      </w:r>
      <w:r w:rsidRPr="00AA02AB">
        <w:rPr>
          <w:rFonts w:ascii="PMingLiU" w:hAnsi="PMingLiU" w:hint="eastAsia"/>
        </w:rPr>
        <w:t xml:space="preserve">因應教育部國際化的策略，鼓勵各校學生利用網際網路結合世界各地的學校，進行國際交流，以提高我國學生未來的競爭力。請問：若該中學三年二班的學生於第四堂資訊課中和各國學生進行網路視訊對話，則下列何者對話較為適合？（跨地理）　(A)洛杉磯的大衛：你們學校放學了嗎，要上線一起來比一場嗎？　</w:t>
      </w:r>
      <w:r w:rsidRPr="00AA02AB">
        <w:rPr>
          <w:rFonts w:ascii="PMingLiU" w:hAnsi="PMingLiU"/>
        </w:rPr>
        <w:t>(B)</w:t>
      </w:r>
      <w:r w:rsidRPr="00AA02AB">
        <w:rPr>
          <w:rFonts w:ascii="PMingLiU" w:hAnsi="PMingLiU" w:hint="eastAsia"/>
        </w:rPr>
        <w:t xml:space="preserve">東京的雅美：早安！今天你們那邊的天氣如何？　</w:t>
      </w:r>
      <w:r w:rsidRPr="00AA02AB">
        <w:rPr>
          <w:rFonts w:ascii="PMingLiU" w:hAnsi="PMingLiU"/>
        </w:rPr>
        <w:t>(C)</w:t>
      </w:r>
      <w:r w:rsidRPr="00AA02AB">
        <w:rPr>
          <w:rFonts w:ascii="PMingLiU" w:hAnsi="PMingLiU" w:hint="eastAsia"/>
        </w:rPr>
        <w:t xml:space="preserve">倫敦的威廉：曼聯足球隊贏了嗎？起床後跟我說一下戰況　</w:t>
      </w:r>
      <w:r w:rsidRPr="00AA02AB">
        <w:rPr>
          <w:rFonts w:ascii="PMingLiU" w:hAnsi="PMingLiU"/>
        </w:rPr>
        <w:t>(D)</w:t>
      </w:r>
      <w:r w:rsidRPr="00AA02AB">
        <w:rPr>
          <w:rFonts w:ascii="PMingLiU" w:hAnsi="PMingLiU" w:hint="eastAsia"/>
        </w:rPr>
        <w:t>埃及的薩哈拉：今天晚上吃甚麼？有烤羊肉嗎？</w:t>
      </w:r>
    </w:p>
    <w:p w:rsidR="00AA02AB" w:rsidRDefault="00AA02AB" w:rsidP="00AA02AB">
      <w:pPr>
        <w:rPr>
          <w:rFonts w:ascii="PMingLiU" w:hAnsi="PMingLiU" w:hint="eastAsia"/>
        </w:rPr>
      </w:pPr>
      <w:r>
        <w:rPr>
          <w:rFonts w:ascii="PMingLiU" w:hAnsi="PMingLiU" w:hint="eastAsia"/>
        </w:rPr>
        <w:t>答案：</w:t>
      </w:r>
      <w:r w:rsidRPr="0058395D">
        <w:rPr>
          <w:rFonts w:hint="eastAsia"/>
        </w:rPr>
        <w:t>(</w:t>
      </w:r>
      <w:r w:rsidRPr="0058395D">
        <w:rPr>
          <w:rFonts w:hint="eastAsia"/>
        </w:rPr>
        <w:t>１</w:t>
      </w:r>
      <w:r w:rsidRPr="0058395D">
        <w:rPr>
          <w:rFonts w:hint="eastAsia"/>
        </w:rPr>
        <w:t>)(A)</w:t>
      </w:r>
      <w:r w:rsidRPr="0058395D">
        <w:rPr>
          <w:rFonts w:hint="eastAsia"/>
        </w:rPr>
        <w:t>；</w:t>
      </w:r>
      <w:r w:rsidRPr="0058395D">
        <w:rPr>
          <w:rFonts w:hint="eastAsia"/>
        </w:rPr>
        <w:t>(</w:t>
      </w:r>
      <w:r w:rsidRPr="0058395D">
        <w:rPr>
          <w:rFonts w:hint="eastAsia"/>
        </w:rPr>
        <w:t>２</w:t>
      </w:r>
      <w:r w:rsidRPr="0058395D">
        <w:rPr>
          <w:rFonts w:hint="eastAsia"/>
        </w:rPr>
        <w:t>)(C)</w:t>
      </w:r>
      <w:r w:rsidRPr="0058395D">
        <w:rPr>
          <w:rFonts w:hint="eastAsia"/>
        </w:rPr>
        <w:t>；</w:t>
      </w:r>
      <w:r w:rsidRPr="0058395D">
        <w:rPr>
          <w:rFonts w:hint="eastAsia"/>
        </w:rPr>
        <w:t>(</w:t>
      </w:r>
      <w:r w:rsidRPr="0058395D">
        <w:rPr>
          <w:rFonts w:hint="eastAsia"/>
        </w:rPr>
        <w:t>３</w:t>
      </w:r>
      <w:r w:rsidRPr="0058395D">
        <w:rPr>
          <w:rFonts w:hint="eastAsia"/>
        </w:rPr>
        <w:t>)(C</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58395D">
        <w:rPr>
          <w:rFonts w:hint="eastAsia"/>
        </w:rPr>
        <w:t>(</w:t>
      </w:r>
      <w:r w:rsidRPr="0058395D">
        <w:rPr>
          <w:rFonts w:hint="eastAsia"/>
        </w:rPr>
        <w:t>１</w:t>
      </w:r>
      <w:r w:rsidRPr="0058395D">
        <w:rPr>
          <w:rFonts w:hint="eastAsia"/>
        </w:rPr>
        <w:t>)</w:t>
      </w:r>
      <w:r w:rsidRPr="0058395D">
        <w:t>(B)</w:t>
      </w:r>
      <w:r w:rsidRPr="0058395D">
        <w:rPr>
          <w:rFonts w:hint="eastAsia"/>
        </w:rPr>
        <w:t>學生會代表在校務會議的表現，展現出參與與實踐校園民主，達到權責相符；</w:t>
      </w:r>
      <w:r w:rsidRPr="0058395D">
        <w:t>(C)</w:t>
      </w:r>
      <w:r w:rsidRPr="0058395D">
        <w:rPr>
          <w:rFonts w:hint="eastAsia"/>
        </w:rPr>
        <w:t>學生會代表相當於校園的民代，得在校務會議中提出案件，但須校務會議討論並投票，決定是否通過；</w:t>
      </w:r>
      <w:r w:rsidRPr="0058395D">
        <w:t>(D)</w:t>
      </w:r>
      <w:r w:rsidRPr="0058395D">
        <w:rPr>
          <w:rFonts w:hint="eastAsia"/>
        </w:rPr>
        <w:t>學生會代表是由全校學生選舉而產生，當選即代表多數學生信任其能代表全體學生的意見，故選</w:t>
      </w:r>
      <w:r w:rsidRPr="0058395D">
        <w:rPr>
          <w:rFonts w:hint="eastAsia"/>
        </w:rPr>
        <w:t>(A)</w:t>
      </w:r>
      <w:r w:rsidRPr="0058395D">
        <w:rPr>
          <w:rFonts w:hint="eastAsia"/>
        </w:rPr>
        <w:t>。</w:t>
      </w:r>
      <w:r w:rsidRPr="0058395D">
        <w:br/>
      </w:r>
      <w:r w:rsidRPr="0058395D">
        <w:rPr>
          <w:rFonts w:hint="eastAsia"/>
        </w:rPr>
        <w:t>(</w:t>
      </w:r>
      <w:r w:rsidRPr="0058395D">
        <w:rPr>
          <w:rFonts w:hint="eastAsia"/>
        </w:rPr>
        <w:t>２</w:t>
      </w:r>
      <w:r w:rsidRPr="0058395D">
        <w:rPr>
          <w:rFonts w:hint="eastAsia"/>
        </w:rPr>
        <w:t>)</w:t>
      </w:r>
      <w:r w:rsidRPr="0058395D">
        <w:rPr>
          <w:rFonts w:hint="eastAsia"/>
        </w:rPr>
        <w:t>日治時期首先實行陽曆、引進星期制，並規定星期日為例假日，另有規定國定假日。官廳、學校、工廠等皆須依規定制定作息時間。民眾在作息表規範下，逐漸養成守時觀念，且有了休假的閒暇時間，運動、聽音樂、看電影漸漸成為日常生活的一環。</w:t>
      </w:r>
      <w:r w:rsidRPr="0058395D">
        <w:br/>
      </w:r>
      <w:r w:rsidRPr="0058395D">
        <w:rPr>
          <w:rFonts w:hint="eastAsia"/>
        </w:rPr>
        <w:t>(</w:t>
      </w:r>
      <w:r w:rsidRPr="0058395D">
        <w:rPr>
          <w:rFonts w:hint="eastAsia"/>
        </w:rPr>
        <w:t>３</w:t>
      </w:r>
      <w:r w:rsidRPr="0058395D">
        <w:rPr>
          <w:rFonts w:hint="eastAsia"/>
        </w:rPr>
        <w:t>)(A)</w:t>
      </w:r>
      <w:r w:rsidRPr="0058395D">
        <w:rPr>
          <w:rFonts w:hint="eastAsia"/>
        </w:rPr>
        <w:t>洛杉磯在臺灣東邊且位於西半球，因此當時應該為晚上</w:t>
      </w:r>
      <w:r w:rsidRPr="0058395D">
        <w:rPr>
          <w:rFonts w:hint="eastAsia"/>
        </w:rPr>
        <w:t>11</w:t>
      </w:r>
      <w:r w:rsidRPr="0058395D">
        <w:rPr>
          <w:rFonts w:hint="eastAsia"/>
        </w:rPr>
        <w:t>點；</w:t>
      </w:r>
      <w:r w:rsidRPr="0058395D">
        <w:rPr>
          <w:rFonts w:hint="eastAsia"/>
        </w:rPr>
        <w:t>(B)</w:t>
      </w:r>
      <w:r w:rsidRPr="0058395D">
        <w:rPr>
          <w:rFonts w:hint="eastAsia"/>
        </w:rPr>
        <w:t>東京位於臺灣東側，時間較臺灣快一小時；</w:t>
      </w:r>
      <w:r w:rsidRPr="0058395D">
        <w:rPr>
          <w:rFonts w:hint="eastAsia"/>
        </w:rPr>
        <w:t>(C)</w:t>
      </w:r>
      <w:r w:rsidRPr="0058395D">
        <w:rPr>
          <w:rFonts w:hint="eastAsia"/>
        </w:rPr>
        <w:t>倫敦為本初經線通過，因此時間較臺灣晚</w:t>
      </w:r>
      <w:r w:rsidRPr="0058395D">
        <w:rPr>
          <w:rFonts w:hint="eastAsia"/>
        </w:rPr>
        <w:t>8</w:t>
      </w:r>
      <w:r w:rsidRPr="0058395D">
        <w:rPr>
          <w:rFonts w:hint="eastAsia"/>
        </w:rPr>
        <w:t>小時，約為半夜時間；</w:t>
      </w:r>
      <w:r w:rsidRPr="0058395D">
        <w:rPr>
          <w:rFonts w:hint="eastAsia"/>
        </w:rPr>
        <w:t>(D)</w:t>
      </w:r>
      <w:r w:rsidRPr="0058395D">
        <w:rPr>
          <w:rFonts w:hint="eastAsia"/>
        </w:rPr>
        <w:t>埃及位於歐洲南方且未到零度經線，因此大概是早晨時間。故選</w:t>
      </w:r>
      <w:r w:rsidRPr="0058395D">
        <w:rPr>
          <w:rFonts w:hint="eastAsia"/>
        </w:rPr>
        <w:t>(C)</w:t>
      </w:r>
      <w:r w:rsidRPr="0058395D">
        <w:rPr>
          <w:rFonts w:hint="eastAsia"/>
        </w:rPr>
        <w:t>。</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0900-00004　　　</w:t>
      </w:r>
      <w:r>
        <w:rPr>
          <w:rFonts w:ascii="SMbarcode" w:eastAsia="SMbarcode" w:hAnsi="PMingLiU"/>
        </w:rPr>
        <w:t>*085402-0900-00004*</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hint="eastAsia"/>
        </w:rPr>
        <w:t>在1937年R.H.Coase（The Nature of the Firm）論文中提出交易成本的理論，交易成本是指完成一筆交易時，買賣雙方在交易前後所產生的各種與此交易相關的成本，是經濟學的重要概念。以國際貿易為例，交易成本的類型包括：搜尋成本、協議成本、訂約成本、監督成本、違約成本等。香港經濟學家張五常將交易成本的概念稱為交易費用，並指出交易成本不會出現在一人經濟制度中（例如魯賓遜漂流記），各種交易費用是不容易分開的；如果交易費用等於零，就不存在市場和企業。</w:t>
      </w:r>
      <w:r w:rsidRPr="00AA02AB">
        <w:rPr>
          <w:rFonts w:ascii="PMingLiU" w:hAnsi="PMingLiU"/>
        </w:rPr>
        <w:br/>
        <w:t>(　　)(１)</w:t>
      </w:r>
      <w:r w:rsidRPr="00AA02AB">
        <w:rPr>
          <w:rFonts w:ascii="PMingLiU" w:hAnsi="PMingLiU" w:hint="eastAsia"/>
        </w:rPr>
        <w:t xml:space="preserve"> 根據交易成本的定義，下列何者</w:t>
      </w:r>
      <w:r w:rsidRPr="00AA02AB">
        <w:rPr>
          <w:rFonts w:ascii="PMingLiU" w:hAnsi="PMingLiU" w:hint="eastAsia"/>
          <w:u w:val="single"/>
        </w:rPr>
        <w:t>不屬於</w:t>
      </w:r>
      <w:r w:rsidRPr="00AA02AB">
        <w:rPr>
          <w:rFonts w:ascii="PMingLiU" w:hAnsi="PMingLiU" w:hint="eastAsia"/>
        </w:rPr>
        <w:t xml:space="preserve">交易成本？　(A)業務訂餐廳的坐位以便和代客戶簽合約　</w:t>
      </w:r>
      <w:r w:rsidRPr="00AA02AB">
        <w:rPr>
          <w:rFonts w:ascii="PMingLiU" w:hAnsi="PMingLiU"/>
        </w:rPr>
        <w:t>(B)</w:t>
      </w:r>
      <w:r w:rsidRPr="00AA02AB">
        <w:rPr>
          <w:rFonts w:ascii="PMingLiU" w:hAnsi="PMingLiU" w:hint="eastAsia"/>
        </w:rPr>
        <w:t xml:space="preserve">為防止遭到偷竊，安裝門鎖、攝影機的費用　</w:t>
      </w:r>
      <w:r w:rsidRPr="00AA02AB">
        <w:rPr>
          <w:rFonts w:ascii="PMingLiU" w:hAnsi="PMingLiU"/>
        </w:rPr>
        <w:t>(C)</w:t>
      </w:r>
      <w:r w:rsidRPr="00AA02AB">
        <w:rPr>
          <w:rFonts w:ascii="PMingLiU" w:hAnsi="PMingLiU" w:hint="eastAsia"/>
        </w:rPr>
        <w:t xml:space="preserve">阿陳為了趕上超市的特賣而搭計程車　</w:t>
      </w:r>
      <w:r w:rsidRPr="00AA02AB">
        <w:rPr>
          <w:rFonts w:ascii="PMingLiU" w:hAnsi="PMingLiU"/>
        </w:rPr>
        <w:t>(D)</w:t>
      </w:r>
      <w:r w:rsidRPr="00AA02AB">
        <w:rPr>
          <w:rFonts w:ascii="PMingLiU" w:hAnsi="PMingLiU" w:hint="eastAsia"/>
        </w:rPr>
        <w:t>小佑在山上踏青時吃了野生植物果實</w:t>
      </w:r>
      <w:r w:rsidRPr="00AA02AB">
        <w:rPr>
          <w:rFonts w:ascii="PMingLiU" w:hAnsi="PMingLiU"/>
        </w:rPr>
        <w:br/>
        <w:t>(　　)(２)</w:t>
      </w:r>
      <w:r w:rsidRPr="00AA02AB">
        <w:rPr>
          <w:rFonts w:ascii="PMingLiU" w:hAnsi="PMingLiU" w:hint="eastAsia"/>
        </w:rPr>
        <w:t>歐洲中古世紀，商業復甦，歐洲各地市場經濟發達，直到十六世紀新航路開拓後，許多資本家致力遠程貿易與市場投資，帶動歐洲資本主義的發展。十八、十九世紀工業技術革新，奠定工業資本主義發展，股份公司成為普遍經營模式，跨國投資，帶動全球經濟與世界市場的發展。各式各樣的經濟理論蓬勃發展，下列關於十九世紀的經濟理論，何者</w:t>
      </w:r>
      <w:r w:rsidRPr="00AA02AB">
        <w:rPr>
          <w:rFonts w:ascii="PMingLiU" w:hAnsi="PMingLiU" w:hint="eastAsia"/>
          <w:u w:val="single"/>
        </w:rPr>
        <w:t>有誤</w:t>
      </w:r>
      <w:r w:rsidRPr="00AA02AB">
        <w:rPr>
          <w:rFonts w:ascii="PMingLiU" w:hAnsi="PMingLiU" w:hint="eastAsia"/>
        </w:rPr>
        <w:t xml:space="preserve">？（跨歷史）　(A)亞當斯密出版《國富論》，主張自由貿易，反對重商主義，提出市場經濟會自我調節的理論，奠定自由經濟理論基礎　</w:t>
      </w:r>
      <w:r w:rsidRPr="00AA02AB">
        <w:rPr>
          <w:rFonts w:ascii="PMingLiU" w:hAnsi="PMingLiU"/>
        </w:rPr>
        <w:t>(B)</w:t>
      </w:r>
      <w:r w:rsidRPr="00AA02AB">
        <w:rPr>
          <w:rFonts w:ascii="PMingLiU" w:hAnsi="PMingLiU" w:hint="eastAsia"/>
        </w:rPr>
        <w:t xml:space="preserve">曼徹斯特學派受到亞當斯密的影響，主張經濟活動受自然法則支配，政府不應該干涉　</w:t>
      </w:r>
      <w:r w:rsidRPr="00AA02AB">
        <w:rPr>
          <w:rFonts w:ascii="PMingLiU" w:hAnsi="PMingLiU"/>
        </w:rPr>
        <w:t>(C)</w:t>
      </w:r>
      <w:r w:rsidRPr="00AA02AB">
        <w:rPr>
          <w:rFonts w:ascii="PMingLiU" w:hAnsi="PMingLiU" w:hint="eastAsia"/>
        </w:rPr>
        <w:t xml:space="preserve">李嘉圖提出自由貿易實行時，各國藉由自身優勢，進行國際分工且同時獲益　</w:t>
      </w:r>
      <w:r w:rsidRPr="00AA02AB">
        <w:rPr>
          <w:rFonts w:ascii="PMingLiU" w:hAnsi="PMingLiU"/>
        </w:rPr>
        <w:t>(D)</w:t>
      </w:r>
      <w:r w:rsidRPr="00AA02AB">
        <w:rPr>
          <w:rFonts w:ascii="PMingLiU" w:hAnsi="PMingLiU" w:hint="eastAsia"/>
        </w:rPr>
        <w:t>社會主義反對私有財產，主張平均分配利潤，其內涵主要是針對自由主義造成的社會問題提出批判</w:t>
      </w:r>
      <w:r w:rsidRPr="00AA02AB">
        <w:rPr>
          <w:rFonts w:ascii="PMingLiU" w:hAnsi="PMingLiU"/>
        </w:rPr>
        <w:br/>
        <w:t>(　　)(３)</w:t>
      </w:r>
      <w:r w:rsidRPr="00AA02AB">
        <w:rPr>
          <w:rFonts w:ascii="PMingLiU" w:hAnsi="PMingLiU" w:hint="eastAsia"/>
        </w:rPr>
        <w:t xml:space="preserve">人類產業活動由原始的自給自足逐漸轉變成交換買賣的商業活動，而後受到交通革新的因素影響，形成跨國性的國際貿易。目前世界各企業多以比較利益的原則來選擇各不同部門的分布地區，附圖中產品生命週期的甲階段，其生產部門最可能位於下列哪一個國家？（跨地理）　(A)泰國　</w:t>
      </w:r>
      <w:r w:rsidRPr="00AA02AB">
        <w:rPr>
          <w:rFonts w:ascii="PMingLiU" w:hAnsi="PMingLiU"/>
        </w:rPr>
        <w:t>(B)</w:t>
      </w:r>
      <w:r w:rsidRPr="00AA02AB">
        <w:rPr>
          <w:rFonts w:ascii="PMingLiU" w:hAnsi="PMingLiU" w:hint="eastAsia"/>
        </w:rPr>
        <w:t xml:space="preserve">印度　</w:t>
      </w:r>
      <w:r w:rsidRPr="00AA02AB">
        <w:rPr>
          <w:rFonts w:ascii="PMingLiU" w:hAnsi="PMingLiU"/>
        </w:rPr>
        <w:t>(C)</w:t>
      </w:r>
      <w:r w:rsidRPr="00AA02AB">
        <w:rPr>
          <w:rFonts w:ascii="PMingLiU" w:hAnsi="PMingLiU" w:hint="eastAsia"/>
        </w:rPr>
        <w:t xml:space="preserve">墨西哥　</w:t>
      </w:r>
      <w:r w:rsidRPr="00AA02AB">
        <w:rPr>
          <w:rFonts w:ascii="PMingLiU" w:hAnsi="PMingLiU"/>
        </w:rPr>
        <w:t>(D)</w:t>
      </w:r>
      <w:r w:rsidRPr="00AA02AB">
        <w:rPr>
          <w:rFonts w:ascii="PMingLiU" w:hAnsi="PMingLiU" w:hint="eastAsia"/>
        </w:rPr>
        <w:t>德國</w:t>
      </w:r>
      <w:r w:rsidRPr="00AA02AB">
        <w:rPr>
          <w:rFonts w:ascii="PMingLiU" w:hAnsi="PMingLiU"/>
        </w:rPr>
        <w:br/>
      </w:r>
      <w:bookmarkStart w:id="12" w:name="_MON_1636137597"/>
      <w:bookmarkStart w:id="13" w:name="_MON_1636137612"/>
      <w:bookmarkEnd w:id="12"/>
      <w:bookmarkEnd w:id="13"/>
      <w:r w:rsidRPr="00AA02AB">
        <w:rPr>
          <w:rFonts w:ascii="PMingLiU" w:hAnsi="PMingLiU"/>
        </w:rPr>
        <w:object w:dxaOrig="4756" w:dyaOrig="2145">
          <v:shape id="_x0000_i1031" type="#_x0000_t75" alt="https://wiki.mbalib.com/w/images/a/aa/%E9%87%91%E8%9E%8D%E4%BA%A7%E5%93%81%E7%9A%84%E7%94%9F%E5%91%BD%E5%91%A8%E6%9C%9F.jpg" style="width:202.5pt;height:91.5pt" o:ole="">
            <v:imagedata r:id="rId20" o:title=""/>
          </v:shape>
          <o:OLEObject Type="Embed" ProgID="Word.Picture.8" ShapeID="_x0000_i1031" DrawAspect="Content" ObjectID="_1764389221" r:id="rId21"/>
        </w:object>
      </w:r>
    </w:p>
    <w:p w:rsidR="00AA02AB" w:rsidRDefault="00AA02AB" w:rsidP="00AA02AB">
      <w:pPr>
        <w:rPr>
          <w:rFonts w:ascii="PMingLiU" w:hAnsi="PMingLiU"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)(D)</w:t>
      </w:r>
      <w:r w:rsidRPr="009C5077">
        <w:rPr>
          <w:rFonts w:hint="eastAsia"/>
        </w:rPr>
        <w:t>；</w:t>
      </w:r>
      <w:r w:rsidRPr="009C5077">
        <w:rPr>
          <w:rFonts w:hint="eastAsia"/>
        </w:rPr>
        <w:t>(</w:t>
      </w:r>
      <w:r w:rsidRPr="009C5077">
        <w:rPr>
          <w:rFonts w:hint="eastAsia"/>
        </w:rPr>
        <w:t>２</w:t>
      </w:r>
      <w:r w:rsidRPr="009C5077">
        <w:rPr>
          <w:rFonts w:hint="eastAsia"/>
        </w:rPr>
        <w:t>)(A)</w:t>
      </w:r>
      <w:r w:rsidRPr="009C5077">
        <w:rPr>
          <w:rFonts w:hint="eastAsia"/>
        </w:rPr>
        <w:t>；</w:t>
      </w:r>
      <w:r w:rsidRPr="009C5077">
        <w:rPr>
          <w:rFonts w:hint="eastAsia"/>
        </w:rPr>
        <w:t>(</w:t>
      </w:r>
      <w:r w:rsidRPr="009C5077">
        <w:rPr>
          <w:rFonts w:hint="eastAsia"/>
        </w:rPr>
        <w:t>３</w:t>
      </w:r>
      <w:r w:rsidRPr="009C5077">
        <w:rPr>
          <w:rFonts w:hint="eastAsia"/>
        </w:rPr>
        <w:t>)(D</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4A0159">
        <w:rPr>
          <w:rFonts w:hint="eastAsia"/>
        </w:rPr>
        <w:t>(A)(C)</w:t>
      </w:r>
      <w:r w:rsidRPr="004A0159">
        <w:rPr>
          <w:rFonts w:hint="eastAsia"/>
        </w:rPr>
        <w:t>交易</w:t>
      </w:r>
      <w:r w:rsidRPr="009C5077">
        <w:rPr>
          <w:rFonts w:hint="eastAsia"/>
        </w:rPr>
        <w:t>雙方在協調、執行的過程所花費的成本，包含事前搜尋、議價、簽約、交通、事後的執行與監督；</w:t>
      </w:r>
      <w:r w:rsidRPr="009C5077">
        <w:rPr>
          <w:rFonts w:hint="eastAsia"/>
        </w:rPr>
        <w:t>(B)</w:t>
      </w:r>
      <w:r w:rsidRPr="009C5077">
        <w:rPr>
          <w:rFonts w:hint="eastAsia"/>
        </w:rPr>
        <w:t>文中提到交易成本不會出現在一人經濟制度中，可判斷在</w:t>
      </w:r>
      <w:r w:rsidRPr="009C5077">
        <w:rPr>
          <w:rFonts w:hint="eastAsia"/>
        </w:rPr>
        <w:t>1</w:t>
      </w:r>
      <w:r w:rsidRPr="009C5077">
        <w:rPr>
          <w:rFonts w:hint="eastAsia"/>
        </w:rPr>
        <w:t>個人的世界不可能產生偷竊行為，因此任何防止偷竊所帶來的機會成本都是交易費用，故選</w:t>
      </w:r>
      <w:r w:rsidRPr="009C5077">
        <w:rPr>
          <w:rFonts w:hint="eastAsia"/>
        </w:rPr>
        <w:t>(D)</w:t>
      </w:r>
      <w:r w:rsidRPr="009C5077">
        <w:rPr>
          <w:rFonts w:hint="eastAsia"/>
        </w:rPr>
        <w:t>。</w:t>
      </w:r>
      <w:r w:rsidRPr="009C5077">
        <w:br/>
      </w:r>
      <w:r w:rsidRPr="009C5077">
        <w:rPr>
          <w:rFonts w:hint="eastAsia"/>
        </w:rPr>
        <w:t>(</w:t>
      </w:r>
      <w:r w:rsidRPr="009C5077">
        <w:rPr>
          <w:rFonts w:hint="eastAsia"/>
        </w:rPr>
        <w:t>２</w:t>
      </w:r>
      <w:r w:rsidRPr="009C5077">
        <w:rPr>
          <w:rFonts w:hint="eastAsia"/>
        </w:rPr>
        <w:t>)(A)</w:t>
      </w:r>
      <w:r w:rsidRPr="009C5077">
        <w:rPr>
          <w:rFonts w:hint="eastAsia"/>
        </w:rPr>
        <w:t>是十八世紀的經濟學者。</w:t>
      </w:r>
      <w:r w:rsidRPr="009C5077">
        <w:rPr>
          <w:rFonts w:hint="eastAsia"/>
        </w:rPr>
        <w:br/>
        <w:t>(</w:t>
      </w:r>
      <w:r w:rsidRPr="009C5077">
        <w:rPr>
          <w:rFonts w:hint="eastAsia"/>
        </w:rPr>
        <w:t>３</w:t>
      </w:r>
      <w:r w:rsidRPr="009C5077">
        <w:rPr>
          <w:rFonts w:hint="eastAsia"/>
        </w:rPr>
        <w:t>)</w:t>
      </w:r>
      <w:r w:rsidRPr="009C5077">
        <w:rPr>
          <w:rFonts w:hint="eastAsia"/>
        </w:rPr>
        <w:t>圖中甲階段為生命週期的導入期，通常為新產品的研發及少量生產，因此多位於技術較為進步的已開發國家生產，故選</w:t>
      </w:r>
      <w:r w:rsidRPr="009C5077">
        <w:rPr>
          <w:rFonts w:hint="eastAsia"/>
        </w:rPr>
        <w:t>(D)</w:t>
      </w:r>
      <w:r w:rsidRPr="009C5077">
        <w:rPr>
          <w:rFonts w:hint="eastAsia"/>
        </w:rPr>
        <w:t>。乙為成長期；丙為成熟期；丁為衰退期。</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0900-00005　　　</w:t>
      </w:r>
      <w:r>
        <w:rPr>
          <w:rFonts w:ascii="SMbarcode" w:eastAsia="SMbarcode" w:hAnsi="PMingLiU"/>
        </w:rPr>
        <w:t>*085402-0900-00005*</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rPr>
        <w:t>Foodpanda</w:t>
      </w:r>
      <w:r w:rsidRPr="00AA02AB">
        <w:rPr>
          <w:rFonts w:ascii="PMingLiU" w:hAnsi="PMingLiU" w:hint="eastAsia"/>
        </w:rPr>
        <w:t>、</w:t>
      </w:r>
      <w:r w:rsidRPr="00AA02AB">
        <w:rPr>
          <w:rFonts w:ascii="PMingLiU" w:hAnsi="PMingLiU"/>
        </w:rPr>
        <w:t>Uber Eats</w:t>
      </w:r>
      <w:r w:rsidRPr="00AA02AB">
        <w:rPr>
          <w:rFonts w:ascii="PMingLiU" w:hAnsi="PMingLiU" w:hint="eastAsia"/>
        </w:rPr>
        <w:t>等美食</w:t>
      </w:r>
      <w:r w:rsidRPr="00AA02AB">
        <w:rPr>
          <w:rFonts w:ascii="PMingLiU" w:hAnsi="PMingLiU"/>
        </w:rPr>
        <w:t>外送平</w:t>
      </w:r>
      <w:r w:rsidRPr="00AA02AB">
        <w:rPr>
          <w:rFonts w:ascii="PMingLiU" w:hAnsi="PMingLiU" w:hint="eastAsia"/>
        </w:rPr>
        <w:t>臺崛起後，外送機車滿街跑，外送員在搶單拚業績之際，危險駕駛也造成險象環生，在國慶連假期間甚至發生多起外送員車禍事件。因此勞動部針對</w:t>
      </w:r>
      <w:r w:rsidRPr="00AA02AB">
        <w:rPr>
          <w:rFonts w:ascii="PMingLiU" w:hAnsi="PMingLiU"/>
        </w:rPr>
        <w:t>Foodpanda</w:t>
      </w:r>
      <w:r w:rsidRPr="00AA02AB">
        <w:rPr>
          <w:rFonts w:ascii="PMingLiU" w:hAnsi="PMingLiU" w:hint="eastAsia"/>
        </w:rPr>
        <w:t>、</w:t>
      </w:r>
      <w:r w:rsidRPr="00AA02AB">
        <w:rPr>
          <w:rFonts w:ascii="PMingLiU" w:hAnsi="PMingLiU"/>
        </w:rPr>
        <w:t>Uber Eats</w:t>
      </w:r>
      <w:r w:rsidRPr="00AA02AB">
        <w:rPr>
          <w:rFonts w:ascii="PMingLiU" w:hAnsi="PMingLiU" w:hint="eastAsia"/>
        </w:rPr>
        <w:t>兩家美食</w:t>
      </w:r>
      <w:r w:rsidRPr="00AA02AB">
        <w:rPr>
          <w:rFonts w:ascii="PMingLiU" w:hAnsi="PMingLiU"/>
        </w:rPr>
        <w:t>外送平</w:t>
      </w:r>
      <w:r w:rsidRPr="00AA02AB">
        <w:rPr>
          <w:rFonts w:ascii="PMingLiU" w:hAnsi="PMingLiU" w:hint="eastAsia"/>
        </w:rPr>
        <w:t>臺業者進行勞動檢查，認定</w:t>
      </w:r>
      <w:r w:rsidRPr="00AA02AB">
        <w:rPr>
          <w:rFonts w:ascii="PMingLiU" w:hAnsi="PMingLiU"/>
        </w:rPr>
        <w:t>Foodpanda及Uber Eats兩家外送平</w:t>
      </w:r>
      <w:r w:rsidRPr="00AA02AB">
        <w:rPr>
          <w:rFonts w:ascii="PMingLiU" w:hAnsi="PMingLiU" w:hint="eastAsia"/>
        </w:rPr>
        <w:t>臺</w:t>
      </w:r>
      <w:r w:rsidRPr="00AA02AB">
        <w:rPr>
          <w:rFonts w:ascii="PMingLiU" w:hAnsi="PMingLiU"/>
        </w:rPr>
        <w:t>業者與外送員間之僱傭關係，</w:t>
      </w:r>
      <w:r w:rsidRPr="00AA02AB">
        <w:rPr>
          <w:rFonts w:ascii="PMingLiU" w:hAnsi="PMingLiU" w:hint="eastAsia"/>
        </w:rPr>
        <w:t>而非業者對外宣稱的承攬。因此將</w:t>
      </w:r>
      <w:r w:rsidRPr="00AA02AB">
        <w:rPr>
          <w:rFonts w:ascii="PMingLiU" w:hAnsi="PMingLiU"/>
        </w:rPr>
        <w:t>請業者負起投保勞健保與提繳勞退金之責</w:t>
      </w:r>
      <w:r w:rsidRPr="00AA02AB">
        <w:rPr>
          <w:rFonts w:ascii="PMingLiU" w:hAnsi="PMingLiU" w:hint="eastAsia"/>
        </w:rPr>
        <w:t>，</w:t>
      </w:r>
      <w:r w:rsidRPr="00AA02AB">
        <w:rPr>
          <w:rFonts w:ascii="PMingLiU" w:hAnsi="PMingLiU"/>
        </w:rPr>
        <w:t>業者應善盡企業與社會責任，兼顧消費者與外送員勞動權益，</w:t>
      </w:r>
      <w:r w:rsidRPr="00AA02AB">
        <w:rPr>
          <w:rFonts w:ascii="PMingLiU" w:hAnsi="PMingLiU" w:hint="eastAsia"/>
        </w:rPr>
        <w:t>不可將</w:t>
      </w:r>
      <w:r w:rsidRPr="00AA02AB">
        <w:rPr>
          <w:rFonts w:ascii="PMingLiU" w:hAnsi="PMingLiU"/>
        </w:rPr>
        <w:t>風險轉嫁於外送員，</w:t>
      </w:r>
      <w:r w:rsidRPr="00AA02AB">
        <w:rPr>
          <w:rFonts w:ascii="PMingLiU" w:hAnsi="PMingLiU" w:hint="eastAsia"/>
        </w:rPr>
        <w:t>更不可發生</w:t>
      </w:r>
      <w:r w:rsidRPr="00AA02AB">
        <w:rPr>
          <w:rFonts w:ascii="PMingLiU" w:hAnsi="PMingLiU"/>
        </w:rPr>
        <w:t>「假承攬、真僱傭」。</w:t>
      </w:r>
      <w:r w:rsidRPr="00AA02AB">
        <w:rPr>
          <w:rFonts w:ascii="PMingLiU" w:hAnsi="PMingLiU" w:hint="eastAsia"/>
        </w:rPr>
        <w:t>對此</w:t>
      </w:r>
      <w:r w:rsidRPr="00AA02AB">
        <w:rPr>
          <w:rFonts w:ascii="PMingLiU" w:hAnsi="PMingLiU"/>
        </w:rPr>
        <w:t>，Foodpanda表示，</w:t>
      </w:r>
      <w:r w:rsidRPr="00AA02AB">
        <w:rPr>
          <w:rFonts w:ascii="PMingLiU" w:hAnsi="PMingLiU" w:hint="eastAsia"/>
        </w:rPr>
        <w:t>公司與外送員為承攬關係，透過美食平臺的架設，讓零碎的勞動資源得以有效利用，讓外送員彈性地賺取報酬，面對新型態勞動力需求，</w:t>
      </w:r>
      <w:r w:rsidRPr="00AA02AB">
        <w:rPr>
          <w:rFonts w:ascii="PMingLiU" w:hAnsi="PMingLiU"/>
        </w:rPr>
        <w:t>Foodpanda</w:t>
      </w:r>
      <w:r w:rsidRPr="00AA02AB">
        <w:rPr>
          <w:rFonts w:ascii="PMingLiU" w:hAnsi="PMingLiU" w:hint="eastAsia"/>
        </w:rPr>
        <w:t>採取較為適用的承攬制度。</w:t>
      </w:r>
      <w:r w:rsidRPr="00AA02AB">
        <w:rPr>
          <w:rFonts w:ascii="PMingLiU" w:hAnsi="PMingLiU"/>
        </w:rPr>
        <w:br/>
        <w:t>(　　)(１)Foodpanda</w:t>
      </w:r>
      <w:r w:rsidRPr="00AA02AB">
        <w:rPr>
          <w:rFonts w:ascii="PMingLiU" w:hAnsi="PMingLiU" w:hint="eastAsia"/>
        </w:rPr>
        <w:t>、</w:t>
      </w:r>
      <w:r w:rsidRPr="00AA02AB">
        <w:rPr>
          <w:rFonts w:ascii="PMingLiU" w:hAnsi="PMingLiU"/>
        </w:rPr>
        <w:t>Uber Eats</w:t>
      </w:r>
      <w:r w:rsidRPr="00AA02AB">
        <w:rPr>
          <w:rFonts w:ascii="PMingLiU" w:hAnsi="PMingLiU" w:hint="eastAsia"/>
        </w:rPr>
        <w:t>等美食</w:t>
      </w:r>
      <w:r w:rsidRPr="00AA02AB">
        <w:rPr>
          <w:rFonts w:ascii="PMingLiU" w:hAnsi="PMingLiU"/>
        </w:rPr>
        <w:t>外送平台</w:t>
      </w:r>
      <w:r w:rsidRPr="00AA02AB">
        <w:rPr>
          <w:rFonts w:ascii="PMingLiU" w:hAnsi="PMingLiU" w:hint="eastAsia"/>
        </w:rPr>
        <w:t xml:space="preserve">利用網路招攬外送員，每接單一次可獲取約70元的外送費，因此有外送員每日外送16小時，領到10萬元報酬。從勞動參與來檢視美食平台的外送員，何者正確？　(A)外送平台業者必須為旗下外送員加保勞保、健保、國民年金　</w:t>
      </w:r>
      <w:r w:rsidRPr="00AA02AB">
        <w:rPr>
          <w:rFonts w:ascii="PMingLiU" w:hAnsi="PMingLiU"/>
        </w:rPr>
        <w:t>(B)</w:t>
      </w:r>
      <w:r w:rsidRPr="00AA02AB">
        <w:rPr>
          <w:rFonts w:ascii="PMingLiU" w:hAnsi="PMingLiU" w:hint="eastAsia"/>
        </w:rPr>
        <w:t xml:space="preserve">由於屬於美食送到府的宅配服務，因此是家務勞動的類型　</w:t>
      </w:r>
      <w:r w:rsidRPr="00AA02AB">
        <w:rPr>
          <w:rFonts w:ascii="PMingLiU" w:hAnsi="PMingLiU"/>
        </w:rPr>
        <w:t>(C)</w:t>
      </w:r>
      <w:r w:rsidRPr="00AA02AB">
        <w:rPr>
          <w:rFonts w:ascii="PMingLiU" w:hAnsi="PMingLiU" w:hint="eastAsia"/>
        </w:rPr>
        <w:t xml:space="preserve">外送員是勞動人口，投入勞動市場後影響勞動參與率的升降　</w:t>
      </w:r>
      <w:r w:rsidRPr="00AA02AB">
        <w:rPr>
          <w:rFonts w:ascii="PMingLiU" w:hAnsi="PMingLiU"/>
        </w:rPr>
        <w:t>(D)</w:t>
      </w:r>
      <w:r w:rsidRPr="00AA02AB">
        <w:rPr>
          <w:rFonts w:ascii="PMingLiU" w:hAnsi="PMingLiU" w:hint="eastAsia"/>
        </w:rPr>
        <w:t>外送員屬於零碎勞動資源的利用，因此對經濟生產無影響力</w:t>
      </w:r>
      <w:r w:rsidRPr="00AA02AB">
        <w:rPr>
          <w:rFonts w:ascii="PMingLiU" w:hAnsi="PMingLiU"/>
        </w:rPr>
        <w:br/>
        <w:t>(　　)(２)</w:t>
      </w:r>
      <w:r w:rsidRPr="00AA02AB">
        <w:rPr>
          <w:rFonts w:ascii="PMingLiU" w:hAnsi="PMingLiU" w:hint="eastAsia"/>
        </w:rPr>
        <w:t xml:space="preserve">美食外送平臺的出現，歸功於雲端運算(Cloud Computer)的發展。藉由網際網路的運算方式，使更多的人可以共享資源。再加上智慧型手機的普及，使得上網不再局限空間與地點。網路的使用縮短了人們擷取資訊與知識的時間，也拉近了世界各地人們的距離。近年來，許多公民示威活動亦是透過網路串連形成群聚力量，讓政府不易掌握，且也因為網路的原因，讓政府鎮壓的作為傳送到全世界。下列哪個示威活動是藉由網路串聯的方式形成，且對政府形成巨大影響？（跨歷史）　(A)布拉格之春　</w:t>
      </w:r>
      <w:r w:rsidRPr="00AA02AB">
        <w:rPr>
          <w:rFonts w:ascii="PMingLiU" w:hAnsi="PMingLiU"/>
        </w:rPr>
        <w:t>(B)</w:t>
      </w:r>
      <w:r w:rsidRPr="00AA02AB">
        <w:rPr>
          <w:rFonts w:ascii="PMingLiU" w:hAnsi="PMingLiU" w:hint="eastAsia"/>
        </w:rPr>
        <w:t xml:space="preserve">北京之春　</w:t>
      </w:r>
      <w:r w:rsidRPr="00AA02AB">
        <w:rPr>
          <w:rFonts w:ascii="PMingLiU" w:hAnsi="PMingLiU"/>
        </w:rPr>
        <w:t>(C)</w:t>
      </w:r>
      <w:r w:rsidRPr="00AA02AB">
        <w:rPr>
          <w:rFonts w:ascii="PMingLiU" w:hAnsi="PMingLiU" w:hint="eastAsia"/>
        </w:rPr>
        <w:t xml:space="preserve">漢城之春　</w:t>
      </w:r>
      <w:r w:rsidRPr="00AA02AB">
        <w:rPr>
          <w:rFonts w:ascii="PMingLiU" w:hAnsi="PMingLiU"/>
        </w:rPr>
        <w:t>(D)</w:t>
      </w:r>
      <w:r w:rsidRPr="00AA02AB">
        <w:rPr>
          <w:rFonts w:ascii="PMingLiU" w:hAnsi="PMingLiU" w:hint="eastAsia"/>
        </w:rPr>
        <w:t>阿拉伯之春</w:t>
      </w:r>
      <w:r w:rsidRPr="00AA02AB">
        <w:rPr>
          <w:rFonts w:ascii="PMingLiU" w:hAnsi="PMingLiU"/>
        </w:rPr>
        <w:br/>
        <w:t>(　　)(３)</w:t>
      </w:r>
      <w:r w:rsidRPr="00AA02AB">
        <w:rPr>
          <w:rFonts w:ascii="PMingLiU" w:hAnsi="PMingLiU" w:hint="eastAsia"/>
        </w:rPr>
        <w:t xml:space="preserve">相關外送服務可說是分秒必爭，其薪資來源主要由運送趟數來決定，因此如何在短時間內以最快的速度完成配送，決定其收入高低。曾有外送員每日需運送41趟，月薪高達十萬。請問：若欲利用GIS來提高其運送量及節省配送時間，下列何者運用最為適合？（跨地理）　(A)空間查詢　</w:t>
      </w:r>
      <w:r w:rsidRPr="00AA02AB">
        <w:rPr>
          <w:rFonts w:ascii="PMingLiU" w:hAnsi="PMingLiU"/>
        </w:rPr>
        <w:t>(B)</w:t>
      </w:r>
      <w:r w:rsidRPr="00AA02AB">
        <w:rPr>
          <w:rFonts w:ascii="PMingLiU" w:hAnsi="PMingLiU" w:hint="eastAsia"/>
        </w:rPr>
        <w:t xml:space="preserve">環域分析　</w:t>
      </w:r>
      <w:r w:rsidRPr="00AA02AB">
        <w:rPr>
          <w:rFonts w:ascii="PMingLiU" w:hAnsi="PMingLiU"/>
        </w:rPr>
        <w:t>(C)</w:t>
      </w:r>
      <w:r w:rsidRPr="00AA02AB">
        <w:rPr>
          <w:rFonts w:ascii="PMingLiU" w:hAnsi="PMingLiU" w:hint="eastAsia"/>
        </w:rPr>
        <w:t xml:space="preserve">路徑分析　</w:t>
      </w:r>
      <w:r w:rsidRPr="00AA02AB">
        <w:rPr>
          <w:rFonts w:ascii="PMingLiU" w:hAnsi="PMingLiU"/>
        </w:rPr>
        <w:t>(D)</w:t>
      </w:r>
      <w:r w:rsidRPr="00AA02AB">
        <w:rPr>
          <w:rFonts w:ascii="PMingLiU" w:hAnsi="PMingLiU" w:hint="eastAsia"/>
        </w:rPr>
        <w:t>視域分析</w:t>
      </w:r>
    </w:p>
    <w:p w:rsidR="00AA02AB" w:rsidRDefault="00AA02AB" w:rsidP="00AA02AB">
      <w:pPr>
        <w:rPr>
          <w:rFonts w:ascii="PMingLiU" w:hAnsi="PMingLiU"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9E73CC">
        <w:rPr>
          <w:rFonts w:hint="eastAsia"/>
        </w:rPr>
        <w:t>(</w:t>
      </w:r>
      <w:r w:rsidRPr="009E73CC">
        <w:rPr>
          <w:rFonts w:hint="eastAsia"/>
        </w:rPr>
        <w:t>１</w:t>
      </w:r>
      <w:r w:rsidRPr="009E73CC">
        <w:rPr>
          <w:rFonts w:hint="eastAsia"/>
        </w:rPr>
        <w:t>)(A)</w:t>
      </w:r>
      <w:r w:rsidRPr="009E73CC">
        <w:rPr>
          <w:rFonts w:hint="eastAsia"/>
        </w:rPr>
        <w:t>未參加軍、公、教、勞保，且未領取相關社會保險老年給付者才須納保國民年金；</w:t>
      </w:r>
      <w:r w:rsidRPr="009E73CC">
        <w:t>(B)</w:t>
      </w:r>
      <w:r w:rsidRPr="009E73CC">
        <w:rPr>
          <w:rFonts w:hint="eastAsia"/>
        </w:rPr>
        <w:t>外送員接單一次可獲得約</w:t>
      </w:r>
      <w:r w:rsidRPr="009E73CC">
        <w:rPr>
          <w:rFonts w:hint="eastAsia"/>
        </w:rPr>
        <w:t>70</w:t>
      </w:r>
      <w:r w:rsidRPr="009E73CC">
        <w:rPr>
          <w:rFonts w:hint="eastAsia"/>
        </w:rPr>
        <w:t>元外送費，屬於市場勞動；</w:t>
      </w:r>
      <w:r w:rsidRPr="009E73CC">
        <w:t>(D)</w:t>
      </w:r>
      <w:r w:rsidRPr="009E73CC">
        <w:rPr>
          <w:rFonts w:hint="eastAsia"/>
        </w:rPr>
        <w:t>外送員屬於勞動力，因此對經濟生產有影響，故選</w:t>
      </w:r>
      <w:r w:rsidRPr="009E73CC">
        <w:rPr>
          <w:rFonts w:hint="eastAsia"/>
        </w:rPr>
        <w:t>(C)</w:t>
      </w:r>
      <w:r w:rsidRPr="009E73CC">
        <w:rPr>
          <w:rFonts w:hint="eastAsia"/>
        </w:rPr>
        <w:t>。</w:t>
      </w:r>
      <w:r>
        <w:br/>
      </w:r>
      <w:r>
        <w:rPr>
          <w:rFonts w:hint="eastAsia"/>
        </w:rPr>
        <w:t>(</w:t>
      </w:r>
      <w:r>
        <w:rPr>
          <w:rFonts w:hint="eastAsia"/>
        </w:rPr>
        <w:t>２</w:t>
      </w:r>
      <w:r>
        <w:rPr>
          <w:rFonts w:hint="eastAsia"/>
        </w:rPr>
        <w:t>)1970</w:t>
      </w:r>
      <w:r>
        <w:rPr>
          <w:rFonts w:hint="eastAsia"/>
        </w:rPr>
        <w:t>年代，個人電腦剛剛問世，開始進入到學校、家庭，網際網路發展剛剛起步。</w:t>
      </w:r>
      <w:r>
        <w:rPr>
          <w:rFonts w:hint="eastAsia"/>
        </w:rPr>
        <w:t>2000</w:t>
      </w:r>
      <w:r>
        <w:rPr>
          <w:rFonts w:hint="eastAsia"/>
        </w:rPr>
        <w:t>年之後手機逐漸普及，但智慧型手機普及則是要等到</w:t>
      </w:r>
      <w:r>
        <w:rPr>
          <w:rFonts w:hint="eastAsia"/>
        </w:rPr>
        <w:t>2005</w:t>
      </w:r>
      <w:r>
        <w:rPr>
          <w:rFonts w:hint="eastAsia"/>
        </w:rPr>
        <w:t>年之後。</w:t>
      </w:r>
      <w:r>
        <w:rPr>
          <w:rFonts w:hint="eastAsia"/>
        </w:rPr>
        <w:t>(A)</w:t>
      </w:r>
      <w:r>
        <w:rPr>
          <w:rFonts w:hint="eastAsia"/>
        </w:rPr>
        <w:t>發生在</w:t>
      </w:r>
      <w:r>
        <w:rPr>
          <w:rFonts w:hint="eastAsia"/>
        </w:rPr>
        <w:t>1968</w:t>
      </w:r>
      <w:r>
        <w:rPr>
          <w:rFonts w:hint="eastAsia"/>
        </w:rPr>
        <w:t>年；</w:t>
      </w:r>
      <w:r>
        <w:t>(B)</w:t>
      </w:r>
      <w:r>
        <w:rPr>
          <w:rFonts w:hint="eastAsia"/>
        </w:rPr>
        <w:t>發生在</w:t>
      </w:r>
      <w:r>
        <w:rPr>
          <w:rFonts w:hint="eastAsia"/>
        </w:rPr>
        <w:t>1978</w:t>
      </w:r>
      <w:r>
        <w:rPr>
          <w:rFonts w:hint="eastAsia"/>
        </w:rPr>
        <w:t>至</w:t>
      </w:r>
      <w:r>
        <w:rPr>
          <w:rFonts w:hint="eastAsia"/>
        </w:rPr>
        <w:t>1979</w:t>
      </w:r>
      <w:r>
        <w:rPr>
          <w:rFonts w:hint="eastAsia"/>
        </w:rPr>
        <w:t>年；</w:t>
      </w:r>
      <w:r>
        <w:t>(C)</w:t>
      </w:r>
      <w:r>
        <w:rPr>
          <w:rFonts w:hint="eastAsia"/>
        </w:rPr>
        <w:t>發生在</w:t>
      </w:r>
      <w:r>
        <w:rPr>
          <w:rFonts w:hint="eastAsia"/>
        </w:rPr>
        <w:t>1979</w:t>
      </w:r>
      <w:r>
        <w:rPr>
          <w:rFonts w:hint="eastAsia"/>
        </w:rPr>
        <w:t>年；</w:t>
      </w:r>
      <w:r>
        <w:t>(D)</w:t>
      </w:r>
      <w:r>
        <w:rPr>
          <w:rFonts w:hint="eastAsia"/>
        </w:rPr>
        <w:t>發生在</w:t>
      </w:r>
      <w:r>
        <w:rPr>
          <w:rFonts w:hint="eastAsia"/>
        </w:rPr>
        <w:t>2010</w:t>
      </w:r>
      <w:r>
        <w:rPr>
          <w:rFonts w:hint="eastAsia"/>
        </w:rPr>
        <w:t>年底。</w:t>
      </w:r>
      <w:r>
        <w:br/>
      </w:r>
      <w:r>
        <w:rPr>
          <w:rFonts w:hint="eastAsia"/>
        </w:rPr>
        <w:t>(</w:t>
      </w:r>
      <w:r>
        <w:rPr>
          <w:rFonts w:hint="eastAsia"/>
        </w:rPr>
        <w:t>３</w:t>
      </w:r>
      <w:r w:rsidRPr="009C5077">
        <w:rPr>
          <w:rFonts w:hint="eastAsia"/>
        </w:rPr>
        <w:t>)</w:t>
      </w:r>
      <w:r w:rsidRPr="009C5077">
        <w:rPr>
          <w:rFonts w:hint="eastAsia"/>
        </w:rPr>
        <w:t>路徑分析主要針對其需求，規劃最適合的交通路線，因此可以減少運送時間或距離，提高配送效率，故選</w:t>
      </w:r>
      <w:r w:rsidRPr="009C5077">
        <w:rPr>
          <w:rFonts w:hint="eastAsia"/>
        </w:rPr>
        <w:t>(C)</w:t>
      </w:r>
      <w:r w:rsidRPr="009C5077">
        <w:rPr>
          <w:rFonts w:hint="eastAsia"/>
        </w:rPr>
        <w:t>。</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0900-00006　　　</w:t>
      </w:r>
      <w:r>
        <w:rPr>
          <w:rFonts w:ascii="SMbarcode" w:eastAsia="SMbarcode" w:hAnsi="PMingLiU"/>
        </w:rPr>
        <w:t>*085402-0900-00006*</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hint="eastAsia"/>
        </w:rPr>
        <w:t>附圖是行政院環保署的空氣品質監測網所發布的資訊，在霾害日益嚴重的情況下，出門前上網查詢今日空氣品質，成為國人日常生活的習慣之一。請問：</w:t>
      </w:r>
      <w:r w:rsidRPr="00AA02AB">
        <w:rPr>
          <w:rFonts w:ascii="PMingLiU" w:hAnsi="PMingLiU"/>
        </w:rPr>
        <w:br/>
      </w:r>
      <w:bookmarkStart w:id="14" w:name="_MON_1636958369"/>
      <w:bookmarkEnd w:id="14"/>
      <w:r w:rsidRPr="00AA02AB">
        <w:rPr>
          <w:rFonts w:ascii="PMingLiU" w:hAnsi="PMingLiU"/>
        </w:rPr>
        <w:object w:dxaOrig="3226" w:dyaOrig="6213">
          <v:shape id="_x0000_i1032" type="#_x0000_t75" style="width:161.25pt;height:310.5pt" o:ole="">
            <v:imagedata r:id="rId22" o:title=""/>
          </v:shape>
          <o:OLEObject Type="Embed" ProgID="Word.Document.8" ShapeID="_x0000_i1032" DrawAspect="Content" ObjectID="_1764389222" r:id="rId23">
            <o:FieldCodes>\s</o:FieldCodes>
          </o:OLEObject>
        </w:object>
      </w:r>
      <w:r w:rsidRPr="00AA02AB">
        <w:rPr>
          <w:rFonts w:ascii="PMingLiU" w:hAnsi="PMingLiU" w:hint="eastAsia"/>
        </w:rPr>
        <w:br/>
      </w:r>
      <w:r w:rsidRPr="00AA02AB">
        <w:rPr>
          <w:rFonts w:ascii="PMingLiU" w:hAnsi="PMingLiU"/>
        </w:rPr>
        <w:t>(　　)(１)</w:t>
      </w:r>
      <w:r w:rsidRPr="00AA02AB">
        <w:rPr>
          <w:rFonts w:ascii="PMingLiU" w:hAnsi="PMingLiU" w:hint="eastAsia"/>
        </w:rPr>
        <w:t xml:space="preserve">行政院環保署的空氣品質監測網站，為國人提供最即時的各地空氣品質，透過不同顏色，以及相關提醒，讓國人在出門時，得以做好相關防護措施，例如敏感族群外出時應配戴口罩，以降低外部性對國人健康的影響。因此空氣品質監測網站具有何種作用？　</w:t>
      </w:r>
      <w:r w:rsidRPr="00AA02AB">
        <w:rPr>
          <w:rFonts w:ascii="PMingLiU" w:hAnsi="PMingLiU"/>
        </w:rPr>
        <w:t>(A)</w:t>
      </w:r>
      <w:r w:rsidRPr="00AA02AB">
        <w:rPr>
          <w:rFonts w:ascii="PMingLiU" w:hAnsi="PMingLiU" w:hint="eastAsia"/>
        </w:rPr>
        <w:t xml:space="preserve">對外部成本進行直接管制　</w:t>
      </w:r>
      <w:r w:rsidRPr="00AA02AB">
        <w:rPr>
          <w:rFonts w:ascii="PMingLiU" w:hAnsi="PMingLiU"/>
        </w:rPr>
        <w:t>(B)</w:t>
      </w:r>
      <w:r w:rsidRPr="00AA02AB">
        <w:rPr>
          <w:rFonts w:ascii="PMingLiU" w:hAnsi="PMingLiU" w:hint="eastAsia"/>
        </w:rPr>
        <w:t xml:space="preserve">界定空氣汙染物的財產權　</w:t>
      </w:r>
      <w:r w:rsidRPr="00AA02AB">
        <w:rPr>
          <w:rFonts w:ascii="PMingLiU" w:hAnsi="PMingLiU"/>
        </w:rPr>
        <w:t>(C)</w:t>
      </w:r>
      <w:r w:rsidRPr="00AA02AB">
        <w:rPr>
          <w:rFonts w:ascii="PMingLiU" w:hAnsi="PMingLiU" w:hint="eastAsia"/>
        </w:rPr>
        <w:t xml:space="preserve">為人民揭露、公開空氣品質的資訊　</w:t>
      </w:r>
      <w:r w:rsidRPr="00AA02AB">
        <w:rPr>
          <w:rFonts w:ascii="PMingLiU" w:hAnsi="PMingLiU"/>
        </w:rPr>
        <w:t>(D)</w:t>
      </w:r>
      <w:r w:rsidRPr="00AA02AB">
        <w:rPr>
          <w:rFonts w:ascii="PMingLiU" w:hAnsi="PMingLiU" w:hint="eastAsia"/>
        </w:rPr>
        <w:t>強調使用者付費的外部成本內部化</w:t>
      </w:r>
      <w:r w:rsidRPr="00AA02AB">
        <w:rPr>
          <w:rFonts w:ascii="PMingLiU" w:hAnsi="PMingLiU"/>
        </w:rPr>
        <w:br/>
        <w:t>(　　)(２)</w:t>
      </w:r>
      <w:r w:rsidRPr="00AA02AB">
        <w:rPr>
          <w:rFonts w:ascii="PMingLiU" w:hAnsi="PMingLiU" w:hint="eastAsia"/>
        </w:rPr>
        <w:t>人類生存環境的惡化，是近年來國際社會關注的議題之一。各國時常為了改善生態危機，召開跨國會議商討對策。最著名的就是關於地球暖化，二氧化碳排放量的討論。下列關於聯合國針對二氧化碳排放量所提出的協定，何者</w:t>
      </w:r>
      <w:r w:rsidRPr="00AA02AB">
        <w:rPr>
          <w:rFonts w:ascii="PMingLiU" w:hAnsi="PMingLiU" w:hint="eastAsia"/>
          <w:u w:val="single"/>
        </w:rPr>
        <w:t>有誤</w:t>
      </w:r>
      <w:r w:rsidRPr="00AA02AB">
        <w:rPr>
          <w:rFonts w:ascii="PMingLiU" w:hAnsi="PMingLiU" w:hint="eastAsia"/>
        </w:rPr>
        <w:t xml:space="preserve">？（跨歷史）　</w:t>
      </w:r>
      <w:r w:rsidRPr="00AA02AB">
        <w:rPr>
          <w:rFonts w:ascii="PMingLiU" w:hAnsi="PMingLiU"/>
        </w:rPr>
        <w:t>(A)1992</w:t>
      </w:r>
      <w:r w:rsidRPr="00AA02AB">
        <w:rPr>
          <w:rFonts w:ascii="PMingLiU" w:hAnsi="PMingLiU" w:hint="eastAsia"/>
        </w:rPr>
        <w:t xml:space="preserve">年，聯合國環境與發展會議在巴西召開，各國在減少二氧化碳排放上取得共識　</w:t>
      </w:r>
      <w:r w:rsidRPr="00AA02AB">
        <w:rPr>
          <w:rFonts w:ascii="PMingLiU" w:hAnsi="PMingLiU"/>
        </w:rPr>
        <w:t>(B)1997</w:t>
      </w:r>
      <w:r w:rsidRPr="00AA02AB">
        <w:rPr>
          <w:rFonts w:ascii="PMingLiU" w:hAnsi="PMingLiU" w:hint="eastAsia"/>
        </w:rPr>
        <w:t>年，聯合國在日本京都召開會議，與會各國簽署《京都議定書》，預計</w:t>
      </w:r>
      <w:r w:rsidRPr="00AA02AB">
        <w:rPr>
          <w:rFonts w:ascii="PMingLiU" w:hAnsi="PMingLiU"/>
        </w:rPr>
        <w:t>2012</w:t>
      </w:r>
      <w:r w:rsidRPr="00AA02AB">
        <w:rPr>
          <w:rFonts w:ascii="PMingLiU" w:hAnsi="PMingLiU" w:hint="eastAsia"/>
        </w:rPr>
        <w:t>年二氧化碳排放量減少至少</w:t>
      </w:r>
      <w:r w:rsidRPr="00AA02AB">
        <w:rPr>
          <w:rFonts w:ascii="PMingLiU" w:hAnsi="PMingLiU"/>
        </w:rPr>
        <w:t>5</w:t>
      </w:r>
      <w:r w:rsidRPr="00AA02AB">
        <w:rPr>
          <w:rFonts w:ascii="PMingLiU" w:hAnsi="PMingLiU" w:hint="eastAsia"/>
        </w:rPr>
        <w:t>.2</w:t>
      </w:r>
      <w:r w:rsidRPr="00AA02AB">
        <w:rPr>
          <w:rFonts w:ascii="PMingLiU" w:hAnsi="PMingLiU"/>
        </w:rPr>
        <w:t>%</w:t>
      </w:r>
      <w:r w:rsidRPr="00AA02AB">
        <w:rPr>
          <w:rFonts w:ascii="PMingLiU" w:hAnsi="PMingLiU" w:hint="eastAsia"/>
        </w:rPr>
        <w:t xml:space="preserve">　</w:t>
      </w:r>
      <w:r w:rsidRPr="00AA02AB">
        <w:rPr>
          <w:rFonts w:ascii="PMingLiU" w:hAnsi="PMingLiU"/>
        </w:rPr>
        <w:t>(C)2015</w:t>
      </w:r>
      <w:r w:rsidRPr="00AA02AB">
        <w:rPr>
          <w:rFonts w:ascii="PMingLiU" w:hAnsi="PMingLiU" w:hint="eastAsia"/>
        </w:rPr>
        <w:t>年，聯合國會員國簽署《巴黎協定》取代</w:t>
      </w:r>
      <w:r w:rsidRPr="00AA02AB">
        <w:rPr>
          <w:rFonts w:ascii="PMingLiU" w:hAnsi="PMingLiU"/>
        </w:rPr>
        <w:t>2020</w:t>
      </w:r>
      <w:r w:rsidRPr="00AA02AB">
        <w:rPr>
          <w:rFonts w:ascii="PMingLiU" w:hAnsi="PMingLiU" w:hint="eastAsia"/>
        </w:rPr>
        <w:t>年即將到期的《京都議定書》，內容提及到</w:t>
      </w:r>
      <w:r w:rsidRPr="00AA02AB">
        <w:rPr>
          <w:rFonts w:ascii="PMingLiU" w:hAnsi="PMingLiU"/>
        </w:rPr>
        <w:t>2100</w:t>
      </w:r>
      <w:r w:rsidRPr="00AA02AB">
        <w:rPr>
          <w:rFonts w:ascii="PMingLiU" w:hAnsi="PMingLiU" w:hint="eastAsia"/>
        </w:rPr>
        <w:t>年的全球平均氣溫升高不超過攝氏</w:t>
      </w:r>
      <w:r w:rsidRPr="00AA02AB">
        <w:rPr>
          <w:rFonts w:ascii="PMingLiU" w:hAnsi="PMingLiU"/>
        </w:rPr>
        <w:t>2</w:t>
      </w:r>
      <w:r w:rsidRPr="00AA02AB">
        <w:rPr>
          <w:rFonts w:ascii="PMingLiU" w:hAnsi="PMingLiU" w:hint="eastAsia"/>
        </w:rPr>
        <w:t>度，每</w:t>
      </w:r>
      <w:r w:rsidRPr="00AA02AB">
        <w:rPr>
          <w:rFonts w:ascii="PMingLiU" w:hAnsi="PMingLiU"/>
        </w:rPr>
        <w:t>5</w:t>
      </w:r>
      <w:r w:rsidRPr="00AA02AB">
        <w:rPr>
          <w:rFonts w:ascii="PMingLiU" w:hAnsi="PMingLiU" w:hint="eastAsia"/>
        </w:rPr>
        <w:t xml:space="preserve">年對各國進行一次檢查　</w:t>
      </w:r>
      <w:r w:rsidRPr="00AA02AB">
        <w:rPr>
          <w:rFonts w:ascii="PMingLiU" w:hAnsi="PMingLiU"/>
        </w:rPr>
        <w:t>(D)</w:t>
      </w:r>
      <w:r w:rsidRPr="00AA02AB">
        <w:rPr>
          <w:rFonts w:ascii="PMingLiU" w:hAnsi="PMingLiU" w:hint="eastAsia"/>
        </w:rPr>
        <w:t>聯合國相關的氣候協議，對於會員國皆相當具有法律約束力，各國皆努力在達成各個協定的目標，在經濟發展與環保之間，找到平衡之處</w:t>
      </w:r>
      <w:r w:rsidRPr="00AA02AB">
        <w:rPr>
          <w:rFonts w:ascii="PMingLiU" w:hAnsi="PMingLiU"/>
        </w:rPr>
        <w:br/>
        <w:t>(　　)(３)</w:t>
      </w:r>
      <w:r w:rsidRPr="00AA02AB">
        <w:rPr>
          <w:rFonts w:ascii="PMingLiU" w:hAnsi="PMingLiU" w:hint="eastAsia"/>
        </w:rPr>
        <w:t xml:space="preserve">空氣汙染來源包括了本地的汙染源及外來的汙染物質，因此相關單位在進行調查及防治時，須因應不同時間、季節的影響來提出相關警訊。請問：若就上圖中的空氣品質指標來加以判斷，汙染較嚴重的地區其成因最可能為下列何者？（跨地理）　</w:t>
      </w:r>
      <w:r w:rsidRPr="00AA02AB">
        <w:rPr>
          <w:rFonts w:ascii="PMingLiU" w:hAnsi="PMingLiU"/>
        </w:rPr>
        <w:t>(A)</w:t>
      </w:r>
      <w:r w:rsidRPr="00AA02AB">
        <w:rPr>
          <w:rFonts w:ascii="PMingLiU" w:hAnsi="PMingLiU" w:hint="eastAsia"/>
        </w:rPr>
        <w:t xml:space="preserve">東北季風帶入境外懸浮微粒　</w:t>
      </w:r>
      <w:r w:rsidRPr="00AA02AB">
        <w:rPr>
          <w:rFonts w:ascii="PMingLiU" w:hAnsi="PMingLiU"/>
        </w:rPr>
        <w:t>(B)</w:t>
      </w:r>
      <w:r w:rsidRPr="00AA02AB">
        <w:rPr>
          <w:rFonts w:ascii="PMingLiU" w:hAnsi="PMingLiU" w:hint="eastAsia"/>
        </w:rPr>
        <w:t xml:space="preserve">冬季逆溫不利空氣擴散　</w:t>
      </w:r>
      <w:r w:rsidRPr="00AA02AB">
        <w:rPr>
          <w:rFonts w:ascii="PMingLiU" w:hAnsi="PMingLiU"/>
        </w:rPr>
        <w:t>(C)</w:t>
      </w:r>
      <w:r w:rsidRPr="00AA02AB">
        <w:rPr>
          <w:rFonts w:ascii="PMingLiU" w:hAnsi="PMingLiU" w:hint="eastAsia"/>
        </w:rPr>
        <w:t xml:space="preserve">科學園區車輛出入頻繁排放汙染物累積　</w:t>
      </w:r>
      <w:r w:rsidRPr="00AA02AB">
        <w:rPr>
          <w:rFonts w:ascii="PMingLiU" w:hAnsi="PMingLiU"/>
        </w:rPr>
        <w:t>(D)</w:t>
      </w:r>
      <w:r w:rsidRPr="00AA02AB">
        <w:rPr>
          <w:rFonts w:ascii="PMingLiU" w:hAnsi="PMingLiU" w:hint="eastAsia"/>
        </w:rPr>
        <w:t>石化業燃燒燃料所排放廢氣煙塵</w:t>
      </w:r>
    </w:p>
    <w:p w:rsidR="00AA02AB" w:rsidRDefault="00AA02AB" w:rsidP="00AA02AB">
      <w:pPr>
        <w:rPr>
          <w:rFonts w:ascii="PMingLiU" w:hAnsi="PMingLiU"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)(C)</w:t>
      </w:r>
      <w:r w:rsidRPr="009C5077">
        <w:rPr>
          <w:rFonts w:hint="eastAsia"/>
        </w:rPr>
        <w:t>；</w:t>
      </w:r>
      <w:r w:rsidRPr="009C5077">
        <w:rPr>
          <w:rFonts w:hint="eastAsia"/>
        </w:rPr>
        <w:t>(</w:t>
      </w:r>
      <w:r w:rsidRPr="009C5077">
        <w:rPr>
          <w:rFonts w:hint="eastAsia"/>
        </w:rPr>
        <w:t>２</w:t>
      </w:r>
      <w:r w:rsidRPr="009C5077">
        <w:rPr>
          <w:rFonts w:hint="eastAsia"/>
        </w:rPr>
        <w:t>)(D)</w:t>
      </w:r>
      <w:r w:rsidRPr="009C5077">
        <w:rPr>
          <w:rFonts w:hint="eastAsia"/>
        </w:rPr>
        <w:t>；</w:t>
      </w:r>
      <w:r w:rsidRPr="009C5077">
        <w:rPr>
          <w:rFonts w:hint="eastAsia"/>
        </w:rPr>
        <w:t>(</w:t>
      </w:r>
      <w:r w:rsidRPr="009C5077">
        <w:rPr>
          <w:rFonts w:hint="eastAsia"/>
        </w:rPr>
        <w:t>３</w:t>
      </w:r>
      <w:r w:rsidRPr="009C5077">
        <w:rPr>
          <w:rFonts w:hint="eastAsia"/>
        </w:rPr>
        <w:t>)(B</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9C5077">
        <w:rPr>
          <w:rFonts w:hint="eastAsia"/>
        </w:rPr>
        <w:t>行政院環保署透過空氣品質監測網站，為民眾提供最新的空氣品質狀況，屬於政府資訊的公開，故選</w:t>
      </w:r>
      <w:r w:rsidRPr="009C5077">
        <w:rPr>
          <w:rFonts w:hint="eastAsia"/>
        </w:rPr>
        <w:t>(C)</w:t>
      </w:r>
      <w:r w:rsidRPr="009C5077">
        <w:rPr>
          <w:rFonts w:hint="eastAsia"/>
        </w:rPr>
        <w:t>。</w:t>
      </w:r>
      <w:r w:rsidRPr="009C5077">
        <w:br/>
      </w:r>
      <w:r w:rsidRPr="009C5077">
        <w:rPr>
          <w:rFonts w:hint="eastAsia"/>
        </w:rPr>
        <w:t>(</w:t>
      </w:r>
      <w:r w:rsidRPr="009C5077">
        <w:rPr>
          <w:rFonts w:hint="eastAsia"/>
        </w:rPr>
        <w:t>２</w:t>
      </w:r>
      <w:r w:rsidRPr="009C5077">
        <w:rPr>
          <w:rFonts w:hint="eastAsia"/>
        </w:rPr>
        <w:t>)</w:t>
      </w:r>
      <w:r w:rsidRPr="009C5077">
        <w:t>(D)</w:t>
      </w:r>
      <w:r w:rsidRPr="009C5077">
        <w:rPr>
          <w:rFonts w:hint="eastAsia"/>
        </w:rPr>
        <w:t>聯合國的氣候協定對於各國並無相關法律約束力，也無法監督、規範各國的執行狀況，甚至許多國家簽署後並沒有通過國會表決，協定形同虛設，如美國。也有些國家認為協定影響其經濟發展，拒絕履行。因此，目前經濟發展與環保議題一直未能找到互蒙其利的平衡點。</w:t>
      </w:r>
      <w:r w:rsidRPr="009C5077">
        <w:br/>
      </w:r>
      <w:r w:rsidRPr="009C5077">
        <w:rPr>
          <w:rFonts w:hint="eastAsia"/>
        </w:rPr>
        <w:t>(</w:t>
      </w:r>
      <w:r w:rsidRPr="009C5077">
        <w:rPr>
          <w:rFonts w:hint="eastAsia"/>
        </w:rPr>
        <w:t>３</w:t>
      </w:r>
      <w:r w:rsidRPr="009C5077">
        <w:rPr>
          <w:rFonts w:hint="eastAsia"/>
        </w:rPr>
        <w:t>)</w:t>
      </w:r>
      <w:r w:rsidRPr="009C5077">
        <w:rPr>
          <w:rFonts w:hint="eastAsia"/>
        </w:rPr>
        <w:t>逆溫主要出現在清晨時刻；當地為重工業區，因此燃燒燃料眾多，為最可能影響因素，故選</w:t>
      </w:r>
      <w:r w:rsidRPr="009C5077">
        <w:rPr>
          <w:rFonts w:hint="eastAsia"/>
        </w:rPr>
        <w:t>(B)</w:t>
      </w:r>
      <w:r w:rsidRPr="009C5077">
        <w:rPr>
          <w:rFonts w:hint="eastAsia"/>
        </w:rPr>
        <w:t>。</w:t>
      </w:r>
      <w:r w:rsidRPr="009C5077">
        <w:t>(A)</w:t>
      </w:r>
      <w:r w:rsidRPr="009C5077">
        <w:rPr>
          <w:rFonts w:hint="eastAsia"/>
        </w:rPr>
        <w:t>東北季風主要影響的季節為冬季。</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0900-00007　　　</w:t>
      </w:r>
      <w:r>
        <w:rPr>
          <w:rFonts w:ascii="SMbarcode" w:eastAsia="SMbarcode" w:hAnsi="PMingLiU"/>
        </w:rPr>
        <w:t>*085402-0900-00007*</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hint="eastAsia"/>
        </w:rPr>
        <w:t>明初禁止使用白銀以維持自然經濟的政策，但宣德以後，這種禁令逐漸被打破，白銀使用範圍日漸擴大。英宗即位，收賦有米麥折納之令，憲孝之際，班匠、鹽課、關稅相繼折銀。正德年間，俸祿銀錢兼用，銀為九成，錢一成；至於民間交易，憲孝時，米、布等商品已用銀來表示價格，在工商業較發達的南方地區，白銀幾乎成為通用貨幣。嘉靖、萬曆時期，白銀使用的普遍，銀礦開採迅速發達。隆慶、萬曆以後，由於對外貿易而輸入大量的白銀，增加國內白銀的儲存量，並擴大流通範圍。萬曆年間，全國進行稅制改革，明代賦役貨幣化，相當程度與國外白銀大量流入有關，賦役折銀改革對於推動中國商業的發展亦起了積極作用。嘉靖、萬曆時期，白銀逐漸成為中國市場的主要貨幣，是中國貨幣史上的一個劃時代變化。</w:t>
      </w:r>
      <w:r w:rsidRPr="00AA02AB">
        <w:rPr>
          <w:rFonts w:ascii="PMingLiU" w:hAnsi="PMingLiU"/>
        </w:rPr>
        <w:br/>
        <w:t>(　　)(１)</w:t>
      </w:r>
      <w:r w:rsidRPr="00AA02AB">
        <w:rPr>
          <w:rFonts w:ascii="PMingLiU" w:hAnsi="PMingLiU" w:hint="eastAsia"/>
        </w:rPr>
        <w:t>明朝末年，白銀的使用是中國貨幣史上的大事。下列關於明朝能夠改用白銀為主要貨幣之因素，何者較</w:t>
      </w:r>
      <w:r w:rsidRPr="00AA02AB">
        <w:rPr>
          <w:rFonts w:ascii="PMingLiU" w:hAnsi="PMingLiU" w:hint="eastAsia"/>
          <w:u w:val="single"/>
        </w:rPr>
        <w:t>無關係</w:t>
      </w:r>
      <w:r w:rsidRPr="00AA02AB">
        <w:rPr>
          <w:rFonts w:ascii="PMingLiU" w:hAnsi="PMingLiU" w:hint="eastAsia"/>
        </w:rPr>
        <w:t>？　(A)社會上商品經濟發達　(B)銀礦大量開採　(C)歐洲人東到亞洲進行貿易　(D)官方與外國的朝貢貿易頻繁</w:t>
      </w:r>
      <w:r w:rsidRPr="00AA02AB">
        <w:rPr>
          <w:rFonts w:ascii="PMingLiU" w:hAnsi="PMingLiU"/>
        </w:rPr>
        <w:br/>
        <w:t>(　　)(２)</w:t>
      </w:r>
      <w:r w:rsidRPr="00AA02AB">
        <w:rPr>
          <w:rFonts w:ascii="PMingLiU" w:hAnsi="PMingLiU" w:hint="eastAsia"/>
        </w:rPr>
        <w:t xml:space="preserve">從明宣宗以後，「民間交易，惟用金銀」，銀就是指白銀，下列何者最為正確？（跨公社）　(A)進入金屬貨幣時代，貨幣的面值將高於本身價值　</w:t>
      </w:r>
      <w:r w:rsidRPr="00AA02AB">
        <w:rPr>
          <w:rFonts w:ascii="PMingLiU" w:hAnsi="PMingLiU"/>
        </w:rPr>
        <w:t>(B)</w:t>
      </w:r>
      <w:r w:rsidRPr="00AA02AB">
        <w:rPr>
          <w:rFonts w:ascii="PMingLiU" w:hAnsi="PMingLiU" w:hint="eastAsia"/>
        </w:rPr>
        <w:t xml:space="preserve">屬於政府發行的法定貨幣，具有無限法償的地位　</w:t>
      </w:r>
      <w:r w:rsidRPr="00AA02AB">
        <w:rPr>
          <w:rFonts w:ascii="PMingLiU" w:hAnsi="PMingLiU"/>
        </w:rPr>
        <w:t>(C)</w:t>
      </w:r>
      <w:r w:rsidRPr="00AA02AB">
        <w:rPr>
          <w:rFonts w:ascii="PMingLiU" w:hAnsi="PMingLiU" w:hint="eastAsia"/>
        </w:rPr>
        <w:t xml:space="preserve">國際貿易上所需的白銀，均是由中國自產自製　</w:t>
      </w:r>
      <w:r w:rsidRPr="00AA02AB">
        <w:rPr>
          <w:rFonts w:ascii="PMingLiU" w:hAnsi="PMingLiU"/>
        </w:rPr>
        <w:t>(D)</w:t>
      </w:r>
      <w:r w:rsidRPr="00AA02AB">
        <w:rPr>
          <w:rFonts w:ascii="PMingLiU" w:hAnsi="PMingLiU" w:hint="eastAsia"/>
        </w:rPr>
        <w:t>進口白銀、賦役折銀改革，擴大了中國經濟市場</w:t>
      </w:r>
      <w:r w:rsidRPr="00AA02AB">
        <w:rPr>
          <w:rFonts w:ascii="PMingLiU" w:hAnsi="PMingLiU"/>
        </w:rPr>
        <w:br/>
        <w:t>(　　)(３)</w:t>
      </w:r>
      <w:r w:rsidRPr="00AA02AB">
        <w:rPr>
          <w:rFonts w:ascii="PMingLiU" w:hAnsi="PMingLiU" w:hint="eastAsia"/>
        </w:rPr>
        <w:t>海鹽在當時為官方所限定經營的民生必需品，其收入為朝廷重要的經濟來源之一。早期該物資的生產方式主要為鹽煮法及日曬法等，在中國熱帶沿海海岸進行日光曬鹽時，若依其天候狀況判斷，則哪一個季節最為適合？（跨地理）　(A)春季　(B)夏季　(C)秋季　(D)冬季</w:t>
      </w:r>
    </w:p>
    <w:p w:rsidR="00AA02AB" w:rsidRDefault="00AA02AB" w:rsidP="00AA02AB">
      <w:pPr>
        <w:rPr>
          <w:rFonts w:ascii="PMingLiU" w:hAnsi="PMingLiU"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)(D</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明中葉，農業生產力提高，推動了商業和手工業的發展，使得商品經濟繁榮，國內外貿易空前活躍。歐洲人自中南美洲開採大量白銀，並與中國進行交易。有學者估計，萬曆到崇禎年間，海外貿易輸入到中國的白銀至少在一億元以上，再加上中國在雲南、四川等地大量開採銀礦，使得中國境內白銀相當充足，為當時明朝賦役折銀改革提供有利條件。</w:t>
      </w:r>
      <w:r w:rsidRPr="00D1053D">
        <w:rPr>
          <w:rFonts w:hint="eastAsia"/>
        </w:rPr>
        <w:t>(D)</w:t>
      </w:r>
      <w:r w:rsidRPr="00D1053D">
        <w:rPr>
          <w:rFonts w:hint="eastAsia"/>
        </w:rPr>
        <w:t>重點在於朝貢而</w:t>
      </w:r>
      <w:r>
        <w:rPr>
          <w:rFonts w:hint="eastAsia"/>
        </w:rPr>
        <w:t>非貿易，政治色彩濃厚，且以官市為主，無法帶動貨幣流通，對於明朝白銀流通範圍擴大較無關係。</w:t>
      </w:r>
      <w:r>
        <w:rPr>
          <w:rFonts w:hint="eastAsia"/>
        </w:rPr>
        <w:br/>
        <w:t>(</w:t>
      </w:r>
      <w:r>
        <w:rPr>
          <w:rFonts w:hint="eastAsia"/>
        </w:rPr>
        <w:t>２</w:t>
      </w:r>
      <w:r>
        <w:rPr>
          <w:rFonts w:hint="eastAsia"/>
        </w:rPr>
        <w:t>)(A)</w:t>
      </w:r>
      <w:r>
        <w:rPr>
          <w:rFonts w:hint="eastAsia"/>
        </w:rPr>
        <w:t>進入金屬貨幣時代，貨幣的面值將等於本身價值；</w:t>
      </w:r>
      <w:r>
        <w:t>(B)</w:t>
      </w:r>
      <w:r>
        <w:rPr>
          <w:rFonts w:hint="eastAsia"/>
        </w:rPr>
        <w:t>不是政府發行的法定貨幣，屬於金屬貨幣；</w:t>
      </w:r>
      <w:r w:rsidRPr="008B4FC5">
        <w:t>(C)</w:t>
      </w:r>
      <w:r w:rsidRPr="008B4FC5">
        <w:rPr>
          <w:rFonts w:hint="eastAsia"/>
        </w:rPr>
        <w:t>文中提到輸入大量白銀，增加中國國內白銀的儲存量，可得知並非全部都由自產自製，故選</w:t>
      </w:r>
      <w:r w:rsidRPr="008B4FC5">
        <w:rPr>
          <w:rFonts w:hint="eastAsia"/>
        </w:rPr>
        <w:t>(D)</w:t>
      </w:r>
      <w:r w:rsidRPr="008B4FC5">
        <w:rPr>
          <w:rFonts w:hint="eastAsia"/>
        </w:rPr>
        <w:t>。</w:t>
      </w:r>
      <w:r>
        <w:br/>
      </w:r>
      <w:r>
        <w:rPr>
          <w:rFonts w:hint="eastAsia"/>
        </w:rPr>
        <w:t>(</w:t>
      </w:r>
      <w:r>
        <w:rPr>
          <w:rFonts w:hint="eastAsia"/>
        </w:rPr>
        <w:t>３</w:t>
      </w:r>
      <w:r>
        <w:rPr>
          <w:rFonts w:hint="eastAsia"/>
        </w:rPr>
        <w:t>)</w:t>
      </w:r>
      <w:r>
        <w:rPr>
          <w:rFonts w:hint="eastAsia"/>
        </w:rPr>
        <w:t>中國沿海主要為季風氣候區，</w:t>
      </w:r>
      <w:r w:rsidRPr="009C5077">
        <w:rPr>
          <w:rFonts w:hint="eastAsia"/>
        </w:rPr>
        <w:t>夏季為主要降雨季節。加上春季的梅雨及秋季的颱風影響，因此以冬季降雨機率最低，較為適合，故選</w:t>
      </w:r>
      <w:r w:rsidRPr="009C5077">
        <w:rPr>
          <w:rFonts w:hint="eastAsia"/>
        </w:rPr>
        <w:t>(D)</w:t>
      </w:r>
      <w:r w:rsidRPr="009C5077">
        <w:rPr>
          <w:rFonts w:hint="eastAsia"/>
        </w:rPr>
        <w:t>。</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0900-00008　　　</w:t>
      </w:r>
      <w:r>
        <w:rPr>
          <w:rFonts w:ascii="SMbarcode" w:eastAsia="SMbarcode" w:hAnsi="PMingLiU"/>
        </w:rPr>
        <w:t>*085402-0900-00008*</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hint="eastAsia"/>
        </w:rPr>
        <w:t>新疆維吾爾自治區自古被中國稱為西域，清朝乾隆皇帝以平定蒙古族引發的準噶爾亂事為由，將新疆納入清朝領土。初期清朝並未積極治理，直到外國勢力進入中國西北地區，才意識此地戰略地位的重要，於1884年設置為新疆省。然而，長居此地的維吾爾人其宗教信仰與血統與中亞遊牧民族相近，因此與漢人格格不入，獨立建國聲浪興起。1911年在革命浪潮中落入軍閥控制，爾後亦曾在外國勢力協助下短暫獨立，建立東突厥斯坦共和國。1944年，二次建國，但因蘇聯與國民政府協議，使其國家名存實亡，獨立建國的理想最終皆無疾而終。</w:t>
      </w:r>
      <w:r w:rsidRPr="00AA02AB">
        <w:rPr>
          <w:rFonts w:ascii="PMingLiU" w:hAnsi="PMingLiU"/>
        </w:rPr>
        <w:br/>
        <w:t>(　　)(１)</w:t>
      </w:r>
      <w:r w:rsidRPr="00AA02AB">
        <w:rPr>
          <w:rFonts w:ascii="PMingLiU" w:hAnsi="PMingLiU" w:hint="eastAsia"/>
        </w:rPr>
        <w:t>新疆地區的治理在清末曾引發朝廷上激烈的爭辯，主要因為此地區人民宗教意識強烈，與漢人生活習性不同，漢回衝突時常發生，清朝為了應付層出不窮的動亂，採取剿撫並用的策略。關於治理新疆的爭論，下列何者</w:t>
      </w:r>
      <w:r w:rsidRPr="00AA02AB">
        <w:rPr>
          <w:rFonts w:ascii="PMingLiU" w:hAnsi="PMingLiU" w:hint="eastAsia"/>
          <w:u w:val="single"/>
        </w:rPr>
        <w:t>有誤</w:t>
      </w:r>
      <w:r w:rsidRPr="00AA02AB">
        <w:rPr>
          <w:rFonts w:ascii="PMingLiU" w:hAnsi="PMingLiU" w:hint="eastAsia"/>
        </w:rPr>
        <w:t xml:space="preserve">？　(A)此爭論主要是海防與塞防之爭　</w:t>
      </w:r>
      <w:r w:rsidRPr="00AA02AB">
        <w:rPr>
          <w:rFonts w:ascii="PMingLiU" w:hAnsi="PMingLiU"/>
        </w:rPr>
        <w:t>(B)</w:t>
      </w:r>
      <w:r w:rsidRPr="00AA02AB">
        <w:rPr>
          <w:rFonts w:ascii="PMingLiU" w:hAnsi="PMingLiU" w:hint="eastAsia"/>
        </w:rPr>
        <w:t xml:space="preserve">引發此爭論的主因是日軍侵臺與俄國占領伊犁　</w:t>
      </w:r>
      <w:r w:rsidRPr="00AA02AB">
        <w:rPr>
          <w:rFonts w:ascii="PMingLiU" w:hAnsi="PMingLiU"/>
        </w:rPr>
        <w:t>(C)</w:t>
      </w:r>
      <w:r w:rsidRPr="00AA02AB">
        <w:rPr>
          <w:rFonts w:ascii="PMingLiU" w:hAnsi="PMingLiU" w:hint="eastAsia"/>
        </w:rPr>
        <w:t xml:space="preserve">李鴻章為陝甘總督，但其認為加強東南海防，力抗列強入侵較防禦新疆重要　</w:t>
      </w:r>
      <w:r w:rsidRPr="00AA02AB">
        <w:rPr>
          <w:rFonts w:ascii="PMingLiU" w:hAnsi="PMingLiU"/>
        </w:rPr>
        <w:t>(D)</w:t>
      </w:r>
      <w:r w:rsidRPr="00AA02AB">
        <w:rPr>
          <w:rFonts w:ascii="PMingLiU" w:hAnsi="PMingLiU" w:hint="eastAsia"/>
        </w:rPr>
        <w:t>左宗棠認為加強新疆防禦才能保衛蒙古，京師安全才受保障</w:t>
      </w:r>
      <w:r w:rsidRPr="00AA02AB">
        <w:rPr>
          <w:rFonts w:ascii="PMingLiU" w:hAnsi="PMingLiU"/>
        </w:rPr>
        <w:br/>
        <w:t>(　　)(２)</w:t>
      </w:r>
      <w:r w:rsidRPr="00AA02AB">
        <w:rPr>
          <w:rFonts w:ascii="PMingLiU" w:hAnsi="PMingLiU" w:hint="eastAsia"/>
        </w:rPr>
        <w:t xml:space="preserve">新疆當地的面積廣大，約為中國總面積的六分之一，因此境內自然環境別具特色，影響居民傳統的生活方式，和傳統漢民族的區域特色截然不同，因此歷年來皆容易出現地方自主的爭端。請問：下列有關當地的敘述何者正確？（跨地理）　(A)高原地形廣布，空氣稀薄　</w:t>
      </w:r>
      <w:r w:rsidRPr="00AA02AB">
        <w:rPr>
          <w:rFonts w:ascii="PMingLiU" w:hAnsi="PMingLiU"/>
        </w:rPr>
        <w:t>(B)</w:t>
      </w:r>
      <w:r w:rsidRPr="00AA02AB">
        <w:rPr>
          <w:rFonts w:ascii="PMingLiU" w:hAnsi="PMingLiU" w:hint="eastAsia"/>
        </w:rPr>
        <w:t xml:space="preserve">降雨量少，北極海水氣進入為主　</w:t>
      </w:r>
      <w:r w:rsidRPr="00AA02AB">
        <w:rPr>
          <w:rFonts w:ascii="PMingLiU" w:hAnsi="PMingLiU"/>
        </w:rPr>
        <w:t>(C)</w:t>
      </w:r>
      <w:r w:rsidRPr="00AA02AB">
        <w:rPr>
          <w:rFonts w:ascii="PMingLiU" w:hAnsi="PMingLiU" w:hint="eastAsia"/>
        </w:rPr>
        <w:t xml:space="preserve">降雨變率大，有利瓜果種植　</w:t>
      </w:r>
      <w:r w:rsidRPr="00AA02AB">
        <w:rPr>
          <w:rFonts w:ascii="PMingLiU" w:hAnsi="PMingLiU"/>
        </w:rPr>
        <w:t>(D)</w:t>
      </w:r>
      <w:r w:rsidRPr="00AA02AB">
        <w:rPr>
          <w:rFonts w:ascii="PMingLiU" w:hAnsi="PMingLiU" w:hint="eastAsia"/>
        </w:rPr>
        <w:t>古老地質，缺乏礦產分布</w:t>
      </w:r>
      <w:r w:rsidRPr="00AA02AB">
        <w:rPr>
          <w:rFonts w:ascii="PMingLiU" w:hAnsi="PMingLiU"/>
        </w:rPr>
        <w:br/>
        <w:t>(　　)(３)</w:t>
      </w:r>
      <w:r w:rsidRPr="00AA02AB">
        <w:rPr>
          <w:rFonts w:ascii="PMingLiU" w:hAnsi="PMingLiU" w:hint="eastAsia"/>
        </w:rPr>
        <w:t>1944年新疆受到蘇聯支持而宣布脫離中國統治，建立東突厥斯坦共和國；</w:t>
      </w:r>
      <w:r w:rsidRPr="00AA02AB">
        <w:rPr>
          <w:rFonts w:ascii="PMingLiU" w:hAnsi="PMingLiU"/>
        </w:rPr>
        <w:t>1945年，中蘇之間簽</w:t>
      </w:r>
      <w:r w:rsidRPr="00AA02AB">
        <w:rPr>
          <w:rFonts w:ascii="PMingLiU" w:hAnsi="PMingLiU" w:hint="eastAsia"/>
        </w:rPr>
        <w:t>訂</w:t>
      </w:r>
      <w:r w:rsidRPr="00AA02AB">
        <w:rPr>
          <w:rFonts w:ascii="PMingLiU" w:hAnsi="PMingLiU"/>
        </w:rPr>
        <w:t>《十一條和平條款》，</w:t>
      </w:r>
      <w:r w:rsidRPr="00AA02AB">
        <w:rPr>
          <w:rFonts w:ascii="PMingLiU" w:hAnsi="PMingLiU" w:cs="Arial"/>
          <w:szCs w:val="23"/>
          <w:shd w:val="clear" w:color="auto" w:fill="FFFFFF"/>
        </w:rPr>
        <w:t>蘇聯承諾不再介入新疆事務</w:t>
      </w:r>
      <w:r w:rsidRPr="00AA02AB">
        <w:rPr>
          <w:rFonts w:ascii="PMingLiU" w:hAnsi="PMingLiU" w:cs="Arial" w:hint="eastAsia"/>
          <w:szCs w:val="23"/>
          <w:shd w:val="clear" w:color="auto" w:fill="FFFFFF"/>
        </w:rPr>
        <w:t>；</w:t>
      </w:r>
      <w:r w:rsidRPr="00AA02AB">
        <w:rPr>
          <w:rFonts w:ascii="PMingLiU" w:hAnsi="PMingLiU" w:hint="eastAsia"/>
        </w:rPr>
        <w:t>1</w:t>
      </w:r>
      <w:r w:rsidRPr="00AA02AB">
        <w:rPr>
          <w:rFonts w:ascii="PMingLiU" w:hAnsi="PMingLiU"/>
        </w:rPr>
        <w:t>946年6月，東突厥斯坦共和國臨時政府改組為伊犁專區參議會，東突厥斯坦共和國宣告終結</w:t>
      </w:r>
      <w:r w:rsidRPr="00AA02AB">
        <w:rPr>
          <w:rFonts w:ascii="PMingLiU" w:hAnsi="PMingLiU" w:hint="eastAsia"/>
        </w:rPr>
        <w:t xml:space="preserve">。從國際政治運作來檢視蘇聯的作為，其扶植新疆獨立建國的目的，最可能是下列何者？（跨公社）　(A)在新疆扶植親蘇的政權　</w:t>
      </w:r>
      <w:r w:rsidRPr="00AA02AB">
        <w:rPr>
          <w:rFonts w:ascii="PMingLiU" w:hAnsi="PMingLiU"/>
        </w:rPr>
        <w:t>(B)</w:t>
      </w:r>
      <w:r w:rsidRPr="00AA02AB">
        <w:rPr>
          <w:rFonts w:ascii="PMingLiU" w:hAnsi="PMingLiU" w:hint="eastAsia"/>
        </w:rPr>
        <w:t xml:space="preserve">實現巴黎和約的民族自決權　</w:t>
      </w:r>
      <w:r w:rsidRPr="00AA02AB">
        <w:rPr>
          <w:rFonts w:ascii="PMingLiU" w:hAnsi="PMingLiU"/>
        </w:rPr>
        <w:t>(C)</w:t>
      </w:r>
      <w:r w:rsidRPr="00AA02AB">
        <w:rPr>
          <w:rFonts w:ascii="PMingLiU" w:hAnsi="PMingLiU" w:hint="eastAsia"/>
        </w:rPr>
        <w:t xml:space="preserve">將新疆納入國土以擴大領土　</w:t>
      </w:r>
      <w:r w:rsidRPr="00AA02AB">
        <w:rPr>
          <w:rFonts w:ascii="PMingLiU" w:hAnsi="PMingLiU"/>
        </w:rPr>
        <w:t>(D)</w:t>
      </w:r>
      <w:r w:rsidRPr="00AA02AB">
        <w:rPr>
          <w:rFonts w:ascii="PMingLiU" w:hAnsi="PMingLiU" w:hint="eastAsia"/>
        </w:rPr>
        <w:t>與中國為敵，搶奪世界強權地位</w:t>
      </w:r>
    </w:p>
    <w:p w:rsidR="00AA02AB" w:rsidRDefault="00AA02AB" w:rsidP="00AA02AB">
      <w:pPr>
        <w:rPr>
          <w:rFonts w:ascii="PMingLiU" w:hAnsi="PMingLiU"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李鴻章時任直隸總督，主張加強海防，鞏固東南沿海，以應付日本入侵；左宗棠時任陝甘總督，加上</w:t>
      </w:r>
      <w:r>
        <w:rPr>
          <w:rFonts w:hint="eastAsia"/>
        </w:rPr>
        <w:t>1871</w:t>
      </w:r>
      <w:r>
        <w:rPr>
          <w:rFonts w:hint="eastAsia"/>
        </w:rPr>
        <w:t>年，阿古柏的浩罕國入侵新疆，俄國亦藉機侵占伊犁，左宗棠主張加強西北內陸防禦，以應對俄國與列強的入侵。最後，清朝在臺灣建省，並發展海軍；而在溪北地區由左宗棠出兵收復新疆，驅除阿古柏勢力，與俄國協商伊犁問題，並將新疆建省加強管理。</w:t>
      </w:r>
      <w:r>
        <w:br/>
      </w:r>
      <w:r>
        <w:rPr>
          <w:rFonts w:hint="eastAsia"/>
        </w:rPr>
        <w:t>(</w:t>
      </w:r>
      <w:r>
        <w:rPr>
          <w:rFonts w:hint="eastAsia"/>
        </w:rPr>
        <w:t>２</w:t>
      </w:r>
      <w:r>
        <w:rPr>
          <w:rFonts w:hint="eastAsia"/>
        </w:rPr>
        <w:t>)</w:t>
      </w:r>
      <w:r>
        <w:rPr>
          <w:rFonts w:hint="eastAsia"/>
        </w:rPr>
        <w:t>新疆境內以兩大盆地為主；由於氣候乾燥日溫差大，有利瓜果種植；當地盛產石油為主要礦產。</w:t>
      </w:r>
      <w:r>
        <w:br/>
      </w:r>
      <w:r>
        <w:rPr>
          <w:rFonts w:hint="eastAsia"/>
        </w:rPr>
        <w:t>(</w:t>
      </w:r>
      <w:r>
        <w:rPr>
          <w:rFonts w:hint="eastAsia"/>
        </w:rPr>
        <w:t>３</w:t>
      </w:r>
      <w:r>
        <w:rPr>
          <w:rFonts w:hint="eastAsia"/>
        </w:rPr>
        <w:t>)</w:t>
      </w:r>
      <w:r>
        <w:rPr>
          <w:rFonts w:hint="eastAsia"/>
        </w:rPr>
        <w:t>蘇聯扶植親蘇的政權，脫離中國並獨立建國，目的在於扶植親蘇的政權，藉以擴張在中亞的權勢</w:t>
      </w:r>
      <w:r w:rsidRPr="0086468B">
        <w:rPr>
          <w:rFonts w:hint="eastAsia"/>
        </w:rPr>
        <w:t>，故選</w:t>
      </w:r>
      <w:r w:rsidRPr="004A0159">
        <w:rPr>
          <w:rFonts w:hint="eastAsia"/>
        </w:rPr>
        <w:t>(A)</w:t>
      </w:r>
      <w:r w:rsidRPr="0086468B">
        <w:rPr>
          <w:rFonts w:hint="eastAsia"/>
        </w:rPr>
        <w:t>。</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0900-00009　　　</w:t>
      </w:r>
      <w:r>
        <w:rPr>
          <w:rFonts w:ascii="SMbarcode" w:eastAsia="SMbarcode" w:hAnsi="PMingLiU"/>
        </w:rPr>
        <w:t>*085402-0900-00009*</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hint="eastAsia"/>
        </w:rPr>
        <w:t>「東學」創始者是慶州沒落的兩班後裔崔濟愚，當時為天主教以及西方侵略中國之際，他對自己國家的命運感到憂心。因此，在傳統思想無法對抗當前危機時，必須有一個超世俗的新倫理觀。在對抗西學的基礎下，他將創造的新宗教稱之為「東學」。「東學」深受沒落兩班後裔與貧困農民的認同，從慶州開始擴張，成為宗教團體式的組織。「東學」的勢力日益擴大，政府憂心蠱惑民心，將其視為邪教查禁。大院君掌權時，鎮壓兩班，迫害西學。這樣的作為與「東學」否定儒家倫理與兩班社會秩序雷同，有利於「東學」的擴張。「東學」可說是在社會崩解過程中應運而生的組織。</w:t>
      </w:r>
      <w:r w:rsidRPr="00AA02AB">
        <w:rPr>
          <w:rFonts w:ascii="PMingLiU" w:hAnsi="PMingLiU"/>
        </w:rPr>
        <w:br/>
        <w:t>(　　)(１)</w:t>
      </w:r>
      <w:r w:rsidRPr="00AA02AB">
        <w:rPr>
          <w:rFonts w:ascii="PMingLiU" w:hAnsi="PMingLiU" w:hint="eastAsia"/>
        </w:rPr>
        <w:t xml:space="preserve">「兩班」、「東學」與朝鮮政局變化息息相關，關於兩班、東學與朝鮮此時的變遷，下列敘述何者正確？　(A)兩班是朝鮮王朝的官僚階層，身分皆是世襲，且是儒學文化的傳承者　</w:t>
      </w:r>
      <w:r w:rsidRPr="00AA02AB">
        <w:rPr>
          <w:rFonts w:ascii="PMingLiU" w:hAnsi="PMingLiU"/>
        </w:rPr>
        <w:t>(B)</w:t>
      </w:r>
      <w:r w:rsidRPr="00AA02AB">
        <w:rPr>
          <w:rFonts w:ascii="PMingLiU" w:hAnsi="PMingLiU" w:hint="eastAsia"/>
        </w:rPr>
        <w:t xml:space="preserve">大院君掌權後，其改革政策與東學相近，全盤否定儒學，主張對外全面開放　</w:t>
      </w:r>
      <w:r w:rsidRPr="00AA02AB">
        <w:rPr>
          <w:rFonts w:ascii="PMingLiU" w:hAnsi="PMingLiU"/>
        </w:rPr>
        <w:t>(C)</w:t>
      </w:r>
      <w:r w:rsidRPr="00AA02AB">
        <w:rPr>
          <w:rFonts w:ascii="PMingLiU" w:hAnsi="PMingLiU" w:hint="eastAsia"/>
        </w:rPr>
        <w:t xml:space="preserve">兩班在大韓帝國成立後多屬親日派，朝鮮成為日本殖民地後，兩班仍能掌握政治與經濟權力　</w:t>
      </w:r>
      <w:r w:rsidRPr="00AA02AB">
        <w:rPr>
          <w:rFonts w:ascii="PMingLiU" w:hAnsi="PMingLiU"/>
        </w:rPr>
        <w:t>(D)</w:t>
      </w:r>
      <w:r w:rsidRPr="00AA02AB">
        <w:rPr>
          <w:rFonts w:ascii="PMingLiU" w:hAnsi="PMingLiU" w:hint="eastAsia"/>
        </w:rPr>
        <w:t>東學發起農民運動，引發清朝與日本進軍朝鮮平亂，最後造成甲午戰爭</w:t>
      </w:r>
      <w:r w:rsidRPr="00AA02AB">
        <w:rPr>
          <w:rFonts w:ascii="PMingLiU" w:hAnsi="PMingLiU"/>
        </w:rPr>
        <w:br/>
        <w:t>(　　)(２)</w:t>
      </w:r>
      <w:r w:rsidRPr="00AA02AB">
        <w:rPr>
          <w:rFonts w:ascii="PMingLiU" w:hAnsi="PMingLiU" w:hint="eastAsia"/>
        </w:rPr>
        <w:t>東學黨之亂，是</w:t>
      </w:r>
      <w:smartTag w:uri="urn:schemas-microsoft-com:office:smarttags" w:element="chsdate">
        <w:smartTagPr>
          <w:attr w:name="IsROCDate" w:val="False"/>
          <w:attr w:name="IsLunarDate" w:val="False"/>
          <w:attr w:name="Day" w:val="11"/>
          <w:attr w:name="Month" w:val="1"/>
          <w:attr w:name="Year" w:val="1894"/>
        </w:smartTagPr>
        <w:r w:rsidRPr="00AA02AB">
          <w:rPr>
            <w:rFonts w:ascii="PMingLiU" w:hAnsi="PMingLiU"/>
          </w:rPr>
          <w:t>1894年1月11日</w:t>
        </w:r>
      </w:smartTag>
      <w:r w:rsidRPr="00AA02AB">
        <w:rPr>
          <w:rFonts w:ascii="PMingLiU" w:hAnsi="PMingLiU" w:hint="eastAsia"/>
        </w:rPr>
        <w:t>至</w:t>
      </w:r>
      <w:smartTag w:uri="urn:schemas-microsoft-com:office:smarttags" w:element="chsdate">
        <w:smartTagPr>
          <w:attr w:name="IsROCDate" w:val="False"/>
          <w:attr w:name="IsLunarDate" w:val="False"/>
          <w:attr w:name="Day" w:val="29"/>
          <w:attr w:name="Month" w:val="3"/>
          <w:attr w:name="Year" w:val="1895"/>
        </w:smartTagPr>
        <w:r w:rsidRPr="00AA02AB">
          <w:rPr>
            <w:rFonts w:ascii="PMingLiU" w:hAnsi="PMingLiU" w:hint="eastAsia"/>
          </w:rPr>
          <w:t>1</w:t>
        </w:r>
        <w:r w:rsidRPr="00AA02AB">
          <w:rPr>
            <w:rFonts w:ascii="PMingLiU" w:hAnsi="PMingLiU"/>
          </w:rPr>
          <w:t>895年3月29日</w:t>
        </w:r>
      </w:smartTag>
      <w:r w:rsidRPr="00AA02AB">
        <w:rPr>
          <w:rFonts w:ascii="PMingLiU" w:hAnsi="PMingLiU" w:hint="eastAsia"/>
        </w:rPr>
        <w:t xml:space="preserve">在朝鮮發生的一次反對兩班貴族和日本等外國勢力的農民武裝叛亂運動，是中日甲午戰爭的導火線。當時的參戰方包括朝鮮、大清帝國、東學黨、大日本帝國，最後由大日本帝國獲勝。根據題意研判，下列何者最為正確？（跨公社）　(A)外國勢力並未藉此而介入朝鮮的內政　</w:t>
      </w:r>
      <w:r w:rsidRPr="00AA02AB">
        <w:rPr>
          <w:rFonts w:ascii="PMingLiU" w:hAnsi="PMingLiU"/>
        </w:rPr>
        <w:t>(B)</w:t>
      </w:r>
      <w:r w:rsidRPr="00AA02AB">
        <w:rPr>
          <w:rFonts w:ascii="PMingLiU" w:hAnsi="PMingLiU" w:hint="eastAsia"/>
        </w:rPr>
        <w:t xml:space="preserve">東學黨之亂最初屬於社會運動的型態　</w:t>
      </w:r>
      <w:r w:rsidRPr="00AA02AB">
        <w:rPr>
          <w:rFonts w:ascii="PMingLiU" w:hAnsi="PMingLiU"/>
        </w:rPr>
        <w:t>(C)</w:t>
      </w:r>
      <w:r w:rsidRPr="00AA02AB">
        <w:rPr>
          <w:rFonts w:ascii="PMingLiU" w:hAnsi="PMingLiU" w:hint="eastAsia"/>
        </w:rPr>
        <w:t xml:space="preserve">從參戰方檢視，東學黨被視為是國家　</w:t>
      </w:r>
      <w:r w:rsidRPr="00AA02AB">
        <w:rPr>
          <w:rFonts w:ascii="PMingLiU" w:hAnsi="PMingLiU"/>
        </w:rPr>
        <w:t>(D)</w:t>
      </w:r>
      <w:r w:rsidRPr="00AA02AB">
        <w:rPr>
          <w:rFonts w:ascii="PMingLiU" w:hAnsi="PMingLiU" w:hint="eastAsia"/>
        </w:rPr>
        <w:t>是朝鮮當局示意農民進行的叛亂行動</w:t>
      </w:r>
      <w:r w:rsidRPr="00AA02AB">
        <w:rPr>
          <w:rFonts w:ascii="PMingLiU" w:hAnsi="PMingLiU"/>
        </w:rPr>
        <w:br/>
        <w:t>(　　)(３)</w:t>
      </w:r>
      <w:r w:rsidRPr="00AA02AB">
        <w:rPr>
          <w:rFonts w:ascii="PMingLiU" w:hAnsi="PMingLiU" w:hint="eastAsia"/>
        </w:rPr>
        <w:t xml:space="preserve">西方國家在地理大發現後，藉由探索新世界而獲得其發展的資源，在工業革命後，影響力更大，主導了廿世紀的發展走向，卻也對當地的傳統文化造成衝擊。請問：附圖中丙地區在發展的過程，受到西方殖民國家的影響敘述中，何者最為正確？（跨地理）　(A)傳統自然崇拜信仰，殖民後轉為基督教信仰為主　</w:t>
      </w:r>
      <w:r w:rsidRPr="00AA02AB">
        <w:rPr>
          <w:rFonts w:ascii="PMingLiU" w:hAnsi="PMingLiU"/>
        </w:rPr>
        <w:t>(B)</w:t>
      </w:r>
      <w:r w:rsidRPr="00AA02AB">
        <w:rPr>
          <w:rFonts w:ascii="PMingLiU" w:hAnsi="PMingLiU" w:hint="eastAsia"/>
        </w:rPr>
        <w:t xml:space="preserve">大規模機械化的熱帶栽培業輸出至歐洲殖民地　</w:t>
      </w:r>
      <w:r w:rsidRPr="00AA02AB">
        <w:rPr>
          <w:rFonts w:ascii="PMingLiU" w:hAnsi="PMingLiU"/>
        </w:rPr>
        <w:t>(C)</w:t>
      </w:r>
      <w:r w:rsidRPr="00AA02AB">
        <w:rPr>
          <w:rFonts w:ascii="PMingLiU" w:hAnsi="PMingLiU" w:hint="eastAsia"/>
        </w:rPr>
        <w:t xml:space="preserve">獨立後的經濟發展由出口擴張轉為進口替代　</w:t>
      </w:r>
      <w:r w:rsidRPr="00AA02AB">
        <w:rPr>
          <w:rFonts w:ascii="PMingLiU" w:hAnsi="PMingLiU"/>
        </w:rPr>
        <w:t>(D)</w:t>
      </w:r>
      <w:r w:rsidRPr="00AA02AB">
        <w:rPr>
          <w:rFonts w:ascii="PMingLiU" w:hAnsi="PMingLiU" w:hint="eastAsia"/>
        </w:rPr>
        <w:t>大地主制造成鄉村人口推力大，首要型都市為主</w:t>
      </w:r>
      <w:r w:rsidRPr="00AA02AB">
        <w:rPr>
          <w:rFonts w:ascii="PMingLiU" w:hAnsi="PMingLiU"/>
        </w:rPr>
        <w:br/>
      </w:r>
      <w:bookmarkStart w:id="15" w:name="_MON_1636806598"/>
      <w:bookmarkEnd w:id="15"/>
      <w:r w:rsidRPr="00AA02AB">
        <w:rPr>
          <w:rFonts w:ascii="PMingLiU" w:hAnsi="PMingLiU"/>
        </w:rPr>
        <w:object w:dxaOrig="4141" w:dyaOrig="1857">
          <v:shape id="_x0000_i1033" type="#_x0000_t75" style="width:207pt;height:93pt" o:ole="">
            <v:imagedata r:id="rId24" o:title=""/>
          </v:shape>
          <o:OLEObject Type="Embed" ProgID="Word.Document.8" ShapeID="_x0000_i1033" DrawAspect="Content" ObjectID="_1764389223" r:id="rId25">
            <o:FieldCodes>\s</o:FieldCodes>
          </o:OLEObject>
        </w:object>
      </w:r>
    </w:p>
    <w:p w:rsidR="00AA02AB" w:rsidRDefault="00AA02AB" w:rsidP="00AA02AB">
      <w:pPr>
        <w:rPr>
          <w:rFonts w:ascii="PMingLiU" w:hAnsi="PMingLiU"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)(D)</w:t>
      </w:r>
      <w:r w:rsidRPr="009C5077">
        <w:rPr>
          <w:rFonts w:hint="eastAsia"/>
        </w:rPr>
        <w:t>；</w:t>
      </w:r>
      <w:r w:rsidRPr="009C5077">
        <w:rPr>
          <w:rFonts w:hint="eastAsia"/>
        </w:rPr>
        <w:t>(</w:t>
      </w:r>
      <w:r w:rsidRPr="009C5077">
        <w:rPr>
          <w:rFonts w:hint="eastAsia"/>
        </w:rPr>
        <w:t>２</w:t>
      </w:r>
      <w:r w:rsidRPr="009C5077">
        <w:rPr>
          <w:rFonts w:hint="eastAsia"/>
        </w:rPr>
        <w:t>)(B)</w:t>
      </w:r>
      <w:r w:rsidRPr="009C5077">
        <w:rPr>
          <w:rFonts w:hint="eastAsia"/>
        </w:rPr>
        <w:t>；</w:t>
      </w:r>
      <w:r w:rsidRPr="009C5077">
        <w:rPr>
          <w:rFonts w:hint="eastAsia"/>
        </w:rPr>
        <w:t>(</w:t>
      </w:r>
      <w:r w:rsidRPr="009C5077">
        <w:rPr>
          <w:rFonts w:hint="eastAsia"/>
        </w:rPr>
        <w:t>３</w:t>
      </w:r>
      <w:r w:rsidRPr="009C5077">
        <w:rPr>
          <w:rFonts w:hint="eastAsia"/>
        </w:rPr>
        <w:t>)(D</w:t>
      </w:r>
      <w:r w:rsidRPr="002E5FD8">
        <w:rPr>
          <w:rFonts w:ascii="PMingLiU" w:hAnsi="PMingLiU" w:hint="eastAsia"/>
        </w:rPr>
        <w:t>)。</w:t>
      </w:r>
    </w:p>
    <w:p w:rsidR="00AA02AB" w:rsidRDefault="00AA02AB" w:rsidP="00AA02AB">
      <w:pPr>
        <w:rPr>
          <w:rFonts w:ascii="PMingLiU" w:hAnsi="PMingLiU"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)(A)</w:t>
      </w:r>
      <w:r w:rsidRPr="009C5077">
        <w:rPr>
          <w:rFonts w:hint="eastAsia"/>
        </w:rPr>
        <w:t>兩班是朝鮮王朝的官僚階級，壟斷科舉考試維持政治上地位，亦藉由蔭敘制與聯姻維持兩班的地位；</w:t>
      </w:r>
      <w:r w:rsidRPr="009C5077">
        <w:t>(B)</w:t>
      </w:r>
      <w:r w:rsidRPr="009C5077">
        <w:rPr>
          <w:rFonts w:hint="eastAsia"/>
        </w:rPr>
        <w:t>大院君掌權時強調傳統朱子學思想，主張效法清朝自強運動，外交上採取鎖國政策；</w:t>
      </w:r>
      <w:r w:rsidRPr="009C5077">
        <w:t>(C)</w:t>
      </w:r>
      <w:r w:rsidRPr="009C5077">
        <w:rPr>
          <w:rFonts w:hint="eastAsia"/>
        </w:rPr>
        <w:t>日本殖民朝鮮時，取消兩班統治國家的特權。</w:t>
      </w:r>
      <w:r w:rsidRPr="009C5077">
        <w:br/>
      </w:r>
      <w:r w:rsidRPr="009C5077">
        <w:rPr>
          <w:rFonts w:hint="eastAsia"/>
        </w:rPr>
        <w:t>(</w:t>
      </w:r>
      <w:r w:rsidRPr="009C5077">
        <w:rPr>
          <w:rFonts w:hint="eastAsia"/>
        </w:rPr>
        <w:t>２</w:t>
      </w:r>
      <w:r w:rsidRPr="009C5077">
        <w:rPr>
          <w:rFonts w:hint="eastAsia"/>
        </w:rPr>
        <w:t>)(A)</w:t>
      </w:r>
      <w:r w:rsidRPr="009C5077">
        <w:rPr>
          <w:rFonts w:hint="eastAsia"/>
        </w:rPr>
        <w:t>外國勢力藉由參戰而介入朝鮮的內政；</w:t>
      </w:r>
      <w:r w:rsidRPr="009C5077">
        <w:t>(C)</w:t>
      </w:r>
      <w:r w:rsidRPr="009C5077">
        <w:rPr>
          <w:rFonts w:hint="eastAsia"/>
        </w:rPr>
        <w:t>國家的組成要素須包含人民、領土、政府、主權，從參戰方檢視，東學黨被視為是叛亂組織；</w:t>
      </w:r>
      <w:r w:rsidRPr="009C5077">
        <w:t>(D)</w:t>
      </w:r>
      <w:r w:rsidRPr="009C5077">
        <w:rPr>
          <w:rFonts w:hint="eastAsia"/>
        </w:rPr>
        <w:t>朝鮮當局並未示意農民進行叛亂行動，故選</w:t>
      </w:r>
      <w:r w:rsidRPr="009C5077">
        <w:rPr>
          <w:rFonts w:hint="eastAsia"/>
        </w:rPr>
        <w:t>(B)</w:t>
      </w:r>
      <w:r w:rsidRPr="009C5077">
        <w:rPr>
          <w:rFonts w:hint="eastAsia"/>
        </w:rPr>
        <w:t>。</w:t>
      </w:r>
      <w:r w:rsidRPr="009C5077">
        <w:br/>
      </w:r>
      <w:r w:rsidRPr="009C5077">
        <w:rPr>
          <w:rFonts w:hint="eastAsia"/>
        </w:rPr>
        <w:t>(</w:t>
      </w:r>
      <w:r w:rsidRPr="009C5077">
        <w:rPr>
          <w:rFonts w:hint="eastAsia"/>
        </w:rPr>
        <w:t>３</w:t>
      </w:r>
      <w:r w:rsidRPr="009C5077">
        <w:rPr>
          <w:rFonts w:hint="eastAsia"/>
        </w:rPr>
        <w:t>)(A)</w:t>
      </w:r>
      <w:r w:rsidRPr="009C5077">
        <w:rPr>
          <w:rFonts w:hint="eastAsia"/>
        </w:rPr>
        <w:t>南美洲主要以天主教為主</w:t>
      </w:r>
      <w:r w:rsidRPr="002E5FD8">
        <w:rPr>
          <w:rFonts w:ascii="PMingLiU" w:hAnsi="PMingLiU" w:hint="eastAsia"/>
        </w:rPr>
        <w:t>；</w:t>
      </w:r>
      <w:r w:rsidRPr="009C5077">
        <w:rPr>
          <w:rFonts w:hint="eastAsia"/>
        </w:rPr>
        <w:t>(B)</w:t>
      </w:r>
      <w:r w:rsidRPr="002E5FD8">
        <w:rPr>
          <w:rFonts w:ascii="PMingLiU" w:hAnsi="PMingLiU" w:hint="eastAsia"/>
        </w:rPr>
        <w:t>當地發展熱帶栽培業主要以勞力密集為主；</w:t>
      </w:r>
      <w:r w:rsidRPr="009C5077">
        <w:rPr>
          <w:rFonts w:hint="eastAsia"/>
        </w:rPr>
        <w:t>(C)</w:t>
      </w:r>
      <w:r w:rsidRPr="002E5FD8">
        <w:rPr>
          <w:rFonts w:ascii="PMingLiU" w:hAnsi="PMingLiU" w:hint="eastAsia"/>
        </w:rPr>
        <w:t>進入工業化通常先發展進口替代，而後再轉為出口擴張。</w:t>
      </w:r>
    </w:p>
    <w:p w:rsidR="00AA02AB" w:rsidRDefault="00AA02AB" w:rsidP="00AA02AB">
      <w:pPr>
        <w:rPr>
          <w:rFonts w:ascii="PMingLiU" w:hAnsi="PMingLiU"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0900-00010　　　</w:t>
      </w:r>
      <w:r>
        <w:rPr>
          <w:rFonts w:ascii="SMbarcode" w:eastAsia="SMbarcode" w:hAnsi="PMingLiU"/>
        </w:rPr>
        <w:t>*085402-0900-00010*</w:t>
      </w:r>
      <w:r>
        <w:rPr>
          <w:rFonts w:ascii="PMingLiU" w:hAnsi="PMingLiU"/>
        </w:rPr>
        <w:t xml:space="preserve">　　　難易度：中　　　出處：跨科整合試題</w:t>
      </w:r>
    </w:p>
    <w:p w:rsidR="00AA02AB" w:rsidRPr="00AA02AB" w:rsidRDefault="00AA02AB" w:rsidP="00AA02AB">
      <w:pPr>
        <w:rPr>
          <w:rFonts w:ascii="PMingLiU" w:hAnsi="PMingLiU"/>
        </w:rPr>
      </w:pPr>
      <w:r w:rsidRPr="00AA02AB">
        <w:rPr>
          <w:rFonts w:ascii="PMingLiU" w:hAnsi="PMingLiU" w:hint="eastAsia"/>
        </w:rPr>
        <w:t>日本政府動員士兵執行占領東南亞任務，目的是為確保當地的資源，以滿足日本的需求。日本在1895年取得臺灣；1910年取得朝鮮；1932年建立滿州國，並在1936年的國策大綱中，確立將中國沿海和東南亞地區納入日本統治的基本國策。東南亞的占領重點在印尼與馬來西亞。二戰開打後，1939年德軍占領法國，日本則在1940年先進駐越南北部，1941年再進入越南南部，取得前進馬來西亞與印尼的基地，在占領東南亞之後採取軍政統治，較為人所知的是在新加坡屠殺華人、虐待菲律賓戰俘以及強徵工人建造泰緬鐵路。日本一律對外宣稱這一連串的侵略行動是為了支援各殖民地的獨立運動。因此，日本在占領東南亞的過程中，扶植緬甸、菲律賓、越南、柬埔寨、寮國親日政權發表獨立宣言，但唯獨馬來西亞與印尼被排除在獨立運動之外。</w:t>
      </w:r>
      <w:r w:rsidRPr="00AA02AB">
        <w:rPr>
          <w:rFonts w:ascii="PMingLiU" w:hAnsi="PMingLiU"/>
        </w:rPr>
        <w:br/>
        <w:t>(　　)(１)</w:t>
      </w:r>
      <w:r w:rsidRPr="00AA02AB">
        <w:rPr>
          <w:rFonts w:ascii="PMingLiU" w:hAnsi="PMingLiU" w:hint="eastAsia"/>
        </w:rPr>
        <w:t>關於日本在占領東南亞之後的作為，下列選項何者</w:t>
      </w:r>
      <w:r w:rsidRPr="00AA02AB">
        <w:rPr>
          <w:rFonts w:ascii="PMingLiU" w:hAnsi="PMingLiU" w:hint="eastAsia"/>
          <w:u w:val="single"/>
        </w:rPr>
        <w:t>有誤</w:t>
      </w:r>
      <w:r w:rsidRPr="00AA02AB">
        <w:rPr>
          <w:rFonts w:ascii="PMingLiU" w:hAnsi="PMingLiU" w:hint="eastAsia"/>
        </w:rPr>
        <w:t xml:space="preserve">？　(A)日本展開南進政策目的是為了石油、橡膠、錫等資源　</w:t>
      </w:r>
      <w:r w:rsidRPr="00AA02AB">
        <w:rPr>
          <w:rFonts w:ascii="PMingLiU" w:hAnsi="PMingLiU"/>
        </w:rPr>
        <w:t>(B)</w:t>
      </w:r>
      <w:r w:rsidRPr="00AA02AB">
        <w:rPr>
          <w:rFonts w:ascii="PMingLiU" w:hAnsi="PMingLiU" w:hint="eastAsia"/>
        </w:rPr>
        <w:t xml:space="preserve">日本在占領新加坡時，因為華人援助中國抗日，特別針對華人進行屠殺，其他族群並沒有受到傷害　</w:t>
      </w:r>
      <w:r w:rsidRPr="00AA02AB">
        <w:rPr>
          <w:rFonts w:ascii="PMingLiU" w:hAnsi="PMingLiU"/>
        </w:rPr>
        <w:t>(C)</w:t>
      </w:r>
      <w:r w:rsidRPr="00AA02AB">
        <w:rPr>
          <w:rFonts w:ascii="PMingLiU" w:hAnsi="PMingLiU" w:hint="eastAsia"/>
        </w:rPr>
        <w:t xml:space="preserve">日本藉由「大東亞共榮圈」的宣揚，號召東南亞各國對抗西方殖民統治，並提供援助　</w:t>
      </w:r>
      <w:r w:rsidRPr="00AA02AB">
        <w:rPr>
          <w:rFonts w:ascii="PMingLiU" w:hAnsi="PMingLiU"/>
        </w:rPr>
        <w:t>(D)</w:t>
      </w:r>
      <w:r w:rsidRPr="00AA02AB">
        <w:rPr>
          <w:rFonts w:ascii="PMingLiU" w:hAnsi="PMingLiU" w:hint="eastAsia"/>
        </w:rPr>
        <w:t>日本鼓勵臺灣人前往東南亞經商，藉以取代華商在此地的貿易網絡</w:t>
      </w:r>
      <w:r w:rsidRPr="00AA02AB">
        <w:rPr>
          <w:rFonts w:ascii="PMingLiU" w:hAnsi="PMingLiU" w:hint="eastAsia"/>
        </w:rPr>
        <w:br/>
      </w:r>
      <w:r w:rsidRPr="00AA02AB">
        <w:rPr>
          <w:rFonts w:ascii="PMingLiU" w:hAnsi="PMingLiU"/>
        </w:rPr>
        <w:t>(　　)(２)</w:t>
      </w:r>
      <w:r w:rsidRPr="00AA02AB">
        <w:rPr>
          <w:rFonts w:ascii="PMingLiU" w:hAnsi="PMingLiU" w:cs="Arial"/>
          <w:color w:val="222222"/>
          <w:szCs w:val="23"/>
          <w:shd w:val="clear" w:color="auto" w:fill="FFFFFF"/>
        </w:rPr>
        <w:t>日本</w:t>
      </w:r>
      <w:r w:rsidRPr="00AA02AB">
        <w:rPr>
          <w:rFonts w:ascii="PMingLiU" w:hAnsi="PMingLiU" w:cs="Arial" w:hint="eastAsia"/>
          <w:color w:val="222222"/>
          <w:szCs w:val="23"/>
          <w:shd w:val="clear" w:color="auto" w:fill="FFFFFF"/>
        </w:rPr>
        <w:t>試圖建立</w:t>
      </w:r>
      <w:r w:rsidRPr="00AA02AB">
        <w:rPr>
          <w:rFonts w:ascii="PMingLiU" w:hAnsi="PMingLiU" w:cs="Arial"/>
          <w:color w:val="222222"/>
          <w:szCs w:val="23"/>
          <w:shd w:val="clear" w:color="auto" w:fill="FFFFFF"/>
        </w:rPr>
        <w:t>「大東亞共榮圈」</w:t>
      </w:r>
      <w:r w:rsidRPr="00AA02AB">
        <w:rPr>
          <w:rFonts w:ascii="PMingLiU" w:hAnsi="PMingLiU" w:cs="Arial" w:hint="eastAsia"/>
          <w:color w:val="222222"/>
          <w:szCs w:val="23"/>
          <w:shd w:val="clear" w:color="auto" w:fill="FFFFFF"/>
        </w:rPr>
        <w:t>，</w:t>
      </w:r>
      <w:r w:rsidRPr="00AA02AB">
        <w:rPr>
          <w:rFonts w:ascii="PMingLiU" w:hAnsi="PMingLiU" w:cs="Arial"/>
          <w:color w:val="222222"/>
          <w:szCs w:val="23"/>
          <w:shd w:val="clear" w:color="auto" w:fill="FFFFFF"/>
        </w:rPr>
        <w:t>在東南亞</w:t>
      </w:r>
      <w:r w:rsidRPr="00AA02AB">
        <w:rPr>
          <w:rFonts w:ascii="PMingLiU" w:hAnsi="PMingLiU" w:cs="Arial" w:hint="eastAsia"/>
          <w:color w:val="222222"/>
          <w:szCs w:val="23"/>
          <w:shd w:val="clear" w:color="auto" w:fill="FFFFFF"/>
        </w:rPr>
        <w:t>的占</w:t>
      </w:r>
      <w:r w:rsidRPr="00AA02AB">
        <w:rPr>
          <w:rFonts w:ascii="PMingLiU" w:hAnsi="PMingLiU" w:cs="Arial"/>
          <w:color w:val="222222"/>
          <w:szCs w:val="23"/>
          <w:shd w:val="clear" w:color="auto" w:fill="FFFFFF"/>
        </w:rPr>
        <w:t>領地，</w:t>
      </w:r>
      <w:r w:rsidRPr="00AA02AB">
        <w:rPr>
          <w:rFonts w:ascii="PMingLiU" w:hAnsi="PMingLiU" w:cs="Arial" w:hint="eastAsia"/>
          <w:color w:val="222222"/>
          <w:szCs w:val="23"/>
          <w:shd w:val="clear" w:color="auto" w:fill="FFFFFF"/>
        </w:rPr>
        <w:t>進行鐵路、道路、機場等交通建設，並強制動員當地人</w:t>
      </w:r>
      <w:r w:rsidRPr="00AA02AB">
        <w:rPr>
          <w:rFonts w:ascii="PMingLiU" w:hAnsi="PMingLiU" w:cs="Arial"/>
          <w:color w:val="222222"/>
          <w:szCs w:val="23"/>
          <w:shd w:val="clear" w:color="auto" w:fill="FFFFFF"/>
        </w:rPr>
        <w:t>從事土木工程</w:t>
      </w:r>
      <w:r w:rsidRPr="00AA02AB">
        <w:rPr>
          <w:rFonts w:ascii="PMingLiU" w:hAnsi="PMingLiU" w:cs="Arial" w:hint="eastAsia"/>
          <w:color w:val="222222"/>
          <w:szCs w:val="23"/>
          <w:shd w:val="clear" w:color="auto" w:fill="FFFFFF"/>
        </w:rPr>
        <w:t>、</w:t>
      </w:r>
      <w:r w:rsidRPr="00AA02AB">
        <w:rPr>
          <w:rFonts w:ascii="PMingLiU" w:hAnsi="PMingLiU" w:cs="Arial"/>
          <w:color w:val="222222"/>
          <w:szCs w:val="23"/>
          <w:shd w:val="clear" w:color="auto" w:fill="FFFFFF"/>
        </w:rPr>
        <w:t>礦山勞動等</w:t>
      </w:r>
      <w:r w:rsidRPr="00AA02AB">
        <w:rPr>
          <w:rFonts w:ascii="PMingLiU" w:hAnsi="PMingLiU" w:cs="Arial" w:hint="eastAsia"/>
          <w:color w:val="222222"/>
          <w:szCs w:val="23"/>
          <w:shd w:val="clear" w:color="auto" w:fill="FFFFFF"/>
        </w:rPr>
        <w:t>。根據上述研判，日本的主要目的應該是下列何者？</w:t>
      </w:r>
      <w:r w:rsidRPr="00AA02AB">
        <w:rPr>
          <w:rFonts w:ascii="PMingLiU" w:hAnsi="PMingLiU" w:hint="eastAsia"/>
          <w:kern w:val="0"/>
        </w:rPr>
        <w:t xml:space="preserve">（跨公社）　</w:t>
      </w:r>
      <w:r w:rsidRPr="00AA02AB">
        <w:rPr>
          <w:rFonts w:ascii="PMingLiU" w:hAnsi="PMingLiU" w:hint="eastAsia"/>
        </w:rPr>
        <w:t>(A)</w:t>
      </w:r>
      <w:r w:rsidRPr="00AA02AB">
        <w:rPr>
          <w:rFonts w:ascii="PMingLiU" w:hAnsi="PMingLiU" w:cs="Arial"/>
          <w:color w:val="222222"/>
          <w:szCs w:val="23"/>
          <w:shd w:val="clear" w:color="auto" w:fill="FFFFFF"/>
        </w:rPr>
        <w:t>徵集資源、資材和勞動力</w:t>
      </w:r>
      <w:r w:rsidRPr="00AA02AB">
        <w:rPr>
          <w:rFonts w:ascii="PMingLiU" w:hAnsi="PMingLiU" w:cs="Arial" w:hint="eastAsia"/>
          <w:color w:val="222222"/>
          <w:szCs w:val="23"/>
          <w:shd w:val="clear" w:color="auto" w:fill="FFFFFF"/>
        </w:rPr>
        <w:t xml:space="preserve">　</w:t>
      </w:r>
      <w:r w:rsidRPr="00AA02AB">
        <w:rPr>
          <w:rFonts w:ascii="PMingLiU" w:hAnsi="PMingLiU"/>
        </w:rPr>
        <w:t>(B)</w:t>
      </w:r>
      <w:r w:rsidRPr="00AA02AB">
        <w:rPr>
          <w:rFonts w:ascii="PMingLiU" w:hAnsi="PMingLiU" w:hint="eastAsia"/>
        </w:rPr>
        <w:t xml:space="preserve">針對各地抗日行動進行鎮壓　</w:t>
      </w:r>
      <w:r w:rsidRPr="00AA02AB">
        <w:rPr>
          <w:rFonts w:ascii="PMingLiU" w:hAnsi="PMingLiU"/>
        </w:rPr>
        <w:t>(C)</w:t>
      </w:r>
      <w:r w:rsidRPr="00AA02AB">
        <w:rPr>
          <w:rFonts w:ascii="PMingLiU" w:hAnsi="PMingLiU" w:cs="Arial" w:hint="eastAsia"/>
          <w:color w:val="222222"/>
          <w:szCs w:val="23"/>
          <w:shd w:val="clear" w:color="auto" w:fill="FFFFFF"/>
        </w:rPr>
        <w:t>去除西方</w:t>
      </w:r>
      <w:r w:rsidRPr="00AA02AB">
        <w:rPr>
          <w:rFonts w:ascii="PMingLiU" w:hAnsi="PMingLiU" w:cs="Arial"/>
          <w:color w:val="222222"/>
          <w:szCs w:val="23"/>
          <w:shd w:val="clear" w:color="auto" w:fill="FFFFFF"/>
        </w:rPr>
        <w:t>列強對殖民地</w:t>
      </w:r>
      <w:r w:rsidRPr="00AA02AB">
        <w:rPr>
          <w:rFonts w:ascii="PMingLiU" w:hAnsi="PMingLiU" w:cs="Arial" w:hint="eastAsia"/>
          <w:color w:val="222222"/>
          <w:szCs w:val="23"/>
          <w:shd w:val="clear" w:color="auto" w:fill="FFFFFF"/>
        </w:rPr>
        <w:t>的</w:t>
      </w:r>
      <w:r w:rsidRPr="00AA02AB">
        <w:rPr>
          <w:rFonts w:ascii="PMingLiU" w:hAnsi="PMingLiU" w:cs="Arial"/>
          <w:color w:val="222222"/>
          <w:szCs w:val="23"/>
          <w:shd w:val="clear" w:color="auto" w:fill="FFFFFF"/>
        </w:rPr>
        <w:t>統治</w:t>
      </w:r>
      <w:r w:rsidRPr="00AA02AB">
        <w:rPr>
          <w:rFonts w:ascii="PMingLiU" w:hAnsi="PMingLiU" w:cs="Arial" w:hint="eastAsia"/>
          <w:color w:val="222222"/>
          <w:szCs w:val="23"/>
          <w:shd w:val="clear" w:color="auto" w:fill="FFFFFF"/>
        </w:rPr>
        <w:t xml:space="preserve">　</w:t>
      </w:r>
      <w:r w:rsidRPr="00AA02AB">
        <w:rPr>
          <w:rFonts w:ascii="PMingLiU" w:hAnsi="PMingLiU"/>
        </w:rPr>
        <w:t>(D)</w:t>
      </w:r>
      <w:r w:rsidRPr="00AA02AB">
        <w:rPr>
          <w:rFonts w:ascii="PMingLiU" w:hAnsi="PMingLiU" w:hint="eastAsia"/>
        </w:rPr>
        <w:t>振興東南亞經濟，創造經濟自主</w:t>
      </w:r>
    </w:p>
    <w:p w:rsidR="00AA02AB" w:rsidRDefault="00AA02AB" w:rsidP="00AA02AB">
      <w:pPr>
        <w:rPr>
          <w:rFonts w:ascii="PMingLiU" w:hAnsi="PMingLiU" w:hint="eastAsia"/>
        </w:rPr>
      </w:pPr>
      <w:r w:rsidRPr="00AA02AB">
        <w:rPr>
          <w:rFonts w:ascii="PMingLiU" w:hAnsi="PMingLiU"/>
        </w:rPr>
        <w:t>(　　)(３)</w:t>
      </w:r>
      <w:r w:rsidRPr="00AA02AB">
        <w:rPr>
          <w:rFonts w:ascii="PMingLiU" w:hAnsi="PMingLiU" w:hint="eastAsia"/>
        </w:rPr>
        <w:t xml:space="preserve">東南亞國家在二戰後，雖然脫離了殖民地統治，緊接著而來的共產勢力蔓延讓當地國家感到不安，於是組成東南亞國協以防堵該勢力擴張。1980年冷戰結束後，該組織逐漸轉為經濟方面的合作，然而卻成果不佳。請問：最主要的原因為下列何者？（跨地理）　(A)人口少導致內需市場狹小，未形成規模經濟　</w:t>
      </w:r>
      <w:r w:rsidRPr="00AA02AB">
        <w:rPr>
          <w:rFonts w:ascii="PMingLiU" w:hAnsi="PMingLiU"/>
        </w:rPr>
        <w:t>(B)</w:t>
      </w:r>
      <w:r w:rsidRPr="00AA02AB">
        <w:rPr>
          <w:rFonts w:ascii="PMingLiU" w:hAnsi="PMingLiU" w:hint="eastAsia"/>
        </w:rPr>
        <w:t xml:space="preserve">地質年代較新，缺乏礦產分布不利工業發展　</w:t>
      </w:r>
      <w:r w:rsidRPr="00AA02AB">
        <w:rPr>
          <w:rFonts w:ascii="PMingLiU" w:hAnsi="PMingLiU"/>
        </w:rPr>
        <w:t>(C)</w:t>
      </w:r>
      <w:r w:rsidRPr="00AA02AB">
        <w:rPr>
          <w:rFonts w:ascii="PMingLiU" w:hAnsi="PMingLiU" w:hint="eastAsia"/>
        </w:rPr>
        <w:t xml:space="preserve">農業技術落後，主要農作於國際市場上無法與歐美競爭　</w:t>
      </w:r>
      <w:r w:rsidRPr="00AA02AB">
        <w:rPr>
          <w:rFonts w:ascii="PMingLiU" w:hAnsi="PMingLiU"/>
        </w:rPr>
        <w:t>(D)</w:t>
      </w:r>
      <w:r w:rsidRPr="00AA02AB">
        <w:rPr>
          <w:rFonts w:ascii="PMingLiU" w:hAnsi="PMingLiU" w:hint="eastAsia"/>
        </w:rPr>
        <w:t>產業類型相近，各國間無法互補反形成惡性競爭</w:t>
      </w:r>
    </w:p>
    <w:p w:rsidR="00AA02AB" w:rsidRDefault="00AA02AB" w:rsidP="00AA02AB">
      <w:pPr>
        <w:rPr>
          <w:rFonts w:ascii="PMingLiU" w:hAnsi="PMingLiU"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)(B)</w:t>
      </w:r>
      <w:r w:rsidRPr="009C5077">
        <w:rPr>
          <w:rFonts w:hint="eastAsia"/>
        </w:rPr>
        <w:t>；</w:t>
      </w:r>
      <w:r w:rsidRPr="009C5077">
        <w:rPr>
          <w:rFonts w:hint="eastAsia"/>
        </w:rPr>
        <w:t>(</w:t>
      </w:r>
      <w:r w:rsidRPr="009C5077">
        <w:rPr>
          <w:rFonts w:hint="eastAsia"/>
        </w:rPr>
        <w:t>２</w:t>
      </w:r>
      <w:r w:rsidRPr="009C5077">
        <w:rPr>
          <w:rFonts w:hint="eastAsia"/>
        </w:rPr>
        <w:t>)(A)</w:t>
      </w:r>
      <w:r w:rsidRPr="009C5077">
        <w:rPr>
          <w:rFonts w:hint="eastAsia"/>
        </w:rPr>
        <w:t>；</w:t>
      </w:r>
      <w:r w:rsidRPr="009C5077">
        <w:rPr>
          <w:rFonts w:hint="eastAsia"/>
        </w:rPr>
        <w:t>(</w:t>
      </w:r>
      <w:r w:rsidRPr="009C5077">
        <w:rPr>
          <w:rFonts w:hint="eastAsia"/>
        </w:rPr>
        <w:t>３</w:t>
      </w:r>
      <w:r w:rsidRPr="009C5077">
        <w:rPr>
          <w:rFonts w:hint="eastAsia"/>
        </w:rPr>
        <w:t>)(D</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9C5077">
        <w:rPr>
          <w:rFonts w:hint="eastAsia"/>
        </w:rPr>
        <w:t>日本占領新加坡時，針對援助中國抗日的華人進行大屠殺，但其他族群如馬來人、印度人、歐亞人在日本攻擊新加坡時亦受害，新加坡在</w:t>
      </w:r>
      <w:r w:rsidRPr="009C5077">
        <w:rPr>
          <w:rFonts w:hint="eastAsia"/>
        </w:rPr>
        <w:t>1967</w:t>
      </w:r>
      <w:r w:rsidRPr="009C5077">
        <w:rPr>
          <w:rFonts w:hint="eastAsia"/>
        </w:rPr>
        <w:t>年建立日本占領時期死難人民紀念碑，以四根柱子分別代表新加坡四大族群在二戰中的壯烈犧牲。</w:t>
      </w:r>
      <w:r w:rsidRPr="009C5077">
        <w:br/>
      </w:r>
      <w:r w:rsidRPr="009C5077">
        <w:rPr>
          <w:rFonts w:hint="eastAsia"/>
        </w:rPr>
        <w:t>(</w:t>
      </w:r>
      <w:r w:rsidRPr="009C5077">
        <w:rPr>
          <w:rFonts w:hint="eastAsia"/>
        </w:rPr>
        <w:t>２</w:t>
      </w:r>
      <w:r w:rsidRPr="009C5077">
        <w:rPr>
          <w:rFonts w:hint="eastAsia"/>
        </w:rPr>
        <w:t>)</w:t>
      </w:r>
      <w:r w:rsidRPr="009C5077">
        <w:rPr>
          <w:rFonts w:hint="eastAsia"/>
        </w:rPr>
        <w:t>因日本國內資源有限，為滿足國內需求。因此假借建立「大東亞共榮圈」名義入侵東南亞，在當地進行的經濟建設之目的，在於掠奪經濟資源，以援助日本發展，但卻犧牲了東南亞的經濟發展，造成國際間的貧富懸殊，此也是永續發展所需面對之課題，故選</w:t>
      </w:r>
      <w:r w:rsidRPr="004A0159">
        <w:rPr>
          <w:rFonts w:hint="eastAsia"/>
        </w:rPr>
        <w:t>(A)</w:t>
      </w:r>
      <w:r w:rsidRPr="004A0159">
        <w:rPr>
          <w:rFonts w:hint="eastAsia"/>
        </w:rPr>
        <w:t>。</w:t>
      </w:r>
      <w:r w:rsidRPr="009C5077">
        <w:br/>
      </w:r>
      <w:r w:rsidRPr="009C5077">
        <w:rPr>
          <w:rFonts w:hint="eastAsia"/>
        </w:rPr>
        <w:t>(</w:t>
      </w:r>
      <w:r w:rsidRPr="009C5077">
        <w:rPr>
          <w:rFonts w:hint="eastAsia"/>
        </w:rPr>
        <w:t>３</w:t>
      </w:r>
      <w:r w:rsidRPr="009C5077">
        <w:rPr>
          <w:rFonts w:hint="eastAsia"/>
        </w:rPr>
        <w:t>)(A)</w:t>
      </w:r>
      <w:r w:rsidRPr="009C5077">
        <w:rPr>
          <w:rFonts w:hint="eastAsia"/>
        </w:rPr>
        <w:t>東南亞人口多，內需市場偏小和國民收入低有關；</w:t>
      </w:r>
      <w:r w:rsidRPr="009C5077">
        <w:rPr>
          <w:rFonts w:hint="eastAsia"/>
        </w:rPr>
        <w:t>(B)</w:t>
      </w:r>
      <w:r w:rsidRPr="009C5077">
        <w:rPr>
          <w:rFonts w:hint="eastAsia"/>
        </w:rPr>
        <w:t>東南亞各國有石油及錫礦等分布；</w:t>
      </w:r>
      <w:r w:rsidRPr="009C5077">
        <w:rPr>
          <w:rFonts w:hint="eastAsia"/>
        </w:rPr>
        <w:t>(C)</w:t>
      </w:r>
      <w:r w:rsidRPr="009C5077">
        <w:rPr>
          <w:rFonts w:hint="eastAsia"/>
        </w:rPr>
        <w:t>東南亞主要種植熱帶作物，歐美國家則多溫帶作物，可供應歐美市場。</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0900-00011　　　</w:t>
      </w:r>
      <w:r>
        <w:rPr>
          <w:rFonts w:ascii="SMbarcode" w:eastAsia="SMbarcode" w:hAnsi="PMingLiU"/>
        </w:rPr>
        <w:t>*085402-0900-00011*</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hint="eastAsia"/>
        </w:rPr>
        <w:t>吧城華人公館檔案《公案簿》中記載了一段判例：「和（荷蘭）本年</w:t>
      </w:r>
      <w:smartTag w:uri="urn:schemas-microsoft-com:office:smarttags" w:element="chsdate">
        <w:smartTagPr>
          <w:attr w:name="Year" w:val="2019"/>
          <w:attr w:name="Month" w:val="11"/>
          <w:attr w:name="Day" w:val="17"/>
          <w:attr w:name="IsLunarDate" w:val="False"/>
          <w:attr w:name="IsROCDate" w:val="False"/>
        </w:smartTagPr>
        <w:r w:rsidRPr="00AA02AB">
          <w:rPr>
            <w:rFonts w:ascii="PMingLiU" w:hAnsi="PMingLiU"/>
          </w:rPr>
          <w:t>11</w:t>
        </w:r>
        <w:r w:rsidRPr="00AA02AB">
          <w:rPr>
            <w:rFonts w:ascii="PMingLiU" w:hAnsi="PMingLiU" w:hint="eastAsia"/>
          </w:rPr>
          <w:t>月</w:t>
        </w:r>
        <w:r w:rsidRPr="00AA02AB">
          <w:rPr>
            <w:rFonts w:ascii="PMingLiU" w:hAnsi="PMingLiU"/>
          </w:rPr>
          <w:t>17</w:t>
        </w:r>
        <w:r w:rsidRPr="00AA02AB">
          <w:rPr>
            <w:rFonts w:ascii="PMingLiU" w:hAnsi="PMingLiU" w:hint="eastAsia"/>
          </w:rPr>
          <w:t>日</w:t>
        </w:r>
      </w:smartTag>
      <w:r w:rsidRPr="00AA02AB">
        <w:rPr>
          <w:rFonts w:ascii="PMingLiU" w:hAnsi="PMingLiU" w:hint="eastAsia"/>
        </w:rPr>
        <w:t>，有辛宣娘投上口詞云，其夫陳喜哥娶她入門三年，便拋卻家庭，延今五載，不知去向何方，氏投唐人甲必丹（蔡敦官）知情，求準再醮。蒙甲必丹令人查訪無踪，切欲查察實情確證，方肯準嫁。奈氏困苦已甚，難以等待。茲墾上臺俯憐，準其別配他人。然氏不止無生下子女，而且自合卺至其離家之時，未嘗有行夫妻之禮。及家翁棄世以後，本夫亦無經營顧家，使氏終日投傍親戚度日，誤氏青春五年，乞照和蘭（荷蘭）律法，準其別適，感德靡涯矣。」</w:t>
      </w:r>
      <w:r w:rsidRPr="00AA02AB">
        <w:rPr>
          <w:rFonts w:ascii="PMingLiU" w:hAnsi="PMingLiU"/>
        </w:rPr>
        <w:br/>
        <w:t>(　　)(１)</w:t>
      </w:r>
      <w:r w:rsidRPr="00AA02AB">
        <w:rPr>
          <w:rFonts w:ascii="PMingLiU" w:hAnsi="PMingLiU" w:hint="eastAsia"/>
        </w:rPr>
        <w:t xml:space="preserve">關於案例中所提到的甲必丹，下列說明何者正確？　</w:t>
      </w:r>
      <w:r w:rsidRPr="00AA02AB">
        <w:rPr>
          <w:rFonts w:ascii="PMingLiU" w:hAnsi="PMingLiU"/>
        </w:rPr>
        <w:t>(A)</w:t>
      </w:r>
      <w:r w:rsidRPr="00AA02AB">
        <w:rPr>
          <w:rFonts w:ascii="PMingLiU" w:hAnsi="PMingLiU" w:hint="eastAsia"/>
        </w:rPr>
        <w:t xml:space="preserve">甲必丹是荷蘭在巴達維亞城統治下的官職，由荷蘭人擔任　</w:t>
      </w:r>
      <w:r w:rsidRPr="00AA02AB">
        <w:rPr>
          <w:rFonts w:ascii="PMingLiU" w:hAnsi="PMingLiU"/>
        </w:rPr>
        <w:t>(B)</w:t>
      </w:r>
      <w:r w:rsidRPr="00AA02AB">
        <w:rPr>
          <w:rFonts w:ascii="PMingLiU" w:hAnsi="PMingLiU" w:hint="eastAsia"/>
        </w:rPr>
        <w:t xml:space="preserve">甲必丹制度是東南亞殖民者對殖民地直接統治的象徵　</w:t>
      </w:r>
      <w:r w:rsidRPr="00AA02AB">
        <w:rPr>
          <w:rFonts w:ascii="PMingLiU" w:hAnsi="PMingLiU"/>
        </w:rPr>
        <w:t>(C)</w:t>
      </w:r>
      <w:r w:rsidRPr="00AA02AB">
        <w:rPr>
          <w:rFonts w:ascii="PMingLiU" w:hAnsi="PMingLiU" w:hint="eastAsia"/>
        </w:rPr>
        <w:t xml:space="preserve">甲必丹主要掌管社區秩序、訴訟以及布達殖民者政令，擔任溝通橋樑　</w:t>
      </w:r>
      <w:r w:rsidRPr="00AA02AB">
        <w:rPr>
          <w:rFonts w:ascii="PMingLiU" w:hAnsi="PMingLiU"/>
        </w:rPr>
        <w:t>(D)</w:t>
      </w:r>
      <w:r w:rsidRPr="00AA02AB">
        <w:rPr>
          <w:rFonts w:ascii="PMingLiU" w:hAnsi="PMingLiU" w:hint="eastAsia"/>
        </w:rPr>
        <w:t>目前在東南亞仍可以見到甲必丹制度，其權力、身分大於殖民統治時期</w:t>
      </w:r>
      <w:r w:rsidRPr="00AA02AB">
        <w:rPr>
          <w:rFonts w:ascii="PMingLiU" w:hAnsi="PMingLiU"/>
        </w:rPr>
        <w:br/>
        <w:t>(　　)(２)</w:t>
      </w:r>
      <w:r w:rsidRPr="00AA02AB">
        <w:rPr>
          <w:rFonts w:ascii="PMingLiU" w:hAnsi="PMingLiU" w:hint="eastAsia"/>
        </w:rPr>
        <w:t>我國民法第</w:t>
      </w:r>
      <w:r w:rsidRPr="00AA02AB">
        <w:rPr>
          <w:rFonts w:ascii="PMingLiU" w:hAnsi="PMingLiU"/>
        </w:rPr>
        <w:t>1052</w:t>
      </w:r>
      <w:r w:rsidRPr="00AA02AB">
        <w:rPr>
          <w:rFonts w:ascii="PMingLiU" w:hAnsi="PMingLiU" w:hint="eastAsia"/>
        </w:rPr>
        <w:t xml:space="preserve">條規定，夫妻之一方，有生死不明已逾三年之重大事由，難以維持婚姻者，夫妻之一方得向法院請求離婚。有關此類型的離婚，下列相關敘述何者正確？（跨公社）　</w:t>
      </w:r>
      <w:r w:rsidRPr="00AA02AB">
        <w:rPr>
          <w:rFonts w:ascii="PMingLiU" w:hAnsi="PMingLiU"/>
        </w:rPr>
        <w:t>(A)</w:t>
      </w:r>
      <w:r w:rsidRPr="00AA02AB">
        <w:rPr>
          <w:rFonts w:ascii="PMingLiU" w:hAnsi="PMingLiU" w:hint="eastAsia"/>
        </w:rPr>
        <w:t xml:space="preserve">又稱為兩願離婚，須向戶政事務所辦理登記　</w:t>
      </w:r>
      <w:r w:rsidRPr="00AA02AB">
        <w:rPr>
          <w:rFonts w:ascii="PMingLiU" w:hAnsi="PMingLiU"/>
        </w:rPr>
        <w:t>(B)</w:t>
      </w:r>
      <w:r w:rsidRPr="00AA02AB">
        <w:rPr>
          <w:rFonts w:ascii="PMingLiU" w:hAnsi="PMingLiU" w:hint="eastAsia"/>
        </w:rPr>
        <w:t xml:space="preserve">屬於判決離婚，持法院判決離婚書即可單方登記離婚　</w:t>
      </w:r>
      <w:r w:rsidRPr="00AA02AB">
        <w:rPr>
          <w:rFonts w:ascii="PMingLiU" w:hAnsi="PMingLiU"/>
        </w:rPr>
        <w:t>(C)</w:t>
      </w:r>
      <w:r w:rsidRPr="00AA02AB">
        <w:rPr>
          <w:rFonts w:ascii="PMingLiU" w:hAnsi="PMingLiU" w:hint="eastAsia"/>
        </w:rPr>
        <w:t xml:space="preserve">經過法院判決離婚後，婚姻效力自然解消，不必登記　</w:t>
      </w:r>
      <w:r w:rsidRPr="00AA02AB">
        <w:rPr>
          <w:rFonts w:ascii="PMingLiU" w:hAnsi="PMingLiU"/>
        </w:rPr>
        <w:t>(D)</w:t>
      </w:r>
      <w:r w:rsidRPr="00AA02AB">
        <w:rPr>
          <w:rFonts w:ascii="PMingLiU" w:hAnsi="PMingLiU" w:hint="eastAsia"/>
        </w:rPr>
        <w:t>若生死不明的一方始終未出庭應訊，法官不會做出判決</w:t>
      </w:r>
      <w:r w:rsidRPr="00AA02AB">
        <w:rPr>
          <w:rFonts w:ascii="PMingLiU" w:hAnsi="PMingLiU"/>
        </w:rPr>
        <w:br/>
        <w:t>(　　)(３)</w:t>
      </w:r>
      <w:r w:rsidRPr="00AA02AB">
        <w:rPr>
          <w:rFonts w:ascii="PMingLiU" w:hAnsi="PMingLiU" w:hint="eastAsia"/>
        </w:rPr>
        <w:t xml:space="preserve">西方國家多於地理大發現後，透過航海至世界各國進行殖民活動，進而影響當地的文化發展。若文中的西方國家在七月份航行至印尼時，最可能受到哪一個盛行風影響而風強浪大？（跨地理）　</w:t>
      </w:r>
      <w:r w:rsidRPr="00AA02AB">
        <w:rPr>
          <w:rFonts w:ascii="PMingLiU" w:hAnsi="PMingLiU"/>
        </w:rPr>
        <w:t>(A)</w:t>
      </w:r>
      <w:r w:rsidRPr="00AA02AB">
        <w:rPr>
          <w:rFonts w:ascii="PMingLiU" w:hAnsi="PMingLiU" w:hint="eastAsia"/>
        </w:rPr>
        <w:t xml:space="preserve">東南信風　</w:t>
      </w:r>
      <w:r w:rsidRPr="00AA02AB">
        <w:rPr>
          <w:rFonts w:ascii="PMingLiU" w:hAnsi="PMingLiU"/>
        </w:rPr>
        <w:t>(B)</w:t>
      </w:r>
      <w:r w:rsidRPr="00AA02AB">
        <w:rPr>
          <w:rFonts w:ascii="PMingLiU" w:hAnsi="PMingLiU" w:hint="eastAsia"/>
        </w:rPr>
        <w:t xml:space="preserve">西風　</w:t>
      </w:r>
      <w:r w:rsidRPr="00AA02AB">
        <w:rPr>
          <w:rFonts w:ascii="PMingLiU" w:hAnsi="PMingLiU"/>
        </w:rPr>
        <w:t>(C)</w:t>
      </w:r>
      <w:r w:rsidRPr="00AA02AB">
        <w:rPr>
          <w:rFonts w:ascii="PMingLiU" w:hAnsi="PMingLiU" w:hint="eastAsia"/>
        </w:rPr>
        <w:t xml:space="preserve">東北信風　</w:t>
      </w:r>
      <w:r w:rsidRPr="00AA02AB">
        <w:rPr>
          <w:rFonts w:ascii="PMingLiU" w:hAnsi="PMingLiU"/>
        </w:rPr>
        <w:t>(D)</w:t>
      </w:r>
      <w:r w:rsidRPr="00AA02AB">
        <w:rPr>
          <w:rFonts w:ascii="PMingLiU" w:hAnsi="PMingLiU" w:hint="eastAsia"/>
        </w:rPr>
        <w:t>西北季風</w:t>
      </w:r>
    </w:p>
    <w:p w:rsidR="00AA02AB" w:rsidRDefault="00AA02AB" w:rsidP="00AA02AB">
      <w:pPr>
        <w:rPr>
          <w:rFonts w:ascii="PMingLiU" w:hAnsi="PMingLiU"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r w:rsidRPr="002E5FD8">
        <w:rPr>
          <w:rFonts w:ascii="PMingLiU" w:hAnsi="PMingLiU" w:hint="eastAsia"/>
        </w:rPr>
        <w:t>)。</w:t>
      </w:r>
    </w:p>
    <w:p w:rsidR="00AA02AB" w:rsidRDefault="00AA02AB" w:rsidP="00AA02AB">
      <w:pPr>
        <w:rPr>
          <w:rFonts w:ascii="PMingLiU" w:hAnsi="PMingLiU" w:hint="eastAsia"/>
        </w:rPr>
      </w:pPr>
      <w:r>
        <w:rPr>
          <w:rFonts w:ascii="PMingLiU" w:hAnsi="PMingLiU" w:hint="eastAsia"/>
        </w:rPr>
        <w:t>解析：</w:t>
      </w:r>
      <w:r>
        <w:rPr>
          <w:rFonts w:hint="eastAsia"/>
        </w:rPr>
        <w:t>(</w:t>
      </w:r>
      <w:r>
        <w:rPr>
          <w:rFonts w:hint="eastAsia"/>
        </w:rPr>
        <w:t>１</w:t>
      </w:r>
      <w:r>
        <w:rPr>
          <w:rFonts w:hint="eastAsia"/>
        </w:rPr>
        <w:t>)</w:t>
      </w:r>
      <w:r>
        <w:rPr>
          <w:rFonts w:hint="eastAsia"/>
        </w:rPr>
        <w:t>甲必丹「</w:t>
      </w:r>
      <w:r w:rsidRPr="002E5FD8">
        <w:rPr>
          <w:lang w:val="de-DE"/>
        </w:rPr>
        <w:t>kapitein</w:t>
      </w:r>
      <w:r>
        <w:rPr>
          <w:rFonts w:hint="eastAsia"/>
        </w:rPr>
        <w:t>」本意為「首領」，是東南亞殖民者為便於治理華人，在華人中任命較有名望與富有之人擔任此職，作為殖民政府與民眾之間的橋樑，算是間接統治的方式。甲必丹有管轄華人社區、維持地方治區，處理華人生、死、婚配事務以及審理訴訟等職權，亦協助殖民者進行徵稅與布達政令等事務。在地方上身分與地位崇高。現在東南亞仍可見此制度，但其權利與地位已大不如前。</w:t>
      </w:r>
      <w:r>
        <w:br/>
      </w:r>
      <w:r>
        <w:rPr>
          <w:rFonts w:hint="eastAsia"/>
        </w:rPr>
        <w:t>(</w:t>
      </w:r>
      <w:r>
        <w:rPr>
          <w:rFonts w:hint="eastAsia"/>
        </w:rPr>
        <w:t>２</w:t>
      </w:r>
      <w:r>
        <w:rPr>
          <w:rFonts w:hint="eastAsia"/>
        </w:rPr>
        <w:t>)</w:t>
      </w:r>
      <w:r>
        <w:rPr>
          <w:rFonts w:hint="eastAsia"/>
        </w:rPr>
        <w:t>此為判決離婚，若法院判決離婚，當事人一方可持法院判決書到戶政事</w:t>
      </w:r>
      <w:r w:rsidRPr="009C5077">
        <w:rPr>
          <w:rFonts w:hint="eastAsia"/>
        </w:rPr>
        <w:t>務所辦理離婚登記後，即解消婚姻關係，故</w:t>
      </w:r>
      <w:r w:rsidRPr="004A0159">
        <w:rPr>
          <w:rFonts w:hint="eastAsia"/>
        </w:rPr>
        <w:t>選</w:t>
      </w:r>
      <w:r w:rsidRPr="004A0159">
        <w:rPr>
          <w:rFonts w:hint="eastAsia"/>
        </w:rPr>
        <w:t>(B)</w:t>
      </w:r>
      <w:r w:rsidRPr="009C5077">
        <w:rPr>
          <w:rFonts w:hint="eastAsia"/>
        </w:rPr>
        <w:t>。</w:t>
      </w:r>
      <w:r w:rsidRPr="009C5077">
        <w:br/>
      </w:r>
      <w:r w:rsidRPr="009C5077">
        <w:rPr>
          <w:rFonts w:hint="eastAsia"/>
        </w:rPr>
        <w:t>(</w:t>
      </w:r>
      <w:r w:rsidRPr="009C5077">
        <w:rPr>
          <w:rFonts w:hint="eastAsia"/>
        </w:rPr>
        <w:t>３</w:t>
      </w:r>
      <w:r w:rsidRPr="009C5077">
        <w:rPr>
          <w:rFonts w:hint="eastAsia"/>
        </w:rPr>
        <w:t>)</w:t>
      </w:r>
      <w:r w:rsidRPr="009C5077">
        <w:rPr>
          <w:rFonts w:hint="eastAsia"/>
        </w:rPr>
        <w:t>印尼位於南半球熱帶地區</w:t>
      </w:r>
      <w:r w:rsidRPr="002E5FD8">
        <w:rPr>
          <w:rFonts w:ascii="PMingLiU" w:hAnsi="PMingLiU" w:hint="eastAsia"/>
        </w:rPr>
        <w:t>，而七月份時太陽直射北半球因此風帶北移，以受到南半球熱帶東南信風的影響為主，故</w:t>
      </w:r>
      <w:r w:rsidRPr="002E5FD8">
        <w:rPr>
          <w:rFonts w:hAnsi="PMingLiU"/>
        </w:rPr>
        <w:t>選</w:t>
      </w:r>
      <w:r w:rsidRPr="00150663">
        <w:t>(A)</w:t>
      </w:r>
      <w:r w:rsidRPr="002E5FD8">
        <w:rPr>
          <w:rFonts w:ascii="PMingLiU" w:hAnsi="PMingLiU" w:hint="eastAsia"/>
        </w:rPr>
        <w:t>。</w:t>
      </w:r>
    </w:p>
    <w:p w:rsidR="00AA02AB" w:rsidRDefault="00AA02AB" w:rsidP="00AA02AB">
      <w:pPr>
        <w:rPr>
          <w:rFonts w:ascii="PMingLiU" w:hAnsi="PMingLiU"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0900-00012　　　</w:t>
      </w:r>
      <w:r>
        <w:rPr>
          <w:rFonts w:ascii="SMbarcode" w:eastAsia="SMbarcode" w:hAnsi="PMingLiU"/>
        </w:rPr>
        <w:t>*085402-0900-00012*</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中美之間的貿易戰日漸升溫，近日美國川普政府對於中國進口產品的貿易關稅清單如下。第一波清單將主要針對高達340億美元的進口產品加徵25％的關稅，包含了電子機械設備、醫療相關器材、汽車整車進口等相關產品；第二波清單中的課徵商品則針對半導體、電子產品、塑膠製品等種類，其貿易額約160億美元，一樣加徵25%關稅；目前擬定的第三波清單則是針對動植物產品、礦產、化學、紡織、金屬、汽車零組件、自行車等，種類較多且貿易額約2千億美元之產品先課徵10%關稅，並視其後續談判結果而調整，最高可能再提升至25%。</w:t>
      </w:r>
      <w:r w:rsidRPr="00AA02AB">
        <w:rPr>
          <w:rFonts w:ascii="PMingLiU" w:hAnsi="PMingLiU"/>
        </w:rPr>
        <w:br/>
        <w:t>臺灣以國際貿易為產業命脈，根據經濟部統計資料顯示，我國對外貿易總出口金額高達3,200億美元，美、中兩國市場的比重便超過一半，其中出口至中國大陸約占41%、而出口到美國約占12%。因此面對中、美兩國的貿易戰中，相關廠商必須做好分散市場的準備，以期讓傷害降到最低。</w:t>
      </w:r>
      <w:r w:rsidRPr="00AA02AB">
        <w:rPr>
          <w:rFonts w:ascii="PMingLiU" w:hAnsi="PMingLiU"/>
        </w:rPr>
        <w:br/>
        <w:t>貿易若由目前美國所公布的前兩波貿易制裁清單來看，其中所針對中國出口的資本設備、零組件進行分析，目前美中貿易制裁前兩波清單對臺灣出口影響有限，根據經濟部盤點，未來可能要密切關切的產業包含：網通設備、中低階自行車及零組件、工具機零組件、與石化及塑膠原料等產業。若未來美國對中國制裁延伸至資訊終端產品，包含電腦、伺服器、手機、電視等，甚至採取非關稅障礙的相互制裁措施，例如延緩投資審議的時程等，則可能因為影響全球供應鏈及兩國經濟成長動能，才會對臺灣製造業產生較大影響。</w:t>
      </w:r>
      <w:r w:rsidRPr="00AA02AB">
        <w:rPr>
          <w:rFonts w:ascii="PMingLiU" w:hAnsi="PMingLiU"/>
        </w:rPr>
        <w:br/>
        <w:t>(　　)(１)在中美貿易戰之下，臺灣廠商在短期內會因為訂單轉到臺灣來而獲益，但是就長期而言，臺灣應該積極佈局中美以外的國家，拓展生產基地與開發當地市場，建立企業的彈性與韌性。根據題意研判，下列何者最為正確？（跨公社）　(A)長期策略是指分散風險，政府新南向政策符合此趨勢　(B)臺灣短期受惠，是因為臺灣與中美生產線具有互補性　(C)到中美以外地區拓展新市場，企業承擔的風險將下降　(D)全球貿易保護主義將興起，各國的貿易利得將會上升</w:t>
      </w:r>
      <w:r w:rsidRPr="00AA02AB">
        <w:rPr>
          <w:rFonts w:ascii="PMingLiU" w:hAnsi="PMingLiU"/>
        </w:rPr>
        <w:br/>
        <w:t>(　　)(２)美中貿易戰這種以提高關稅為手段的經濟政策，在1920年代亦曾出現過，且造成了全球經濟大恐慌。關於此時期全球經濟概況，何者</w:t>
      </w:r>
      <w:r w:rsidRPr="00AA02AB">
        <w:rPr>
          <w:rFonts w:ascii="PMingLiU" w:hAnsi="PMingLiU"/>
          <w:u w:val="single"/>
        </w:rPr>
        <w:t>有誤</w:t>
      </w:r>
      <w:r w:rsidRPr="00AA02AB">
        <w:rPr>
          <w:rFonts w:ascii="PMingLiU" w:hAnsi="PMingLiU"/>
        </w:rPr>
        <w:t>？（跨歷史）　(A)美國在1920年代各項工業皆有長足發展，稱為「繁榮的十年」　(B)美國因孤立主義盛行，為保護國內農工利益，採行提高關稅來阻止外國產品輸入　(C)美國經濟危機快速地波及全球，無一國家逃過此次經濟衰退　(D)民主黨候選人羅斯福以「新政」為訴求，藉由「以工代賑」的公共工程，增加就業機會，振興經濟</w:t>
      </w:r>
      <w:r w:rsidRPr="00AA02AB">
        <w:rPr>
          <w:rFonts w:ascii="PMingLiU" w:hAnsi="PMingLiU"/>
        </w:rPr>
        <w:br/>
        <w:t>(　　)(３)文中兩個大國的貿易戰中，正好反映臺灣經濟發展的歷史與變動。由早期美援時期的對美出超，逐漸進到二十一世紀中國市場崛起後重心轉移。請問：針對該貿易對峙的狀況，下列何者敘述較為正確？　(A)中、美貿易戰中中國廠商針對關稅提高的措施，可能以人民幣升值的方式刺激該國產品出口，將牽動全球匯率市場波動　(B)政府應加速協助受影響的業者強化以臺灣為相關產品的銷售市場，利用我國廣大的內需市場加以布局，減少出口下降的衝擊　(C)政府推動新南向政策，利用我國為區域全面經濟夥伴協定（RCEP）會員之利，擴展海外其他出口市場，降低對中美兩國市場的依賴性　(D)善用臺灣產學研合作之生態優勢，加強研發能力與吸引優質的創新科技人才，並配合修訂投資環境法令規範，吸引高附加價值的研發部門於臺灣設立</w:t>
      </w:r>
    </w:p>
    <w:p w:rsidR="00AA02AB" w:rsidRDefault="00AA02AB" w:rsidP="00AA02AB">
      <w:pPr>
        <w:rPr>
          <w:rFonts w:hAnsi="PMingLiU"/>
        </w:rPr>
      </w:pPr>
      <w:r>
        <w:rPr>
          <w:rFonts w:ascii="PMingLiU" w:hAnsi="PMingLiU" w:hint="eastAsia"/>
        </w:rPr>
        <w:t>答案：</w:t>
      </w:r>
      <w:r>
        <w:rPr>
          <w:rFonts w:hint="eastAsia"/>
        </w:rPr>
        <w:t>(</w:t>
      </w:r>
      <w:r w:rsidRPr="00150663">
        <w:t>１</w:t>
      </w:r>
      <w:r w:rsidRPr="00150663">
        <w:t>)(A)</w:t>
      </w:r>
      <w:r w:rsidRPr="00150663">
        <w:t>；</w:t>
      </w:r>
      <w:r w:rsidRPr="00150663">
        <w:t>(</w:t>
      </w:r>
      <w:r w:rsidRPr="00150663">
        <w:t>２</w:t>
      </w:r>
      <w:r w:rsidRPr="00150663">
        <w:t>)(C)</w:t>
      </w:r>
      <w:r w:rsidRPr="00150663">
        <w:t>；</w:t>
      </w:r>
      <w:r w:rsidRPr="00150663">
        <w:t>(</w:t>
      </w:r>
      <w:r w:rsidRPr="00150663">
        <w:t>３</w:t>
      </w:r>
      <w:r w:rsidRPr="00150663">
        <w:t>)(D)</w:t>
      </w:r>
      <w:r w:rsidRPr="002E5FD8">
        <w:rPr>
          <w:rFonts w:hAnsi="PMingLiU"/>
        </w:rPr>
        <w:t>。</w:t>
      </w:r>
    </w:p>
    <w:p w:rsidR="00AA02AB" w:rsidRDefault="00AA02AB" w:rsidP="00AA02AB">
      <w:pPr>
        <w:rPr>
          <w:rFonts w:hint="eastAsia"/>
        </w:rPr>
      </w:pPr>
      <w:r>
        <w:rPr>
          <w:rFonts w:ascii="PMingLiU" w:hAnsi="PMingLiU" w:hint="eastAsia"/>
        </w:rPr>
        <w:t>解析：</w:t>
      </w:r>
      <w:r>
        <w:rPr>
          <w:rFonts w:hint="eastAsia"/>
        </w:rPr>
        <w:t>(</w:t>
      </w:r>
      <w:r>
        <w:rPr>
          <w:rFonts w:hint="eastAsia"/>
        </w:rPr>
        <w:t>１</w:t>
      </w:r>
      <w:r>
        <w:rPr>
          <w:rFonts w:hint="eastAsia"/>
        </w:rPr>
        <w:t>)</w:t>
      </w:r>
      <w:r w:rsidRPr="00866977">
        <w:t>(B)</w:t>
      </w:r>
      <w:r w:rsidRPr="00866977">
        <w:rPr>
          <w:rFonts w:hint="eastAsia"/>
        </w:rPr>
        <w:t>臺灣短期受惠，是因為臺灣與中國的生產線具有替代性；</w:t>
      </w:r>
      <w:r w:rsidRPr="00866977">
        <w:t>(C)</w:t>
      </w:r>
      <w:r w:rsidRPr="00866977">
        <w:rPr>
          <w:rFonts w:hint="eastAsia"/>
        </w:rPr>
        <w:t>到中美以外拓展新市場，必須具承擔風險的企業才能；</w:t>
      </w:r>
      <w:r w:rsidRPr="00866977">
        <w:t>(D)</w:t>
      </w:r>
      <w:r w:rsidRPr="00866977">
        <w:rPr>
          <w:rFonts w:hint="eastAsia"/>
        </w:rPr>
        <w:t>全球貿易保護主義將興起，各國的貿易利得恐會下降，故選</w:t>
      </w:r>
      <w:r w:rsidRPr="00866977">
        <w:rPr>
          <w:rFonts w:hint="eastAsia"/>
        </w:rPr>
        <w:t>(A)</w:t>
      </w:r>
      <w:r w:rsidRPr="00866977">
        <w:rPr>
          <w:rFonts w:hint="eastAsia"/>
        </w:rPr>
        <w:t>。</w:t>
      </w:r>
      <w:r>
        <w:br/>
      </w:r>
      <w:r>
        <w:rPr>
          <w:rFonts w:hint="eastAsia"/>
        </w:rPr>
        <w:t>(</w:t>
      </w:r>
      <w:r>
        <w:rPr>
          <w:rFonts w:hint="eastAsia"/>
        </w:rPr>
        <w:t>２</w:t>
      </w:r>
      <w:r>
        <w:rPr>
          <w:rFonts w:hint="eastAsia"/>
        </w:rPr>
        <w:t>)</w:t>
      </w:r>
      <w:r w:rsidRPr="00866977">
        <w:rPr>
          <w:rFonts w:hint="eastAsia"/>
        </w:rPr>
        <w:t>(C)</w:t>
      </w:r>
      <w:r w:rsidRPr="00866977">
        <w:rPr>
          <w:rFonts w:hint="eastAsia"/>
        </w:rPr>
        <w:t>美國經濟危機雖快速地波及全球，但此時俄國在共產黨統治下，採行計畫經濟政策。因此，在經濟大蕭條期間，其經濟成長與工業成就反而逆向成長，不受此波經濟衰退影響。</w:t>
      </w:r>
      <w:r>
        <w:br/>
      </w:r>
      <w:r>
        <w:rPr>
          <w:rFonts w:hint="eastAsia"/>
        </w:rPr>
        <w:t>(</w:t>
      </w:r>
      <w:r>
        <w:rPr>
          <w:rFonts w:hint="eastAsia"/>
        </w:rPr>
        <w:t>３</w:t>
      </w:r>
      <w:r>
        <w:rPr>
          <w:rFonts w:hint="eastAsia"/>
        </w:rPr>
        <w:t>)</w:t>
      </w:r>
      <w:r w:rsidRPr="00150738">
        <w:rPr>
          <w:rFonts w:hint="eastAsia"/>
        </w:rPr>
        <w:t>(A)</w:t>
      </w:r>
      <w:r>
        <w:rPr>
          <w:rFonts w:hint="eastAsia"/>
        </w:rPr>
        <w:t>貨幣升值將讓產品出口價格提高，應貶值才有利出口。</w:t>
      </w:r>
      <w:r w:rsidRPr="00150738">
        <w:rPr>
          <w:rFonts w:hint="eastAsia"/>
        </w:rPr>
        <w:t>(B)</w:t>
      </w:r>
      <w:r w:rsidRPr="00150738">
        <w:rPr>
          <w:rFonts w:hint="eastAsia"/>
        </w:rPr>
        <w:t>臺</w:t>
      </w:r>
      <w:r>
        <w:rPr>
          <w:rFonts w:hint="eastAsia"/>
        </w:rPr>
        <w:t>灣內需市場有限，無法彌補中美外銷市場的缺口。</w:t>
      </w:r>
      <w:r w:rsidRPr="00150738">
        <w:rPr>
          <w:rFonts w:hint="eastAsia"/>
        </w:rPr>
        <w:t>(C)</w:t>
      </w:r>
      <w:r w:rsidRPr="00150738">
        <w:rPr>
          <w:rFonts w:hint="eastAsia"/>
        </w:rPr>
        <w:t>我國並非區域全面經濟夥伴協定</w:t>
      </w:r>
      <w:r>
        <w:rPr>
          <w:rFonts w:hint="eastAsia"/>
        </w:rPr>
        <w:t>（</w:t>
      </w:r>
      <w:r w:rsidRPr="00150738">
        <w:rPr>
          <w:rFonts w:hint="eastAsia"/>
        </w:rPr>
        <w:t>RCEP</w:t>
      </w:r>
      <w:r>
        <w:rPr>
          <w:rFonts w:hint="eastAsia"/>
        </w:rPr>
        <w:t>）</w:t>
      </w:r>
      <w:r w:rsidRPr="00150738">
        <w:rPr>
          <w:rFonts w:hint="eastAsia"/>
        </w:rPr>
        <w:t>會員。</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0900-00013　　　</w:t>
      </w:r>
      <w:r>
        <w:rPr>
          <w:rFonts w:ascii="SMbarcode" w:eastAsia="SMbarcode" w:hAnsi="PMingLiU"/>
        </w:rPr>
        <w:t>*085402-0900-00013*</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衛福部根據臺灣的人口自然增加率變化趨勢指出，目前臺灣人口老化速度相當快速，預估到了2026年國內有長照需求的長者人數將超過百萬人，屆時除了勞動力大減外，另外需留在家庭照顧長者的人數更是可觀，全年無休、平均日工時逾11小時、工作年數平均更長達7.8年，越來越多國人被迫成為兼職或全職的家庭照顧者，將對國家經濟造成重大衝擊。衛福部在2018年公布的家庭照顧者調查報告中進行統計，家中進行照顧者高達31.77%都是在職人士。</w:t>
      </w:r>
      <w:r w:rsidRPr="00AA02AB">
        <w:rPr>
          <w:rFonts w:ascii="PMingLiU" w:hAnsi="PMingLiU"/>
        </w:rPr>
        <w:br/>
        <w:t>受到傳統觀念影響，照顧長者被視為「孝順」的道德具體實現，因此即使經濟能力許可，亦不敢輕易將照顧責任假手他人或相關機構，也是長照政策推行中的挑戰，其中女性願意因此而犧牲工作的比率更高於男性。</w:t>
      </w:r>
      <w:r w:rsidRPr="00AA02AB">
        <w:rPr>
          <w:rFonts w:ascii="PMingLiU" w:hAnsi="PMingLiU"/>
        </w:rPr>
        <w:br/>
        <w:t>內政部統計年報中，全臺高齡化最高的縣市，分別是嘉義縣、雲林縣與南投縣。其中嘉義縣65歲以上人口9.4萬人，高齡化人口比率達18.46％，當地15至65歲的工作人口平均每4個人養1位老人。</w:t>
      </w:r>
      <w:r w:rsidRPr="00AA02AB">
        <w:rPr>
          <w:rFonts w:ascii="PMingLiU" w:hAnsi="PMingLiU"/>
        </w:rPr>
        <w:br/>
        <w:t>(　　)(１)長照政策為臺灣在面臨人口轉型過程中，相當重要的政策，然而各縣市的急迫性不盡相同。目前臺灣高齡化社會較高的縣市，就整體而言，其主要成因最可能為下列何者？　(A)空氣環境純淨，平均壽命較長　(B)工業發展較早，聚落開發較快　(C)缺乏就業機會，人口外流嚴重　(D)性別比例較低，女性人口眾多</w:t>
      </w:r>
      <w:r w:rsidRPr="00AA02AB">
        <w:rPr>
          <w:rFonts w:ascii="PMingLiU" w:hAnsi="PMingLiU"/>
        </w:rPr>
        <w:br/>
        <w:t>(　　)(２)從1998年開始，我國啟動長照政策，</w:t>
      </w:r>
      <w:r w:rsidRPr="00AA02AB">
        <w:rPr>
          <w:rFonts w:ascii="PMingLiU" w:hAnsi="PMingLiU" w:hint="eastAsia"/>
        </w:rPr>
        <w:t>附</w:t>
      </w:r>
      <w:r w:rsidRPr="00AA02AB">
        <w:rPr>
          <w:rFonts w:ascii="PMingLiU" w:hAnsi="PMingLiU"/>
        </w:rPr>
        <w:t>圖為其發展軌跡。（跨公社）</w:t>
      </w:r>
      <w:r w:rsidRPr="00AA02AB">
        <w:rPr>
          <w:rFonts w:ascii="PMingLiU" w:hAnsi="PMingLiU" w:hint="eastAsia"/>
        </w:rPr>
        <w:t xml:space="preserve">　</w:t>
      </w:r>
      <w:r w:rsidRPr="00AA02AB">
        <w:rPr>
          <w:rFonts w:ascii="PMingLiU" w:hAnsi="PMingLiU"/>
        </w:rPr>
        <w:t>(A)政策由單一部會承辦，具有權責一致　(B)屬於管制鬆綁之行政計畫的行政行為　(C)有助減輕家屬照顧壓力，減少長照負擔　(D)與全民健保並列為社會保險的兩大政策</w:t>
      </w:r>
      <w:r w:rsidRPr="00AA02AB">
        <w:rPr>
          <w:rFonts w:ascii="PMingLiU" w:hAnsi="PMingLiU" w:hint="eastAsia"/>
        </w:rPr>
        <w:br/>
      </w:r>
      <w:bookmarkStart w:id="16" w:name="_MON_1636955640"/>
      <w:bookmarkEnd w:id="16"/>
      <w:r w:rsidRPr="00AA02AB">
        <w:rPr>
          <w:rFonts w:ascii="PMingLiU" w:hAnsi="PMingLiU"/>
        </w:rPr>
        <w:object w:dxaOrig="4716" w:dyaOrig="2511">
          <v:shape id="_x0000_i1034" type="#_x0000_t75" style="width:235.5pt;height:125.25pt" o:ole="">
            <v:imagedata r:id="rId26" o:title=""/>
          </v:shape>
          <o:OLEObject Type="Embed" ProgID="Word.Document.8" ShapeID="_x0000_i1034" DrawAspect="Content" ObjectID="_1764389224" r:id="rId27">
            <o:FieldCodes>\s</o:FieldCodes>
          </o:OLEObject>
        </w:object>
      </w:r>
      <w:r w:rsidRPr="00AA02AB">
        <w:rPr>
          <w:rFonts w:ascii="PMingLiU" w:hAnsi="PMingLiU"/>
        </w:rPr>
        <w:br/>
        <w:t>(　　)(３)文中所提出我國傳統家庭觀為「父慈子孝兄友弟恭」，對於家庭長者的照顧多不假他人之手。但中國歷朝歷代以來，對於「家」的概念並非一成不變，而是隨著時代需求會有不同的因應。關於各朝代家族的發展，下列何者說明</w:t>
      </w:r>
      <w:r w:rsidRPr="00AA02AB">
        <w:rPr>
          <w:rFonts w:ascii="PMingLiU" w:hAnsi="PMingLiU"/>
          <w:u w:val="single"/>
        </w:rPr>
        <w:t>有誤</w:t>
      </w:r>
      <w:r w:rsidRPr="00AA02AB">
        <w:rPr>
          <w:rFonts w:ascii="PMingLiU" w:hAnsi="PMingLiU"/>
        </w:rPr>
        <w:t>？（跨歷史）　(A)戰國時代，商鞅為增加稅源，要求家中有2名以上成年男子必須分家　(B)漢代是家族發展「士族化」的起源，到六朝時逐漸走向門閥「世族」　(C)宋代之後，科舉發達，士大夫意識到維護宗族昌盛之必要，且宗族倫理可穩定社會秩序，致力重建宗族，聯繫宗親間的情感　(D)明清時期，庶民宗族大增，族長可依族規規範族人，以及解決族人之間的糾紛；但明朝族長的司法仲裁權並不受到官府認可，直到清初為穩定地方秩序，才將權力下放地方，族長執行族規受到法律的保障</w:t>
      </w:r>
    </w:p>
    <w:p w:rsidR="00AA02AB" w:rsidRDefault="00AA02AB" w:rsidP="00AA02AB">
      <w:r>
        <w:rPr>
          <w:rFonts w:ascii="PMingLiU" w:hAnsi="PMingLiU"/>
        </w:rPr>
        <w:t>答案：</w:t>
      </w:r>
      <w:r w:rsidRPr="00150663">
        <w:t>(</w:t>
      </w:r>
      <w:r w:rsidRPr="00150663">
        <w:t>１</w:t>
      </w:r>
      <w:r w:rsidRPr="00150663">
        <w:t>)(C)</w:t>
      </w:r>
      <w:r w:rsidRPr="00150663">
        <w:t>；</w:t>
      </w:r>
      <w:r w:rsidRPr="00150663">
        <w:t>(</w:t>
      </w:r>
      <w:r w:rsidRPr="00150663">
        <w:t>２</w:t>
      </w:r>
      <w:r w:rsidRPr="00150663">
        <w:t>)(C)</w:t>
      </w:r>
      <w:r w:rsidRPr="00150663">
        <w:t>；</w:t>
      </w:r>
      <w:r w:rsidRPr="00150663">
        <w:t>(</w:t>
      </w:r>
      <w:r w:rsidRPr="00150663">
        <w:t>３</w:t>
      </w:r>
      <w:r w:rsidRPr="00150663">
        <w:t>)(D)</w:t>
      </w:r>
      <w:r w:rsidRPr="00150663">
        <w:t>。</w:t>
      </w:r>
    </w:p>
    <w:p w:rsidR="00AA02AB" w:rsidRDefault="00AA02AB" w:rsidP="00AA02AB">
      <w:r>
        <w:rPr>
          <w:rFonts w:ascii="PMingLiU" w:hAnsi="PMingLiU"/>
        </w:rPr>
        <w:t>解析：</w:t>
      </w:r>
      <w:r w:rsidRPr="00150663">
        <w:t>(</w:t>
      </w:r>
      <w:r w:rsidRPr="00150663">
        <w:t>１</w:t>
      </w:r>
      <w:r w:rsidRPr="00150663">
        <w:t>)</w:t>
      </w:r>
      <w:r w:rsidRPr="002E5FD8">
        <w:rPr>
          <w:rFonts w:hAnsi="PMingLiU"/>
        </w:rPr>
        <w:t>臺灣高齡化的地區，主要以農業縣市為主，在現今工商發達的社會中，外出留學及就業的情況相當多，因此整體而言，老年人口比例較高。</w:t>
      </w:r>
      <w:r w:rsidRPr="00150663">
        <w:br/>
        <w:t>(</w:t>
      </w:r>
      <w:r w:rsidRPr="00150663">
        <w:t>２</w:t>
      </w:r>
      <w:r w:rsidRPr="00150663">
        <w:t>)(A)</w:t>
      </w:r>
      <w:r w:rsidRPr="00150663">
        <w:t>長照政策由中央與地方政府共同承辦，常出現權責不一情況；</w:t>
      </w:r>
      <w:r w:rsidRPr="00150663">
        <w:t>(B)</w:t>
      </w:r>
      <w:r w:rsidRPr="00150663">
        <w:t>部分執行採公私協力，屬於行政計畫的行政行為；</w:t>
      </w:r>
      <w:r w:rsidRPr="00150663">
        <w:t>(D)</w:t>
      </w:r>
      <w:r w:rsidRPr="00150663">
        <w:t>長照政策屬於全方位的社會安全制度，跨多項社會安全項目，故選</w:t>
      </w:r>
      <w:r w:rsidRPr="00150663">
        <w:t>(C)</w:t>
      </w:r>
      <w:r w:rsidRPr="00150663">
        <w:t>。</w:t>
      </w:r>
      <w:r w:rsidRPr="00150663">
        <w:br/>
        <w:t>(</w:t>
      </w:r>
      <w:r w:rsidRPr="00150663">
        <w:t>３</w:t>
      </w:r>
      <w:r w:rsidRPr="00150663">
        <w:t>)</w:t>
      </w:r>
      <w:r w:rsidRPr="00150663">
        <w:t>明清時期族長權力大增，明太祖曾賦予族長部分仲裁權。明中葉，官府已經批准族規，強化族長權威，族長權力受到官府確認與保障。</w:t>
      </w:r>
    </w:p>
    <w:p w:rsidR="00AA02AB" w:rsidRDefault="00AA02AB" w:rsidP="00AA02AB"/>
    <w:p w:rsidR="00AA02AB" w:rsidRDefault="00AA02AB" w:rsidP="00AA02AB">
      <w:pPr>
        <w:pBdr>
          <w:bottom w:val="single" w:sz="4" w:space="1" w:color="auto"/>
        </w:pBdr>
        <w:rPr>
          <w:rFonts w:ascii="PMingLiU" w:hAnsi="PMingLiU"/>
        </w:rPr>
      </w:pPr>
      <w:r>
        <w:rPr>
          <w:rFonts w:ascii="PMingLiU" w:hAnsi="PMingLiU"/>
        </w:rPr>
        <w:t xml:space="preserve">題號：0900-00014　　　</w:t>
      </w:r>
      <w:r>
        <w:rPr>
          <w:rFonts w:ascii="SMbarcode" w:eastAsia="SMbarcode" w:hAnsi="PMingLiU"/>
        </w:rPr>
        <w:t>*085402-0900-00014*</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聚落的分布起源於良好的地點條件，而後交通線的發展帶動都市的興起，形成都市化的特色。在21世紀通車的臺灣高鐵，實現了一日生活圈，更希望藉由交通節點的串聯帶動整體發展，形成國土規劃的「空間革命」。最先設站的桃園、新竹、臺中、嘉義及臺南等地都分布於未開發土地，希望藉由高鐵站的設立達到「均衡國土發展」的效果。</w:t>
      </w:r>
      <w:r w:rsidRPr="00AA02AB">
        <w:rPr>
          <w:rFonts w:ascii="PMingLiU" w:hAnsi="PMingLiU"/>
        </w:rPr>
        <w:br/>
        <w:t>2019年高鐵通車滿12年，沿線車站已擴增至12站，總運量達6千3百多萬人次，並帶動桃園、臺中等地特定計畫區的發展，繼六零年代的高速公路後，再次促成臺灣第2次空間結構轉變。其意義除了扮演廊帶交通命脈外，更希望能促進「區域均衡發展」的國土規</w:t>
      </w:r>
      <w:r w:rsidRPr="00AA02AB">
        <w:rPr>
          <w:rFonts w:ascii="PMingLiU" w:hAnsi="PMingLiU" w:hint="eastAsia"/>
        </w:rPr>
        <w:t>劃</w:t>
      </w:r>
      <w:r w:rsidRPr="00AA02AB">
        <w:rPr>
          <w:rFonts w:ascii="PMingLiU" w:hAnsi="PMingLiU"/>
        </w:rPr>
        <w:t>。</w:t>
      </w:r>
      <w:r w:rsidRPr="00AA02AB">
        <w:rPr>
          <w:rFonts w:ascii="PMingLiU" w:hAnsi="PMingLiU"/>
        </w:rPr>
        <w:br/>
        <w:t>(　　)(１)高鐵沿線中的各車站結合當地的發展條件，形成不同的規</w:t>
      </w:r>
      <w:r w:rsidRPr="00AA02AB">
        <w:rPr>
          <w:rFonts w:ascii="PMingLiU" w:hAnsi="PMingLiU" w:hint="eastAsia"/>
        </w:rPr>
        <w:t>劃</w:t>
      </w:r>
      <w:r w:rsidRPr="00AA02AB">
        <w:rPr>
          <w:rFonts w:ascii="PMingLiU" w:hAnsi="PMingLiU"/>
        </w:rPr>
        <w:t>特色及區域特性。請問：下列</w:t>
      </w:r>
      <w:r w:rsidRPr="00AA02AB">
        <w:rPr>
          <w:rFonts w:ascii="PMingLiU" w:hAnsi="PMingLiU" w:hint="eastAsia"/>
        </w:rPr>
        <w:t>附圖中</w:t>
      </w:r>
      <w:r w:rsidRPr="00AA02AB">
        <w:rPr>
          <w:rFonts w:ascii="PMingLiU" w:hAnsi="PMingLiU"/>
        </w:rPr>
        <w:t>車站的配對何者最為正確？</w:t>
      </w:r>
      <w:r w:rsidRPr="00AA02AB">
        <w:rPr>
          <w:rFonts w:ascii="PMingLiU" w:hAnsi="PMingLiU" w:hint="eastAsia"/>
        </w:rPr>
        <w:t xml:space="preserve">　</w:t>
      </w:r>
      <w:r w:rsidRPr="00AA02AB">
        <w:rPr>
          <w:rFonts w:ascii="PMingLiU" w:hAnsi="PMingLiU"/>
        </w:rPr>
        <w:t>(A)甲：鄰近科學園區，近年又有石化廠商進駐，工作機會增加及薪資水準較高，吸引往返臺北、臺中工作的人在此購屋，扮演「轉運站」　(B)乙：藉由國際機場及聯外的機場捷運正式運行，便捷交通串聯鄰近縣市得以產生聚集效應，成為民間投資及政府重大建設的新寵兒　(C)丙：高鐵車站與臺鐵車站共站，加上臺74線快速道路聯外成為中部交通樞鈕。近年當地政府也積極開發重劃區，結合國際港口規畫引進展覽、物流、商務、休閒娛樂及康健體驗等產業進駐　(D)丁：中央地方攜手發展低碳智慧生態城市，配合臺鐵沙崙線及中山高的運輸，藉由科學園區帶動整體經濟發展效應。下一步則希望透過高鐵運輸發展文化產業，以此推動老舊市區的文化再生及創新</w:t>
      </w:r>
      <w:r w:rsidRPr="00AA02AB">
        <w:rPr>
          <w:rFonts w:ascii="PMingLiU" w:hAnsi="PMingLiU" w:hint="eastAsia"/>
        </w:rPr>
        <w:br/>
      </w:r>
      <w:bookmarkStart w:id="17" w:name="_MON_1636954649"/>
      <w:bookmarkEnd w:id="17"/>
      <w:r w:rsidRPr="00AA02AB">
        <w:rPr>
          <w:rFonts w:ascii="PMingLiU" w:hAnsi="PMingLiU"/>
        </w:rPr>
        <w:object w:dxaOrig="2551" w:dyaOrig="4746">
          <v:shape id="_x0000_i1035" type="#_x0000_t75" style="width:127.5pt;height:237pt" o:ole="">
            <v:imagedata r:id="rId28" o:title=""/>
          </v:shape>
          <o:OLEObject Type="Embed" ProgID="Word.Document.8" ShapeID="_x0000_i1035" DrawAspect="Content" ObjectID="_1764389225" r:id="rId29">
            <o:FieldCodes>\s</o:FieldCodes>
          </o:OLEObject>
        </w:object>
      </w:r>
      <w:r w:rsidRPr="00AA02AB">
        <w:rPr>
          <w:rFonts w:ascii="PMingLiU" w:hAnsi="PMingLiU"/>
        </w:rPr>
        <w:br/>
        <w:t>(　　)(２)高鐵通車後，成為國內的新運輸工具，對於國人、傳統運輸工具、經濟等均造成一定程度的影響，下列相關敘述，何者最為正確？（跨公社）　(A)實現一日生活圈，城鄉差距日益擴大　(B)高鐵完全取代臺鐵、長途客運、飛機　(C)搭乘高鐵，有助減碳與交通擁塞問題　(D)高鐵通車後，外部效益高於外部成本</w:t>
      </w:r>
      <w:r w:rsidRPr="00AA02AB">
        <w:rPr>
          <w:rFonts w:ascii="PMingLiU" w:hAnsi="PMingLiU"/>
        </w:rPr>
        <w:br/>
        <w:t>(　　)(３)中國傳統城市多建立在政治中心基礎上，市場經濟也以首都為主。宋代後，因為坊市制瓦解，宵禁取消，商業區與居住區混雜市、鎮脫離了政治，開始出現以商業或手工業為主的城市。明清時期，在長江三角洲運河沿岸交通發達，在長江中游附近的專業市鎮大幅成長，甚至有「天下四大鎮」的形成。關於天下四大鎮的地點與產業配對，下列何者正確？（跨歷史）　(A)廣東／佛山鎮／冶鐵業　(B)湖南／漢口鎮／陶瓷業　(C)河北／景德鎮／陶瓷業　(D)河南／朱仙鎮／冶鐵業</w:t>
      </w:r>
    </w:p>
    <w:p w:rsidR="00AA02AB" w:rsidRDefault="00AA02AB" w:rsidP="00AA02AB">
      <w:pPr>
        <w:rPr>
          <w:rFonts w:ascii="PMingLiU" w:hAnsi="PMingLiU"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)(D)</w:t>
      </w:r>
      <w:r w:rsidRPr="009C5077">
        <w:rPr>
          <w:rFonts w:hint="eastAsia"/>
        </w:rPr>
        <w:t>；</w:t>
      </w:r>
      <w:r w:rsidRPr="009C5077">
        <w:rPr>
          <w:rFonts w:hint="eastAsia"/>
        </w:rPr>
        <w:t>(</w:t>
      </w:r>
      <w:r w:rsidRPr="009C5077">
        <w:rPr>
          <w:rFonts w:hint="eastAsia"/>
        </w:rPr>
        <w:t>２</w:t>
      </w:r>
      <w:r w:rsidRPr="009C5077">
        <w:rPr>
          <w:rFonts w:hint="eastAsia"/>
        </w:rPr>
        <w:t>)(C)</w:t>
      </w:r>
      <w:r w:rsidRPr="009C5077">
        <w:rPr>
          <w:rFonts w:hint="eastAsia"/>
        </w:rPr>
        <w:t>；</w:t>
      </w:r>
      <w:r w:rsidRPr="009C5077">
        <w:rPr>
          <w:rFonts w:hint="eastAsia"/>
        </w:rPr>
        <w:t>(</w:t>
      </w:r>
      <w:r w:rsidRPr="009C5077">
        <w:rPr>
          <w:rFonts w:hint="eastAsia"/>
        </w:rPr>
        <w:t>３</w:t>
      </w:r>
      <w:r w:rsidRPr="009C5077">
        <w:rPr>
          <w:rFonts w:hint="eastAsia"/>
        </w:rPr>
        <w:t>)(A</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2E5FD8">
        <w:rPr>
          <w:rFonts w:ascii="PMingLiU" w:hAnsi="PMingLiU" w:hint="eastAsia"/>
        </w:rPr>
        <w:t>甲為桃園站，當地發展主要為國際運輸及科技產業為主；乙為臺中站，目前尚無機場捷運通行；丙為雲林站，其內容敘述為臺</w:t>
      </w:r>
      <w:r w:rsidRPr="009C5077">
        <w:rPr>
          <w:rFonts w:hint="eastAsia"/>
        </w:rPr>
        <w:t>中</w:t>
      </w:r>
      <w:r w:rsidRPr="002E5FD8">
        <w:rPr>
          <w:rFonts w:ascii="PMingLiU" w:hAnsi="PMingLiU" w:hint="eastAsia"/>
        </w:rPr>
        <w:t>站的特色；丁為臺南站，故選</w:t>
      </w:r>
      <w:r w:rsidRPr="009C5077">
        <w:rPr>
          <w:rFonts w:hint="eastAsia"/>
        </w:rPr>
        <w:t>(D)</w:t>
      </w:r>
      <w:r w:rsidRPr="009C5077">
        <w:rPr>
          <w:rFonts w:hint="eastAsia"/>
        </w:rPr>
        <w:t>。</w:t>
      </w:r>
      <w:r w:rsidRPr="009C5077">
        <w:br/>
      </w:r>
      <w:r w:rsidRPr="009C5077">
        <w:rPr>
          <w:rFonts w:hint="eastAsia"/>
        </w:rPr>
        <w:t>(</w:t>
      </w:r>
      <w:r w:rsidRPr="009C5077">
        <w:rPr>
          <w:rFonts w:hint="eastAsia"/>
        </w:rPr>
        <w:t>２</w:t>
      </w:r>
      <w:r w:rsidRPr="009C5077">
        <w:rPr>
          <w:rFonts w:hint="eastAsia"/>
        </w:rPr>
        <w:t>)(A)</w:t>
      </w:r>
      <w:r w:rsidRPr="009C5077">
        <w:rPr>
          <w:rFonts w:hint="eastAsia"/>
        </w:rPr>
        <w:t>一日生活圈通常被視為有助於縮短城鄉差距；</w:t>
      </w:r>
      <w:r w:rsidRPr="009C5077">
        <w:t>(B)</w:t>
      </w:r>
      <w:r w:rsidRPr="009C5077">
        <w:rPr>
          <w:rFonts w:hint="eastAsia"/>
        </w:rPr>
        <w:t>高鐵造成臺鐵、長途客運、飛機的衝擊；</w:t>
      </w:r>
      <w:r w:rsidRPr="009C5077">
        <w:t>(D)</w:t>
      </w:r>
      <w:r w:rsidRPr="009C5077">
        <w:rPr>
          <w:rFonts w:hint="eastAsia"/>
        </w:rPr>
        <w:t>高鐵通車後，同步產生外部效益、外部成本，何者較高，則尚無定論，故選</w:t>
      </w:r>
      <w:r w:rsidRPr="009C5077">
        <w:rPr>
          <w:rFonts w:hint="eastAsia"/>
        </w:rPr>
        <w:t>(C)</w:t>
      </w:r>
      <w:r w:rsidRPr="009C5077">
        <w:rPr>
          <w:rFonts w:hint="eastAsia"/>
        </w:rPr>
        <w:t>。</w:t>
      </w:r>
      <w:r w:rsidRPr="009C5077">
        <w:br/>
      </w:r>
      <w:r w:rsidRPr="009C5077">
        <w:rPr>
          <w:rFonts w:hint="eastAsia"/>
        </w:rPr>
        <w:t>(</w:t>
      </w:r>
      <w:r w:rsidRPr="009C5077">
        <w:rPr>
          <w:rFonts w:hint="eastAsia"/>
        </w:rPr>
        <w:t>３</w:t>
      </w:r>
      <w:r w:rsidRPr="009C5077">
        <w:rPr>
          <w:rFonts w:hint="eastAsia"/>
        </w:rPr>
        <w:t>)</w:t>
      </w:r>
      <w:r w:rsidRPr="009C5077">
        <w:t>(B)</w:t>
      </w:r>
      <w:r w:rsidRPr="009C5077">
        <w:rPr>
          <w:rFonts w:hint="eastAsia"/>
        </w:rPr>
        <w:t>湖北／鎮口鎮／貨物集散大港；</w:t>
      </w:r>
      <w:r w:rsidRPr="009C5077">
        <w:t>(C)</w:t>
      </w:r>
      <w:r w:rsidRPr="009C5077">
        <w:rPr>
          <w:rFonts w:hint="eastAsia"/>
        </w:rPr>
        <w:t>江西／景德鎮／陶瓷業；</w:t>
      </w:r>
      <w:r w:rsidRPr="009C5077">
        <w:t>(D)</w:t>
      </w:r>
      <w:r w:rsidRPr="009C5077">
        <w:rPr>
          <w:rFonts w:hint="eastAsia"/>
        </w:rPr>
        <w:t>河南／朱仙鎮／商人聚集興起。</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0900-00015　　　</w:t>
      </w:r>
      <w:r>
        <w:rPr>
          <w:rFonts w:ascii="SMbarcode" w:eastAsia="SMbarcode" w:hAnsi="PMingLiU"/>
        </w:rPr>
        <w:t>*085402-0900-00015*</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臺灣的居民從最早期南島語族的原住民開始，歷經明鄭時期的閩粵移民、國共內戰的大陸軍民，來自各地的多元民族在此會合，逐漸形成多元化且兼容並蓄的文化特色。在歷經半個世紀後，由於社會經濟的發展，來自對岸及東南亞的新住民再次融入臺灣社會。</w:t>
      </w:r>
      <w:r w:rsidRPr="00AA02AB">
        <w:rPr>
          <w:rFonts w:ascii="PMingLiU" w:hAnsi="PMingLiU"/>
        </w:rPr>
        <w:br/>
        <w:t>根據內政部在2018年的統計資料顯示，包含大陸、港澳民眾在內，目前全臺約有52萬新住民人口，其中約17萬來自東南亞。甚至在國中小學人數當中，已有近20萬名新住民子女，而來自東南亞的新生代就有105,922人。由於新住民的人口數眾多，已成為臺灣社會的新勢力，因此在2019年學年度起，12年國民基本教育課程已將新住民語文列為國民小學必選。在不久的未來，來自東南亞的文化勢必將融入漢文化為主的臺灣，多元並存地互相影響。</w:t>
      </w:r>
      <w:r w:rsidRPr="00AA02AB">
        <w:rPr>
          <w:rFonts w:ascii="PMingLiU" w:hAnsi="PMingLiU"/>
        </w:rPr>
        <w:br/>
        <w:t>(　　)(１)專家學者提出在文化融合的過程中，必須特別注意消彌文化差異性的問題。根據內政部資料顯示，截至2017年11月底，外籍配偶最多的東南亞國家而言，</w:t>
      </w:r>
      <w:r w:rsidRPr="00AA02AB">
        <w:rPr>
          <w:rFonts w:ascii="PMingLiU" w:hAnsi="PMingLiU" w:hint="eastAsia"/>
        </w:rPr>
        <w:t>附</w:t>
      </w:r>
      <w:r w:rsidRPr="00AA02AB">
        <w:rPr>
          <w:rFonts w:ascii="PMingLiU" w:hAnsi="PMingLiU"/>
        </w:rPr>
        <w:t>圖中何者由於傳統文化上較為相近，因此適應上問題較少，逐形成人數最多的國家，人數高達100,123人？</w:t>
      </w:r>
      <w:r w:rsidRPr="00AA02AB">
        <w:rPr>
          <w:rFonts w:ascii="PMingLiU" w:hAnsi="PMingLiU" w:hint="eastAsia"/>
        </w:rPr>
        <w:t xml:space="preserve">　</w:t>
      </w:r>
      <w:r w:rsidRPr="00AA02AB">
        <w:rPr>
          <w:rFonts w:ascii="PMingLiU" w:hAnsi="PMingLiU"/>
        </w:rPr>
        <w:t>(A)甲　(B)乙　(C)丙　(D)丁</w:t>
      </w:r>
      <w:r w:rsidRPr="00AA02AB">
        <w:rPr>
          <w:rFonts w:ascii="PMingLiU" w:hAnsi="PMingLiU"/>
        </w:rPr>
        <w:br/>
      </w:r>
      <w:bookmarkStart w:id="18" w:name="_MON_1636954815"/>
      <w:bookmarkEnd w:id="18"/>
      <w:r w:rsidRPr="00AA02AB">
        <w:rPr>
          <w:rFonts w:ascii="PMingLiU" w:hAnsi="PMingLiU"/>
        </w:rPr>
        <w:object w:dxaOrig="3346" w:dyaOrig="3301">
          <v:shape id="_x0000_i1036" type="#_x0000_t75" style="width:167.25pt;height:165pt" o:ole="">
            <v:imagedata r:id="rId30" o:title=""/>
          </v:shape>
          <o:OLEObject Type="Embed" ProgID="Word.Document.8" ShapeID="_x0000_i1036" DrawAspect="Content" ObjectID="_1764389226" r:id="rId31">
            <o:FieldCodes>\s</o:FieldCodes>
          </o:OLEObject>
        </w:object>
      </w:r>
      <w:r w:rsidRPr="00AA02AB">
        <w:rPr>
          <w:rFonts w:ascii="PMingLiU" w:hAnsi="PMingLiU"/>
        </w:rPr>
        <w:br/>
        <w:t>(　　)(２)承上題，關於此國家的歷史發展說明，下列何者正確？（跨歷史）　(A)十一世紀時，仿中國制度，宣揚儒家文化，接受中國冊封，並創建「字喃」　(B)十七世紀時，成為西班牙的殖民地，部分居民改信天主教　(C)十九世紀時，成為英國殖民地，文化上逐漸脫離中國，以英式文化為主　(D)十九世紀時，成為法國殖民地，百姓的生活逐漸受到法國影響，形成獨特的飲食文化</w:t>
      </w:r>
      <w:r w:rsidRPr="00AA02AB">
        <w:rPr>
          <w:rFonts w:ascii="PMingLiU" w:hAnsi="PMingLiU"/>
        </w:rPr>
        <w:br/>
        <w:t>(　　)(３)近年來，新移民儼然成為我國第5大族群，各政黨在立委不分區名單上，開始將新移民列入；目前對於新移民參政權的規範，何者正確？（跨公社）　(A)地方民代選舉，新移民與婦女共享1/4保障名額　(B)各地方政府必須設置新移民局，首長為新移民身分　(C)立法委員的不分區名單中，新移民必須超過1/2名額　(D)符合選舉資格的新移民，得成為被選舉人、有投票權</w:t>
      </w:r>
    </w:p>
    <w:p w:rsidR="00AA02AB" w:rsidRDefault="00AA02AB" w:rsidP="00AA02AB">
      <w:pPr>
        <w:rPr>
          <w:rFonts w:ascii="PMingLiU" w:hAnsi="PMingLiU"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w:t>
      </w:r>
      <w:r w:rsidRPr="009C5077">
        <w:t>(A)</w:t>
      </w:r>
      <w:r w:rsidRPr="009C5077">
        <w:rPr>
          <w:rFonts w:hint="eastAsia"/>
        </w:rPr>
        <w:t>；</w:t>
      </w:r>
      <w:r w:rsidRPr="009C5077">
        <w:rPr>
          <w:rFonts w:hint="eastAsia"/>
        </w:rPr>
        <w:t>(</w:t>
      </w:r>
      <w:r w:rsidRPr="009C5077">
        <w:rPr>
          <w:rFonts w:hint="eastAsia"/>
        </w:rPr>
        <w:t>２</w:t>
      </w:r>
      <w:r w:rsidRPr="009C5077">
        <w:rPr>
          <w:rFonts w:hint="eastAsia"/>
        </w:rPr>
        <w:t>)(D)</w:t>
      </w:r>
      <w:r w:rsidRPr="009C5077">
        <w:rPr>
          <w:rFonts w:hint="eastAsia"/>
        </w:rPr>
        <w:t>；</w:t>
      </w:r>
      <w:r w:rsidRPr="009C5077">
        <w:rPr>
          <w:rFonts w:hint="eastAsia"/>
        </w:rPr>
        <w:t>(</w:t>
      </w:r>
      <w:r w:rsidRPr="009C5077">
        <w:rPr>
          <w:rFonts w:hint="eastAsia"/>
        </w:rPr>
        <w:t>３</w:t>
      </w:r>
      <w:r w:rsidRPr="009C5077">
        <w:rPr>
          <w:rFonts w:hint="eastAsia"/>
        </w:rPr>
        <w:t>)(D</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2E5FD8">
        <w:rPr>
          <w:rFonts w:ascii="PMingLiU" w:hAnsi="PMingLiU" w:hint="eastAsia"/>
        </w:rPr>
        <w:t>甲為越南，當地主要受到儒家文化為主，因此和臺灣生活習俗較為相近，故選</w:t>
      </w:r>
      <w:r w:rsidRPr="009C5077">
        <w:rPr>
          <w:rFonts w:hint="eastAsia"/>
        </w:rPr>
        <w:t>(A)</w:t>
      </w:r>
      <w:r w:rsidRPr="002E5FD8">
        <w:rPr>
          <w:rFonts w:ascii="PMingLiU" w:hAnsi="PMingLiU" w:hint="eastAsia"/>
        </w:rPr>
        <w:t>。乙為泰國；丙為菲律賓，丁為馬來西亞。</w:t>
      </w:r>
      <w:r w:rsidRPr="009C5077">
        <w:br/>
      </w:r>
      <w:r w:rsidRPr="009C5077">
        <w:rPr>
          <w:rFonts w:hint="eastAsia"/>
        </w:rPr>
        <w:t>(</w:t>
      </w:r>
      <w:r w:rsidRPr="009C5077">
        <w:rPr>
          <w:rFonts w:hint="eastAsia"/>
        </w:rPr>
        <w:t>２</w:t>
      </w:r>
      <w:r w:rsidRPr="009C5077">
        <w:rPr>
          <w:rFonts w:hint="eastAsia"/>
        </w:rPr>
        <w:t>)</w:t>
      </w:r>
      <w:r w:rsidRPr="009C5077">
        <w:rPr>
          <w:rFonts w:hint="eastAsia"/>
        </w:rPr>
        <w:t>此國家為越南。</w:t>
      </w:r>
      <w:r w:rsidRPr="009C5077">
        <w:rPr>
          <w:rFonts w:hint="eastAsia"/>
        </w:rPr>
        <w:t>(A)</w:t>
      </w:r>
      <w:r w:rsidRPr="009C5077">
        <w:rPr>
          <w:rFonts w:hint="eastAsia"/>
        </w:rPr>
        <w:t>「字喃」創建於十三世紀；</w:t>
      </w:r>
      <w:r w:rsidRPr="009C5077">
        <w:rPr>
          <w:rFonts w:hint="eastAsia"/>
        </w:rPr>
        <w:t>(B)(C)</w:t>
      </w:r>
      <w:r w:rsidRPr="009C5077">
        <w:rPr>
          <w:rFonts w:hint="eastAsia"/>
        </w:rPr>
        <w:t>皆與越南歷史發展無關。</w:t>
      </w:r>
      <w:r w:rsidRPr="009C5077">
        <w:br/>
      </w:r>
      <w:r w:rsidRPr="009C5077">
        <w:rPr>
          <w:rFonts w:hint="eastAsia"/>
        </w:rPr>
        <w:t>(</w:t>
      </w:r>
      <w:r w:rsidRPr="009C5077">
        <w:rPr>
          <w:rFonts w:hint="eastAsia"/>
        </w:rPr>
        <w:t>３</w:t>
      </w:r>
      <w:r w:rsidRPr="009C5077">
        <w:rPr>
          <w:rFonts w:hint="eastAsia"/>
        </w:rPr>
        <w:t>)</w:t>
      </w:r>
      <w:r w:rsidRPr="009C5077">
        <w:rPr>
          <w:rFonts w:hint="eastAsia"/>
        </w:rPr>
        <w:t>我國目前並未針對新移民有特別選舉保障名額存在，只有公民權賦予的基本權利，故選</w:t>
      </w:r>
      <w:r w:rsidRPr="009C5077">
        <w:rPr>
          <w:rFonts w:hint="eastAsia"/>
        </w:rPr>
        <w:t>(D)</w:t>
      </w:r>
      <w:r w:rsidRPr="009C5077">
        <w:rPr>
          <w:rFonts w:hint="eastAsia"/>
        </w:rPr>
        <w:t>。</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0900-00016　　　</w:t>
      </w:r>
      <w:r>
        <w:rPr>
          <w:rFonts w:ascii="SMbarcode" w:eastAsia="SMbarcode" w:hAnsi="PMingLiU"/>
        </w:rPr>
        <w:t>*085402-0900-00016*</w:t>
      </w:r>
      <w:r>
        <w:rPr>
          <w:rFonts w:ascii="PMingLiU" w:hAnsi="PMingLiU"/>
        </w:rPr>
        <w:t xml:space="preserve">　　　難易度：中　　　出處：跨科整合試題</w:t>
      </w:r>
    </w:p>
    <w:p w:rsidR="00AA02AB" w:rsidRDefault="00AA02AB" w:rsidP="00AA02AB">
      <w:pPr>
        <w:rPr>
          <w:rFonts w:ascii="PMingLiU" w:hAnsi="PMingLiU" w:hint="eastAsia"/>
        </w:rPr>
      </w:pPr>
      <w:r w:rsidRPr="00AA02AB">
        <w:rPr>
          <w:rFonts w:ascii="PMingLiU" w:hAnsi="PMingLiU" w:hint="eastAsia"/>
        </w:rPr>
        <w:t>日韓兩國在近年來，爭取東北亞經濟圈霸主的地位衝突不斷，日前由於日本禁售韓國相關重要原料，引發兩國間的貿易衝突，也讓這兩個國家的新仇舊恨再次為世人所知。韓國總統文在寅在演講中指出，韓國必須改造經濟結構，促進中小型企業和大型企業集團、勞動者與管理層之間的合作，著力增強製造業的競爭力。」</w:t>
      </w:r>
      <w:r w:rsidRPr="00AA02AB">
        <w:rPr>
          <w:rFonts w:ascii="PMingLiU" w:hAnsi="PMingLiU"/>
        </w:rPr>
        <w:br/>
      </w:r>
      <w:r w:rsidRPr="00AA02AB">
        <w:rPr>
          <w:rFonts w:ascii="PMingLiU" w:hAnsi="PMingLiU" w:hint="eastAsia"/>
        </w:rPr>
        <w:t>韓聯社稱，日本針對韓國施行半導體工業原材料出口管制，向韓國技術產業敲響警鐘──不能過於依賴日本供應的原材料。目前韓國嚴重依賴日本的半導體材料，如日本在2019年</w:t>
      </w:r>
      <w:r w:rsidRPr="00AA02AB">
        <w:rPr>
          <w:rFonts w:ascii="PMingLiU" w:hAnsi="PMingLiU"/>
        </w:rPr>
        <w:t>7</w:t>
      </w:r>
      <w:r w:rsidRPr="00AA02AB">
        <w:rPr>
          <w:rFonts w:ascii="PMingLiU" w:hAnsi="PMingLiU" w:hint="eastAsia"/>
        </w:rPr>
        <w:t>月所限制對韓國出口的三種材料</w:t>
      </w:r>
      <w:r w:rsidRPr="00AA02AB">
        <w:rPr>
          <w:rFonts w:ascii="PMingLiU" w:hAnsi="PMingLiU" w:hint="eastAsia"/>
          <w:w w:val="200"/>
        </w:rPr>
        <w:t>—</w:t>
      </w:r>
      <w:r w:rsidRPr="00AA02AB">
        <w:rPr>
          <w:rFonts w:ascii="PMingLiU" w:hAnsi="PMingLiU" w:hint="eastAsia"/>
        </w:rPr>
        <w:t>氟聚酰亞胺、抗蝕劑和高純度氟化氫，分別占據韓國市場的</w:t>
      </w:r>
      <w:r w:rsidRPr="00AA02AB">
        <w:rPr>
          <w:rFonts w:ascii="PMingLiU" w:hAnsi="PMingLiU"/>
        </w:rPr>
        <w:t>93.7%</w:t>
      </w:r>
      <w:r w:rsidRPr="00AA02AB">
        <w:rPr>
          <w:rFonts w:ascii="PMingLiU" w:hAnsi="PMingLiU" w:hint="eastAsia"/>
        </w:rPr>
        <w:t>、</w:t>
      </w:r>
      <w:r w:rsidRPr="00AA02AB">
        <w:rPr>
          <w:rFonts w:ascii="PMingLiU" w:hAnsi="PMingLiU"/>
        </w:rPr>
        <w:t>91.9%</w:t>
      </w:r>
      <w:r w:rsidRPr="00AA02AB">
        <w:rPr>
          <w:rFonts w:ascii="PMingLiU" w:hAnsi="PMingLiU" w:hint="eastAsia"/>
        </w:rPr>
        <w:t>、</w:t>
      </w:r>
      <w:r w:rsidRPr="00AA02AB">
        <w:rPr>
          <w:rFonts w:ascii="PMingLiU" w:hAnsi="PMingLiU"/>
        </w:rPr>
        <w:t>43.9%</w:t>
      </w:r>
      <w:r w:rsidRPr="00AA02AB">
        <w:rPr>
          <w:rFonts w:ascii="PMingLiU" w:hAnsi="PMingLiU" w:hint="eastAsia"/>
        </w:rPr>
        <w:t>。</w:t>
      </w:r>
      <w:r w:rsidRPr="00AA02AB">
        <w:rPr>
          <w:rFonts w:ascii="PMingLiU" w:hAnsi="PMingLiU"/>
        </w:rPr>
        <w:br/>
      </w:r>
      <w:r w:rsidRPr="00AA02AB">
        <w:rPr>
          <w:rFonts w:ascii="PMingLiU" w:hAnsi="PMingLiU" w:hint="eastAsia"/>
        </w:rPr>
        <w:t>在國際產業的競爭上，這樣的措施經常上演。</w:t>
      </w:r>
      <w:r w:rsidRPr="00AA02AB">
        <w:rPr>
          <w:rFonts w:ascii="PMingLiU" w:hAnsi="PMingLiU"/>
        </w:rPr>
        <w:t>20</w:t>
      </w:r>
      <w:r w:rsidRPr="00AA02AB">
        <w:rPr>
          <w:rFonts w:ascii="PMingLiU" w:hAnsi="PMingLiU" w:hint="eastAsia"/>
        </w:rPr>
        <w:t>世紀五六十年代，美國在半導體行業對日本管制，到</w:t>
      </w:r>
      <w:r w:rsidRPr="00AA02AB">
        <w:rPr>
          <w:rFonts w:ascii="PMingLiU" w:hAnsi="PMingLiU"/>
        </w:rPr>
        <w:t>20</w:t>
      </w:r>
      <w:r w:rsidRPr="00AA02AB">
        <w:rPr>
          <w:rFonts w:ascii="PMingLiU" w:hAnsi="PMingLiU" w:hint="eastAsia"/>
        </w:rPr>
        <w:t>世紀</w:t>
      </w:r>
      <w:r w:rsidRPr="00AA02AB">
        <w:rPr>
          <w:rFonts w:ascii="PMingLiU" w:hAnsi="PMingLiU"/>
        </w:rPr>
        <w:t>70</w:t>
      </w:r>
      <w:r w:rsidRPr="00AA02AB">
        <w:rPr>
          <w:rFonts w:ascii="PMingLiU" w:hAnsi="PMingLiU" w:hint="eastAsia"/>
        </w:rPr>
        <w:t>年代，日本已可以製造出動態隨機存取記憶體（</w:t>
      </w:r>
      <w:r w:rsidRPr="00AA02AB">
        <w:rPr>
          <w:rFonts w:ascii="PMingLiU" w:hAnsi="PMingLiU"/>
        </w:rPr>
        <w:t>DRAM</w:t>
      </w:r>
      <w:r w:rsidRPr="00AA02AB">
        <w:rPr>
          <w:rFonts w:ascii="PMingLiU" w:hAnsi="PMingLiU" w:hint="eastAsia"/>
        </w:rPr>
        <w:t>），並擺脱美國的控制，日本建立了超大規模集成電路，僅用了五年的時間便成為半導體行業中的佼佼者。</w:t>
      </w:r>
      <w:r w:rsidRPr="00AA02AB">
        <w:rPr>
          <w:rFonts w:ascii="PMingLiU" w:hAnsi="PMingLiU"/>
        </w:rPr>
        <w:br/>
      </w:r>
      <w:r w:rsidRPr="00AA02AB">
        <w:rPr>
          <w:rFonts w:ascii="PMingLiU" w:hAnsi="PMingLiU" w:hint="eastAsia"/>
        </w:rPr>
        <w:t>外界正在看，當南韓被逼入絕境之後，能否謀求自主創新，突破其限制。其他技術亦同樣如，因此在產業鏈上游和下游重組及融合的過程中，技術的瓶頸將不斷突破，產業便隨之進步。</w:t>
      </w:r>
      <w:r w:rsidRPr="00AA02AB">
        <w:rPr>
          <w:rFonts w:ascii="PMingLiU" w:hAnsi="PMingLiU"/>
        </w:rPr>
        <w:br/>
        <w:t>(　　)(１)</w:t>
      </w:r>
      <w:r w:rsidRPr="00AA02AB">
        <w:rPr>
          <w:rFonts w:ascii="PMingLiU" w:hAnsi="PMingLiU" w:hint="eastAsia"/>
          <w:noProof/>
        </w:rPr>
        <w:t xml:space="preserve">隨著產品生命週期的變化趨勢中，下列哪一個階段相關生產技術最為重要，因此可獲取較高的單位投資報酬率，容易出現關鍵技術管制的問題？　</w:t>
      </w:r>
      <w:r w:rsidRPr="00AA02AB">
        <w:rPr>
          <w:rFonts w:ascii="PMingLiU" w:hAnsi="PMingLiU" w:hint="eastAsia"/>
        </w:rPr>
        <w:t>(A)甲　(B)乙　(C)丙　(D)丁</w:t>
      </w:r>
      <w:r w:rsidRPr="00AA02AB">
        <w:rPr>
          <w:rFonts w:ascii="PMingLiU" w:hAnsi="PMingLiU"/>
        </w:rPr>
        <w:br/>
      </w:r>
      <w:bookmarkStart w:id="19" w:name="_MON_1636955314"/>
      <w:bookmarkEnd w:id="19"/>
      <w:r w:rsidRPr="00AA02AB">
        <w:rPr>
          <w:rFonts w:ascii="PMingLiU" w:hAnsi="PMingLiU"/>
        </w:rPr>
        <w:object w:dxaOrig="3376" w:dyaOrig="2002">
          <v:shape id="_x0000_i1037" type="#_x0000_t75" style="width:168.75pt;height:99.75pt" o:ole="">
            <v:imagedata r:id="rId32" o:title=""/>
          </v:shape>
          <o:OLEObject Type="Embed" ProgID="Word.Document.8" ShapeID="_x0000_i1037" DrawAspect="Content" ObjectID="_1764389227" r:id="rId33">
            <o:FieldCodes>\s</o:FieldCodes>
          </o:OLEObject>
        </w:object>
      </w:r>
      <w:r w:rsidRPr="00AA02AB">
        <w:rPr>
          <w:rFonts w:ascii="PMingLiU" w:hAnsi="PMingLiU"/>
        </w:rPr>
        <w:br/>
        <w:t>(　　)(</w:t>
      </w:r>
      <w:r w:rsidRPr="00AA02AB">
        <w:rPr>
          <w:rFonts w:ascii="PMingLiU" w:hAnsi="PMingLiU" w:hint="eastAsia"/>
        </w:rPr>
        <w:t>２</w:t>
      </w:r>
      <w:r w:rsidRPr="00AA02AB">
        <w:rPr>
          <w:rFonts w:ascii="PMingLiU" w:hAnsi="PMingLiU"/>
        </w:rPr>
        <w:t>)</w:t>
      </w:r>
      <w:r w:rsidRPr="00AA02AB">
        <w:rPr>
          <w:rFonts w:ascii="PMingLiU" w:hAnsi="PMingLiU" w:hint="eastAsia"/>
        </w:rPr>
        <w:t>日本禁售韓國相關重要原料，韓國可以向何者申請貿易爭端解決機制，以</w:t>
      </w:r>
      <w:r w:rsidRPr="00AA02AB">
        <w:rPr>
          <w:rFonts w:ascii="PMingLiU" w:hAnsi="PMingLiU"/>
        </w:rPr>
        <w:t>維護</w:t>
      </w:r>
      <w:r w:rsidRPr="00AA02AB">
        <w:rPr>
          <w:rFonts w:ascii="PMingLiU" w:hAnsi="PMingLiU" w:hint="eastAsia"/>
        </w:rPr>
        <w:t>韓國的</w:t>
      </w:r>
      <w:r w:rsidRPr="00AA02AB">
        <w:rPr>
          <w:rFonts w:ascii="PMingLiU" w:hAnsi="PMingLiU"/>
        </w:rPr>
        <w:t>合法貿易權益，</w:t>
      </w:r>
      <w:r w:rsidRPr="00AA02AB">
        <w:rPr>
          <w:rFonts w:ascii="PMingLiU" w:hAnsi="PMingLiU" w:hint="eastAsia"/>
        </w:rPr>
        <w:t>此機構</w:t>
      </w:r>
      <w:r w:rsidRPr="00AA02AB">
        <w:rPr>
          <w:rFonts w:ascii="PMingLiU" w:hAnsi="PMingLiU"/>
        </w:rPr>
        <w:t>所做的裁決會員</w:t>
      </w:r>
      <w:r w:rsidRPr="00AA02AB">
        <w:rPr>
          <w:rFonts w:ascii="PMingLiU" w:hAnsi="PMingLiU" w:hint="eastAsia"/>
        </w:rPr>
        <w:t>得</w:t>
      </w:r>
      <w:r w:rsidRPr="00AA02AB">
        <w:rPr>
          <w:rFonts w:ascii="PMingLiU" w:hAnsi="PMingLiU"/>
        </w:rPr>
        <w:t>遵守</w:t>
      </w:r>
      <w:r w:rsidRPr="00AA02AB">
        <w:rPr>
          <w:rFonts w:ascii="PMingLiU" w:hAnsi="PMingLiU" w:hint="eastAsia"/>
        </w:rPr>
        <w:t xml:space="preserve">？（跨公社）　</w:t>
      </w:r>
      <w:r w:rsidRPr="00AA02AB">
        <w:rPr>
          <w:rFonts w:ascii="PMingLiU" w:hAnsi="PMingLiU"/>
        </w:rPr>
        <w:t>(A)</w:t>
      </w:r>
      <w:r w:rsidRPr="00AA02AB">
        <w:rPr>
          <w:rFonts w:ascii="PMingLiU" w:hAnsi="PMingLiU" w:hint="eastAsia"/>
        </w:rPr>
        <w:t>歐盟</w:t>
      </w:r>
      <w:r w:rsidRPr="00AA02AB">
        <w:rPr>
          <w:rFonts w:ascii="PMingLiU" w:hAnsi="PMingLiU"/>
        </w:rPr>
        <w:t xml:space="preserve">　(B)</w:t>
      </w:r>
      <w:r w:rsidRPr="00AA02AB">
        <w:rPr>
          <w:rFonts w:ascii="PMingLiU" w:hAnsi="PMingLiU" w:hint="eastAsia"/>
        </w:rPr>
        <w:t xml:space="preserve">聯合國　</w:t>
      </w:r>
      <w:r w:rsidRPr="00AA02AB">
        <w:rPr>
          <w:rFonts w:ascii="PMingLiU" w:hAnsi="PMingLiU"/>
        </w:rPr>
        <w:t>(C)</w:t>
      </w:r>
      <w:r w:rsidRPr="00AA02AB">
        <w:rPr>
          <w:rFonts w:ascii="PMingLiU" w:hAnsi="PMingLiU" w:hint="eastAsia"/>
        </w:rPr>
        <w:t xml:space="preserve">亞太經合會　</w:t>
      </w:r>
      <w:r w:rsidRPr="00AA02AB">
        <w:rPr>
          <w:rFonts w:ascii="PMingLiU" w:hAnsi="PMingLiU"/>
        </w:rPr>
        <w:t>(D)</w:t>
      </w:r>
      <w:r w:rsidRPr="00AA02AB">
        <w:rPr>
          <w:rFonts w:ascii="PMingLiU" w:hAnsi="PMingLiU" w:hint="eastAsia"/>
        </w:rPr>
        <w:t>世界貿易組織</w:t>
      </w:r>
      <w:r w:rsidRPr="00AA02AB">
        <w:rPr>
          <w:rFonts w:ascii="PMingLiU" w:hAnsi="PMingLiU"/>
        </w:rPr>
        <w:br/>
        <w:t>(　　)(</w:t>
      </w:r>
      <w:r w:rsidRPr="00AA02AB">
        <w:rPr>
          <w:rFonts w:ascii="PMingLiU" w:hAnsi="PMingLiU" w:hint="eastAsia"/>
        </w:rPr>
        <w:t>３</w:t>
      </w:r>
      <w:r w:rsidRPr="00AA02AB">
        <w:rPr>
          <w:rFonts w:ascii="PMingLiU" w:hAnsi="PMingLiU"/>
        </w:rPr>
        <w:t>)</w:t>
      </w:r>
      <w:r w:rsidRPr="00AA02AB">
        <w:rPr>
          <w:rFonts w:ascii="PMingLiU" w:hAnsi="PMingLiU" w:hint="eastAsia"/>
        </w:rPr>
        <w:t xml:space="preserve">十九世紀以來，日韓之間因歷史發展的糾葛，雙方埋下無數的衝突因子，關於日韓雙方的交流往來，下列何者有誤？（跨歷史）　</w:t>
      </w:r>
      <w:r w:rsidRPr="00AA02AB">
        <w:rPr>
          <w:rFonts w:ascii="PMingLiU" w:hAnsi="PMingLiU"/>
        </w:rPr>
        <w:t>(A)</w:t>
      </w:r>
      <w:r w:rsidRPr="00AA02AB">
        <w:rPr>
          <w:rFonts w:ascii="PMingLiU" w:hAnsi="PMingLiU" w:hint="eastAsia"/>
        </w:rPr>
        <w:t xml:space="preserve">朝鮮閔妃主張文明開化，初期親日。甲午戰爭後，逐漸親中，欲聯俄制日，最後遭到日人暗殺　</w:t>
      </w:r>
      <w:r w:rsidRPr="00AA02AB">
        <w:rPr>
          <w:rFonts w:ascii="PMingLiU" w:hAnsi="PMingLiU"/>
        </w:rPr>
        <w:t>(B)</w:t>
      </w:r>
      <w:r w:rsidRPr="00AA02AB">
        <w:rPr>
          <w:rFonts w:ascii="PMingLiU" w:hAnsi="PMingLiU" w:hint="eastAsia"/>
        </w:rPr>
        <w:t xml:space="preserve">1875年，日本以朝鮮砲擊日本軍艦為藉口，以武力要求朝鮮開港通商，之後雙方簽下《江華島條約》，朝鮮被迫開國　</w:t>
      </w:r>
      <w:r w:rsidRPr="00AA02AB">
        <w:rPr>
          <w:rFonts w:ascii="PMingLiU" w:hAnsi="PMingLiU"/>
        </w:rPr>
        <w:t>(C)</w:t>
      </w:r>
      <w:r w:rsidRPr="00AA02AB">
        <w:rPr>
          <w:rFonts w:ascii="PMingLiU" w:hAnsi="PMingLiU" w:hint="eastAsia"/>
        </w:rPr>
        <w:t xml:space="preserve">朝鮮開港後，舉國興起維新思想，全國主張以日本明治維新為目標，推動開化政策　</w:t>
      </w:r>
      <w:r w:rsidRPr="00AA02AB">
        <w:rPr>
          <w:rFonts w:ascii="PMingLiU" w:hAnsi="PMingLiU"/>
        </w:rPr>
        <w:t>(D)</w:t>
      </w:r>
      <w:r w:rsidRPr="00AA02AB">
        <w:rPr>
          <w:rFonts w:ascii="PMingLiU" w:hAnsi="PMingLiU" w:hint="eastAsia"/>
        </w:rPr>
        <w:t>1909年，伊藤博文在哈爾濱被韓國人刺殺，日本以此為藉口，併吞韓國，1910年，李氏朝鮮滅亡</w:t>
      </w:r>
    </w:p>
    <w:p w:rsidR="00AA02AB" w:rsidRDefault="00AA02AB" w:rsidP="00AA02AB">
      <w:pPr>
        <w:rPr>
          <w:rFonts w:ascii="PMingLiU" w:hAnsi="PMingLiU"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w:t>
      </w:r>
      <w:r w:rsidRPr="00C61656">
        <w:t>(C</w:t>
      </w:r>
      <w:r w:rsidRPr="002E5FD8">
        <w:rPr>
          <w:rFonts w:ascii="PMingLiU" w:hAnsi="PMingLiU"/>
        </w:rPr>
        <w:t>)</w:t>
      </w:r>
      <w:r w:rsidRPr="002E5FD8">
        <w:rPr>
          <w:rFonts w:ascii="PMingLiU" w:hAnsi="PMingLiU" w:hint="eastAsia"/>
        </w:rPr>
        <w:t>。</w:t>
      </w:r>
    </w:p>
    <w:p w:rsidR="00AA02AB" w:rsidRDefault="00AA02AB" w:rsidP="00AA02AB">
      <w:pPr>
        <w:rPr>
          <w:rFonts w:hint="eastAsia"/>
        </w:rPr>
      </w:pPr>
      <w:r>
        <w:rPr>
          <w:rFonts w:ascii="PMingLiU" w:hAnsi="PMingLiU" w:hint="eastAsia"/>
        </w:rPr>
        <w:t>解析：</w:t>
      </w:r>
      <w:r>
        <w:rPr>
          <w:rFonts w:hint="eastAsia"/>
        </w:rPr>
        <w:t>(</w:t>
      </w:r>
      <w:r>
        <w:rPr>
          <w:rFonts w:hint="eastAsia"/>
        </w:rPr>
        <w:t>１</w:t>
      </w:r>
      <w:r>
        <w:rPr>
          <w:rFonts w:hint="eastAsia"/>
        </w:rPr>
        <w:t>)</w:t>
      </w:r>
      <w:r w:rsidRPr="002E5FD8">
        <w:rPr>
          <w:rFonts w:ascii="PMingLiU" w:hAnsi="PMingLiU" w:hint="eastAsia"/>
        </w:rPr>
        <w:t>成長期當中的生產技術較為重要，由於利潤高且少量，因此管制生產過</w:t>
      </w:r>
      <w:r w:rsidRPr="009C5077">
        <w:rPr>
          <w:rFonts w:hint="eastAsia"/>
        </w:rPr>
        <w:t>程</w:t>
      </w:r>
      <w:r w:rsidRPr="002E5FD8">
        <w:rPr>
          <w:rFonts w:ascii="PMingLiU" w:hAnsi="PMingLiU" w:hint="eastAsia"/>
        </w:rPr>
        <w:t>中的關鍵技術最為重要，故選</w:t>
      </w:r>
      <w:r w:rsidRPr="009C5077">
        <w:rPr>
          <w:rFonts w:hint="eastAsia"/>
        </w:rPr>
        <w:t>(B)</w:t>
      </w:r>
      <w:r w:rsidRPr="002E5FD8">
        <w:rPr>
          <w:rFonts w:ascii="PMingLiU" w:hAnsi="PMingLiU" w:hint="eastAsia"/>
        </w:rPr>
        <w:t>。甲為導入期；丙為成熟期；丁為衰退期。</w:t>
      </w:r>
      <w:r w:rsidRPr="009C5077">
        <w:br/>
      </w:r>
      <w:r w:rsidRPr="009C5077">
        <w:rPr>
          <w:rFonts w:hint="eastAsia"/>
        </w:rPr>
        <w:t>(</w:t>
      </w:r>
      <w:r w:rsidRPr="009C5077">
        <w:rPr>
          <w:rFonts w:hint="eastAsia"/>
        </w:rPr>
        <w:t>２</w:t>
      </w:r>
      <w:r w:rsidRPr="009C5077">
        <w:rPr>
          <w:rFonts w:hint="eastAsia"/>
        </w:rPr>
        <w:t>)WTO</w:t>
      </w:r>
      <w:r w:rsidRPr="009C5077">
        <w:rPr>
          <w:rFonts w:hint="eastAsia"/>
        </w:rPr>
        <w:t>的功能之一為爭端解決機制，具有拘束力，會員之間如有貿易爭端，</w:t>
      </w:r>
      <w:r w:rsidRPr="009C5077">
        <w:rPr>
          <w:rFonts w:hint="eastAsia"/>
        </w:rPr>
        <w:t>WTO</w:t>
      </w:r>
      <w:r w:rsidRPr="009C5077">
        <w:rPr>
          <w:rFonts w:hint="eastAsia"/>
        </w:rPr>
        <w:t>可提供諮商、會員大會裁決等方式，是會員維護自身合法貿易權益的重要管道，其可以利用有拘束的協議以及透明化貿易政策，使會員國遵守其裁決，故選</w:t>
      </w:r>
      <w:r w:rsidRPr="009C5077">
        <w:rPr>
          <w:rFonts w:hint="eastAsia"/>
        </w:rPr>
        <w:t>(D)</w:t>
      </w:r>
      <w:r w:rsidRPr="009C5077">
        <w:rPr>
          <w:rFonts w:hint="eastAsia"/>
        </w:rPr>
        <w:t>。</w:t>
      </w:r>
      <w:r w:rsidRPr="009C5077">
        <w:br/>
      </w:r>
      <w:r w:rsidRPr="009C5077">
        <w:rPr>
          <w:rFonts w:hint="eastAsia"/>
        </w:rPr>
        <w:t>(</w:t>
      </w:r>
      <w:r w:rsidRPr="009C5077">
        <w:rPr>
          <w:rFonts w:hint="eastAsia"/>
        </w:rPr>
        <w:t>３</w:t>
      </w:r>
      <w:r w:rsidRPr="009C5077">
        <w:rPr>
          <w:rFonts w:hint="eastAsia"/>
        </w:rPr>
        <w:t>)</w:t>
      </w:r>
      <w:r w:rsidRPr="009C5077">
        <w:t>(C)</w:t>
      </w:r>
      <w:r w:rsidRPr="009C5077">
        <w:rPr>
          <w:rFonts w:hint="eastAsia"/>
        </w:rPr>
        <w:t>朝鮮被迫開港後，朝鮮國內興起開化思想，但分別有親中派與親日派，不全是以日本為開化政策之仿效對象，且當時國內有保守派，反對開化政策，因此並非全國一心主張開化。</w:t>
      </w:r>
    </w:p>
    <w:p w:rsidR="00AA02AB" w:rsidRDefault="00AA02AB" w:rsidP="00AA02AB">
      <w:pPr>
        <w:rPr>
          <w:rFonts w:hint="eastAsia"/>
        </w:rPr>
      </w:pPr>
    </w:p>
    <w:p w:rsidR="00AA02AB" w:rsidRDefault="00AA02AB" w:rsidP="00AA02AB">
      <w:pPr>
        <w:pBdr>
          <w:bottom w:val="single" w:sz="4" w:space="1" w:color="auto"/>
        </w:pBdr>
        <w:rPr>
          <w:rFonts w:ascii="PMingLiU" w:hAnsi="PMingLiU"/>
        </w:rPr>
      </w:pPr>
      <w:r>
        <w:rPr>
          <w:rFonts w:ascii="PMingLiU" w:hAnsi="PMingLiU" w:hint="eastAsia"/>
        </w:rPr>
        <w:t>題號：</w:t>
      </w:r>
      <w:r>
        <w:rPr>
          <w:rFonts w:ascii="PMingLiU" w:hAnsi="PMingLiU"/>
        </w:rPr>
        <w:t xml:space="preserve">0900-00017　　　</w:t>
      </w:r>
      <w:r>
        <w:rPr>
          <w:rFonts w:ascii="SMbarcode" w:eastAsia="SMbarcode" w:hAnsi="PMingLiU"/>
        </w:rPr>
        <w:t>*085402-0900-00017*</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近年來，各大美食外送平臺陸續插旗臺灣市場，帶動新一波的「懶人商機」。為了拓展商機，美食外送平臺與多家餐飲業者合作，再藉由外送員將餐點外送至消費者的手中，而消費者只需利用網路平臺付款訂餐便能享用美味餐點。然而，隨著穿梭在大街小巷的外送員日益增多，美食外送平臺的勞資爭議亦頻傳。2019年10月接連發生外送員車禍身亡案例，勞動部專案檢查兩家平臺業者，認定車禍死亡外送員與業者屬僱傭關係。勞動部也要求業者替外送員加保勞工保險，且要依法在期限內給予職業災害補償。此外，有部分縣市勞動局，已經接獲外送員申請或諮詢要籌組職業工會，提供勞工權益相關保障。</w:t>
      </w:r>
      <w:r w:rsidRPr="00AA02AB">
        <w:rPr>
          <w:rFonts w:ascii="PMingLiU" w:hAnsi="PMingLiU" w:hint="eastAsia"/>
        </w:rPr>
        <w:br/>
      </w:r>
      <w:r w:rsidRPr="00AA02AB">
        <w:rPr>
          <w:rFonts w:ascii="PMingLiU" w:hAnsi="PMingLiU"/>
        </w:rPr>
        <w:t>(　　)(</w:t>
      </w:r>
      <w:r w:rsidRPr="00AA02AB">
        <w:rPr>
          <w:rFonts w:ascii="PMingLiU" w:hAnsi="PMingLiU" w:hint="eastAsia"/>
        </w:rPr>
        <w:t>１</w:t>
      </w:r>
      <w:r w:rsidRPr="00AA02AB">
        <w:rPr>
          <w:rFonts w:ascii="PMingLiU" w:hAnsi="PMingLiU"/>
        </w:rPr>
        <w:t>)餐飲業者紛紛選擇與美食外送平臺合作，目的是期望達成下列何種效益？（跨地理）</w:t>
      </w:r>
      <w:r w:rsidRPr="00AA02AB">
        <w:rPr>
          <w:rFonts w:ascii="PMingLiU" w:hAnsi="PMingLiU" w:hint="eastAsia"/>
        </w:rPr>
        <w:t xml:space="preserve">　</w:t>
      </w:r>
      <w:r w:rsidRPr="00AA02AB">
        <w:rPr>
          <w:rFonts w:ascii="PMingLiU" w:hAnsi="PMingLiU"/>
        </w:rPr>
        <w:t>(A)擴大商品圈　(B)縮小商品圈　(C)擴大商閾　(D)縮小商閾</w:t>
      </w:r>
      <w:r w:rsidRPr="00AA02AB">
        <w:rPr>
          <w:rFonts w:ascii="PMingLiU" w:hAnsi="PMingLiU"/>
        </w:rPr>
        <w:br/>
        <w:t>(　　)(</w:t>
      </w:r>
      <w:r w:rsidRPr="00AA02AB">
        <w:rPr>
          <w:rFonts w:ascii="PMingLiU" w:hAnsi="PMingLiU" w:hint="eastAsia"/>
        </w:rPr>
        <w:t>２</w:t>
      </w:r>
      <w:r w:rsidRPr="00AA02AB">
        <w:rPr>
          <w:rFonts w:ascii="PMingLiU" w:hAnsi="PMingLiU"/>
        </w:rPr>
        <w:t>)依據題文訊息與勞動法制相關規定判斷，勞動部的作為與部分縣市勞動局接獲諮詢的事項，分別屬於下列何種勞動權益的內涵？（跨公社）</w:t>
      </w:r>
      <w:r w:rsidRPr="00AA02AB">
        <w:rPr>
          <w:rFonts w:ascii="PMingLiU" w:hAnsi="PMingLiU" w:hint="eastAsia"/>
        </w:rPr>
        <w:t xml:space="preserve">　</w:t>
      </w:r>
      <w:r w:rsidRPr="00AA02AB">
        <w:rPr>
          <w:rFonts w:ascii="PMingLiU" w:hAnsi="PMingLiU"/>
        </w:rPr>
        <w:t>(A)前者屬個別勞動權，後者屬集體勞動權　(B)前者屬個別勞動權，後者屬個別勞動權　(C)前者屬集體勞動權，後者屬集體勞動權　(D)前者屬集體勞動權，後者屬個別勞動權</w:t>
      </w:r>
    </w:p>
    <w:p w:rsidR="00AA02AB" w:rsidRDefault="00AA02AB" w:rsidP="00AA02AB">
      <w:r>
        <w:rPr>
          <w:rFonts w:ascii="PMingLiU" w:hAnsi="PMingLiU"/>
        </w:rPr>
        <w:t>答案：</w:t>
      </w:r>
      <w:r w:rsidRPr="00F71876">
        <w:t>(</w:t>
      </w:r>
      <w:r>
        <w:rPr>
          <w:rFonts w:hint="eastAsia"/>
        </w:rPr>
        <w:t>１</w:t>
      </w:r>
      <w:r w:rsidRPr="00F71876">
        <w:t>)</w:t>
      </w:r>
      <w:r>
        <w:rPr>
          <w:rFonts w:hint="eastAsia"/>
        </w:rPr>
        <w:t>(</w:t>
      </w:r>
      <w:r w:rsidRPr="00F71876">
        <w:t>A</w:t>
      </w:r>
      <w:r>
        <w:rPr>
          <w:rFonts w:hint="eastAsia"/>
        </w:rPr>
        <w:t>)</w:t>
      </w:r>
      <w:r w:rsidRPr="00F71876">
        <w:t>；</w:t>
      </w:r>
      <w:r w:rsidRPr="00F71876">
        <w:t>(</w:t>
      </w:r>
      <w:r>
        <w:rPr>
          <w:rFonts w:hint="eastAsia"/>
        </w:rPr>
        <w:t>２</w:t>
      </w:r>
      <w:r w:rsidRPr="00F71876">
        <w:t>)</w:t>
      </w:r>
      <w:r>
        <w:rPr>
          <w:rFonts w:hint="eastAsia"/>
        </w:rPr>
        <w:t>(</w:t>
      </w:r>
      <w:r w:rsidRPr="00F71876">
        <w:t>A</w:t>
      </w:r>
      <w:r>
        <w:rPr>
          <w:rFonts w:hint="eastAsia"/>
        </w:rPr>
        <w:t>)</w:t>
      </w:r>
      <w:r w:rsidRPr="00F71876">
        <w:t>。</w:t>
      </w:r>
    </w:p>
    <w:p w:rsidR="00AA02AB" w:rsidRDefault="00AA02AB" w:rsidP="00AA02AB">
      <w:r>
        <w:rPr>
          <w:rFonts w:ascii="PMingLiU" w:hAnsi="PMingLiU"/>
        </w:rPr>
        <w:t>解析：</w:t>
      </w:r>
      <w:r w:rsidRPr="00F71876">
        <w:t>(</w:t>
      </w:r>
      <w:r>
        <w:rPr>
          <w:rFonts w:hint="eastAsia"/>
        </w:rPr>
        <w:t>１</w:t>
      </w:r>
      <w:r w:rsidRPr="00F71876">
        <w:t>)</w:t>
      </w:r>
      <w:r w:rsidRPr="00F71876">
        <w:t>餐飲業者藉由與美食外送平臺合作，可吸引距離更遠的消費者消費，為擴大商品圈。與美食外送平臺業者合作需支付費用，故商閾可能擴大，但非期望效益。</w:t>
      </w:r>
      <w:r w:rsidRPr="00F71876">
        <w:br/>
        <w:t>(</w:t>
      </w:r>
      <w:r>
        <w:rPr>
          <w:rFonts w:hint="eastAsia"/>
        </w:rPr>
        <w:t>２</w:t>
      </w:r>
      <w:r w:rsidRPr="00F71876">
        <w:t>)</w:t>
      </w:r>
      <w:r w:rsidRPr="00F71876">
        <w:t>個別勞動權益著重於個別勞工與雇主間權利義務的規範，選文中為外送員加保勞工保險、給予職業災害補償，屬於個別勞動權益的範圍；集體勞動三權則包括籌組工會的團結權、與雇主協商勞動條件的團體協商權，以及工會與雇主協商若無法達成共職時，進一步採取罷工等行為的團體爭議權。</w:t>
      </w:r>
    </w:p>
    <w:p w:rsidR="00AA02AB" w:rsidRDefault="00AA02AB" w:rsidP="00AA02AB"/>
    <w:p w:rsidR="00AA02AB" w:rsidRDefault="00AA02AB" w:rsidP="00AA02AB">
      <w:pPr>
        <w:pBdr>
          <w:bottom w:val="single" w:sz="4" w:space="1" w:color="auto"/>
        </w:pBdr>
        <w:rPr>
          <w:rFonts w:ascii="PMingLiU" w:hAnsi="PMingLiU"/>
        </w:rPr>
      </w:pPr>
      <w:r>
        <w:rPr>
          <w:rFonts w:ascii="PMingLiU" w:hAnsi="PMingLiU"/>
        </w:rPr>
        <w:t xml:space="preserve">題號：0900-00018　　　</w:t>
      </w:r>
      <w:r>
        <w:rPr>
          <w:rFonts w:ascii="SMbarcode" w:eastAsia="SMbarcode" w:hAnsi="PMingLiU"/>
        </w:rPr>
        <w:t>*085402-0900-00018*</w:t>
      </w:r>
      <w:r>
        <w:rPr>
          <w:rFonts w:ascii="PMingLiU" w:hAnsi="PMingLiU"/>
        </w:rPr>
        <w:t xml:space="preserve">　　　難易度：中　　　出處：跨科整合試題</w:t>
      </w:r>
    </w:p>
    <w:p w:rsidR="00AA02AB" w:rsidRPr="00AA02AB" w:rsidRDefault="00AA02AB" w:rsidP="00AA02AB">
      <w:pPr>
        <w:rPr>
          <w:rFonts w:ascii="PMingLiU" w:hAnsi="PMingLiU"/>
        </w:rPr>
      </w:pPr>
      <w:r w:rsidRPr="00AA02AB">
        <w:rPr>
          <w:rFonts w:ascii="PMingLiU" w:hAnsi="PMingLiU"/>
        </w:rPr>
        <w:t>2019年8月，南投縣已經連續三年出現大規模蜜蜂死亡的事件，造成當地</w:t>
      </w:r>
    </w:p>
    <w:p w:rsidR="00AA02AB" w:rsidRDefault="00AA02AB" w:rsidP="00AA02AB">
      <w:pPr>
        <w:rPr>
          <w:rFonts w:ascii="PMingLiU" w:hAnsi="PMingLiU"/>
        </w:rPr>
      </w:pPr>
      <w:r w:rsidRPr="00AA02AB">
        <w:rPr>
          <w:rFonts w:ascii="PMingLiU" w:hAnsi="PMingLiU"/>
        </w:rPr>
        <w:t>蜂農嚴重損失。根據以往採樣的花粉檢驗報告，農委會防檢局推估為種植檳榔時所噴灑的農藥飄散造成</w:t>
      </w:r>
      <w:r w:rsidRPr="00AA02AB">
        <w:rPr>
          <w:rFonts w:ascii="PMingLiU" w:hAnsi="PMingLiU" w:hint="eastAsia"/>
        </w:rPr>
        <w:t>汙染</w:t>
      </w:r>
      <w:r w:rsidRPr="00AA02AB">
        <w:rPr>
          <w:rFonts w:ascii="PMingLiU" w:hAnsi="PMingLiU"/>
        </w:rPr>
        <w:t>，進而導致蜜蜂集體暴斃。身為全臺第二大作物的檳榔，過去三十年來由於政府給予的定位不明，加上缺乏專責主管單位，使得檳榔用藥缺乏良好管理，農民只得私自決定或聽信農藥行的推薦用藥。這樣的影響是，每年八月用藥期一到，蜂農只能設法暫時將蜂群移往較高海拔處，卻仍阻止不了蜂群死亡的悲劇。養蜂協會呼籲，防檢局應儘速制訂檳榔合理的用藥規範，讓檳榔業者和養蜂業者得以共存。</w:t>
      </w:r>
      <w:r w:rsidRPr="00AA02AB">
        <w:rPr>
          <w:rFonts w:ascii="PMingLiU" w:hAnsi="PMingLiU" w:hint="eastAsia"/>
        </w:rPr>
        <w:br/>
      </w:r>
      <w:r w:rsidRPr="00AA02AB">
        <w:rPr>
          <w:rFonts w:ascii="PMingLiU" w:hAnsi="PMingLiU"/>
        </w:rPr>
        <w:t>(　　)(1)以外部效果概念分析，下列何者與種植檳榔噴灑農藥對蜂農的影響最相似？（跨公社）</w:t>
      </w:r>
      <w:r w:rsidRPr="00AA02AB">
        <w:rPr>
          <w:rFonts w:ascii="PMingLiU" w:hAnsi="PMingLiU" w:hint="eastAsia"/>
        </w:rPr>
        <w:t xml:space="preserve">　</w:t>
      </w:r>
      <w:r w:rsidRPr="00AA02AB">
        <w:rPr>
          <w:rFonts w:ascii="PMingLiU" w:hAnsi="PMingLiU"/>
        </w:rPr>
        <w:t>(A)火力發電廠使附近居民罹患肺癌機率增加　(B)基本工資調漲使連鎖飲料店人事成本上升</w:t>
      </w:r>
      <w:r w:rsidRPr="00AA02AB">
        <w:rPr>
          <w:rFonts w:ascii="PMingLiU" w:hAnsi="PMingLiU" w:hint="eastAsia"/>
        </w:rPr>
        <w:t xml:space="preserve">　</w:t>
      </w:r>
      <w:r w:rsidRPr="00AA02AB">
        <w:rPr>
          <w:rFonts w:ascii="PMingLiU" w:hAnsi="PMingLiU"/>
        </w:rPr>
        <w:t>(C)花農種植花卉使毗鄰的養蜂場採蜜量增加</w:t>
      </w:r>
      <w:r w:rsidRPr="00AA02AB">
        <w:rPr>
          <w:rFonts w:ascii="PMingLiU" w:hAnsi="PMingLiU" w:hint="eastAsia"/>
        </w:rPr>
        <w:t xml:space="preserve">　</w:t>
      </w:r>
      <w:r w:rsidRPr="00AA02AB">
        <w:rPr>
          <w:rFonts w:ascii="PMingLiU" w:hAnsi="PMingLiU"/>
        </w:rPr>
        <w:t>(D)小維加入送餐平臺利用時間接單賺取收益</w:t>
      </w:r>
      <w:r w:rsidRPr="00AA02AB">
        <w:rPr>
          <w:rFonts w:ascii="PMingLiU" w:hAnsi="PMingLiU"/>
        </w:rPr>
        <w:br/>
        <w:t>（　）(2)關於檳榔農噴灑農藥造成蜂群死亡的危害，下列何種防制措施最符合「知識經濟」的概念？（跨地理）</w:t>
      </w:r>
      <w:r w:rsidRPr="00AA02AB">
        <w:rPr>
          <w:rFonts w:ascii="PMingLiU" w:hAnsi="PMingLiU" w:hint="eastAsia"/>
        </w:rPr>
        <w:t xml:space="preserve">　</w:t>
      </w:r>
      <w:r w:rsidRPr="00AA02AB">
        <w:rPr>
          <w:rFonts w:ascii="PMingLiU" w:hAnsi="PMingLiU"/>
        </w:rPr>
        <w:t>(A)協助蜂農移往較高海拔山區　(B)訂定法規管制檳榔農藥使用　(C)成立跨部會的統一溝通平臺　(D)推動植物醫師協助農藥管理</w:t>
      </w:r>
    </w:p>
    <w:p w:rsidR="00AA02AB" w:rsidRDefault="00AA02AB" w:rsidP="00AA02AB">
      <w:r>
        <w:rPr>
          <w:rFonts w:ascii="PMingLiU" w:hAnsi="PMingLiU"/>
        </w:rPr>
        <w:t>答案：</w:t>
      </w:r>
      <w:r w:rsidRPr="00F71876">
        <w:t>(</w:t>
      </w:r>
      <w:r>
        <w:rPr>
          <w:rFonts w:hint="eastAsia"/>
        </w:rPr>
        <w:t>１</w:t>
      </w:r>
      <w:r w:rsidRPr="00F71876">
        <w:t>)</w:t>
      </w:r>
      <w:r>
        <w:rPr>
          <w:rFonts w:hint="eastAsia"/>
        </w:rPr>
        <w:t>(</w:t>
      </w:r>
      <w:r w:rsidRPr="00F71876">
        <w:t>A</w:t>
      </w:r>
      <w:r>
        <w:rPr>
          <w:rFonts w:hint="eastAsia"/>
        </w:rPr>
        <w:t>)</w:t>
      </w:r>
      <w:r w:rsidRPr="00F71876">
        <w:t>；</w:t>
      </w:r>
      <w:r w:rsidRPr="00F71876">
        <w:t>(</w:t>
      </w:r>
      <w:r>
        <w:rPr>
          <w:rFonts w:hint="eastAsia"/>
        </w:rPr>
        <w:t>２</w:t>
      </w:r>
      <w:r w:rsidRPr="00F71876">
        <w:t>)</w:t>
      </w:r>
      <w:r>
        <w:rPr>
          <w:rFonts w:hint="eastAsia"/>
        </w:rPr>
        <w:t>(</w:t>
      </w:r>
      <w:r w:rsidRPr="00F71876">
        <w:t>D</w:t>
      </w:r>
      <w:r>
        <w:rPr>
          <w:rFonts w:hint="eastAsia"/>
        </w:rPr>
        <w:t>)</w:t>
      </w:r>
      <w:r w:rsidRPr="00F71876">
        <w:t>。</w:t>
      </w:r>
    </w:p>
    <w:p w:rsidR="00AA02AB" w:rsidRDefault="00AA02AB" w:rsidP="00AA02AB">
      <w:r>
        <w:rPr>
          <w:rFonts w:ascii="PMingLiU" w:hAnsi="PMingLiU"/>
        </w:rPr>
        <w:t>解析：</w:t>
      </w:r>
      <w:r w:rsidRPr="00F71876">
        <w:t>(</w:t>
      </w:r>
      <w:r>
        <w:rPr>
          <w:rFonts w:hint="eastAsia"/>
        </w:rPr>
        <w:t>１</w:t>
      </w:r>
      <w:r w:rsidRPr="00F71876">
        <w:t>)</w:t>
      </w:r>
      <w:r w:rsidRPr="00F71876">
        <w:t>種植檳榔噴灑農藥導致蜜蜂集體暴斃，對蜂農而言屬於負面的損失，且蜂農並未從檳榔業者獲得補償，此影響為「外部成本」。</w:t>
      </w:r>
      <w:r w:rsidRPr="00F71876">
        <w:t>(A)</w:t>
      </w:r>
      <w:r w:rsidRPr="00F71876">
        <w:t>屬於外部成本；</w:t>
      </w:r>
      <w:r w:rsidRPr="00F71876">
        <w:t>(B)</w:t>
      </w:r>
      <w:r w:rsidRPr="00F71876">
        <w:t>飲料店的人事成本對店家而言屬於私人成本；</w:t>
      </w:r>
      <w:r w:rsidRPr="00F71876">
        <w:t>(C)</w:t>
      </w:r>
      <w:r w:rsidRPr="00F71876">
        <w:t>屬於外部效益；</w:t>
      </w:r>
      <w:r w:rsidRPr="00F71876">
        <w:t>(D)</w:t>
      </w:r>
      <w:r w:rsidRPr="00F71876">
        <w:t>小維自己賺取收益屬於私人效益。</w:t>
      </w:r>
      <w:r w:rsidRPr="00F71876">
        <w:br/>
        <w:t>(</w:t>
      </w:r>
      <w:r>
        <w:rPr>
          <w:rFonts w:hint="eastAsia"/>
        </w:rPr>
        <w:t>２</w:t>
      </w:r>
      <w:r w:rsidRPr="00F71876">
        <w:t>)</w:t>
      </w:r>
      <w:r w:rsidRPr="00F71876">
        <w:t>植物醫生將科學化的栽培管理方式，協助農民運用於農藥的使用與管理，屬於知識經濟的一環。</w:t>
      </w:r>
    </w:p>
    <w:p w:rsidR="00AA02AB" w:rsidRDefault="00AA02AB" w:rsidP="00AA02AB"/>
    <w:p w:rsidR="00AA02AB" w:rsidRDefault="00AA02AB" w:rsidP="00AA02AB">
      <w:pPr>
        <w:pBdr>
          <w:bottom w:val="single" w:sz="4" w:space="1" w:color="auto"/>
        </w:pBdr>
        <w:rPr>
          <w:rFonts w:ascii="PMingLiU" w:hAnsi="PMingLiU"/>
        </w:rPr>
      </w:pPr>
      <w:r>
        <w:rPr>
          <w:rFonts w:ascii="PMingLiU" w:hAnsi="PMingLiU"/>
        </w:rPr>
        <w:t xml:space="preserve">題號：0900-00019　　　</w:t>
      </w:r>
      <w:r>
        <w:rPr>
          <w:rFonts w:ascii="SMbarcode" w:eastAsia="SMbarcode" w:hAnsi="PMingLiU"/>
        </w:rPr>
        <w:t>*085402-0900-00019*</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隨著全球環保意識抬頭，政府近年來積極推動綠能發展。然而，由於臺灣土地面積狹小，如何將土地效益發揮到最大值成為政府努力的方向，其中位於□□□□的漁電共生專區即是一例。所謂「漁電共生」指的是一套結合「養殖漁業」與「太陽能發電」的經濟模式，透過支架將太陽能板架高在魚塭上面，在保持魚塭產量的狀況下發展太陽能發電。同時，政府也成立綠電建設資金，以協助養殖漁業進行轉型與升級。</w:t>
      </w:r>
      <w:r w:rsidRPr="00AA02AB">
        <w:rPr>
          <w:rFonts w:ascii="PMingLiU" w:hAnsi="PMingLiU"/>
        </w:rPr>
        <w:br/>
        <w:t>然而，看似雙贏的漁電共生計畫卻在當地受到極大的抗議。當地養殖戶認為，養殖淺棚文蛤的魚塭若蓋太陽能板，可能導致缺乏日照無法飼養，以及地主若提高租金給光電業者承租，可能導致魚塭租金大漲，漁民的生存權也會遭剝奪。面對上述的質疑，政府表示：政策規定在實施漁電共生之前，必須確保養殖水產還能維持至少原本七成的產量，至於土地使用費問題，業者也承諾會以「漁民原先跟地主承租的金額」之六成作為漁民未來漁場使用費之收費標準，在授權時也會優先讓原本的養殖戶使用。</w:t>
      </w:r>
      <w:r w:rsidRPr="00AA02AB">
        <w:rPr>
          <w:rFonts w:ascii="PMingLiU" w:hAnsi="PMingLiU"/>
        </w:rPr>
        <w:br/>
        <w:t>(　　)(</w:t>
      </w:r>
      <w:r w:rsidRPr="00AA02AB">
        <w:rPr>
          <w:rFonts w:ascii="PMingLiU" w:hAnsi="PMingLiU" w:hint="eastAsia"/>
        </w:rPr>
        <w:t>１</w:t>
      </w:r>
      <w:r w:rsidRPr="00AA02AB">
        <w:rPr>
          <w:rFonts w:ascii="PMingLiU" w:hAnsi="PMingLiU"/>
        </w:rPr>
        <w:t>)根據題文中的環境敘述，□□□□最可能為下列</w:t>
      </w:r>
      <w:r w:rsidRPr="00AA02AB">
        <w:rPr>
          <w:rFonts w:ascii="PMingLiU" w:hAnsi="PMingLiU" w:hint="eastAsia"/>
        </w:rPr>
        <w:t>臺灣</w:t>
      </w:r>
      <w:r w:rsidRPr="00AA02AB">
        <w:rPr>
          <w:rFonts w:ascii="PMingLiU" w:hAnsi="PMingLiU"/>
        </w:rPr>
        <w:t>何地？（跨地理）</w:t>
      </w:r>
      <w:r w:rsidRPr="00AA02AB">
        <w:rPr>
          <w:rFonts w:ascii="PMingLiU" w:hAnsi="PMingLiU" w:hint="eastAsia"/>
        </w:rPr>
        <w:t xml:space="preserve">　</w:t>
      </w:r>
      <w:r w:rsidRPr="00AA02AB">
        <w:rPr>
          <w:rFonts w:ascii="PMingLiU" w:hAnsi="PMingLiU"/>
        </w:rPr>
        <w:t>(A)新北貢寮　(B)臺南七股　(C)屏東恆春　(D)臺東成功</w:t>
      </w:r>
      <w:r w:rsidRPr="00AA02AB">
        <w:rPr>
          <w:rFonts w:ascii="PMingLiU" w:hAnsi="PMingLiU"/>
        </w:rPr>
        <w:br/>
        <w:t>(　　)(</w:t>
      </w:r>
      <w:r w:rsidRPr="00AA02AB">
        <w:rPr>
          <w:rFonts w:ascii="PMingLiU" w:hAnsi="PMingLiU" w:hint="eastAsia"/>
        </w:rPr>
        <w:t>２</w:t>
      </w:r>
      <w:r w:rsidRPr="00AA02AB">
        <w:rPr>
          <w:rFonts w:ascii="PMingLiU" w:hAnsi="PMingLiU"/>
        </w:rPr>
        <w:t>)以經濟學的相關知識分析，政府與業者提出下列何種對策，以回應養殖戶的質疑？（跨公社）</w:t>
      </w:r>
      <w:r w:rsidRPr="00AA02AB">
        <w:rPr>
          <w:rFonts w:ascii="PMingLiU" w:hAnsi="PMingLiU" w:hint="eastAsia"/>
        </w:rPr>
        <w:t xml:space="preserve">　</w:t>
      </w:r>
      <w:r w:rsidRPr="00AA02AB">
        <w:rPr>
          <w:rFonts w:ascii="PMingLiU" w:hAnsi="PMingLiU"/>
        </w:rPr>
        <w:t>(A)政府確保提高太陽能發電的外部效益，業者承諾降低負向誘因　(B)政府確保降低太陽能發電的外部成本，業者承諾降低負向誘因　(C)政府確保提高太陽能發電的外部效益，業者承諾提高正向誘因　(D)政府確保降低太陽能發電的外部成本，業者承諾提高正向誘因</w:t>
      </w:r>
    </w:p>
    <w:p w:rsidR="00AA02AB" w:rsidRDefault="00AA02AB" w:rsidP="00AA02AB">
      <w:r>
        <w:rPr>
          <w:rFonts w:ascii="PMingLiU" w:hAnsi="PMingLiU"/>
        </w:rPr>
        <w:t>答案：</w:t>
      </w:r>
      <w:r>
        <w:t>(</w:t>
      </w:r>
      <w:r>
        <w:rPr>
          <w:rFonts w:hint="eastAsia"/>
        </w:rPr>
        <w:t>１</w:t>
      </w:r>
      <w:r w:rsidRPr="00966794">
        <w:t>)</w:t>
      </w:r>
      <w:r>
        <w:rPr>
          <w:rFonts w:hint="eastAsia"/>
        </w:rPr>
        <w:t>(</w:t>
      </w:r>
      <w:r w:rsidRPr="00966794">
        <w:t>B</w:t>
      </w:r>
      <w:r>
        <w:rPr>
          <w:rFonts w:hint="eastAsia"/>
        </w:rPr>
        <w:t>)</w:t>
      </w:r>
      <w:r w:rsidRPr="00966794">
        <w:t>；</w:t>
      </w:r>
      <w:r w:rsidRPr="00966794">
        <w:t>(</w:t>
      </w:r>
      <w:r>
        <w:rPr>
          <w:rFonts w:hint="eastAsia"/>
        </w:rPr>
        <w:t>２</w:t>
      </w:r>
      <w:r w:rsidRPr="00966794">
        <w:t>)</w:t>
      </w:r>
      <w:r>
        <w:rPr>
          <w:rFonts w:hint="eastAsia"/>
        </w:rPr>
        <w:t>(</w:t>
      </w:r>
      <w:r w:rsidRPr="00966794">
        <w:t>D</w:t>
      </w:r>
      <w:r>
        <w:rPr>
          <w:rFonts w:hint="eastAsia"/>
        </w:rPr>
        <w:t>)</w:t>
      </w:r>
      <w:r w:rsidRPr="00966794">
        <w:t>。</w:t>
      </w:r>
    </w:p>
    <w:p w:rsidR="00AA02AB" w:rsidRDefault="00AA02AB" w:rsidP="00AA02AB">
      <w:r>
        <w:rPr>
          <w:rFonts w:ascii="PMingLiU" w:hAnsi="PMingLiU"/>
        </w:rPr>
        <w:t>解析：</w:t>
      </w:r>
      <w:r w:rsidRPr="00966794">
        <w:t>(</w:t>
      </w:r>
      <w:r>
        <w:rPr>
          <w:rFonts w:hint="eastAsia"/>
        </w:rPr>
        <w:t>１</w:t>
      </w:r>
      <w:r w:rsidRPr="00966794">
        <w:t>)</w:t>
      </w:r>
      <w:r w:rsidRPr="00966794">
        <w:t>光電業者在漁塭架設太陽能板，對養殖文蛤的漁民造成外部成本，而政府確保養殖水產還能維持七成的產量，旨在降低對漁民的影響；至於業者承諾漁民向地主承租土地的金額比原本更低，使漁民從事養殖所付出的「代價」降低，屬於提高正向誘因的作法。</w:t>
      </w:r>
      <w:r w:rsidRPr="00966794">
        <w:br/>
        <w:t>(</w:t>
      </w:r>
      <w:r>
        <w:rPr>
          <w:rFonts w:hint="eastAsia"/>
        </w:rPr>
        <w:t>２</w:t>
      </w:r>
      <w:r w:rsidRPr="00966794">
        <w:t>)</w:t>
      </w:r>
      <w:r w:rsidRPr="00966794">
        <w:t>當地養殖漁業盛行，養殖戶利用淺海陸棚開發魚塭、養殖文蛤，且日照相對充足適合發展太陽能，應為臺南七股。</w:t>
      </w:r>
      <w:r w:rsidRPr="00966794">
        <w:t>(A)</w:t>
      </w:r>
      <w:r w:rsidRPr="00966794">
        <w:t>岬灣海岸；</w:t>
      </w:r>
      <w:r w:rsidRPr="00966794">
        <w:t>(C)</w:t>
      </w:r>
      <w:r w:rsidRPr="00966794">
        <w:t>珊瑚礁海岸；</w:t>
      </w:r>
      <w:r w:rsidRPr="00966794">
        <w:t>(D)</w:t>
      </w:r>
      <w:r w:rsidRPr="00966794">
        <w:t>斷層海岸。</w:t>
      </w:r>
    </w:p>
    <w:p w:rsidR="00AA02AB" w:rsidRDefault="00AA02AB" w:rsidP="00AA02AB"/>
    <w:p w:rsidR="00AA02AB" w:rsidRDefault="00AA02AB" w:rsidP="00AA02AB">
      <w:pPr>
        <w:pBdr>
          <w:bottom w:val="single" w:sz="4" w:space="1" w:color="auto"/>
        </w:pBdr>
        <w:rPr>
          <w:rFonts w:ascii="PMingLiU" w:hAnsi="PMingLiU"/>
        </w:rPr>
      </w:pPr>
      <w:r>
        <w:rPr>
          <w:rFonts w:ascii="PMingLiU" w:hAnsi="PMingLiU"/>
        </w:rPr>
        <w:t xml:space="preserve">題號：0900-00020　　　</w:t>
      </w:r>
      <w:r>
        <w:rPr>
          <w:rFonts w:ascii="SMbarcode" w:eastAsia="SMbarcode" w:hAnsi="PMingLiU"/>
        </w:rPr>
        <w:t>*085402-0900-00020*</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為實現「交通平權」與區域平衡發展，交通部於2019年9月召開「高鐵延伸屏東」的審查會議，針對四條路線討論，最後拍板定案「左營案」，意即從高雄的左營延伸至屏東的六塊厝。根據鐵道局評估，左營案長度約</w:t>
      </w:r>
      <w:smartTag w:uri="urn:schemas-microsoft-com:office:smarttags" w:element="chmetcnv">
        <w:smartTagPr>
          <w:attr w:name="TCSC" w:val="0"/>
          <w:attr w:name="NumberType" w:val="1"/>
          <w:attr w:name="Negative" w:val="False"/>
          <w:attr w:name="HasSpace" w:val="False"/>
          <w:attr w:name="SourceValue" w:val="17.5"/>
          <w:attr w:name="UnitName" w:val="公里"/>
        </w:smartTagPr>
        <w:r w:rsidRPr="00AA02AB">
          <w:rPr>
            <w:rFonts w:ascii="PMingLiU" w:hAnsi="PMingLiU"/>
          </w:rPr>
          <w:t>17.5公里</w:t>
        </w:r>
      </w:smartTag>
      <w:r w:rsidRPr="00AA02AB">
        <w:rPr>
          <w:rFonts w:ascii="PMingLiU" w:hAnsi="PMingLiU"/>
        </w:rPr>
        <w:t>，行車時間20分鐘，且因為沒有繞進高雄市區，需拆遷的住戶少、影響範圍小，預算約為554億元，是所有方案花費最低的。</w:t>
      </w:r>
      <w:r w:rsidRPr="00AA02AB">
        <w:rPr>
          <w:rFonts w:ascii="PMingLiU" w:hAnsi="PMingLiU"/>
        </w:rPr>
        <w:br/>
        <w:t>「高鐵延伸屏東」的議題已經討論了數年之久，從2007年迄今曾經三度列入政府的規劃，但最後評估結果皆為「不符經濟效益」。而近幾年關於「高鐵應不應該要延伸至屏東」的議題，也一直都存在著不同的觀點。一方面，有人認為屏東的居民需要便利的交通，才能在醫療、教育、經濟等方面獲得公平品質與水準，並且透過高鐵建設縮短城鄉的差距與均衡區域的發展；另一方面，也有人認為高鐵延伸要耗費大量的資金，如果運輸量不足可能會虧損。</w:t>
      </w:r>
      <w:r w:rsidRPr="00AA02AB">
        <w:rPr>
          <w:rFonts w:ascii="PMingLiU" w:hAnsi="PMingLiU"/>
        </w:rPr>
        <w:br/>
        <w:t>(　　)(１)根據題文，鐵道局針對「高鐵延伸屏東」議題提出四條路線方案，其規劃過程最可能是應用下列何種地理研究傳統進行分析？（跨地理）</w:t>
      </w:r>
      <w:r w:rsidRPr="00AA02AB">
        <w:rPr>
          <w:rFonts w:ascii="PMingLiU" w:hAnsi="PMingLiU" w:hint="eastAsia"/>
        </w:rPr>
        <w:t xml:space="preserve">　</w:t>
      </w:r>
      <w:r w:rsidRPr="00AA02AB">
        <w:rPr>
          <w:rFonts w:ascii="PMingLiU" w:hAnsi="PMingLiU"/>
        </w:rPr>
        <w:t>(A)空間傳統　(B)生態傳統　(C)區域傳統　(D)地球科學傳統</w:t>
      </w:r>
      <w:r w:rsidRPr="00AA02AB">
        <w:rPr>
          <w:rFonts w:ascii="PMingLiU" w:hAnsi="PMingLiU"/>
        </w:rPr>
        <w:br/>
        <w:t>(　　)(２)依據題文訊息判斷，下列何者最有可能是反對高鐵延伸至屏東的觀點？（跨公社）</w:t>
      </w:r>
      <w:r w:rsidRPr="00AA02AB">
        <w:rPr>
          <w:rFonts w:ascii="PMingLiU" w:hAnsi="PMingLiU" w:hint="eastAsia"/>
        </w:rPr>
        <w:t xml:space="preserve">　</w:t>
      </w:r>
      <w:r w:rsidRPr="00AA02AB">
        <w:rPr>
          <w:rFonts w:ascii="PMingLiU" w:hAnsi="PMingLiU"/>
        </w:rPr>
        <w:t>(A)效益不能只從財務面，從長期國土規劃來看，環島路網是國家政策目標　(B)屏東近年人口外流嚴重，高鐵未必能解決問題，而是需要產業結構重整　(C)要改善屏東的交通平權問題，也可以從改善臺鐵班次或高雄捷運來解決　(D)應該設站在屏東市中心的潮州，離恆春、墾丁較近，更能帶來觀光效益</w:t>
      </w:r>
    </w:p>
    <w:p w:rsidR="00AA02AB" w:rsidRDefault="00AA02AB" w:rsidP="00AA02AB">
      <w:r>
        <w:rPr>
          <w:rFonts w:ascii="PMingLiU" w:hAnsi="PMingLiU"/>
        </w:rPr>
        <w:t>答案：</w:t>
      </w:r>
      <w:r w:rsidRPr="00966794">
        <w:t>(</w:t>
      </w:r>
      <w:r>
        <w:rPr>
          <w:rFonts w:hint="eastAsia"/>
        </w:rPr>
        <w:t>１</w:t>
      </w:r>
      <w:r w:rsidRPr="00966794">
        <w:t>)</w:t>
      </w:r>
      <w:r>
        <w:rPr>
          <w:rFonts w:hint="eastAsia"/>
        </w:rPr>
        <w:t>(</w:t>
      </w:r>
      <w:r w:rsidRPr="00966794">
        <w:t>A</w:t>
      </w:r>
      <w:r>
        <w:rPr>
          <w:rFonts w:hint="eastAsia"/>
        </w:rPr>
        <w:t>)</w:t>
      </w:r>
      <w:r w:rsidRPr="00966794">
        <w:t>；</w:t>
      </w:r>
      <w:r w:rsidRPr="00966794">
        <w:t>(</w:t>
      </w:r>
      <w:r>
        <w:rPr>
          <w:rFonts w:hint="eastAsia"/>
        </w:rPr>
        <w:t>２</w:t>
      </w:r>
      <w:r w:rsidRPr="00966794">
        <w:t>)</w:t>
      </w:r>
      <w:r>
        <w:rPr>
          <w:rFonts w:hint="eastAsia"/>
        </w:rPr>
        <w:t>(</w:t>
      </w:r>
      <w:r w:rsidRPr="00966794">
        <w:t>C</w:t>
      </w:r>
      <w:r>
        <w:rPr>
          <w:rFonts w:hint="eastAsia"/>
        </w:rPr>
        <w:t>)</w:t>
      </w:r>
      <w:r w:rsidRPr="00966794">
        <w:t>。</w:t>
      </w:r>
    </w:p>
    <w:p w:rsidR="00AA02AB" w:rsidRDefault="00AA02AB" w:rsidP="00AA02AB">
      <w:r>
        <w:rPr>
          <w:rFonts w:ascii="PMingLiU" w:hAnsi="PMingLiU"/>
        </w:rPr>
        <w:t>解析：</w:t>
      </w:r>
      <w:r w:rsidRPr="00966794">
        <w:t>(</w:t>
      </w:r>
      <w:r>
        <w:rPr>
          <w:rFonts w:hint="eastAsia"/>
        </w:rPr>
        <w:t>１</w:t>
      </w:r>
      <w:r w:rsidRPr="00966794">
        <w:t>)</w:t>
      </w:r>
      <w:r w:rsidRPr="00966794">
        <w:t>鐵道局針對高鐵延伸屏東之站址及車站周邊與沿線土地開發等規畫進行效益評估，屬於空間傳統的觀點。</w:t>
      </w:r>
      <w:r w:rsidRPr="00966794">
        <w:br/>
        <w:t>(</w:t>
      </w:r>
      <w:r>
        <w:rPr>
          <w:rFonts w:hint="eastAsia"/>
        </w:rPr>
        <w:t>２</w:t>
      </w:r>
      <w:r w:rsidRPr="00966794">
        <w:t>)(A)</w:t>
      </w:r>
      <w:r w:rsidRPr="00966794">
        <w:t>強調環島路網是國土規劃的重點目標，而高鐵延伸至屏東是這個目標的一個環節，應為支持方的觀點；</w:t>
      </w:r>
      <w:r w:rsidRPr="00966794">
        <w:t>(B)</w:t>
      </w:r>
      <w:r w:rsidRPr="00966794">
        <w:t>僅提及屏東人口外流的問題需要產業結構重整方能加以改善，並未明確說明支持或反對高鐵延伸至屏東的立場；</w:t>
      </w:r>
      <w:r w:rsidRPr="00966794">
        <w:t>(C)</w:t>
      </w:r>
      <w:r w:rsidRPr="00966794">
        <w:t>言外之意在於有其他成本更小的替代方案就能達到改善屏東交通問題的目標，屬於反對方的觀點；</w:t>
      </w:r>
      <w:r w:rsidRPr="00966794">
        <w:t>(D)</w:t>
      </w:r>
      <w:r w:rsidRPr="00966794">
        <w:t>認為高鐵可以延伸至屏東，只是針對要設站在六塊厝或潮州的討論。</w:t>
      </w:r>
    </w:p>
    <w:p w:rsidR="00AA02AB" w:rsidRDefault="00AA02AB" w:rsidP="00AA02AB"/>
    <w:p w:rsidR="00AA02AB" w:rsidRDefault="00AA02AB" w:rsidP="00AA02AB">
      <w:pPr>
        <w:pBdr>
          <w:bottom w:val="single" w:sz="4" w:space="1" w:color="auto"/>
        </w:pBdr>
        <w:rPr>
          <w:rFonts w:ascii="PMingLiU" w:hAnsi="PMingLiU"/>
        </w:rPr>
      </w:pPr>
      <w:r>
        <w:rPr>
          <w:rFonts w:ascii="PMingLiU" w:hAnsi="PMingLiU"/>
        </w:rPr>
        <w:t xml:space="preserve">題號：0900-00021　　　</w:t>
      </w:r>
      <w:r>
        <w:rPr>
          <w:rFonts w:ascii="SMbarcode" w:eastAsia="SMbarcode" w:hAnsi="PMingLiU"/>
        </w:rPr>
        <w:t>*085402-0900-00021*</w:t>
      </w:r>
      <w:r>
        <w:rPr>
          <w:rFonts w:ascii="PMingLiU" w:hAnsi="PMingLiU"/>
        </w:rPr>
        <w:t xml:space="preserve">　　　難易度：中　　　出處：跨科整合試題</w:t>
      </w:r>
    </w:p>
    <w:p w:rsidR="00AA02AB" w:rsidRDefault="00AA02AB" w:rsidP="00AA02AB">
      <w:pPr>
        <w:rPr>
          <w:rFonts w:ascii="PMingLiU" w:hAnsi="PMingLiU"/>
        </w:rPr>
      </w:pPr>
      <w:r w:rsidRPr="00AA02AB">
        <w:rPr>
          <w:rFonts w:ascii="PMingLiU" w:hAnsi="PMingLiU"/>
        </w:rPr>
        <w:t>二戰結束後，朝鮮半島就因為美蘇陣營的關係陷入了南北分治的狀態。1953年韓戰結束後，於板門店訂《朝鮮停戰協議》，確立南北兩韓分裂的局面，此後部分北韓士兵與民眾想盡辦法逃離北韓，媒體大多稱之為「脫北者」。由於南韓政府希望能夠統一朝鮮半島，並為此設立「統一部」專責處理兩韓統一的事務，因此，南韓政府面對脫北者的態度，與其說是「移民」，反而更像是面對「自己人」。來到南韓的脫北者，經過身家背景的調查，排除間諜滲入的可能性後，就會被南韓政府送去安置中心進行基本的生活訓練，以融入當地的生活，南韓政府也會視情況給予脫北者補助。</w:t>
      </w:r>
      <w:r w:rsidRPr="00AA02AB">
        <w:rPr>
          <w:rFonts w:ascii="PMingLiU" w:hAnsi="PMingLiU"/>
        </w:rPr>
        <w:br/>
        <w:t>不過，脫北者在南韓的生活並非當初想像的順利，雖然兩韓的人民是同文同種，但經過長期分離，教育內容、生活模式、思想文化等方面都有著不少的差異。例如，南韓比北韓接觸更多的外來文化，語言中摻雜了許多的外來語，可能會導致脫北者難以融入，甚至被當地的南韓人排擠。另一方面，雖然南韓政府會提供脫北者補助金，但補助並不會持續太久，脫北者仍必須找到工作維生，但南韓現在的就業競爭激烈、房價高漲，脫北者不容易找到合適的工作。根據南韓政府的調查顯示，脫北者在南韓的失業率高達四成。因此，這些脫北者可能選擇逃回北韓，或是前往其他國家。</w:t>
      </w:r>
      <w:r w:rsidRPr="00AA02AB">
        <w:rPr>
          <w:rFonts w:ascii="PMingLiU" w:hAnsi="PMingLiU"/>
        </w:rPr>
        <w:br/>
      </w:r>
      <w:r w:rsidRPr="00AA02AB">
        <w:rPr>
          <w:rFonts w:ascii="PMingLiU" w:hAnsi="PMingLiU"/>
          <w:lang w:eastAsia="zh-CN"/>
        </w:rPr>
        <w:t>(　　)(１)1990年代起，脫北者人數激增，</w:t>
      </w:r>
      <w:r w:rsidRPr="00AA02AB">
        <w:rPr>
          <w:rFonts w:ascii="PMingLiU" w:hAnsi="PMingLiU"/>
        </w:rPr>
        <w:t>從</w:t>
      </w:r>
      <w:r w:rsidRPr="00AA02AB">
        <w:rPr>
          <w:rFonts w:ascii="PMingLiU" w:hAnsi="PMingLiU"/>
          <w:lang w:eastAsia="zh-CN"/>
        </w:rPr>
        <w:t>圖</w:t>
      </w:r>
      <w:r w:rsidRPr="00AA02AB">
        <w:rPr>
          <w:rFonts w:ascii="PMingLiU" w:hAnsi="PMingLiU"/>
        </w:rPr>
        <w:t>們</w:t>
      </w:r>
      <w:r w:rsidRPr="00AA02AB">
        <w:rPr>
          <w:rFonts w:ascii="PMingLiU" w:hAnsi="PMingLiU"/>
          <w:lang w:eastAsia="zh-CN"/>
        </w:rPr>
        <w:t>江穿越中國抵達第三國的南韓使館，或是在南韓海關自首，以獲得新的生活。脫北者離開北韓的原因，最</w:t>
      </w:r>
      <w:r w:rsidRPr="00AA02AB">
        <w:rPr>
          <w:rFonts w:ascii="PMingLiU" w:hAnsi="PMingLiU"/>
          <w:u w:val="single"/>
          <w:lang w:eastAsia="zh-CN"/>
        </w:rPr>
        <w:t>不可能</w:t>
      </w:r>
      <w:r w:rsidRPr="00AA02AB">
        <w:rPr>
          <w:rFonts w:ascii="PMingLiU" w:hAnsi="PMingLiU"/>
          <w:lang w:eastAsia="zh-CN"/>
        </w:rPr>
        <w:t>是</w:t>
      </w:r>
      <w:r w:rsidRPr="00AA02AB">
        <w:rPr>
          <w:rFonts w:ascii="PMingLiU" w:hAnsi="PMingLiU"/>
        </w:rPr>
        <w:t>何者</w:t>
      </w:r>
      <w:r w:rsidRPr="00AA02AB">
        <w:rPr>
          <w:rFonts w:ascii="PMingLiU" w:hAnsi="PMingLiU"/>
          <w:lang w:eastAsia="zh-CN"/>
        </w:rPr>
        <w:t>？</w:t>
      </w:r>
      <w:r w:rsidRPr="00AA02AB">
        <w:rPr>
          <w:rFonts w:ascii="PMingLiU" w:hAnsi="PMingLiU"/>
        </w:rPr>
        <w:t xml:space="preserve">（跨歷史）　</w:t>
      </w:r>
      <w:r w:rsidRPr="00AA02AB">
        <w:rPr>
          <w:rFonts w:ascii="PMingLiU" w:hAnsi="PMingLiU"/>
          <w:lang w:eastAsia="zh-CN"/>
        </w:rPr>
        <w:t>(A)蘇聯與中國大量提供資源，集體農場與國營企業盛行</w:t>
      </w:r>
      <w:r w:rsidRPr="00AA02AB">
        <w:rPr>
          <w:rFonts w:ascii="PMingLiU" w:hAnsi="PMingLiU"/>
        </w:rPr>
        <w:t xml:space="preserve">　</w:t>
      </w:r>
      <w:r w:rsidRPr="00AA02AB">
        <w:rPr>
          <w:rFonts w:ascii="PMingLiU" w:hAnsi="PMingLiU"/>
          <w:lang w:eastAsia="zh-CN"/>
        </w:rPr>
        <w:t>(B)南韓戲劇與廣告中的繁華街道與富裕生活，令人嚮往</w:t>
      </w:r>
      <w:r w:rsidRPr="00AA02AB">
        <w:rPr>
          <w:rFonts w:ascii="PMingLiU" w:hAnsi="PMingLiU"/>
        </w:rPr>
        <w:t xml:space="preserve">　</w:t>
      </w:r>
      <w:r w:rsidRPr="00AA02AB">
        <w:rPr>
          <w:rFonts w:ascii="PMingLiU" w:hAnsi="PMingLiU"/>
          <w:lang w:eastAsia="zh-CN"/>
        </w:rPr>
        <w:t>(C)脫北者可以支助仍在北韓的親戚，改善家庭生活狀況</w:t>
      </w:r>
      <w:r w:rsidRPr="00AA02AB">
        <w:rPr>
          <w:rFonts w:ascii="PMingLiU" w:hAnsi="PMingLiU"/>
        </w:rPr>
        <w:t xml:space="preserve">　</w:t>
      </w:r>
      <w:r w:rsidRPr="00AA02AB">
        <w:rPr>
          <w:rFonts w:ascii="PMingLiU" w:hAnsi="PMingLiU"/>
          <w:lang w:eastAsia="zh-CN"/>
        </w:rPr>
        <w:t>(D)嚮往脫離北韓專制封閉的環境，投向自由開放的南韓</w:t>
      </w:r>
      <w:r w:rsidRPr="00AA02AB">
        <w:rPr>
          <w:rFonts w:ascii="PMingLiU" w:hAnsi="PMingLiU"/>
          <w:lang w:eastAsia="zh-CN"/>
        </w:rPr>
        <w:br/>
      </w:r>
      <w:r w:rsidRPr="00AA02AB">
        <w:rPr>
          <w:rFonts w:ascii="PMingLiU" w:hAnsi="PMingLiU"/>
        </w:rPr>
        <w:t>(　　)(2)根據推拉理論，下列關於「脫北者逃往南韓」遷移行為的敘述，哪些正確？(甲)留在北韓的家人屬於原居地的推力因素；(乙)自由開放的經濟屬於目的地的拉力因素；(丙)嚴密的政府監控是遷移的中間障礙因素；(丁)由於南韓僅有拉力因素促成脫北者移動。（跨地理）</w:t>
      </w:r>
      <w:r w:rsidRPr="00AA02AB">
        <w:rPr>
          <w:rFonts w:ascii="PMingLiU" w:hAnsi="PMingLiU" w:hint="eastAsia"/>
        </w:rPr>
        <w:t xml:space="preserve">　</w:t>
      </w:r>
      <w:r w:rsidRPr="00AA02AB">
        <w:rPr>
          <w:rFonts w:ascii="PMingLiU" w:hAnsi="PMingLiU"/>
        </w:rPr>
        <w:t>(A)甲乙　(B)甲丁　(C)乙丙　(D)丙丁</w:t>
      </w:r>
      <w:r w:rsidRPr="00AA02AB">
        <w:rPr>
          <w:rFonts w:ascii="PMingLiU" w:hAnsi="PMingLiU"/>
        </w:rPr>
        <w:br/>
        <w:t>(　　)(3)依據題文訊息與公民知識判斷，下列敘述中何者最能詮釋南韓政府對脫北者所採取的因應措施？（跨公社）</w:t>
      </w:r>
      <w:r w:rsidRPr="00AA02AB">
        <w:rPr>
          <w:rFonts w:ascii="PMingLiU" w:hAnsi="PMingLiU" w:hint="eastAsia"/>
        </w:rPr>
        <w:t xml:space="preserve">　</w:t>
      </w:r>
      <w:r w:rsidRPr="00AA02AB">
        <w:rPr>
          <w:rFonts w:ascii="PMingLiU" w:hAnsi="PMingLiU"/>
        </w:rPr>
        <w:t>(A)透過改變脫北者的語言習慣與生活模式，使脫北者追求自我實現  (B)給予脫北者補助是一種正向金錢誘因，目的是吸引脫北者來南韓  (C)藉由提供脫北者基本的生活訓練，以期提高脫北者的勞動參與率</w:t>
      </w:r>
      <w:r w:rsidRPr="00AA02AB">
        <w:rPr>
          <w:rFonts w:ascii="PMingLiU" w:hAnsi="PMingLiU" w:hint="eastAsia"/>
        </w:rPr>
        <w:t xml:space="preserve">　</w:t>
      </w:r>
      <w:r w:rsidRPr="00AA02AB">
        <w:rPr>
          <w:rFonts w:ascii="PMingLiU" w:hAnsi="PMingLiU"/>
        </w:rPr>
        <w:t>(D)經過對脫北者的身家背景調查，以降低就業競爭激烈的外部效果</w:t>
      </w:r>
    </w:p>
    <w:p w:rsidR="00AA02AB" w:rsidRDefault="00AA02AB" w:rsidP="00AA02AB">
      <w:r>
        <w:rPr>
          <w:rFonts w:ascii="PMingLiU" w:hAnsi="PMingLiU"/>
        </w:rPr>
        <w:t>答案：</w:t>
      </w:r>
      <w:r w:rsidRPr="006563D2">
        <w:t>(</w:t>
      </w:r>
      <w:r>
        <w:rPr>
          <w:rFonts w:hint="eastAsia"/>
        </w:rPr>
        <w:t>１</w:t>
      </w:r>
      <w:r w:rsidRPr="006563D2">
        <w:t>)</w:t>
      </w:r>
      <w:r>
        <w:rPr>
          <w:rFonts w:hint="eastAsia"/>
        </w:rPr>
        <w:t>(</w:t>
      </w:r>
      <w:r w:rsidRPr="006563D2">
        <w:t>A</w:t>
      </w:r>
      <w:r>
        <w:rPr>
          <w:rFonts w:hint="eastAsia"/>
        </w:rPr>
        <w:t>)</w:t>
      </w:r>
      <w:r w:rsidRPr="006563D2">
        <w:t>；</w:t>
      </w:r>
      <w:r w:rsidRPr="006563D2">
        <w:t>(</w:t>
      </w:r>
      <w:r>
        <w:rPr>
          <w:rFonts w:hint="eastAsia"/>
        </w:rPr>
        <w:t>２</w:t>
      </w:r>
      <w:r w:rsidRPr="006563D2">
        <w:t>)</w:t>
      </w:r>
      <w:r>
        <w:rPr>
          <w:rFonts w:hint="eastAsia"/>
        </w:rPr>
        <w:t>(</w:t>
      </w:r>
      <w:r w:rsidRPr="006563D2">
        <w:t>C</w:t>
      </w:r>
      <w:r>
        <w:rPr>
          <w:rFonts w:hint="eastAsia"/>
        </w:rPr>
        <w:t>)</w:t>
      </w:r>
      <w:r w:rsidRPr="006563D2">
        <w:t>；</w:t>
      </w:r>
      <w:r w:rsidRPr="006563D2">
        <w:t>(</w:t>
      </w:r>
      <w:r>
        <w:rPr>
          <w:rFonts w:hint="eastAsia"/>
        </w:rPr>
        <w:t>３</w:t>
      </w:r>
      <w:r w:rsidRPr="006563D2">
        <w:t>)</w:t>
      </w:r>
      <w:r>
        <w:rPr>
          <w:rFonts w:hint="eastAsia"/>
        </w:rPr>
        <w:t>(</w:t>
      </w:r>
      <w:r w:rsidRPr="006563D2">
        <w:t>C</w:t>
      </w:r>
      <w:r>
        <w:rPr>
          <w:rFonts w:hint="eastAsia"/>
        </w:rPr>
        <w:t>)</w:t>
      </w:r>
      <w:r w:rsidRPr="006563D2">
        <w:t>。</w:t>
      </w:r>
    </w:p>
    <w:p w:rsidR="00AA02AB" w:rsidRDefault="00AA02AB" w:rsidP="00AA02AB">
      <w:r>
        <w:rPr>
          <w:rFonts w:ascii="PMingLiU" w:hAnsi="PMingLiU"/>
        </w:rPr>
        <w:t>解析：</w:t>
      </w:r>
      <w:r w:rsidRPr="006563D2">
        <w:t>(</w:t>
      </w:r>
      <w:r>
        <w:rPr>
          <w:rFonts w:hint="eastAsia"/>
        </w:rPr>
        <w:t>１</w:t>
      </w:r>
      <w:r w:rsidRPr="006563D2">
        <w:t>)(A)1990</w:t>
      </w:r>
      <w:r w:rsidRPr="006563D2">
        <w:t>年代蘇聯瓦解，蘇聯與中國不再提供資源給北韓，北韓電力不足、糧食不足，隨之而來的饑荒造成百萬餘人死亡，同時，集體農場與國營企業缺乏人力，私營農場與黑市大量出現，物價飆高，人民無法負擔；</w:t>
      </w:r>
      <w:r w:rsidRPr="006563D2">
        <w:t>(B)(C)(D)</w:t>
      </w:r>
      <w:r w:rsidRPr="006563D2">
        <w:t>皆為南韓吸引脫北者的因素。</w:t>
      </w:r>
      <w:r w:rsidRPr="006563D2">
        <w:br/>
        <w:t>(</w:t>
      </w:r>
      <w:r>
        <w:rPr>
          <w:rFonts w:hint="eastAsia"/>
        </w:rPr>
        <w:t>２</w:t>
      </w:r>
      <w:r w:rsidRPr="006563D2">
        <w:t>)(</w:t>
      </w:r>
      <w:r w:rsidRPr="006563D2">
        <w:t>甲</w:t>
      </w:r>
      <w:r w:rsidRPr="006563D2">
        <w:t>)</w:t>
      </w:r>
      <w:r w:rsidRPr="006563D2">
        <w:t>屬於原居地的拉力因素；</w:t>
      </w:r>
      <w:r w:rsidRPr="006563D2">
        <w:t>(</w:t>
      </w:r>
      <w:r w:rsidRPr="006563D2">
        <w:t>丁</w:t>
      </w:r>
      <w:r w:rsidRPr="006563D2">
        <w:t>)</w:t>
      </w:r>
      <w:r w:rsidRPr="006563D2">
        <w:t>原居地與目的地皆有推力及拉力因素，當原居地的推力因素＞拉力因素、目的地的拉力因素＞推力因素，遷移行為即有可能成立。</w:t>
      </w:r>
      <w:r w:rsidRPr="006563D2">
        <w:br/>
        <w:t>(</w:t>
      </w:r>
      <w:r>
        <w:rPr>
          <w:rFonts w:hint="eastAsia"/>
        </w:rPr>
        <w:t>３</w:t>
      </w:r>
      <w:r w:rsidRPr="006563D2">
        <w:t>)(A)</w:t>
      </w:r>
      <w:r w:rsidRPr="006563D2">
        <w:t>從文中並無法判斷南韓政府有採取相應措施來改變脫北者的語言習慣，不過從脫北者難以融入甚至被排擠的現象，可以觀察到社會規範對個人自我實現的機會之影響；</w:t>
      </w:r>
      <w:r w:rsidRPr="006563D2">
        <w:t>(B)</w:t>
      </w:r>
      <w:r w:rsidRPr="006563D2">
        <w:t>南韓政府提供脫北者補助是基於生存的保障，難以認定它是吸引更多脫北者前來南韓的誘因機制；</w:t>
      </w:r>
      <w:r w:rsidRPr="006563D2">
        <w:t>(C)</w:t>
      </w:r>
      <w:r w:rsidRPr="006563D2">
        <w:t>在脫北者受到基本生活訓練後，讓脫北者有能力找工作、自立自強，而不只是依賴政府所提供的補助；</w:t>
      </w:r>
      <w:r w:rsidRPr="006563D2">
        <w:t>(D)</w:t>
      </w:r>
      <w:r w:rsidRPr="006563D2">
        <w:t>根據題文訊息，對脫北者的身家背景調查是基於國家安全、避免間諜滲透的理由，與降低就業競爭激烈無關。</w:t>
      </w:r>
    </w:p>
    <w:p w:rsidR="00AA02AB" w:rsidRDefault="00AA02AB" w:rsidP="00AA02AB"/>
    <w:p w:rsidR="00AA02AB" w:rsidRPr="00AA02AB" w:rsidRDefault="00AA02AB" w:rsidP="00AA02AB">
      <w:pPr>
        <w:pBdr>
          <w:bottom w:val="single" w:sz="4" w:space="1" w:color="auto"/>
        </w:pBdr>
        <w:rPr>
          <w:rFonts w:ascii="PMingLiU" w:hAnsi="PMingLiU"/>
        </w:rPr>
      </w:pPr>
      <w:r>
        <w:rPr>
          <w:rFonts w:ascii="PMingLiU" w:hAnsi="PMingLiU"/>
        </w:rPr>
        <w:t xml:space="preserve">題號：0900-00022　　　</w:t>
      </w:r>
      <w:r>
        <w:rPr>
          <w:rFonts w:ascii="SMbarcode" w:eastAsia="SMbarcode" w:hAnsi="PMingLiU"/>
        </w:rPr>
        <w:t>*085402-0900-00022*</w:t>
      </w:r>
      <w:r>
        <w:rPr>
          <w:rFonts w:ascii="PMingLiU" w:hAnsi="PMingLiU"/>
        </w:rPr>
        <w:t xml:space="preserve">　　　難易度：中　　　出處：跨科整合試題</w:t>
      </w:r>
    </w:p>
    <w:p w:rsidR="00AA02AB" w:rsidRPr="00AA02AB" w:rsidRDefault="00AA02AB" w:rsidP="00AA02AB">
      <w:pPr>
        <w:rPr>
          <w:rFonts w:ascii="PMingLiU" w:hAnsi="PMingLiU"/>
        </w:rPr>
      </w:pPr>
      <w:r w:rsidRPr="00AA02AB">
        <w:rPr>
          <w:rFonts w:ascii="PMingLiU" w:hAnsi="PMingLiU"/>
        </w:rPr>
        <w:t>臺灣的義民信仰起源於清乾隆五十一年（1786），林爽文叛清起事於彰化，亂事迅速席捲全臺灣。當時政府為了打擊動盪，組織許多「民眾」來彌平事變。而這些協助政府平定「民變」的民兵，都會被官方賦予「義民」的稱號。在官方的鼓勵下，義民信仰逐漸成形，自道光十五年（1835），每年的</w:t>
      </w:r>
      <w:smartTag w:uri="urn:schemas-microsoft-com:office:smarttags" w:element="chsdate">
        <w:smartTagPr>
          <w:attr w:name="IsROCDate" w:val="False"/>
          <w:attr w:name="IsLunarDate" w:val="True"/>
          <w:attr w:name="Day" w:val="20"/>
          <w:attr w:name="Month" w:val="8"/>
          <w:attr w:name="Year" w:val="2019"/>
        </w:smartTagPr>
        <w:r w:rsidRPr="00AA02AB">
          <w:rPr>
            <w:rFonts w:ascii="PMingLiU" w:hAnsi="PMingLiU"/>
          </w:rPr>
          <w:t>農曆七月二十日</w:t>
        </w:r>
      </w:smartTag>
      <w:r w:rsidRPr="00AA02AB">
        <w:rPr>
          <w:rFonts w:ascii="PMingLiU" w:hAnsi="PMingLiU"/>
        </w:rPr>
        <w:t>被定為「義民節」，而目前最知名的慶典就是客家「義民祭」，舉辦神豬比賽、較量養豬功力，再將神豬公開展示奉獻神明，成為義民祭中重要的活動。</w:t>
      </w:r>
      <w:r w:rsidRPr="00AA02AB">
        <w:rPr>
          <w:rFonts w:ascii="PMingLiU" w:hAnsi="PMingLiU"/>
        </w:rPr>
        <w:br/>
        <w:t>新竹褒忠亭義民廟舉辦義民節祭典，祭典中進行神豬比賽，在十多頭獲獎的神豬中，特等獎神豬重達</w:t>
      </w:r>
      <w:smartTag w:uri="urn:schemas-microsoft-com:office:smarttags" w:element="chmetcnv">
        <w:smartTagPr>
          <w:attr w:name="TCSC" w:val="0"/>
          <w:attr w:name="NumberType" w:val="1"/>
          <w:attr w:name="Negative" w:val="False"/>
          <w:attr w:name="HasSpace" w:val="False"/>
          <w:attr w:name="SourceValue" w:val="1419"/>
          <w:attr w:name="UnitName" w:val="台斤"/>
        </w:smartTagPr>
        <w:r w:rsidRPr="00AA02AB">
          <w:rPr>
            <w:rFonts w:ascii="PMingLiU" w:hAnsi="PMingLiU"/>
          </w:rPr>
          <w:t>1419台斤</w:t>
        </w:r>
      </w:smartTag>
      <w:r w:rsidRPr="00AA02AB">
        <w:rPr>
          <w:rFonts w:ascii="PMingLiU" w:hAnsi="PMingLiU"/>
        </w:rPr>
        <w:t>（約</w:t>
      </w:r>
      <w:smartTag w:uri="urn:schemas-microsoft-com:office:smarttags" w:element="chmetcnv">
        <w:smartTagPr>
          <w:attr w:name="TCSC" w:val="0"/>
          <w:attr w:name="NumberType" w:val="1"/>
          <w:attr w:name="Negative" w:val="False"/>
          <w:attr w:name="HasSpace" w:val="False"/>
          <w:attr w:name="SourceValue" w:val="851"/>
          <w:attr w:name="UnitName" w:val="公斤"/>
        </w:smartTagPr>
        <w:r w:rsidRPr="00AA02AB">
          <w:rPr>
            <w:rFonts w:ascii="PMingLiU" w:hAnsi="PMingLiU"/>
          </w:rPr>
          <w:t>851公斤</w:t>
        </w:r>
      </w:smartTag>
      <w:r w:rsidRPr="00AA02AB">
        <w:rPr>
          <w:rFonts w:ascii="PMingLiU" w:hAnsi="PMingLiU"/>
        </w:rPr>
        <w:t>），全部排列廟埕供民眾觀賞，引發動保團體前去抗議，質疑神豬比賽不顧動物福利，是一種「虐養」的作為。長期以來，動保團體批評神豬比賽被扭曲成「競重比賽」，部分神豬在飼養的過程中，因為行動長期受到限制，並被人強迫灌食，導致牠們體重超重，難以站立或行走，甚至還會在豬隻意識清楚的狀態下，以割喉方式宰殺，被質疑是相當不人道的作法。</w:t>
      </w:r>
      <w:r w:rsidRPr="00AA02AB">
        <w:rPr>
          <w:rFonts w:ascii="PMingLiU" w:hAnsi="PMingLiU"/>
        </w:rPr>
        <w:br/>
        <w:t>針對上述爭議，神豬比賽主辦方新埔義民廟表示，外界批評神豬比賽不人道的同時，也應該看到神豬比賽帶起的各種文化經濟活動，例如神豬彩繪、客家大戲戲班等，這些文化需要神豬比賽作為舞臺才能帶動傳承。但也有論者認為，神豬重量比賽不該納入義民祭，動物社會研究會執行長曾表示，把神豬競重比賽歸納為客家文化，那才是在侮辱客家人。2011年，歌手林生祥與作家鍾肇政等上百位客家人也曾發起反對虐養神豬的連署，聲明神豬比賽絕非傳統客家文化的一部分。</w:t>
      </w:r>
    </w:p>
    <w:p w:rsidR="00AA02AB" w:rsidRPr="00AA02AB" w:rsidRDefault="00AA02AB" w:rsidP="00AA02AB">
      <w:pPr>
        <w:rPr>
          <w:rFonts w:ascii="PMingLiU" w:hAnsi="PMingLiU"/>
        </w:rPr>
      </w:pPr>
      <w:r w:rsidRPr="00AA02AB">
        <w:rPr>
          <w:rFonts w:ascii="PMingLiU" w:hAnsi="PMingLiU"/>
          <w:lang w:eastAsia="zh-CN"/>
        </w:rPr>
        <w:t>(　　)(１)</w:t>
      </w:r>
      <w:r w:rsidRPr="00AA02AB">
        <w:rPr>
          <w:rFonts w:ascii="PMingLiU" w:hAnsi="PMingLiU"/>
        </w:rPr>
        <w:t>林爽文事變中，義民協助官方反制民變勢力，幫助官府殺賊保庄，最主要的原因</w:t>
      </w:r>
      <w:r w:rsidRPr="00AA02AB">
        <w:rPr>
          <w:rFonts w:ascii="PMingLiU" w:hAnsi="PMingLiU"/>
          <w:u w:val="single"/>
        </w:rPr>
        <w:t>不包括</w:t>
      </w:r>
      <w:r w:rsidRPr="00AA02AB">
        <w:rPr>
          <w:rFonts w:ascii="PMingLiU" w:hAnsi="PMingLiU"/>
        </w:rPr>
        <w:t>下列何者？（跨歷史）　(A)為保護家園產業以及辛苦開墾的成果　(B)基於清領前期漳泉、閩客的械鬥衝突　(C)身為清朝子民，擁戴政府的統治實權　(D)清廷政府刻意煽動異籍族群對立意識</w:t>
      </w:r>
    </w:p>
    <w:p w:rsidR="00AA02AB" w:rsidRPr="00AA02AB" w:rsidRDefault="00AA02AB" w:rsidP="00AA02AB">
      <w:pPr>
        <w:rPr>
          <w:rFonts w:ascii="PMingLiU" w:hAnsi="PMingLiU"/>
        </w:rPr>
      </w:pPr>
      <w:r w:rsidRPr="00AA02AB">
        <w:rPr>
          <w:rFonts w:ascii="PMingLiU" w:hAnsi="PMingLiU"/>
        </w:rPr>
        <w:t>(　　)(</w:t>
      </w:r>
      <w:r w:rsidRPr="00AA02AB">
        <w:rPr>
          <w:rFonts w:ascii="PMingLiU" w:hAnsi="PMingLiU" w:hint="eastAsia"/>
        </w:rPr>
        <w:t>２</w:t>
      </w:r>
      <w:r w:rsidRPr="00AA02AB">
        <w:rPr>
          <w:rFonts w:ascii="PMingLiU" w:hAnsi="PMingLiU"/>
        </w:rPr>
        <w:t>)林爽文事變後，清廷為了嘉許諸羅縣義民而將「諸羅」改名為「嘉義」。下列何地的地名亦受清領時期的漢人文化影響？（跨地理）　(A)烏來　(B)鹿港　(C)高雄　(D)鹿野</w:t>
      </w:r>
    </w:p>
    <w:p w:rsidR="00AA02AB" w:rsidRDefault="00AA02AB" w:rsidP="00AA02AB">
      <w:pPr>
        <w:rPr>
          <w:rFonts w:ascii="PMingLiU" w:hAnsi="PMingLiU"/>
        </w:rPr>
      </w:pPr>
      <w:r w:rsidRPr="00AA02AB">
        <w:rPr>
          <w:rFonts w:ascii="PMingLiU" w:hAnsi="PMingLiU"/>
        </w:rPr>
        <w:t>(　　)(</w:t>
      </w:r>
      <w:r w:rsidRPr="00AA02AB">
        <w:rPr>
          <w:rFonts w:ascii="PMingLiU" w:hAnsi="PMingLiU" w:hint="eastAsia"/>
        </w:rPr>
        <w:t>３</w:t>
      </w:r>
      <w:r w:rsidRPr="00AA02AB">
        <w:rPr>
          <w:rFonts w:ascii="PMingLiU" w:hAnsi="PMingLiU"/>
        </w:rPr>
        <w:t>)依據題文訊息判斷，就義民節神豬大賽所衍生的爭議，下列何種作法最有可能使動物保育團體與義民信仰的信徒之間達成共識？（跨公社）　(A)政府聲明神豬比賽是義民祭祀文化中的一環，請各界給予尊重　(B)立法禁止所有虐養行為，並規定畜禽未經人道致昏前不得放血　(C)建議新埔養民廟除了比拚神豬的重量，也評比豬隻行走的距離　(D)由政府全力扶植以米所組成的「環保神豬」取代殺豬獻祭行為</w:t>
      </w:r>
    </w:p>
    <w:p w:rsidR="00AA02AB" w:rsidRDefault="00AA02AB" w:rsidP="00AA02AB">
      <w:pPr>
        <w:rPr>
          <w:rFonts w:hint="eastAsia"/>
        </w:rPr>
      </w:pPr>
      <w:r>
        <w:rPr>
          <w:rFonts w:ascii="PMingLiU" w:hAnsi="PMingLiU" w:hint="eastAsia"/>
        </w:rPr>
        <w:t>答案：</w:t>
      </w:r>
      <w:r w:rsidRPr="007B004E">
        <w:rPr>
          <w:rFonts w:hint="eastAsia"/>
        </w:rPr>
        <w:t>(</w:t>
      </w:r>
      <w:r>
        <w:rPr>
          <w:rFonts w:hint="eastAsia"/>
        </w:rPr>
        <w:t>１</w:t>
      </w:r>
      <w:r w:rsidRPr="007B004E">
        <w:rPr>
          <w:rFonts w:hint="eastAsia"/>
        </w:rPr>
        <w:t>)</w:t>
      </w:r>
      <w:r>
        <w:rPr>
          <w:rFonts w:hint="eastAsia"/>
        </w:rPr>
        <w:t>(</w:t>
      </w:r>
      <w:r w:rsidRPr="007B004E">
        <w:rPr>
          <w:rFonts w:hint="eastAsia"/>
        </w:rPr>
        <w:t>C</w:t>
      </w:r>
      <w:r>
        <w:rPr>
          <w:rFonts w:hint="eastAsia"/>
        </w:rPr>
        <w:t>)</w:t>
      </w:r>
      <w:r w:rsidRPr="007B004E">
        <w:rPr>
          <w:rFonts w:hint="eastAsia"/>
        </w:rPr>
        <w:t>；</w:t>
      </w:r>
      <w:r w:rsidRPr="007B004E">
        <w:rPr>
          <w:rFonts w:hint="eastAsia"/>
        </w:rPr>
        <w:t>(</w:t>
      </w:r>
      <w:r>
        <w:rPr>
          <w:rFonts w:hint="eastAsia"/>
        </w:rPr>
        <w:t>２</w:t>
      </w:r>
      <w:r w:rsidRPr="007B004E">
        <w:rPr>
          <w:rFonts w:hint="eastAsia"/>
        </w:rPr>
        <w:t>)</w:t>
      </w:r>
      <w:r>
        <w:rPr>
          <w:rFonts w:hint="eastAsia"/>
        </w:rPr>
        <w:t>(</w:t>
      </w:r>
      <w:r w:rsidRPr="007B004E">
        <w:rPr>
          <w:rFonts w:hint="eastAsia"/>
        </w:rPr>
        <w:t>B</w:t>
      </w:r>
      <w:r>
        <w:rPr>
          <w:rFonts w:hint="eastAsia"/>
        </w:rPr>
        <w:t>)</w:t>
      </w:r>
      <w:r w:rsidRPr="007B004E">
        <w:rPr>
          <w:rFonts w:hint="eastAsia"/>
        </w:rPr>
        <w:t>；</w:t>
      </w:r>
      <w:r w:rsidRPr="007B004E">
        <w:rPr>
          <w:rFonts w:hint="eastAsia"/>
        </w:rPr>
        <w:t>(</w:t>
      </w:r>
      <w:r>
        <w:rPr>
          <w:rFonts w:hint="eastAsia"/>
        </w:rPr>
        <w:t>３</w:t>
      </w:r>
      <w:r w:rsidRPr="007B004E">
        <w:rPr>
          <w:rFonts w:hint="eastAsia"/>
        </w:rPr>
        <w:t>)</w:t>
      </w:r>
      <w:r>
        <w:rPr>
          <w:rFonts w:hint="eastAsia"/>
        </w:rPr>
        <w:t>(</w:t>
      </w:r>
      <w:r w:rsidRPr="007B004E">
        <w:rPr>
          <w:rFonts w:hint="eastAsia"/>
        </w:rPr>
        <w:t>C</w:t>
      </w:r>
      <w:r>
        <w:rPr>
          <w:rFonts w:hint="eastAsia"/>
        </w:rPr>
        <w:t>)</w:t>
      </w:r>
      <w:r w:rsidRPr="007B004E">
        <w:rPr>
          <w:rFonts w:hint="eastAsia"/>
        </w:rPr>
        <w:t>。</w:t>
      </w:r>
    </w:p>
    <w:p w:rsidR="00AA02AB" w:rsidRDefault="00AA02AB" w:rsidP="00AA02AB">
      <w:pPr>
        <w:rPr>
          <w:rFonts w:hint="eastAsia"/>
        </w:rPr>
      </w:pPr>
      <w:r>
        <w:rPr>
          <w:rFonts w:ascii="PMingLiU" w:hAnsi="PMingLiU" w:hint="eastAsia"/>
        </w:rPr>
        <w:t>解析：</w:t>
      </w:r>
      <w:r w:rsidRPr="007B004E">
        <w:rPr>
          <w:rFonts w:hint="eastAsia"/>
        </w:rPr>
        <w:t>(</w:t>
      </w:r>
      <w:r>
        <w:rPr>
          <w:rFonts w:hint="eastAsia"/>
        </w:rPr>
        <w:t>１</w:t>
      </w:r>
      <w:r w:rsidRPr="007B004E">
        <w:rPr>
          <w:rFonts w:hint="eastAsia"/>
        </w:rPr>
        <w:t>)</w:t>
      </w:r>
      <w:r w:rsidRPr="007B004E">
        <w:t>(A)(C)</w:t>
      </w:r>
      <w:r w:rsidRPr="007B004E">
        <w:t>從經濟與社會觀點論，義民協助對抗民變，並非以擁清為其動力，而是基於社會安定的需求，保護自身家族產業</w:t>
      </w:r>
      <w:r w:rsidRPr="007B004E">
        <w:rPr>
          <w:rFonts w:hint="eastAsia"/>
        </w:rPr>
        <w:t>；</w:t>
      </w:r>
      <w:r w:rsidRPr="007B004E">
        <w:t>(B)(D)</w:t>
      </w:r>
      <w:r w:rsidRPr="007B004E">
        <w:t>清領前期臺灣</w:t>
      </w:r>
      <w:r w:rsidRPr="007B004E">
        <w:rPr>
          <w:rFonts w:hint="eastAsia"/>
        </w:rPr>
        <w:t>的</w:t>
      </w:r>
      <w:r w:rsidRPr="007B004E">
        <w:t>籍貫械鬥</w:t>
      </w:r>
      <w:r w:rsidRPr="007B004E">
        <w:rPr>
          <w:rFonts w:hint="eastAsia"/>
        </w:rPr>
        <w:t>頻</w:t>
      </w:r>
      <w:r w:rsidRPr="007B004E">
        <w:t>繁，顯示義民的族群認同高過於政治立場，加上清廷利用族群間矛盾，激起族群對立，用於統治與平亂</w:t>
      </w:r>
      <w:r>
        <w:rPr>
          <w:rFonts w:hint="eastAsia"/>
        </w:rPr>
        <w:t>。</w:t>
      </w:r>
      <w:r>
        <w:br/>
      </w:r>
      <w:r w:rsidRPr="007B004E">
        <w:rPr>
          <w:rFonts w:hint="eastAsia"/>
        </w:rPr>
        <w:t>(</w:t>
      </w:r>
      <w:r>
        <w:rPr>
          <w:rFonts w:hint="eastAsia"/>
        </w:rPr>
        <w:t>２</w:t>
      </w:r>
      <w:r w:rsidRPr="007B004E">
        <w:rPr>
          <w:rFonts w:hint="eastAsia"/>
        </w:rPr>
        <w:t>)(A)</w:t>
      </w:r>
      <w:r w:rsidRPr="007B004E">
        <w:rPr>
          <w:rFonts w:hint="eastAsia"/>
        </w:rPr>
        <w:t>平埔族語；</w:t>
      </w:r>
      <w:r w:rsidRPr="007B004E">
        <w:rPr>
          <w:rFonts w:hint="eastAsia"/>
        </w:rPr>
        <w:t>(C)(D)</w:t>
      </w:r>
      <w:r>
        <w:rPr>
          <w:rFonts w:hint="eastAsia"/>
        </w:rPr>
        <w:t>日治時期。</w:t>
      </w:r>
      <w:r>
        <w:br/>
      </w:r>
      <w:r w:rsidRPr="007B004E">
        <w:rPr>
          <w:rFonts w:hint="eastAsia"/>
        </w:rPr>
        <w:t>(</w:t>
      </w:r>
      <w:r>
        <w:rPr>
          <w:rFonts w:hint="eastAsia"/>
        </w:rPr>
        <w:t>３</w:t>
      </w:r>
      <w:r w:rsidRPr="007B004E">
        <w:rPr>
          <w:rFonts w:hint="eastAsia"/>
        </w:rPr>
        <w:t>)</w:t>
      </w:r>
      <w:r w:rsidRPr="007B004E">
        <w:rPr>
          <w:rFonts w:hint="eastAsia"/>
        </w:rPr>
        <w:t>本題旨在討論在什麼情形下，規範會面臨改變或挑戰，並能夠區辨社會現象的多種解釋觀點，進而提出可能具有共識的方案。</w:t>
      </w:r>
      <w:r w:rsidRPr="007B004E">
        <w:rPr>
          <w:rFonts w:hint="eastAsia"/>
        </w:rPr>
        <w:t>(A)</w:t>
      </w:r>
      <w:r w:rsidRPr="007B004E">
        <w:rPr>
          <w:rFonts w:hint="eastAsia"/>
        </w:rPr>
        <w:t>如果只是發表聲明請各界給予尊重，動保團體可能還是會認為不能把虐養動物當作是文化；</w:t>
      </w:r>
      <w:r w:rsidRPr="007B004E">
        <w:rPr>
          <w:rFonts w:hint="eastAsia"/>
        </w:rPr>
        <w:t>(B)</w:t>
      </w:r>
      <w:r w:rsidRPr="007B004E">
        <w:rPr>
          <w:rFonts w:hint="eastAsia"/>
        </w:rPr>
        <w:t>雖然以法律來規範具有強制力，但是信徒可能會認為這種作法不尊重其信仰；</w:t>
      </w:r>
      <w:r w:rsidRPr="007B004E">
        <w:rPr>
          <w:rFonts w:hint="eastAsia"/>
        </w:rPr>
        <w:t>(C)</w:t>
      </w:r>
      <w:r w:rsidRPr="007B004E">
        <w:rPr>
          <w:rFonts w:hint="eastAsia"/>
        </w:rPr>
        <w:t>一方面能緩解虐養動物的疑慮，另一方面也以尊重在地文化的角度讓賽神豬文化進行自發性的改變，較有助於取得雙方共識；</w:t>
      </w:r>
      <w:r w:rsidRPr="007B004E">
        <w:rPr>
          <w:rFonts w:hint="eastAsia"/>
        </w:rPr>
        <w:t>(D)</w:t>
      </w:r>
      <w:r w:rsidRPr="007B004E">
        <w:rPr>
          <w:rFonts w:hint="eastAsia"/>
        </w:rPr>
        <w:t>雖然以米來替代是一種環保的作法，但由政府全力扶植，仍有國家助長、促進或限制宗教信仰的疑慮。</w:t>
      </w:r>
    </w:p>
    <w:p w:rsidR="00AA02AB" w:rsidRDefault="00AA02AB" w:rsidP="00AA02AB">
      <w:pPr>
        <w:rPr>
          <w:rFonts w:hint="eastAsia"/>
        </w:rPr>
      </w:pPr>
    </w:p>
    <w:p w:rsidR="0095098A" w:rsidRPr="00AA02AB" w:rsidRDefault="0095098A" w:rsidP="00AA02AB">
      <w:pPr>
        <w:rPr>
          <w:rFonts w:ascii="PMingLiU" w:hAnsi="PMingLiU" w:hint="eastAsia"/>
        </w:rPr>
      </w:pPr>
    </w:p>
    <w:sectPr w:rsidR="0095098A" w:rsidRPr="00AA02AB">
      <w:footerReference w:type="default" r:id="rId34"/>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37F74" w:rsidRDefault="00637F74">
      <w:r>
        <w:separator/>
      </w:r>
    </w:p>
  </w:endnote>
  <w:endnote w:type="continuationSeparator" w:id="0">
    <w:p w:rsidR="00637F74" w:rsidRDefault="00637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AA02AB">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37F74" w:rsidRDefault="00637F74">
      <w:r>
        <w:separator/>
      </w:r>
    </w:p>
  </w:footnote>
  <w:footnote w:type="continuationSeparator" w:id="0">
    <w:p w:rsidR="00637F74" w:rsidRDefault="00637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61222142">
    <w:abstractNumId w:val="0"/>
  </w:num>
  <w:num w:numId="2" w16cid:durableId="1434477327">
    <w:abstractNumId w:val="2"/>
  </w:num>
  <w:num w:numId="3" w16cid:durableId="2142650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2AB"/>
    <w:rsid w:val="003F1DB1"/>
    <w:rsid w:val="00637F74"/>
    <w:rsid w:val="0095098A"/>
    <w:rsid w:val="00AA02A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BCAF01AC-B2A9-468C-A661-F0E15AFCC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wmf"/><Relationship Id="rId26"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oleObject" Target="embeddings/oleObject7.bin"/><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4.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wmf"/><Relationship Id="rId29" Type="http://schemas.openxmlformats.org/officeDocument/2006/relationships/oleObject" Target="embeddings/oleObject1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0.emf"/><Relationship Id="rId32" Type="http://schemas.openxmlformats.org/officeDocument/2006/relationships/image" Target="media/image14.emf"/><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0.bin"/><Relationship Id="rId30" Type="http://schemas.openxmlformats.org/officeDocument/2006/relationships/image" Target="media/image13.emf"/><Relationship Id="rId35" Type="http://schemas.openxmlformats.org/officeDocument/2006/relationships/fontTable" Target="fontTable.xml"/><Relationship Id="rId8"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4077</Words>
  <Characters>23239</Characters>
  <Application>Microsoft Office Word</Application>
  <DocSecurity>0</DocSecurity>
  <Lines>193</Lines>
  <Paragraphs>54</Paragraphs>
  <ScaleCrop>false</ScaleCrop>
  <Company>南一書局企業股份有限公司</Company>
  <LinksUpToDate>false</LinksUpToDate>
  <CharactersWithSpaces>27262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2023-12-18T15:21:00Z</dcterms:created>
  <dcterms:modified xsi:type="dcterms:W3CDTF">2023-12-18T15:21:00Z</dcterms:modified>
</cp:coreProperties>
</file>