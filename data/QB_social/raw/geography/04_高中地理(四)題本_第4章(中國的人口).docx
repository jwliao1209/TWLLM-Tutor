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D09E4" w:rsidRDefault="00F70353" w:rsidP="00AD09E4">
      <w:pPr>
        <w:rPr>
          <w:rFonts w:ascii="PMingLiU" w:hAnsi="PMingLiU"/>
          <w:sz w:val="24"/>
        </w:rPr>
      </w:pPr>
      <w:bookmarkStart w:id="0" w:name="heading"/>
      <w:r>
        <w:rPr>
          <w:noProof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46" name="圖片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AD09E4">
        <w:rPr>
          <w:rFonts w:ascii="PMingLiU" w:hAnsi="PMingLiU"/>
          <w:sz w:val="24"/>
        </w:rPr>
        <w:t>4–1　中國人口成長對世界的影響</w:t>
      </w:r>
    </w:p>
    <w:bookmarkStart w:id="1" w:name="ch4–1_單選題"/>
    <w:bookmarkStart w:id="2" w:name="_MON_1303905798"/>
    <w:bookmarkEnd w:id="2"/>
    <w:p w:rsidR="00AD09E4" w:rsidRDefault="00AD09E4" w:rsidP="00AD09E4">
      <w:r>
        <w:object w:dxaOrig="1246" w:dyaOrig="3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.25pt;height:20.25pt" o:ole="">
            <v:imagedata r:id="rId8" o:title=""/>
          </v:shape>
          <o:OLEObject Type="Embed" ProgID="Word.Picture.8" ShapeID="_x0000_i1025" DrawAspect="Content" ObjectID="_1764389068" r:id="rId9"/>
        </w:object>
      </w:r>
      <w:r>
        <w:t xml:space="preserve"> </w:t>
      </w:r>
      <w:bookmarkEnd w:id="1"/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題號：0401-00002　　　</w:t>
      </w:r>
      <w:r>
        <w:rPr>
          <w:rFonts w:ascii="SMbarcode" w:eastAsia="SMbarcode" w:hAnsi="PMingLiU"/>
        </w:rPr>
        <w:t>*085404-0401-00002*</w:t>
      </w:r>
      <w:r>
        <w:rPr>
          <w:rFonts w:ascii="PMingLiU" w:hAnsi="PMingLiU"/>
        </w:rPr>
        <w:t xml:space="preserve">　　　難易度：易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  <w:kern w:val="0"/>
        </w:rPr>
      </w:pPr>
      <w:r w:rsidRPr="00AD09E4">
        <w:rPr>
          <w:rFonts w:ascii="PMingLiU" w:hAnsi="PMingLiU" w:hint="eastAsia"/>
          <w:color w:val="000000"/>
        </w:rPr>
        <w:t>中國人口密度可由黑龍江漠河至雲南騰衝的連線，劃分東西兩區，以東人口密集，以西人口密度低。請問：下列何名詞最可以解釋此現象？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  <w:kern w:val="0"/>
        </w:rPr>
        <w:t>三生聚落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  <w:kern w:val="0"/>
        </w:rPr>
        <w:t>環境負載力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  <w:kern w:val="0"/>
        </w:rPr>
        <w:t>都市化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  <w:kern w:val="0"/>
        </w:rPr>
        <w:t>效區化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D65DC6">
        <w:rPr>
          <w:color w:val="000000"/>
        </w:rPr>
        <w:t>(B)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題號：0401-00003　　　</w:t>
      </w:r>
      <w:r>
        <w:rPr>
          <w:rFonts w:ascii="SMbarcode" w:eastAsia="SMbarcode" w:hAnsi="PMingLiU"/>
          <w:color w:val="000000"/>
        </w:rPr>
        <w:t>*085404-0401-00003*</w:t>
      </w:r>
      <w:r>
        <w:rPr>
          <w:rFonts w:ascii="PMingLiU" w:hAnsi="PMingLiU"/>
          <w:color w:val="000000"/>
        </w:rPr>
        <w:t xml:space="preserve">　　　難易度：易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中國的人口問題一直是國家發展以及與自然和諧性的關鍵，且中國人口的發展是處於人口轉型階段的第三階段。請問：該階段的人口成長主要是受到何者之影響？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(A)出生率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(B)死亡率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(C)移入率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(D)遷出率</w:t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>
      <w:r>
        <w:rPr>
          <w:rFonts w:ascii="PMingLiU" w:hAnsi="PMingLiU"/>
        </w:rPr>
        <w:t>解析：</w:t>
      </w:r>
      <w:r>
        <w:t>人口轉型階段之第三階段為晚期擴張階段，其人口成長深受出生率的影響。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題號：0401-00004　　　</w:t>
      </w:r>
      <w:r>
        <w:rPr>
          <w:rFonts w:ascii="SMbarcode" w:eastAsia="SMbarcode" w:hAnsi="PMingLiU"/>
        </w:rPr>
        <w:t>*085404-0401-00004*</w:t>
      </w:r>
      <w:r>
        <w:rPr>
          <w:rFonts w:ascii="PMingLiU" w:hAnsi="PMingLiU"/>
        </w:rPr>
        <w:t xml:space="preserve">　　　難易度：易　　　出處：精選試題</w:t>
      </w:r>
    </w:p>
    <w:p w:rsidR="00AD09E4" w:rsidRDefault="00AD09E4" w:rsidP="00AD09E4">
      <w:pPr>
        <w:rPr>
          <w:rFonts w:ascii="PMingLiU" w:hAnsi="PMingLiU"/>
          <w:lang/>
        </w:rPr>
      </w:pPr>
      <w:r w:rsidRPr="00AD09E4">
        <w:rPr>
          <w:rFonts w:ascii="PMingLiU" w:hAnsi="PMingLiU"/>
          <w:lang/>
        </w:rPr>
        <w:t>附</w:t>
      </w:r>
      <w:r w:rsidRPr="00AD09E4">
        <w:rPr>
          <w:rFonts w:ascii="PMingLiU" w:hAnsi="PMingLiU"/>
          <w:lang/>
        </w:rPr>
        <w:t>圖為中國人口平均成長率。請問：</w:t>
      </w:r>
      <w:r w:rsidRPr="00AD09E4">
        <w:rPr>
          <w:rFonts w:ascii="PMingLiU" w:hAnsi="PMingLiU"/>
          <w:lang/>
        </w:rPr>
        <w:t>1959～1961</w:t>
      </w:r>
      <w:r w:rsidRPr="00AD09E4">
        <w:rPr>
          <w:rFonts w:ascii="PMingLiU" w:hAnsi="PMingLiU"/>
          <w:lang/>
        </w:rPr>
        <w:t>年這段時間的人口負成長</w:t>
      </w:r>
      <w:r w:rsidRPr="00AD09E4">
        <w:rPr>
          <w:rFonts w:ascii="PMingLiU" w:hAnsi="PMingLiU"/>
          <w:lang/>
        </w:rPr>
        <w:t>之</w:t>
      </w:r>
      <w:r w:rsidRPr="00AD09E4">
        <w:rPr>
          <w:rFonts w:ascii="PMingLiU" w:hAnsi="PMingLiU"/>
          <w:lang/>
        </w:rPr>
        <w:t>原因</w:t>
      </w:r>
      <w:r w:rsidRPr="00AD09E4">
        <w:rPr>
          <w:rFonts w:ascii="PMingLiU" w:hAnsi="PMingLiU"/>
          <w:lang/>
        </w:rPr>
        <w:t>為何</w:t>
      </w:r>
      <w:r w:rsidRPr="00AD09E4">
        <w:rPr>
          <w:rFonts w:ascii="PMingLiU" w:hAnsi="PMingLiU"/>
          <w:lang/>
        </w:rPr>
        <w:t>？</w:t>
      </w:r>
      <w:r w:rsidRPr="00AD09E4">
        <w:rPr>
          <w:rFonts w:ascii="PMingLiU" w:hAnsi="PMingLiU" w:hint="eastAsia"/>
          <w:lang/>
        </w:rPr>
        <w:br/>
      </w:r>
      <w:r w:rsidR="00F70353" w:rsidRPr="00AD09E4">
        <w:rPr>
          <w:rFonts w:ascii="PMingLiU" w:hAnsi="PMingLiU"/>
          <w:noProof/>
          <w:lang/>
        </w:rPr>
        <w:drawing>
          <wp:inline distT="0" distB="0" distL="0" distR="0">
            <wp:extent cx="3238500" cy="16192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/>
          <w:lang/>
        </w:rPr>
        <w:t>發生內戰，死傷無數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/>
          <w:lang/>
        </w:rPr>
        <w:t>因大躍進等錯誤政策造成嚴重饑荒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/>
          <w:lang/>
        </w:rPr>
        <w:t>中國領導人槍決許多異議</w:t>
      </w:r>
      <w:r w:rsidRPr="00AD09E4">
        <w:rPr>
          <w:rFonts w:ascii="PMingLiU" w:hAnsi="PMingLiU"/>
          <w:lang/>
        </w:rPr>
        <w:t>分</w:t>
      </w:r>
      <w:r w:rsidRPr="00AD09E4">
        <w:rPr>
          <w:rFonts w:ascii="PMingLiU" w:hAnsi="PMingLiU"/>
          <w:lang/>
        </w:rPr>
        <w:t>子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/>
          <w:lang/>
        </w:rPr>
        <w:t>美軍的攻擊，造成重大傷亡</w:t>
      </w:r>
    </w:p>
    <w:p w:rsidR="00AD09E4" w:rsidRDefault="00AD09E4" w:rsidP="00AD09E4">
      <w:pPr>
        <w:rPr>
          <w:lang/>
        </w:rPr>
      </w:pPr>
      <w:r>
        <w:rPr>
          <w:rFonts w:ascii="PMingLiU" w:hAnsi="PMingLiU"/>
          <w:lang/>
        </w:rPr>
        <w:t>答案：</w:t>
      </w:r>
      <w:r>
        <w:rPr>
          <w:lang/>
        </w:rPr>
        <w:t>(B)</w:t>
      </w:r>
    </w:p>
    <w:p w:rsidR="00AD09E4" w:rsidRDefault="00AD09E4" w:rsidP="00AD09E4">
      <w:pPr>
        <w:rPr>
          <w:lang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lang/>
        </w:rPr>
      </w:pPr>
      <w:r>
        <w:rPr>
          <w:rFonts w:ascii="PMingLiU" w:hAnsi="PMingLiU"/>
          <w:lang/>
        </w:rPr>
        <w:t xml:space="preserve">題號：0401-00005　　　</w:t>
      </w:r>
      <w:r>
        <w:rPr>
          <w:rFonts w:ascii="SMbarcode" w:eastAsia="SMbarcode" w:hAnsi="PMingLiU"/>
          <w:lang/>
        </w:rPr>
        <w:t>*085404-0401-00005*</w:t>
      </w:r>
      <w:r>
        <w:rPr>
          <w:rFonts w:ascii="PMingLiU" w:hAnsi="PMingLiU"/>
          <w:lang/>
        </w:rPr>
        <w:t xml:space="preserve">　　　難易度：易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  <w:kern w:val="0"/>
        </w:rPr>
      </w:pPr>
      <w:r w:rsidRPr="00AD09E4">
        <w:rPr>
          <w:rFonts w:ascii="PMingLiU" w:hAnsi="PMingLiU" w:hint="eastAsia"/>
          <w:color w:val="000000"/>
        </w:rPr>
        <w:t>糧食危機是全球目前急需迫切解決的問題，高漲不下的糧價已經造成零星的區域衝突，有人認為中國人的飲食習慣改變，是間接促使全球糧食危機的原因之一。請問：此理論的最根本關鍵是什麼？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  <w:kern w:val="0"/>
        </w:rPr>
        <w:t>中國人口成長率節節上升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  <w:kern w:val="0"/>
        </w:rPr>
        <w:t>中國性別比失衡嚴重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  <w:kern w:val="0"/>
        </w:rPr>
        <w:t>中國人口數量居世界之冠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  <w:kern w:val="0"/>
        </w:rPr>
        <w:t>中國老年人口比例過高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D65DC6">
        <w:rPr>
          <w:color w:val="000000"/>
        </w:rPr>
        <w:t>(C)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題號：0401-00006　　　</w:t>
      </w:r>
      <w:r>
        <w:rPr>
          <w:rFonts w:ascii="SMbarcode" w:eastAsia="SMbarcode" w:hAnsi="PMingLiU"/>
          <w:color w:val="000000"/>
        </w:rPr>
        <w:t>*085404-0401-00006*</w:t>
      </w:r>
      <w:r>
        <w:rPr>
          <w:rFonts w:ascii="PMingLiU" w:hAnsi="PMingLiU"/>
          <w:color w:val="000000"/>
        </w:rPr>
        <w:t xml:space="preserve">　　　難易度：易　　　出處：各校試題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目前中國境內如耕地、水源等各項資源的每人平均占有量遠低於全球平均值，對環境造成嚴重的負擔。請問最主要的原因為下列何者？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(A)環境負載力低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(B)人口數量太多導致平均資源量低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(C)購買力提高後過度消費導致資源浪費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(D)境內自然資源蘊藏量不豐</w:t>
      </w:r>
    </w:p>
    <w:p w:rsidR="00AD09E4" w:rsidRDefault="00AD09E4" w:rsidP="00AD09E4">
      <w:r>
        <w:rPr>
          <w:rFonts w:ascii="PMingLiU" w:hAnsi="PMingLiU"/>
        </w:rPr>
        <w:t>答案：</w:t>
      </w:r>
      <w:r>
        <w:t>(B)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題號：0401-00007　　　</w:t>
      </w:r>
      <w:r>
        <w:rPr>
          <w:rFonts w:ascii="SMbarcode" w:eastAsia="SMbarcode" w:hAnsi="PMingLiU"/>
        </w:rPr>
        <w:t>*085404-0401-00007*</w:t>
      </w:r>
      <w:r>
        <w:rPr>
          <w:rFonts w:ascii="PMingLiU" w:hAnsi="PMingLiU"/>
        </w:rPr>
        <w:t xml:space="preserve">　　　難易度：易　　　出處：各校試題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(甲)少子化；(乙)性別比失衡；(丙)人口紅利；(丁)人口老化。請問以下哪些是中國大陸實施「一胎化政策」的影響？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(A)甲乙丙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(B)甲丙丁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(C)乙丙丁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(D)甲乙丁</w:t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題號：0401-00008　　　</w:t>
      </w:r>
      <w:r>
        <w:rPr>
          <w:rFonts w:ascii="SMbarcode" w:eastAsia="SMbarcode" w:hAnsi="PMingLiU"/>
        </w:rPr>
        <w:t>*085404-0401-00008*</w:t>
      </w:r>
      <w:r>
        <w:rPr>
          <w:rFonts w:ascii="PMingLiU" w:hAnsi="PMingLiU"/>
        </w:rPr>
        <w:t xml:space="preserve">　　　難易度：易　　　出處：各校試題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根據「人口替代水準」指標，子女數量須達到完全替代上一代父母數的生育數，一旦達到人口      替代水準時，出生和死亡將逐漸趨於均衡，在沒有人口移入與遷出的情況下，人口數量將不再增長，保持穩定狀態。最近中國人口開始失去人口替代水準，故2015年時對於人口政策進行何種規劃？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(A)全面二孩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(B)一孩半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(C)單獨二孩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(D)一胎化政策</w:t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題號：0401-00009　　　</w:t>
      </w:r>
      <w:r>
        <w:rPr>
          <w:rFonts w:ascii="SMbarcode" w:eastAsia="SMbarcode" w:hAnsi="PMingLiU"/>
        </w:rPr>
        <w:t>*085404-0401-00009*</w:t>
      </w:r>
      <w:r>
        <w:rPr>
          <w:rFonts w:ascii="PMingLiU" w:hAnsi="PMingLiU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中國自然資源豐富，種類眾多，僅次於美國及俄國，高居世界第三。然而每人平均擁有量卻偏低，最主要的原因為何？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/>
          <w:color w:val="000000"/>
        </w:rPr>
        <w:t>自然災害頻繁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/>
          <w:color w:val="000000"/>
        </w:rPr>
        <w:t>政治體制影響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/>
          <w:color w:val="000000"/>
        </w:rPr>
        <w:t>經濟開發較晚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/>
          <w:color w:val="000000"/>
        </w:rPr>
        <w:t>人口總數眾多</w:t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題號：0401-00010　　　</w:t>
      </w:r>
      <w:r>
        <w:rPr>
          <w:rFonts w:ascii="SMbarcode" w:eastAsia="SMbarcode" w:hAnsi="PMingLiU"/>
        </w:rPr>
        <w:t>*085404-0401-00010*</w:t>
      </w:r>
      <w:r>
        <w:rPr>
          <w:rFonts w:ascii="PMingLiU" w:hAnsi="PMingLiU"/>
        </w:rPr>
        <w:t xml:space="preserve">　　　難易度：中　　　出處：各校試題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>附圖是中國人口變遷圖，請問：Ⅱ此時期發生了什麼事？</w:t>
      </w:r>
      <w:r w:rsidRPr="00AD09E4">
        <w:rPr>
          <w:rFonts w:ascii="PMingLiU" w:hAnsi="PMingLiU"/>
        </w:rPr>
        <w:br/>
      </w:r>
      <w:r w:rsidR="00F70353" w:rsidRPr="00AD09E4">
        <w:rPr>
          <w:rFonts w:ascii="PMingLiU" w:hAnsi="PMingLiU" w:hint="eastAsia"/>
          <w:noProof/>
        </w:rPr>
        <w:drawing>
          <wp:inline distT="0" distB="0" distL="0" distR="0">
            <wp:extent cx="2362200" cy="10001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大躍進政策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晚稀少時期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上山下鄉政策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一胎化政策</w:t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題號：0401-00011　　　</w:t>
      </w:r>
      <w:r>
        <w:rPr>
          <w:rFonts w:ascii="SMbarcode" w:eastAsia="SMbarcode" w:hAnsi="PMingLiU"/>
        </w:rPr>
        <w:t>*085404-0401-00011*</w:t>
      </w:r>
      <w:r>
        <w:rPr>
          <w:rFonts w:ascii="PMingLiU" w:hAnsi="PMingLiU"/>
        </w:rPr>
        <w:t xml:space="preserve">　　　難易度：中　　　出處：各校試題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下列四個人口金字塔圖中，哪二張最能代表中國1950年與2000年的人口金字塔？</w:t>
      </w:r>
      <w:r w:rsidRPr="00AD09E4">
        <w:rPr>
          <w:rFonts w:ascii="PMingLiU" w:hAnsi="PMingLiU" w:hint="eastAsia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6267450" cy="11906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/>
          <w:color w:val="000000"/>
        </w:rPr>
        <w:t>甲乙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/>
          <w:color w:val="000000"/>
        </w:rPr>
        <w:t>乙丙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/>
          <w:color w:val="000000"/>
        </w:rPr>
        <w:t>丁甲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/>
          <w:color w:val="000000"/>
        </w:rPr>
        <w:t>丁丙</w:t>
      </w:r>
    </w:p>
    <w:p w:rsidR="00AD09E4" w:rsidRDefault="00AD09E4" w:rsidP="00AD09E4">
      <w:r>
        <w:rPr>
          <w:rFonts w:ascii="PMingLiU" w:hAnsi="PMingLiU"/>
        </w:rPr>
        <w:t>答案：</w:t>
      </w:r>
      <w:r>
        <w:t>(C)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題號：0401-00012　　　</w:t>
      </w:r>
      <w:r>
        <w:rPr>
          <w:rFonts w:ascii="SMbarcode" w:eastAsia="SMbarcode" w:hAnsi="PMingLiU"/>
        </w:rPr>
        <w:t>*085404-0401-00012*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中國於2014年進行全國人口統計，其統計出的人口結構比例如下：出生率12.3%；死亡率7.16%。請判斷目前中國處於附圖中人口轉型中的哪一階段？</w:t>
      </w:r>
      <w:r w:rsidRPr="00AD09E4">
        <w:rPr>
          <w:rFonts w:ascii="PMingLiU" w:hAnsi="PMingLiU"/>
        </w:rPr>
        <w:br/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2181225" cy="1143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(A)甲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(B)乙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(C)丙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(D)丁</w:t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>
      <w:r>
        <w:rPr>
          <w:rFonts w:ascii="PMingLiU" w:hAnsi="PMingLiU"/>
        </w:rPr>
        <w:t>解析：</w:t>
      </w:r>
      <w:r w:rsidRPr="00202063">
        <w:t>出生率</w:t>
      </w:r>
      <w:r w:rsidRPr="00202063">
        <w:t>12.3%</w:t>
      </w:r>
      <w:r w:rsidRPr="00202063">
        <w:t>；死亡率</w:t>
      </w:r>
      <w:r w:rsidRPr="00202063">
        <w:t>7.16%</w:t>
      </w:r>
      <w:r w:rsidRPr="00202063">
        <w:t>，可見出生率與死亡率皆低，其應屬於最後階段的低穩定階段。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題號：0401-00013　　　</w:t>
      </w:r>
      <w:r>
        <w:rPr>
          <w:rFonts w:ascii="SMbarcode" w:eastAsia="SMbarcode" w:hAnsi="PMingLiU"/>
        </w:rPr>
        <w:t>*085404-0401-00013*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 xml:space="preserve">中國「人口紅利優勢」到2015年就會消失，對臺商來說，勢必要快速進行產業轉型。請問：什麼原因導致中國「人口紅利優勢」不再？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限制鄉村人口移動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死亡率下降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出生率下降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性別比提高</w:t>
      </w:r>
    </w:p>
    <w:p w:rsidR="00AD09E4" w:rsidRDefault="00AD09E4" w:rsidP="00AD09E4">
      <w:r>
        <w:rPr>
          <w:rFonts w:ascii="PMingLiU" w:hAnsi="PMingLiU"/>
        </w:rPr>
        <w:t>答案：</w:t>
      </w:r>
      <w:r>
        <w:t>(C)</w:t>
      </w:r>
    </w:p>
    <w:p w:rsidR="00AD09E4" w:rsidRDefault="00AD09E4" w:rsidP="00AD09E4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>
        <w:rPr>
          <w:rFonts w:hint="eastAsia"/>
        </w:rPr>
        <w:t>受到一胎化影響，出生率下降，幼年人口減少，未來勞動力也會減少。</w:t>
      </w:r>
    </w:p>
    <w:p w:rsidR="00AD09E4" w:rsidRDefault="00AD09E4" w:rsidP="00AD09E4">
      <w:pPr>
        <w:rPr>
          <w:rFonts w:hint="eastAsia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0401-00014　　　</w:t>
      </w:r>
      <w:r>
        <w:rPr>
          <w:rFonts w:ascii="SMbarcode" w:eastAsia="SMbarcode" w:hAnsi="PMingLiU"/>
        </w:rPr>
        <w:t>*085404-0401-00014*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  <w:kern w:val="0"/>
        </w:rPr>
      </w:pPr>
      <w:r w:rsidRPr="00AD09E4">
        <w:rPr>
          <w:rFonts w:ascii="PMingLiU" w:hAnsi="PMingLiU" w:hint="eastAsia"/>
          <w:color w:val="000000"/>
        </w:rPr>
        <w:t>「過去六十年，中國人口的變動屬於封閉性系統」。請問：這句話的佐證為何？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  <w:kern w:val="0"/>
        </w:rPr>
        <w:t>人口總數變化不大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  <w:kern w:val="0"/>
        </w:rPr>
        <w:t>人口數量的變化主要由自然增加率決定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  <w:kern w:val="0"/>
        </w:rPr>
        <w:t>人口數量的變化主要由社會增加率決定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  <w:kern w:val="0"/>
        </w:rPr>
        <w:t>人口數量的變化主要由出生率決定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D65DC6">
        <w:rPr>
          <w:color w:val="000000"/>
        </w:rPr>
        <w:t>(B)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題號：0401-00015　　　</w:t>
      </w:r>
      <w:r>
        <w:rPr>
          <w:rFonts w:ascii="SMbarcode" w:eastAsia="SMbarcode" w:hAnsi="PMingLiU"/>
          <w:color w:val="000000"/>
        </w:rPr>
        <w:t>*085404-0401-00015*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</w:rPr>
      </w:pPr>
      <w:r w:rsidRPr="00AD09E4">
        <w:rPr>
          <w:rFonts w:ascii="PMingLiU" w:hAnsi="PMingLiU" w:hint="eastAsia"/>
          <w:color w:val="000000"/>
        </w:rPr>
        <w:t>一般而言，多數國家在進入老年化社會時人均GDP至少達到5,000美元的水準，但中國邁入老年化社會時人均GDP僅有1,000美元。請問：造成此種差異的最大原因是什麼？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</w:rPr>
        <w:t>中國實施一胎化政策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</w:rPr>
        <w:t>中國工業化時程較晚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</w:rPr>
        <w:t>中國醫學技術進步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</w:rPr>
        <w:t>中國敬老觀念的影響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D65DC6">
        <w:rPr>
          <w:color w:val="000000"/>
        </w:rPr>
        <w:t>(A)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題號：0401-00016　　　</w:t>
      </w:r>
      <w:r>
        <w:rPr>
          <w:rFonts w:ascii="SMbarcode" w:eastAsia="SMbarcode" w:hAnsi="PMingLiU"/>
          <w:color w:val="000000"/>
        </w:rPr>
        <w:t>*085404-0401-00016*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  <w:lang/>
        </w:rPr>
      </w:pPr>
      <w:r w:rsidRPr="00AD09E4">
        <w:rPr>
          <w:rFonts w:ascii="PMingLiU" w:hAnsi="PMingLiU"/>
          <w:lang/>
        </w:rPr>
        <w:t>中國人口的出生率呈現下降的狀態，而死亡率已經趨於穩定，目前出生率仍然影響著人口成長率的高低，由此可推測中國的人口正處於人口轉型的哪一階段？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/>
          <w:lang/>
        </w:rPr>
        <w:t>高穩定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/>
          <w:lang/>
        </w:rPr>
        <w:t>低穩定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/>
          <w:lang/>
        </w:rPr>
        <w:t>早期擴張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/>
          <w:lang/>
        </w:rPr>
        <w:t>晚期擴張</w:t>
      </w:r>
    </w:p>
    <w:p w:rsidR="00AD09E4" w:rsidRDefault="00AD09E4" w:rsidP="00AD09E4">
      <w:pPr>
        <w:rPr>
          <w:lang/>
        </w:rPr>
      </w:pPr>
      <w:r>
        <w:rPr>
          <w:rFonts w:ascii="PMingLiU" w:hAnsi="PMingLiU"/>
          <w:lang/>
        </w:rPr>
        <w:t>答案：</w:t>
      </w:r>
      <w:r>
        <w:rPr>
          <w:lang/>
        </w:rPr>
        <w:t>(D)</w:t>
      </w:r>
    </w:p>
    <w:p w:rsidR="00AD09E4" w:rsidRDefault="00AD09E4" w:rsidP="00AD09E4">
      <w:r>
        <w:rPr>
          <w:rFonts w:ascii="PMingLiU" w:hAnsi="PMingLiU"/>
        </w:rPr>
        <w:t>解析：</w:t>
      </w:r>
      <w:r>
        <w:t>出生率決定人口成長，屬於人口轉型第三期的晚期擴張階段。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題號：0401-00017　　　</w:t>
      </w:r>
      <w:r>
        <w:rPr>
          <w:rFonts w:ascii="SMbarcode" w:eastAsia="SMbarcode" w:hAnsi="PMingLiU"/>
        </w:rPr>
        <w:t>*085404-0401-00017*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  <w:lang/>
        </w:rPr>
      </w:pPr>
      <w:r w:rsidRPr="00AD09E4">
        <w:rPr>
          <w:rFonts w:ascii="PMingLiU" w:hAnsi="PMingLiU"/>
          <w:lang/>
        </w:rPr>
        <w:t>中國人口規模的繼續擴增將</w:t>
      </w:r>
      <w:r w:rsidRPr="00AD09E4">
        <w:rPr>
          <w:rFonts w:ascii="PMingLiU" w:hAnsi="PMingLiU"/>
          <w:u w:val="single"/>
          <w:lang/>
        </w:rPr>
        <w:t>不會</w:t>
      </w:r>
      <w:r w:rsidRPr="00AD09E4">
        <w:rPr>
          <w:rFonts w:ascii="PMingLiU" w:hAnsi="PMingLiU"/>
          <w:lang/>
        </w:rPr>
        <w:t>導致下列</w:t>
      </w:r>
      <w:r w:rsidRPr="00AD09E4">
        <w:rPr>
          <w:rFonts w:ascii="PMingLiU" w:hAnsi="PMingLiU"/>
          <w:lang/>
        </w:rPr>
        <w:t>何</w:t>
      </w:r>
      <w:r w:rsidRPr="00AD09E4">
        <w:rPr>
          <w:rFonts w:ascii="PMingLiU" w:hAnsi="PMingLiU"/>
          <w:lang/>
        </w:rPr>
        <w:t>種問題？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/>
          <w:lang/>
        </w:rPr>
        <w:t>糧食需求增加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/>
          <w:lang/>
        </w:rPr>
        <w:t>一胎化政策的瓦解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/>
          <w:lang/>
        </w:rPr>
        <w:t>環境資源的壓力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/>
          <w:lang/>
        </w:rPr>
        <w:t>惡化就業率</w:t>
      </w:r>
    </w:p>
    <w:p w:rsidR="00AD09E4" w:rsidRDefault="00AD09E4" w:rsidP="00AD09E4">
      <w:pPr>
        <w:rPr>
          <w:lang/>
        </w:rPr>
      </w:pPr>
      <w:r>
        <w:rPr>
          <w:rFonts w:ascii="PMingLiU" w:hAnsi="PMingLiU"/>
          <w:lang/>
        </w:rPr>
        <w:t>答案：</w:t>
      </w:r>
      <w:r>
        <w:rPr>
          <w:lang/>
        </w:rPr>
        <w:t>(B)</w:t>
      </w:r>
    </w:p>
    <w:p w:rsidR="00AD09E4" w:rsidRDefault="00AD09E4" w:rsidP="00AD09E4">
      <w:pPr>
        <w:rPr>
          <w:szCs w:val="16"/>
        </w:rPr>
      </w:pPr>
      <w:r>
        <w:rPr>
          <w:rFonts w:ascii="PMingLiU" w:hAnsi="PMingLiU"/>
        </w:rPr>
        <w:t>解析：</w:t>
      </w:r>
      <w:r>
        <w:t>(B)</w:t>
      </w:r>
      <w:r>
        <w:rPr>
          <w:lang/>
        </w:rPr>
        <w:t>一胎化政策</w:t>
      </w:r>
      <w:r w:rsidRPr="00D65DC6">
        <w:rPr>
          <w:szCs w:val="16"/>
        </w:rPr>
        <w:t>可減緩人口成長</w:t>
      </w:r>
    </w:p>
    <w:p w:rsidR="00AD09E4" w:rsidRDefault="00AD09E4" w:rsidP="00AD09E4">
      <w:pPr>
        <w:rPr>
          <w:szCs w:val="16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szCs w:val="16"/>
        </w:rPr>
      </w:pPr>
      <w:r>
        <w:rPr>
          <w:rFonts w:ascii="PMingLiU" w:hAnsi="PMingLiU"/>
          <w:szCs w:val="16"/>
        </w:rPr>
        <w:t xml:space="preserve">題號：0401-00018　　　</w:t>
      </w:r>
      <w:r>
        <w:rPr>
          <w:rFonts w:ascii="SMbarcode" w:eastAsia="SMbarcode" w:hAnsi="PMingLiU"/>
          <w:szCs w:val="16"/>
        </w:rPr>
        <w:t>*085404-0401-00018*</w:t>
      </w:r>
      <w:r>
        <w:rPr>
          <w:rFonts w:ascii="PMingLiU" w:hAnsi="PMingLiU"/>
          <w:szCs w:val="16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  <w:lang/>
        </w:rPr>
      </w:pPr>
      <w:r w:rsidRPr="00AD09E4">
        <w:rPr>
          <w:rFonts w:ascii="PMingLiU" w:hAnsi="PMingLiU"/>
          <w:lang/>
        </w:rPr>
        <w:t>目前中國人口成長主要是受到下列哪一項因素影響？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/>
          <w:lang/>
        </w:rPr>
        <w:t>出生率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/>
          <w:lang/>
        </w:rPr>
        <w:t>死亡率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/>
          <w:lang/>
        </w:rPr>
        <w:t>移出率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/>
          <w:lang/>
        </w:rPr>
        <w:t>移入率</w:t>
      </w:r>
    </w:p>
    <w:p w:rsidR="00AD09E4" w:rsidRDefault="00AD09E4" w:rsidP="00AD09E4">
      <w:pPr>
        <w:rPr>
          <w:lang/>
        </w:rPr>
      </w:pPr>
      <w:r>
        <w:rPr>
          <w:rFonts w:ascii="PMingLiU" w:hAnsi="PMingLiU"/>
          <w:lang/>
        </w:rPr>
        <w:t>答案：</w:t>
      </w:r>
      <w:r>
        <w:rPr>
          <w:lang/>
        </w:rPr>
        <w:t>(A)</w:t>
      </w:r>
    </w:p>
    <w:p w:rsidR="00AD09E4" w:rsidRDefault="00AD09E4" w:rsidP="00AD09E4">
      <w:pPr>
        <w:rPr>
          <w:szCs w:val="16"/>
        </w:rPr>
      </w:pPr>
      <w:r>
        <w:rPr>
          <w:rFonts w:ascii="PMingLiU" w:hAnsi="PMingLiU"/>
          <w:szCs w:val="16"/>
        </w:rPr>
        <w:t>解析：</w:t>
      </w:r>
      <w:r w:rsidRPr="00D65DC6">
        <w:rPr>
          <w:szCs w:val="16"/>
        </w:rPr>
        <w:t>死亡率已低，出生率決定人口成長。</w:t>
      </w:r>
    </w:p>
    <w:p w:rsidR="00AD09E4" w:rsidRDefault="00AD09E4" w:rsidP="00AD09E4">
      <w:pPr>
        <w:rPr>
          <w:szCs w:val="16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szCs w:val="16"/>
        </w:rPr>
      </w:pPr>
      <w:r>
        <w:rPr>
          <w:rFonts w:ascii="PMingLiU" w:hAnsi="PMingLiU"/>
          <w:szCs w:val="16"/>
        </w:rPr>
        <w:t xml:space="preserve">題號：0401-00019　　　</w:t>
      </w:r>
      <w:r>
        <w:rPr>
          <w:rFonts w:ascii="SMbarcode" w:eastAsia="SMbarcode" w:hAnsi="PMingLiU"/>
          <w:szCs w:val="16"/>
        </w:rPr>
        <w:t>*085404-0401-00019*</w:t>
      </w:r>
      <w:r>
        <w:rPr>
          <w:rFonts w:ascii="PMingLiU" w:hAnsi="PMingLiU"/>
          <w:szCs w:val="16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附圖是中國人口年增量及其占世界年增量的比重圖。請問：造成近一、二十年來中國人口占全世界人口的比重不斷地減少，最主要的原因為何？</w:t>
      </w:r>
      <w:r w:rsidRPr="00AD09E4">
        <w:rPr>
          <w:rFonts w:ascii="PMingLiU" w:hAnsi="PMingLiU" w:hint="eastAsia"/>
        </w:rPr>
        <w:br/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3381375" cy="15906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(A)印度人口數急速的增加，使中國比重下降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(B)非洲自然增加率居高不下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(C)中國人口政策的影響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(D)東協國家人口大量增加的影響</w:t>
      </w:r>
    </w:p>
    <w:p w:rsidR="00AD09E4" w:rsidRDefault="00AD09E4" w:rsidP="00AD09E4">
      <w:r>
        <w:rPr>
          <w:rFonts w:ascii="PMingLiU" w:hAnsi="PMingLiU"/>
        </w:rPr>
        <w:t>答案：</w:t>
      </w:r>
      <w:r>
        <w:t>(C)</w:t>
      </w:r>
    </w:p>
    <w:p w:rsidR="00AD09E4" w:rsidRDefault="00AD09E4" w:rsidP="00AD09E4">
      <w:r>
        <w:rPr>
          <w:rFonts w:ascii="PMingLiU" w:hAnsi="PMingLiU"/>
        </w:rPr>
        <w:t>解析：</w:t>
      </w:r>
      <w:r>
        <w:t>(C)</w:t>
      </w:r>
      <w:r>
        <w:t>一胎化政策使中國的自然增加率減少，使其人口的比重不斷減少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題號：0401-00020　　　</w:t>
      </w:r>
      <w:r>
        <w:rPr>
          <w:rFonts w:ascii="SMbarcode" w:eastAsia="SMbarcode" w:hAnsi="PMingLiU"/>
        </w:rPr>
        <w:t>*085404-0401-00020*</w:t>
      </w:r>
      <w:r>
        <w:rPr>
          <w:rFonts w:ascii="PMingLiU" w:hAnsi="PMingLiU"/>
        </w:rPr>
        <w:t xml:space="preserve">　　　難易度：中　　　出處：各校試題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/>
        </w:rPr>
        <w:t>附圖(一)是中國的人口變遷圖。中國從1987年到2007的人口成長階段屬於附圖(二)中的哪個階段？</w:t>
      </w:r>
      <w:r w:rsidRPr="00AD09E4">
        <w:rPr>
          <w:rFonts w:ascii="PMingLiU" w:hAnsi="PMingLiU" w:hint="eastAsia"/>
        </w:rPr>
        <w:br/>
      </w:r>
      <w:r w:rsidR="00F70353" w:rsidRPr="00AD09E4">
        <w:rPr>
          <w:rFonts w:ascii="PMingLiU" w:hAnsi="PMingLiU" w:hint="eastAsia"/>
          <w:noProof/>
        </w:rPr>
        <w:drawing>
          <wp:inline distT="0" distB="0" distL="0" distR="0">
            <wp:extent cx="2038350" cy="12096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</w:rPr>
        <w:br/>
        <w:t>圖(一)</w:t>
      </w:r>
      <w:r w:rsidRPr="00AD09E4">
        <w:rPr>
          <w:rFonts w:ascii="PMingLiU" w:hAnsi="PMingLiU" w:hint="eastAsia"/>
        </w:rPr>
        <w:br/>
      </w:r>
      <w:r w:rsidR="00F70353" w:rsidRPr="00AD09E4">
        <w:rPr>
          <w:rFonts w:ascii="PMingLiU" w:hAnsi="PMingLiU" w:hint="eastAsia"/>
          <w:noProof/>
        </w:rPr>
        <w:drawing>
          <wp:inline distT="0" distB="0" distL="0" distR="0">
            <wp:extent cx="2038350" cy="109537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</w:rPr>
        <w:br/>
        <w:t>圖(二)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階段一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階段二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階段三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階段四</w:t>
      </w:r>
    </w:p>
    <w:p w:rsidR="00AD09E4" w:rsidRDefault="00AD09E4" w:rsidP="00AD09E4">
      <w:r>
        <w:rPr>
          <w:rFonts w:ascii="PMingLiU" w:hAnsi="PMingLiU"/>
        </w:rPr>
        <w:t>答案：</w:t>
      </w:r>
      <w:r>
        <w:t>(C)</w:t>
      </w:r>
    </w:p>
    <w:p w:rsidR="00AD09E4" w:rsidRPr="003361B2" w:rsidRDefault="00AD09E4" w:rsidP="00AD09E4">
      <w:r>
        <w:rPr>
          <w:rFonts w:ascii="PMingLiU" w:hAnsi="PMingLiU" w:hint="eastAsia"/>
        </w:rPr>
        <w:t>解析：</w:t>
      </w:r>
      <w:r w:rsidRPr="003361B2">
        <w:rPr>
          <w:rFonts w:hint="eastAsia"/>
        </w:rPr>
        <w:t>由圖</w:t>
      </w:r>
      <w:r w:rsidRPr="003361B2">
        <w:rPr>
          <w:rFonts w:hint="eastAsia"/>
        </w:rPr>
        <w:t>(</w:t>
      </w:r>
      <w:r w:rsidRPr="003361B2">
        <w:rPr>
          <w:rFonts w:hint="eastAsia"/>
        </w:rPr>
        <w:t>一</w:t>
      </w:r>
      <w:r w:rsidRPr="003361B2">
        <w:rPr>
          <w:rFonts w:hint="eastAsia"/>
        </w:rPr>
        <w:t>)</w:t>
      </w:r>
      <w:r w:rsidRPr="003361B2">
        <w:rPr>
          <w:rFonts w:hint="eastAsia"/>
        </w:rPr>
        <w:t>可看出西元</w:t>
      </w:r>
      <w:r w:rsidRPr="003361B2">
        <w:rPr>
          <w:rFonts w:hint="eastAsia"/>
        </w:rPr>
        <w:t>1987</w:t>
      </w:r>
      <w:r w:rsidRPr="003361B2">
        <w:rPr>
          <w:rFonts w:hint="eastAsia"/>
        </w:rPr>
        <w:t>至</w:t>
      </w:r>
      <w:r w:rsidRPr="003361B2">
        <w:rPr>
          <w:rFonts w:hint="eastAsia"/>
        </w:rPr>
        <w:t>2007</w:t>
      </w:r>
      <w:r w:rsidRPr="003361B2">
        <w:rPr>
          <w:rFonts w:hint="eastAsia"/>
        </w:rPr>
        <w:t>年中國正處於「出生率下降、死亡率低」的時期，</w:t>
      </w:r>
    </w:p>
    <w:p w:rsidR="00AD09E4" w:rsidRDefault="00AD09E4" w:rsidP="00AD09E4">
      <w:pPr>
        <w:rPr>
          <w:rFonts w:hint="eastAsia"/>
        </w:rPr>
      </w:pPr>
      <w:r w:rsidRPr="003361B2">
        <w:rPr>
          <w:rFonts w:hint="eastAsia"/>
        </w:rPr>
        <w:t>故為人口晚期擴張階段。</w:t>
      </w:r>
    </w:p>
    <w:p w:rsidR="00AD09E4" w:rsidRDefault="00AD09E4" w:rsidP="00AD09E4">
      <w:pPr>
        <w:rPr>
          <w:rFonts w:hint="eastAsia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0401-00021　　　</w:t>
      </w:r>
      <w:r>
        <w:rPr>
          <w:rFonts w:ascii="SMbarcode" w:eastAsia="SMbarcode" w:hAnsi="PMingLiU"/>
        </w:rPr>
        <w:t>*085404-0401-00021*</w:t>
      </w:r>
      <w:r>
        <w:rPr>
          <w:rFonts w:ascii="PMingLiU" w:hAnsi="PMingLiU"/>
        </w:rPr>
        <w:t xml:space="preserve">　　　難易度：中　　　出處：各校試題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 xml:space="preserve">「富二代」的大量出現造成中國教育學者們普遍擔憂，這些因上一代致富，而可以不愁吃穿、部分出現揮霍無度等荒唐行為的紈褲子弟，漸漸形成了不公義的社會問題。請問：「富二代」的出現，與下列何者有關？(甲)一胎化政策；(乙)改革開放政策；(丙)計畫經濟；(丁)人口城鄉分隔制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甲乙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乙丙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乙丁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甲丁</w:t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題號：0401-00022　　　</w:t>
      </w:r>
      <w:r>
        <w:rPr>
          <w:rFonts w:ascii="SMbarcode" w:eastAsia="SMbarcode" w:hAnsi="PMingLiU"/>
        </w:rPr>
        <w:t>*085404-0401-00022*</w:t>
      </w:r>
      <w:r>
        <w:rPr>
          <w:rFonts w:ascii="PMingLiU" w:hAnsi="PMingLiU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下列何者是較能表現中國地區近百年間人口自然增加率的趨勢圖？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533400" cy="4572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533400" cy="4572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533400" cy="4572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533400" cy="4572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題號：0401-00023　　　</w:t>
      </w:r>
      <w:r>
        <w:rPr>
          <w:rFonts w:ascii="SMbarcode" w:eastAsia="SMbarcode" w:hAnsi="PMingLiU"/>
        </w:rPr>
        <w:t>*085404-0401-00023*</w:t>
      </w:r>
      <w:r>
        <w:rPr>
          <w:rFonts w:ascii="PMingLiU" w:hAnsi="PMingLiU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若將東北漠河到西南騰衝所連接的直線為界，東半部的土地面積占全國總面積的43％，人口占全國總人口的94％；西半部的土地和人口則分別占57％和6％。就東半部和西半部這兩個區域平均人口密度之比例，最接近下列哪一組比值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/>
          <w:color w:val="000000"/>
        </w:rPr>
        <w:t>9：1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/>
          <w:color w:val="000000"/>
        </w:rPr>
        <w:t>14：1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/>
          <w:color w:val="000000"/>
        </w:rPr>
        <w:t>25：1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/>
          <w:color w:val="000000"/>
        </w:rPr>
        <w:t>33：1</w:t>
      </w:r>
    </w:p>
    <w:p w:rsidR="00AD09E4" w:rsidRDefault="00AD09E4" w:rsidP="00AD09E4">
      <w:r>
        <w:rPr>
          <w:rFonts w:ascii="PMingLiU" w:hAnsi="PMingLiU"/>
        </w:rPr>
        <w:t>答案：</w:t>
      </w:r>
      <w:r>
        <w:t>(C)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題號：0401-00024　　　</w:t>
      </w:r>
      <w:r>
        <w:rPr>
          <w:rFonts w:ascii="SMbarcode" w:eastAsia="SMbarcode" w:hAnsi="PMingLiU"/>
        </w:rPr>
        <w:t>*085404-0401-00024*</w:t>
      </w:r>
      <w:r>
        <w:rPr>
          <w:rFonts w:ascii="PMingLiU" w:hAnsi="PMingLiU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>附表為近年中國、印度、俄羅斯、巴西的基本資料。請問：表中的甲、乙、丙、丁依序是哪些國家？</w:t>
      </w:r>
      <w:r w:rsidRPr="00AD09E4">
        <w:rPr>
          <w:rFonts w:ascii="PMingLiU" w:hAnsi="PMingLiU"/>
        </w:rPr>
        <w:br/>
      </w:r>
      <w:bookmarkStart w:id="3" w:name="_MON_1474982411"/>
      <w:bookmarkStart w:id="4" w:name="_MON_1584797634"/>
      <w:bookmarkEnd w:id="3"/>
      <w:bookmarkEnd w:id="4"/>
      <w:r w:rsidRPr="00AD09E4">
        <w:rPr>
          <w:rFonts w:ascii="PMingLiU" w:hAnsi="PMingLiU"/>
        </w:rPr>
        <w:object w:dxaOrig="7425" w:dyaOrig="2340">
          <v:shape id="_x0000_i1037" type="#_x0000_t75" style="width:304.5pt;height:96pt" o:ole="">
            <v:imagedata r:id="rId21" o:title=""/>
          </v:shape>
          <o:OLEObject Type="Embed" ProgID="Word.Picture.8" ShapeID="_x0000_i1037" DrawAspect="Content" ObjectID="_1764389069" r:id="rId22"/>
        </w:objec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巴西、印度、俄羅斯、中國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印度、俄羅斯、中國、巴西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中國、巴西、印度、俄羅斯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俄羅斯、印度、巴西、中國</w:t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6C3B1F">
        <w:rPr>
          <w:rFonts w:hint="eastAsia"/>
        </w:rPr>
        <w:t>中國人口數居冠，印度人口數次之且醫療衛生條件較差，</w:t>
      </w:r>
      <w:r w:rsidRPr="006C3B1F">
        <w:rPr>
          <w:rFonts w:hint="eastAsia"/>
        </w:rPr>
        <w:t>5</w:t>
      </w:r>
      <w:r w:rsidRPr="006C3B1F">
        <w:rPr>
          <w:rFonts w:hint="eastAsia"/>
        </w:rPr>
        <w:t>歲以下兒童死亡率高。</w:t>
      </w:r>
    </w:p>
    <w:p w:rsidR="00AD09E4" w:rsidRDefault="00AD09E4" w:rsidP="00AD09E4">
      <w:pPr>
        <w:rPr>
          <w:rFonts w:hint="eastAsia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0401-00025　　　</w:t>
      </w:r>
      <w:r>
        <w:rPr>
          <w:rFonts w:ascii="SMbarcode" w:eastAsia="SMbarcode" w:hAnsi="PMingLiU"/>
        </w:rPr>
        <w:t>*085404-0401-00025*</w:t>
      </w:r>
      <w:r>
        <w:rPr>
          <w:rFonts w:ascii="PMingLiU" w:hAnsi="PMingLiU"/>
        </w:rPr>
        <w:t xml:space="preserve">　　　難易度：難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</w:rPr>
      </w:pPr>
      <w:r w:rsidRPr="00AD09E4">
        <w:rPr>
          <w:rFonts w:ascii="PMingLiU" w:hAnsi="PMingLiU" w:hint="eastAsia"/>
          <w:color w:val="000000"/>
        </w:rPr>
        <w:t>據2011年中國第六次人口普查結果統計，20-29歲婦女人數在2011年達到歷史高峰，但在2012年後將開始減少。請問：以上數據顯示未來中國將面臨什麼問題？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</w:rPr>
        <w:t>人口替代水準降低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</w:rPr>
        <w:t>性別比失衡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</w:rPr>
        <w:t>人均GDP下降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</w:rPr>
        <w:t>人口分布不均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D65DC6">
        <w:rPr>
          <w:color w:val="000000"/>
        </w:rPr>
        <w:t>(A)</w:t>
      </w:r>
    </w:p>
    <w:p w:rsidR="00AD09E4" w:rsidRDefault="00AD09E4" w:rsidP="00AD09E4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解析：</w:t>
      </w:r>
      <w:r w:rsidRPr="00D65DC6">
        <w:rPr>
          <w:rFonts w:hint="eastAsia"/>
          <w:color w:val="000000"/>
        </w:rPr>
        <w:t>20-29</w:t>
      </w:r>
      <w:r w:rsidRPr="00D65DC6">
        <w:rPr>
          <w:rFonts w:hint="eastAsia"/>
          <w:color w:val="000000"/>
        </w:rPr>
        <w:t>歲婦女為最大生育族群，若</w:t>
      </w:r>
      <w:r w:rsidRPr="00D65DC6">
        <w:rPr>
          <w:rFonts w:hint="eastAsia"/>
          <w:color w:val="000000"/>
        </w:rPr>
        <w:t>2012</w:t>
      </w:r>
      <w:r w:rsidRPr="00D65DC6">
        <w:rPr>
          <w:rFonts w:hint="eastAsia"/>
          <w:color w:val="000000"/>
        </w:rPr>
        <w:t>年開始減少，將加速中國出生率降低，致使人口替代水準降低。</w:t>
      </w:r>
    </w:p>
    <w:p w:rsidR="00AD09E4" w:rsidRDefault="00AD09E4" w:rsidP="00AD09E4">
      <w:pPr>
        <w:rPr>
          <w:rFonts w:hint="eastAsia"/>
          <w:color w:val="000000"/>
        </w:rPr>
      </w:pPr>
    </w:p>
    <w:p w:rsidR="00AD09E4" w:rsidRDefault="00F70353" w:rsidP="00AD09E4">
      <w:pPr>
        <w:rPr>
          <w:rFonts w:ascii="PMingLiU" w:hAnsi="PMingLiU"/>
          <w:sz w:val="24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47" name="圖片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9E4">
        <w:rPr>
          <w:rFonts w:ascii="PMingLiU" w:hAnsi="PMingLiU"/>
          <w:sz w:val="24"/>
        </w:rPr>
        <w:t>4–1　中國人口成長對世界的影響</w:t>
      </w:r>
    </w:p>
    <w:bookmarkStart w:id="5" w:name="ch4–1_題組"/>
    <w:bookmarkStart w:id="6" w:name="_MON_1303648229"/>
    <w:bookmarkStart w:id="7" w:name="_MON_1303651120"/>
    <w:bookmarkStart w:id="8" w:name="_MON_1303651137"/>
    <w:bookmarkStart w:id="9" w:name="_MON_1303906782"/>
    <w:bookmarkEnd w:id="6"/>
    <w:bookmarkEnd w:id="7"/>
    <w:bookmarkEnd w:id="8"/>
    <w:bookmarkEnd w:id="9"/>
    <w:p w:rsidR="00AD09E4" w:rsidRDefault="00AD09E4" w:rsidP="00AD09E4">
      <w:r>
        <w:object w:dxaOrig="1246" w:dyaOrig="397">
          <v:shape id="_x0000_i1038" type="#_x0000_t75" style="width:62.25pt;height:20.25pt" o:ole="">
            <v:imagedata r:id="rId23" o:title=""/>
          </v:shape>
          <o:OLEObject Type="Embed" ProgID="Word.Picture.8" ShapeID="_x0000_i1038" DrawAspect="Content" ObjectID="_1764389070" r:id="rId24"/>
        </w:object>
      </w:r>
      <w:r>
        <w:t xml:space="preserve"> </w:t>
      </w:r>
      <w:bookmarkEnd w:id="5"/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題號：0401-00026　　　</w:t>
      </w:r>
      <w:r>
        <w:rPr>
          <w:rFonts w:ascii="SMbarcode" w:eastAsia="SMbarcode" w:hAnsi="PMingLiU"/>
        </w:rPr>
        <w:t>*085404-0401-00026*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1980年代中國實施經濟改革開放政策，也適逢人口「一胎化」政策的實施，幼年人口扶養比快速下降，人口素質因而提高。請問：</w:t>
      </w:r>
      <w:r w:rsidRPr="00AD09E4">
        <w:rPr>
          <w:rFonts w:ascii="PMingLiU" w:hAnsi="PMingLiU"/>
        </w:rPr>
        <w:br/>
        <w:t>(1)一國人口生育率的迅速下降，幼年人口撫養比亦迅速下降，在人口高齡化時，老年人口比例達到較高水準之前，勞動人口上升，形成一個勞動力資源相對豐富、扶養負擔輕，於經濟發展十分有利的黃金時期，人口經濟學家稱為什麼？　(A)人口增值　(B)人口紅利　(C)人口優勢　(D)人口利益</w:t>
      </w:r>
      <w:r w:rsidRPr="00AD09E4">
        <w:rPr>
          <w:rFonts w:ascii="PMingLiU" w:hAnsi="PMingLiU"/>
        </w:rPr>
        <w:br/>
        <w:t>(2)由於出生率與死亡率的下降，導致中國老年人口比率日增。2005年底中國65歲及以上老年人口首度超過1億人，占全國總人口7.69%，中國因而出現何種現象，此種現象將會帶來嚴重的社會問題？　(A)重男輕女　(B)性別比失衡　(C)未富先老　(D)貧富差距加大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862317">
        <w:rPr>
          <w:color w:val="000000"/>
        </w:rPr>
        <w:t>(1)B</w:t>
      </w:r>
      <w:r w:rsidRPr="00862317">
        <w:rPr>
          <w:color w:val="000000"/>
        </w:rPr>
        <w:t>；</w:t>
      </w:r>
      <w:r w:rsidRPr="00862317">
        <w:rPr>
          <w:color w:val="000000"/>
        </w:rPr>
        <w:t>(2)C</w:t>
      </w:r>
      <w:r w:rsidRPr="00862317">
        <w:rPr>
          <w:color w:val="000000"/>
        </w:rPr>
        <w:t>。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解析：</w:t>
      </w:r>
      <w:r w:rsidRPr="00862317">
        <w:rPr>
          <w:color w:val="000000"/>
        </w:rPr>
        <w:t>(2)(A)(B)</w:t>
      </w:r>
      <w:r w:rsidRPr="00862317">
        <w:rPr>
          <w:color w:val="000000"/>
        </w:rPr>
        <w:t>與出生率有關。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題號：0401-00027　　　</w:t>
      </w:r>
      <w:r>
        <w:rPr>
          <w:rFonts w:ascii="SMbarcode" w:eastAsia="SMbarcode" w:hAnsi="PMingLiU"/>
          <w:color w:val="000000"/>
        </w:rPr>
        <w:t>*085404-0401-00027*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  <w:kern w:val="0"/>
        </w:rPr>
        <w:t>附圖是中國人口變遷圖，請依圖回答下列問題：</w:t>
      </w:r>
      <w:r w:rsidRPr="00AD09E4">
        <w:rPr>
          <w:rFonts w:ascii="PMingLiU" w:hAnsi="PMingLiU" w:hint="eastAsia"/>
          <w:color w:val="000000"/>
          <w:kern w:val="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3743325" cy="159067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  <w:color w:val="000000"/>
          <w:kern w:val="0"/>
        </w:rPr>
        <w:br/>
        <w:t>(1)線條乙代表的意義是什麼</w:t>
      </w:r>
      <w:r w:rsidRPr="00AD09E4">
        <w:rPr>
          <w:rFonts w:ascii="PMingLiU" w:hAnsi="PMingLiU"/>
          <w:color w:val="000000"/>
        </w:rPr>
        <w:t>？　(A)出生率　(B)死亡率　(C)自然增加率　(D)總人口數</w:t>
      </w:r>
      <w:r w:rsidRPr="00AD09E4">
        <w:rPr>
          <w:rFonts w:ascii="PMingLiU" w:hAnsi="PMingLiU"/>
          <w:color w:val="000000"/>
        </w:rPr>
        <w:br/>
        <w:t>(2)時期</w:t>
      </w:r>
      <w:r w:rsidRPr="00AD09E4">
        <w:rPr>
          <w:rFonts w:ascii="PMingLiU" w:hAnsi="PMingLiU" w:cs="PMingLiU" w:hint="eastAsia"/>
          <w:color w:val="000000"/>
        </w:rPr>
        <w:t>Ⅱ</w:t>
      </w:r>
      <w:r w:rsidRPr="00AD09E4">
        <w:rPr>
          <w:rFonts w:ascii="PMingLiU" w:hAnsi="PMingLiU"/>
          <w:color w:val="000000"/>
        </w:rPr>
        <w:t>時中國人口發生劇烈變動。請問：此時期發生了什麼事？　(A)大躍進政策　(B)文化大革命　(C)上山下鄉政策　(D)一胎化政策</w:t>
      </w:r>
      <w:r w:rsidRPr="00AD09E4">
        <w:rPr>
          <w:rFonts w:ascii="PMingLiU" w:hAnsi="PMingLiU"/>
          <w:color w:val="000000"/>
        </w:rPr>
        <w:br/>
        <w:t>(3)請判斷1990年後，中國的總人口數有何變化趨勢？　(A)總人口數緩慢下降　(B)總人口數迅速下降　(C)總人口數緩慢上升　(D)總人口數迅速上升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862317">
        <w:rPr>
          <w:color w:val="000000"/>
        </w:rPr>
        <w:t>(1)C</w:t>
      </w:r>
      <w:r w:rsidRPr="00862317">
        <w:rPr>
          <w:color w:val="000000"/>
        </w:rPr>
        <w:t>；</w:t>
      </w:r>
      <w:r w:rsidRPr="00862317">
        <w:rPr>
          <w:color w:val="000000"/>
        </w:rPr>
        <w:t>(2)A</w:t>
      </w:r>
      <w:r w:rsidRPr="00862317">
        <w:rPr>
          <w:color w:val="000000"/>
        </w:rPr>
        <w:t>；</w:t>
      </w:r>
      <w:r w:rsidRPr="00862317">
        <w:rPr>
          <w:color w:val="000000"/>
        </w:rPr>
        <w:t>(3)C</w:t>
      </w:r>
      <w:r w:rsidRPr="00862317">
        <w:rPr>
          <w:color w:val="000000"/>
        </w:rPr>
        <w:t>。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解析：</w:t>
      </w:r>
      <w:r w:rsidRPr="00862317">
        <w:rPr>
          <w:color w:val="000000"/>
        </w:rPr>
        <w:t>(1)</w:t>
      </w:r>
      <w:r w:rsidRPr="00862317">
        <w:rPr>
          <w:color w:val="000000"/>
        </w:rPr>
        <w:t>從「甲－丙</w:t>
      </w:r>
      <w:r w:rsidRPr="00862317">
        <w:rPr>
          <w:color w:val="000000"/>
        </w:rPr>
        <w:t>=</w:t>
      </w:r>
      <w:r w:rsidRPr="00862317">
        <w:rPr>
          <w:color w:val="000000"/>
        </w:rPr>
        <w:t>乙」的趨勢判斷，甲為出生率，丙為死亡率，乙則為自然增加率。</w:t>
      </w:r>
      <w:r w:rsidRPr="00862317">
        <w:rPr>
          <w:color w:val="000000"/>
        </w:rPr>
        <w:br/>
        <w:t>(2)1958</w:t>
      </w:r>
      <w:r w:rsidRPr="00862317">
        <w:rPr>
          <w:color w:val="000000"/>
        </w:rPr>
        <w:t>年至</w:t>
      </w:r>
      <w:r w:rsidRPr="00862317">
        <w:rPr>
          <w:color w:val="000000"/>
        </w:rPr>
        <w:t>1960</w:t>
      </w:r>
      <w:r w:rsidRPr="00862317">
        <w:rPr>
          <w:color w:val="000000"/>
        </w:rPr>
        <w:t>年的大躍進政策造成中國大饑荒。</w:t>
      </w:r>
      <w:r w:rsidRPr="00862317">
        <w:rPr>
          <w:color w:val="000000"/>
        </w:rPr>
        <w:br/>
        <w:t>(3)</w:t>
      </w:r>
      <w:r w:rsidRPr="00862317">
        <w:rPr>
          <w:color w:val="000000"/>
        </w:rPr>
        <w:t>由於自然增加率還是正值，但數值不高，因此總人口數仍將緩慢上升。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題號：0401-00028　　　</w:t>
      </w:r>
      <w:r>
        <w:rPr>
          <w:rFonts w:ascii="SMbarcode" w:eastAsia="SMbarcode" w:hAnsi="PMingLiU"/>
          <w:color w:val="000000"/>
        </w:rPr>
        <w:t>*085404-0401-00028*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附圖為中國人口與都市人口分布圖，附表為中國西北半壁與東南半壁兩大區域2000年各項資料比較表。請問：</w:t>
      </w:r>
      <w:r w:rsidRPr="00AD09E4">
        <w:rPr>
          <w:rFonts w:ascii="PMingLiU" w:hAnsi="PMingLiU"/>
        </w:rPr>
        <w:br/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2238375" cy="169545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</w:rPr>
        <w:br/>
      </w:r>
      <w:bookmarkStart w:id="10" w:name="_MON_1319377411"/>
      <w:bookmarkEnd w:id="10"/>
      <w:r w:rsidRPr="00AD09E4">
        <w:rPr>
          <w:rFonts w:ascii="PMingLiU" w:hAnsi="PMingLiU"/>
        </w:rPr>
        <w:object w:dxaOrig="8115" w:dyaOrig="1365">
          <v:shape id="_x0000_i1041" type="#_x0000_t75" style="width:336.75pt;height:57pt" o:ole="">
            <v:imagedata r:id="rId27" o:title=""/>
          </v:shape>
          <o:OLEObject Type="Embed" ProgID="Word.Picture.8" ShapeID="_x0000_i1041" DrawAspect="Content" ObjectID="_1764389071" r:id="rId28"/>
        </w:object>
      </w:r>
      <w:r w:rsidRPr="00AD09E4">
        <w:rPr>
          <w:rFonts w:ascii="PMingLiU" w:hAnsi="PMingLiU"/>
        </w:rPr>
        <w:br/>
        <w:t>(1)依附圖與附表的資料判斷，中國人口的分布有何特徵？　(A)人口密度由東南向西北遞減　(B)人口密度由東南向西北遞增　(C)人口數由東南向西北遞增　(D)東南半壁人口壓力較西北半壁沉重</w:t>
      </w:r>
      <w:r w:rsidRPr="00AD09E4">
        <w:rPr>
          <w:rFonts w:ascii="PMingLiU" w:hAnsi="PMingLiU"/>
        </w:rPr>
        <w:br/>
        <w:t>(2)下列何者</w:t>
      </w:r>
      <w:r w:rsidRPr="00AD09E4">
        <w:rPr>
          <w:rFonts w:ascii="PMingLiU" w:hAnsi="PMingLiU"/>
          <w:u w:val="single"/>
        </w:rPr>
        <w:t>不是</w:t>
      </w:r>
      <w:r w:rsidRPr="00AD09E4">
        <w:rPr>
          <w:rFonts w:ascii="PMingLiU" w:hAnsi="PMingLiU"/>
        </w:rPr>
        <w:t>影響中國人口分布的因素？　(A)氣候　(B)地形　(C)開發早晚　(D)礦產資源</w:t>
      </w:r>
    </w:p>
    <w:p w:rsidR="00AD09E4" w:rsidRDefault="00AD09E4" w:rsidP="00AD09E4">
      <w:r>
        <w:rPr>
          <w:rFonts w:ascii="PMingLiU" w:hAnsi="PMingLiU"/>
        </w:rPr>
        <w:t>答案：</w:t>
      </w:r>
      <w:r w:rsidRPr="000431C4">
        <w:t>(1)A</w:t>
      </w:r>
      <w:r w:rsidRPr="000431C4">
        <w:t>；</w:t>
      </w:r>
      <w:r w:rsidRPr="000431C4">
        <w:t>(2)D</w:t>
      </w:r>
      <w:r w:rsidRPr="000431C4">
        <w:t>。</w:t>
      </w:r>
    </w:p>
    <w:p w:rsidR="00AD09E4" w:rsidRDefault="00AD09E4" w:rsidP="00AD09E4">
      <w:r>
        <w:rPr>
          <w:rFonts w:ascii="PMingLiU" w:hAnsi="PMingLiU"/>
        </w:rPr>
        <w:t>解析：</w:t>
      </w:r>
      <w:r w:rsidRPr="000431C4">
        <w:t>(1)</w:t>
      </w:r>
      <w:r w:rsidRPr="000431C4">
        <w:t>西北半壁人口稀少，但糧食與經濟發展也相當落後，人口壓力相對沉重。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題號：0401-00029　　　</w:t>
      </w:r>
      <w:r>
        <w:rPr>
          <w:rFonts w:ascii="SMbarcode" w:eastAsia="SMbarcode" w:hAnsi="PMingLiU"/>
        </w:rPr>
        <w:t>*085404-0401-00029*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附圖為中國人口變遷圖。請問：</w:t>
      </w:r>
      <w:r w:rsidRPr="00AD09E4">
        <w:rPr>
          <w:rFonts w:ascii="PMingLiU" w:hAnsi="PMingLiU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2209800" cy="132397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  <w:color w:val="000000"/>
        </w:rPr>
        <w:br/>
        <w:t>(1)圖中甲曲線代表何種數字的變化？　(A)出生率　(B)死亡率　(C)自然增加率　(D)社會增加率</w:t>
      </w:r>
      <w:r w:rsidRPr="00AD09E4">
        <w:rPr>
          <w:rFonts w:ascii="PMingLiU" w:hAnsi="PMingLiU"/>
          <w:color w:val="000000"/>
        </w:rPr>
        <w:br/>
        <w:t>(2)由此圖判斷，中國人口目前正處於人口轉型的哪一階段？　(A)高穩定階段　(B)早期擴張階段　(C)晚期擴張階段　(D)低穩定階段</w:t>
      </w:r>
      <w:r w:rsidRPr="00AD09E4">
        <w:rPr>
          <w:rFonts w:ascii="PMingLiU" w:hAnsi="PMingLiU"/>
          <w:color w:val="000000"/>
        </w:rPr>
        <w:br/>
        <w:t>(3)下列關於此圖的說明，何者正確？　(A)中國人口總數已呈現減少的現象　(B)中國人口的成長受出生率影響很大　(C)中國人口為開放的人口系統　(D)中國的人口分布呈現極度不均的現象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862317">
        <w:rPr>
          <w:color w:val="000000"/>
        </w:rPr>
        <w:t>(1)A</w:t>
      </w:r>
      <w:r w:rsidRPr="00862317">
        <w:rPr>
          <w:color w:val="000000"/>
        </w:rPr>
        <w:t>；</w:t>
      </w:r>
      <w:r w:rsidRPr="00862317">
        <w:rPr>
          <w:color w:val="000000"/>
        </w:rPr>
        <w:t>(2)C</w:t>
      </w:r>
      <w:r w:rsidRPr="00862317">
        <w:rPr>
          <w:color w:val="000000"/>
        </w:rPr>
        <w:t>；</w:t>
      </w:r>
      <w:r w:rsidRPr="00862317">
        <w:rPr>
          <w:color w:val="000000"/>
        </w:rPr>
        <w:t>(3)B</w:t>
      </w:r>
      <w:r w:rsidRPr="00862317">
        <w:rPr>
          <w:color w:val="000000"/>
        </w:rPr>
        <w:t>。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解析：</w:t>
      </w:r>
      <w:r w:rsidRPr="00862317">
        <w:rPr>
          <w:color w:val="000000"/>
        </w:rPr>
        <w:t>(2)</w:t>
      </w:r>
      <w:r w:rsidRPr="00862317">
        <w:rPr>
          <w:color w:val="000000"/>
        </w:rPr>
        <w:t>此時人口為出生率降，死亡率低。</w:t>
      </w:r>
      <w:r w:rsidRPr="00862317">
        <w:rPr>
          <w:color w:val="000000"/>
        </w:rPr>
        <w:br/>
        <w:t>(3)</w:t>
      </w:r>
      <w:r w:rsidRPr="00862317">
        <w:rPr>
          <w:color w:val="000000"/>
        </w:rPr>
        <w:t>人口出生率的波動與自然增加率相符。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題號：0401-00030　　　</w:t>
      </w:r>
      <w:r>
        <w:rPr>
          <w:rFonts w:ascii="SMbarcode" w:eastAsia="SMbarcode" w:hAnsi="PMingLiU"/>
          <w:color w:val="000000"/>
        </w:rPr>
        <w:t>*085404-0401-00030*</w:t>
      </w:r>
      <w:r>
        <w:rPr>
          <w:rFonts w:ascii="PMingLiU" w:hAnsi="PMingLiU"/>
          <w:color w:val="000000"/>
        </w:rPr>
        <w:t xml:space="preserve">　　　難易度：中　　　出處：各校試題</w:t>
      </w:r>
    </w:p>
    <w:p w:rsidR="00AD09E4" w:rsidRDefault="00AD09E4" w:rsidP="00AD09E4">
      <w:pPr>
        <w:rPr>
          <w:rFonts w:ascii="PMingLiU" w:hAnsi="PMingLiU" w:hint="eastAsia"/>
          <w:color w:val="000000"/>
        </w:rPr>
      </w:pPr>
      <w:r w:rsidRPr="00AD09E4">
        <w:rPr>
          <w:rFonts w:ascii="PMingLiU" w:hAnsi="PMingLiU" w:hint="eastAsia"/>
          <w:color w:val="000000"/>
        </w:rPr>
        <w:t>附圖為中國人口密度分布圖，請問：</w:t>
      </w:r>
      <w:r w:rsidRPr="00AD09E4">
        <w:rPr>
          <w:rFonts w:ascii="PMingLiU" w:hAnsi="PMingLiU"/>
          <w:color w:val="000000"/>
        </w:rPr>
        <w:br/>
      </w:r>
      <w:r w:rsidR="00F70353" w:rsidRPr="00AD09E4">
        <w:rPr>
          <w:rFonts w:ascii="PMingLiU" w:hAnsi="PMingLiU" w:hint="eastAsia"/>
          <w:noProof/>
          <w:color w:val="000000"/>
        </w:rPr>
        <w:drawing>
          <wp:inline distT="0" distB="0" distL="0" distR="0">
            <wp:extent cx="2314575" cy="169545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  <w:color w:val="000000"/>
        </w:rPr>
        <w:br/>
      </w:r>
      <w:r w:rsidRPr="00AD09E4">
        <w:rPr>
          <w:rFonts w:ascii="PMingLiU" w:hAnsi="PMingLiU" w:hint="eastAsia"/>
          <w:color w:val="000000"/>
        </w:rPr>
        <w:t>(1)黑河～騰衝線兩側人口密度有極大差異，影響此分布的最主要因素為　(A)社會制度　(B)自然環境　(C)宗教信仰　(D)歷史事件</w:t>
      </w:r>
      <w:r w:rsidRPr="00AD09E4">
        <w:rPr>
          <w:rFonts w:ascii="PMingLiU" w:hAnsi="PMingLiU"/>
          <w:color w:val="000000"/>
        </w:rPr>
        <w:br/>
      </w:r>
      <w:r w:rsidRPr="00AD09E4">
        <w:rPr>
          <w:rFonts w:ascii="PMingLiU" w:hAnsi="PMingLiU" w:hint="eastAsia"/>
          <w:color w:val="000000"/>
        </w:rPr>
        <w:t>(2)長江流域上游出現一個人口密集區，有關此區的說明正確的是　(A)為1992年改革開放的龍頭　(B)為歷史上長江水患最嚴重的地區　(C)為1966-1970年代工業發展重心　(D)屬溫帶季風氣候區</w:t>
      </w:r>
      <w:r w:rsidRPr="00AD09E4">
        <w:rPr>
          <w:rFonts w:ascii="PMingLiU" w:hAnsi="PMingLiU"/>
          <w:color w:val="000000"/>
        </w:rPr>
        <w:br/>
        <w:t>(3)</w:t>
      </w:r>
      <w:r w:rsidRPr="00AD09E4">
        <w:rPr>
          <w:rFonts w:ascii="PMingLiU" w:hAnsi="PMingLiU" w:hint="eastAsia"/>
          <w:color w:val="000000"/>
        </w:rPr>
        <w:t>有關此人口分布線的說明，正確的是　(A)中國四個直轄市皆分布此線以東　(B)中國五個自治省皆分布於此線西北　(C)此線以東皆為季風氣候　(D)此線以東皆為中國地形第三階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862317">
        <w:rPr>
          <w:color w:val="000000"/>
        </w:rPr>
        <w:t>(1)B</w:t>
      </w:r>
      <w:r w:rsidRPr="00862317">
        <w:rPr>
          <w:color w:val="000000"/>
        </w:rPr>
        <w:t>；</w:t>
      </w:r>
      <w:r w:rsidRPr="00862317">
        <w:rPr>
          <w:color w:val="000000"/>
        </w:rPr>
        <w:t>(2)C</w:t>
      </w:r>
      <w:r w:rsidRPr="00862317">
        <w:rPr>
          <w:color w:val="000000"/>
        </w:rPr>
        <w:t>；</w:t>
      </w:r>
      <w:r w:rsidRPr="00862317">
        <w:rPr>
          <w:color w:val="000000"/>
        </w:rPr>
        <w:t>(</w:t>
      </w:r>
      <w:r w:rsidRPr="00862317">
        <w:rPr>
          <w:rFonts w:hint="eastAsia"/>
          <w:color w:val="000000"/>
        </w:rPr>
        <w:t>3</w:t>
      </w:r>
      <w:r w:rsidRPr="00862317">
        <w:rPr>
          <w:color w:val="000000"/>
        </w:rPr>
        <w:t>)A</w:t>
      </w:r>
      <w:r w:rsidRPr="00862317">
        <w:rPr>
          <w:color w:val="000000"/>
        </w:rPr>
        <w:t>。</w:t>
      </w:r>
    </w:p>
    <w:p w:rsidR="00AD09E4" w:rsidRDefault="00AD09E4" w:rsidP="00AD09E4">
      <w:pPr>
        <w:rPr>
          <w:rFonts w:hAnsi="PMingLiU"/>
        </w:rPr>
      </w:pPr>
      <w:r>
        <w:rPr>
          <w:rFonts w:ascii="PMingLiU" w:hAnsi="PMingLiU"/>
        </w:rPr>
        <w:t>解析：</w:t>
      </w:r>
      <w:r w:rsidRPr="00A677B1">
        <w:t>(2)</w:t>
      </w:r>
      <w:r w:rsidRPr="00862317">
        <w:rPr>
          <w:rFonts w:hAnsi="PMingLiU"/>
        </w:rPr>
        <w:t>長江上游出現的人口密集區為四川盆地，故</w:t>
      </w:r>
      <w:r w:rsidRPr="00A677B1">
        <w:t>(A)</w:t>
      </w:r>
      <w:r w:rsidRPr="00862317">
        <w:rPr>
          <w:rFonts w:hAnsi="PMingLiU"/>
        </w:rPr>
        <w:t>為上海，</w:t>
      </w:r>
      <w:r w:rsidRPr="00A677B1">
        <w:t>(B)</w:t>
      </w:r>
      <w:r w:rsidRPr="00862317">
        <w:rPr>
          <w:rFonts w:hAnsi="PMingLiU"/>
        </w:rPr>
        <w:t>湖盆地區，</w:t>
      </w:r>
      <w:r w:rsidRPr="00A677B1">
        <w:t>(D)</w:t>
      </w:r>
      <w:r w:rsidRPr="00862317">
        <w:rPr>
          <w:rFonts w:hAnsi="PMingLiU"/>
        </w:rPr>
        <w:t>屬副熱帶季風氣候。</w:t>
      </w:r>
      <w:r w:rsidRPr="00A677B1">
        <w:br/>
        <w:t>(3)(B)</w:t>
      </w:r>
      <w:r w:rsidRPr="00862317">
        <w:rPr>
          <w:rFonts w:hAnsi="PMingLiU"/>
        </w:rPr>
        <w:t>廣西壯族自治區位此線以東</w:t>
      </w:r>
      <w:r w:rsidRPr="00862317">
        <w:rPr>
          <w:rFonts w:hAnsi="PMingLiU" w:hint="eastAsia"/>
        </w:rPr>
        <w:t>；</w:t>
      </w:r>
      <w:r w:rsidRPr="00A677B1">
        <w:t>(C)</w:t>
      </w:r>
      <w:r w:rsidRPr="00862317">
        <w:rPr>
          <w:rFonts w:hAnsi="PMingLiU"/>
        </w:rPr>
        <w:t>陰山東麓屬草原氣候</w:t>
      </w:r>
      <w:r w:rsidRPr="00862317">
        <w:rPr>
          <w:rFonts w:hAnsi="PMingLiU" w:hint="eastAsia"/>
        </w:rPr>
        <w:t>；</w:t>
      </w:r>
      <w:r w:rsidRPr="00A677B1">
        <w:t>(D)</w:t>
      </w:r>
      <w:r w:rsidRPr="00862317">
        <w:rPr>
          <w:rFonts w:hAnsi="PMingLiU"/>
        </w:rPr>
        <w:t>四川盆地屬第二階。</w:t>
      </w:r>
    </w:p>
    <w:p w:rsidR="00AD09E4" w:rsidRDefault="00AD09E4" w:rsidP="00AD09E4">
      <w:pPr>
        <w:rPr>
          <w:rFonts w:hAnsi="PMingLiU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題號：0401-00031　　　</w:t>
      </w:r>
      <w:r>
        <w:rPr>
          <w:rFonts w:ascii="SMbarcode" w:eastAsia="SMbarcode" w:hAnsi="PMingLiU"/>
        </w:rPr>
        <w:t>*085404-0401-00031*</w:t>
      </w:r>
      <w:r>
        <w:rPr>
          <w:rFonts w:ascii="PMingLiU" w:hAnsi="PMingLiU"/>
        </w:rPr>
        <w:t xml:space="preserve">　　　難易度：難　　　出處：精選試題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附表為中國與其他國家每人平均資源比較表。請問：</w:t>
      </w:r>
      <w:r w:rsidRPr="00AD09E4">
        <w:rPr>
          <w:rFonts w:ascii="PMingLiU" w:hAnsi="PMingLiU"/>
          <w:color w:val="000000"/>
        </w:rPr>
        <w:br/>
      </w:r>
      <w:bookmarkStart w:id="11" w:name="_MON_1584794905"/>
      <w:bookmarkEnd w:id="11"/>
      <w:r w:rsidRPr="00AD09E4">
        <w:rPr>
          <w:rFonts w:ascii="PMingLiU" w:hAnsi="PMingLiU"/>
          <w:color w:val="000000"/>
        </w:rPr>
        <w:object w:dxaOrig="7754" w:dyaOrig="2055">
          <v:shape id="_x0000_i1044" type="#_x0000_t75" style="width:295.5pt;height:78.75pt" o:ole="">
            <v:imagedata r:id="rId31" o:title=""/>
          </v:shape>
          <o:OLEObject Type="Embed" ProgID="Word.Picture.8" ShapeID="_x0000_i1044" DrawAspect="Content" ObjectID="_1764389072" r:id="rId32"/>
        </w:object>
      </w:r>
      <w:r w:rsidRPr="00AD09E4">
        <w:rPr>
          <w:rFonts w:ascii="PMingLiU" w:hAnsi="PMingLiU"/>
          <w:color w:val="000000"/>
        </w:rPr>
        <w:br/>
        <w:t>(1)依據附表數據顯示，中國的代號為何？　(A)甲　(B)丁　(C)丙　(D)戊</w:t>
      </w:r>
      <w:r w:rsidRPr="00AD09E4">
        <w:rPr>
          <w:rFonts w:ascii="PMingLiU" w:hAnsi="PMingLiU"/>
          <w:color w:val="000000"/>
        </w:rPr>
        <w:br/>
        <w:t>(2)中國人口持續增加將會面對的問題有：(甲)環境負載力增加；(乙)失業率提高；(丙)教育普及率低；(丁)環境受到破壞。請問：上述正確的有幾項？　(A)一項　(B)二項　(C)三項　(D)四項</w:t>
      </w:r>
      <w:r w:rsidRPr="00AD09E4">
        <w:rPr>
          <w:rFonts w:ascii="PMingLiU" w:hAnsi="PMingLiU"/>
          <w:color w:val="000000"/>
        </w:rPr>
        <w:br/>
        <w:t>(3)中國為有效控制人口問題，曾實施「一胎化政策」，降低人口成長壓力。請問：下列何者</w:t>
      </w:r>
      <w:r w:rsidRPr="00AD09E4">
        <w:rPr>
          <w:rFonts w:ascii="PMingLiU" w:hAnsi="PMingLiU"/>
          <w:color w:val="000000"/>
          <w:u w:val="single"/>
        </w:rPr>
        <w:t>不是</w:t>
      </w:r>
      <w:r w:rsidRPr="00AD09E4">
        <w:rPr>
          <w:rFonts w:ascii="PMingLiU" w:hAnsi="PMingLiU"/>
          <w:color w:val="000000"/>
        </w:rPr>
        <w:t>「一胎化政策」的影響？　(A)性別比失衡　(B)扶養比先降低後增加　(C)人口總數穩定下降　(D)兒童教養的偏差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862317">
        <w:rPr>
          <w:color w:val="000000"/>
        </w:rPr>
        <w:t>(1)D</w:t>
      </w:r>
      <w:r w:rsidRPr="00862317">
        <w:rPr>
          <w:color w:val="000000"/>
        </w:rPr>
        <w:t>；</w:t>
      </w:r>
      <w:r w:rsidRPr="00862317">
        <w:rPr>
          <w:color w:val="000000"/>
        </w:rPr>
        <w:t>(2)D</w:t>
      </w:r>
      <w:r w:rsidRPr="00862317">
        <w:rPr>
          <w:color w:val="000000"/>
        </w:rPr>
        <w:t>；</w:t>
      </w:r>
      <w:r w:rsidRPr="00862317">
        <w:rPr>
          <w:color w:val="000000"/>
        </w:rPr>
        <w:t>(3)C</w:t>
      </w:r>
      <w:r w:rsidRPr="00862317">
        <w:rPr>
          <w:color w:val="000000"/>
        </w:rPr>
        <w:t>。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解析：</w:t>
      </w:r>
      <w:r w:rsidRPr="00862317">
        <w:rPr>
          <w:color w:val="000000"/>
        </w:rPr>
        <w:t>(1)</w:t>
      </w:r>
      <w:r w:rsidRPr="00862317">
        <w:rPr>
          <w:color w:val="000000"/>
        </w:rPr>
        <w:t>甲為俄羅斯；乙為巴西；丙為美國；丁為澳大利亞；戊為中國。</w:t>
      </w:r>
    </w:p>
    <w:p w:rsidR="00AD09E4" w:rsidRDefault="00AD09E4" w:rsidP="00AD09E4">
      <w:pPr>
        <w:rPr>
          <w:color w:val="000000"/>
        </w:rPr>
      </w:pPr>
    </w:p>
    <w:p w:rsidR="00AD09E4" w:rsidRDefault="00F70353" w:rsidP="00AD09E4">
      <w:pPr>
        <w:rPr>
          <w:rFonts w:ascii="PMingLiU" w:hAnsi="PMingLiU"/>
          <w:sz w:val="24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48" name="圖片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9E4">
        <w:rPr>
          <w:rFonts w:ascii="PMingLiU" w:hAnsi="PMingLiU"/>
          <w:sz w:val="24"/>
        </w:rPr>
        <w:t>4–1　中國人口成長對世界的影響</w:t>
      </w:r>
    </w:p>
    <w:bookmarkStart w:id="12" w:name="ch4–1_非選題"/>
    <w:bookmarkStart w:id="13" w:name="_MON_1303651202"/>
    <w:bookmarkStart w:id="14" w:name="_MON_1303893137"/>
    <w:bookmarkStart w:id="15" w:name="_MON_1303904848"/>
    <w:bookmarkStart w:id="16" w:name="_MON_1303904868"/>
    <w:bookmarkEnd w:id="13"/>
    <w:bookmarkEnd w:id="14"/>
    <w:bookmarkEnd w:id="15"/>
    <w:bookmarkEnd w:id="16"/>
    <w:p w:rsidR="00AD09E4" w:rsidRDefault="00AD09E4" w:rsidP="00AD09E4">
      <w:r>
        <w:object w:dxaOrig="1246" w:dyaOrig="397">
          <v:shape id="_x0000_i1045" type="#_x0000_t75" style="width:62.25pt;height:20.25pt" o:ole="">
            <v:imagedata r:id="rId33" o:title=""/>
          </v:shape>
          <o:OLEObject Type="Embed" ProgID="Word.Picture.8" ShapeID="_x0000_i1045" DrawAspect="Content" ObjectID="_1764389073" r:id="rId34"/>
        </w:object>
      </w:r>
      <w:r>
        <w:t xml:space="preserve"> </w:t>
      </w:r>
      <w:bookmarkEnd w:id="12"/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題號：0401-00001　　　</w:t>
      </w:r>
      <w:r>
        <w:rPr>
          <w:rFonts w:ascii="SMbarcode" w:eastAsia="SMbarcode" w:hAnsi="PMingLiU"/>
        </w:rPr>
        <w:t>*085404-0401-00001*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</w:rPr>
      </w:pPr>
      <w:r w:rsidRPr="00AD09E4">
        <w:rPr>
          <w:rFonts w:ascii="PMingLiU" w:hAnsi="PMingLiU" w:hint="eastAsia"/>
          <w:color w:val="000000"/>
        </w:rPr>
        <w:t>下文為中國三大經濟地帶之描述，請閱讀後，寫下適當的答案在劃線加粗空格處：</w:t>
      </w:r>
      <w:r w:rsidRPr="00AD09E4">
        <w:rPr>
          <w:rFonts w:ascii="PMingLiU" w:hAnsi="PMingLiU"/>
          <w:color w:val="000000"/>
        </w:rPr>
        <w:br/>
      </w:r>
      <w:r w:rsidRPr="00AD09E4">
        <w:rPr>
          <w:rFonts w:ascii="PMingLiU" w:hAnsi="PMingLiU" w:hint="eastAsia"/>
          <w:color w:val="000000"/>
        </w:rPr>
        <w:t>「近年來東部經濟地帶內的</w:t>
      </w:r>
      <w:r w:rsidRPr="00AD09E4">
        <w:rPr>
          <w:rFonts w:ascii="PMingLiU" w:hAnsi="PMingLiU" w:hint="eastAsia"/>
          <w:color w:val="000000"/>
          <w:u w:val="single"/>
        </w:rPr>
        <w:t>經濟成長方向係　　(1)　　逐步開展</w:t>
      </w:r>
      <w:r w:rsidRPr="00AD09E4">
        <w:rPr>
          <w:rFonts w:ascii="PMingLiU" w:hAnsi="PMingLiU" w:hint="eastAsia"/>
          <w:color w:val="000000"/>
        </w:rPr>
        <w:t>，也開啟了</w:t>
      </w:r>
      <w:r w:rsidRPr="00AD09E4">
        <w:rPr>
          <w:rFonts w:ascii="PMingLiU" w:hAnsi="PMingLiU" w:hint="eastAsia"/>
          <w:color w:val="000000"/>
          <w:u w:val="single"/>
        </w:rPr>
        <w:t>中國成為　　(2)　　的契機</w:t>
      </w:r>
      <w:r w:rsidRPr="00AD09E4">
        <w:rPr>
          <w:rFonts w:ascii="PMingLiU" w:hAnsi="PMingLiU" w:hint="eastAsia"/>
          <w:color w:val="000000"/>
        </w:rPr>
        <w:t>；在此一發展動力下中部經濟地帶快速發展，並成為中國經濟成長速度最快的地區；至於</w:t>
      </w:r>
      <w:r w:rsidRPr="00AD09E4">
        <w:rPr>
          <w:rFonts w:ascii="PMingLiU" w:hAnsi="PMingLiU" w:hint="eastAsia"/>
          <w:color w:val="000000"/>
          <w:u w:val="single"/>
        </w:rPr>
        <w:t>西部經濟地帶的發展也隨　　(3)　　而穩定成長中</w:t>
      </w:r>
      <w:r w:rsidRPr="00AD09E4">
        <w:rPr>
          <w:rFonts w:ascii="PMingLiU" w:hAnsi="PMingLiU" w:hint="eastAsia"/>
          <w:color w:val="000000"/>
        </w:rPr>
        <w:t>。</w:t>
      </w:r>
      <w:r w:rsidRPr="00AD09E4">
        <w:rPr>
          <w:rFonts w:ascii="PMingLiU" w:hAnsi="PMingLiU"/>
          <w:color w:val="000000"/>
        </w:rPr>
        <w:br/>
      </w:r>
      <w:r w:rsidRPr="00AD09E4">
        <w:rPr>
          <w:rFonts w:ascii="PMingLiU" w:hAnsi="PMingLiU" w:hint="eastAsia"/>
          <w:color w:val="000000"/>
        </w:rPr>
        <w:t>相較於</w:t>
      </w:r>
      <w:r w:rsidRPr="00AD09E4">
        <w:rPr>
          <w:rFonts w:ascii="PMingLiU" w:hAnsi="PMingLiU" w:hint="eastAsia"/>
          <w:color w:val="000000"/>
          <w:u w:val="single"/>
        </w:rPr>
        <w:t>中國的經濟持續發展，　　(4)　　卻日趨嚴重。</w:t>
      </w:r>
      <w:r w:rsidRPr="00AD09E4">
        <w:rPr>
          <w:rFonts w:ascii="PMingLiU" w:hAnsi="PMingLiU" w:hint="eastAsia"/>
          <w:color w:val="000000"/>
        </w:rPr>
        <w:t>，由人均GDP來看，東部的發展遠遠高於中、西部而形成大幅度的落差。不僅如此，三大經濟區間的發展亦有明顯的差距，事實上，</w:t>
      </w:r>
      <w:r w:rsidRPr="00AD09E4">
        <w:rPr>
          <w:rFonts w:ascii="PMingLiU" w:hAnsi="PMingLiU" w:hint="eastAsia"/>
          <w:color w:val="000000"/>
          <w:u w:val="single"/>
        </w:rPr>
        <w:t>在每一經濟區內，其　　(5)　　亦十分顯著。</w:t>
      </w:r>
      <w:r w:rsidRPr="00AD09E4">
        <w:rPr>
          <w:rFonts w:ascii="PMingLiU" w:hAnsi="PMingLiU" w:hint="eastAsia"/>
          <w:color w:val="000000"/>
        </w:rPr>
        <w:t>」</w:t>
      </w:r>
    </w:p>
    <w:p w:rsidR="00AD09E4" w:rsidRDefault="00AD09E4" w:rsidP="00AD09E4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答案：</w:t>
      </w:r>
      <w:r w:rsidRPr="00517BB0">
        <w:rPr>
          <w:rFonts w:hint="eastAsia"/>
          <w:color w:val="000000"/>
        </w:rPr>
        <w:t>(1)</w:t>
      </w:r>
      <w:r w:rsidRPr="00517BB0">
        <w:rPr>
          <w:rFonts w:hint="eastAsia"/>
          <w:color w:val="000000"/>
        </w:rPr>
        <w:t>由南向北。</w:t>
      </w:r>
      <w:r w:rsidRPr="00517BB0">
        <w:rPr>
          <w:color w:val="000000"/>
        </w:rPr>
        <w:br/>
      </w:r>
      <w:r w:rsidRPr="00517BB0">
        <w:rPr>
          <w:rFonts w:hint="eastAsia"/>
          <w:color w:val="000000"/>
        </w:rPr>
        <w:t>(2)</w:t>
      </w:r>
      <w:r w:rsidRPr="00517BB0">
        <w:rPr>
          <w:rFonts w:hint="eastAsia"/>
          <w:color w:val="000000"/>
        </w:rPr>
        <w:t>世界工廠。</w:t>
      </w:r>
      <w:r w:rsidRPr="00517BB0">
        <w:rPr>
          <w:color w:val="000000"/>
        </w:rPr>
        <w:br/>
      </w:r>
      <w:r w:rsidRPr="00517BB0">
        <w:rPr>
          <w:rFonts w:hint="eastAsia"/>
          <w:color w:val="000000"/>
        </w:rPr>
        <w:t>(3)</w:t>
      </w:r>
      <w:r w:rsidRPr="00517BB0">
        <w:rPr>
          <w:rFonts w:hint="eastAsia"/>
          <w:color w:val="000000"/>
        </w:rPr>
        <w:t>交通建設。</w:t>
      </w:r>
      <w:r w:rsidRPr="00517BB0">
        <w:rPr>
          <w:color w:val="000000"/>
        </w:rPr>
        <w:br/>
      </w:r>
      <w:r w:rsidRPr="00517BB0">
        <w:rPr>
          <w:rFonts w:hint="eastAsia"/>
          <w:color w:val="000000"/>
        </w:rPr>
        <w:t>(4)</w:t>
      </w:r>
      <w:r w:rsidRPr="00517BB0">
        <w:rPr>
          <w:rFonts w:hint="eastAsia"/>
          <w:color w:val="000000"/>
        </w:rPr>
        <w:t>區域失衡。</w:t>
      </w:r>
      <w:r w:rsidRPr="00517BB0">
        <w:rPr>
          <w:color w:val="000000"/>
        </w:rPr>
        <w:br/>
      </w:r>
      <w:r w:rsidRPr="00517BB0">
        <w:rPr>
          <w:rFonts w:hint="eastAsia"/>
          <w:color w:val="000000"/>
        </w:rPr>
        <w:t>(5)</w:t>
      </w:r>
      <w:r w:rsidRPr="00517BB0">
        <w:rPr>
          <w:rFonts w:hint="eastAsia"/>
          <w:color w:val="000000"/>
        </w:rPr>
        <w:t>貧富差距。</w:t>
      </w:r>
    </w:p>
    <w:p w:rsidR="00AD09E4" w:rsidRDefault="00AD09E4" w:rsidP="00AD09E4">
      <w:pPr>
        <w:rPr>
          <w:rFonts w:hint="eastAsia"/>
          <w:color w:val="000000"/>
        </w:rPr>
      </w:pPr>
    </w:p>
    <w:p w:rsidR="00AD09E4" w:rsidRDefault="00F70353" w:rsidP="00AD09E4">
      <w:pPr>
        <w:rPr>
          <w:rFonts w:ascii="PMingLiU" w:hAnsi="PMingLiU"/>
          <w:sz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49" name="圖片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9E4">
        <w:rPr>
          <w:rFonts w:ascii="PMingLiU" w:hAnsi="PMingLiU"/>
          <w:sz w:val="24"/>
        </w:rPr>
        <w:t>4–2　中國人口政策及其影響</w:t>
      </w:r>
    </w:p>
    <w:bookmarkStart w:id="17" w:name="ch4–2_單選題"/>
    <w:p w:rsidR="00AD09E4" w:rsidRDefault="00AD09E4" w:rsidP="00AD09E4">
      <w:r>
        <w:object w:dxaOrig="1246" w:dyaOrig="397">
          <v:shape id="_x0000_i1046" type="#_x0000_t75" style="width:62.25pt;height:20.25pt" o:ole="">
            <v:imagedata r:id="rId8" o:title=""/>
          </v:shape>
          <o:OLEObject Type="Embed" ProgID="Word.Picture.8" ShapeID="_x0000_i1046" DrawAspect="Content" ObjectID="_1764389074" r:id="rId35"/>
        </w:object>
      </w:r>
      <w:r>
        <w:t xml:space="preserve"> </w:t>
      </w:r>
      <w:bookmarkEnd w:id="17"/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題號：0402-00003　　　</w:t>
      </w:r>
      <w:r>
        <w:rPr>
          <w:rFonts w:ascii="SMbarcode" w:eastAsia="SMbarcode" w:hAnsi="PMingLiU"/>
        </w:rPr>
        <w:t>*085404-0402-00003*</w:t>
      </w:r>
      <w:r>
        <w:rPr>
          <w:rFonts w:ascii="PMingLiU" w:hAnsi="PMingLiU"/>
        </w:rPr>
        <w:t xml:space="preserve">　　　難易度：易　　　出處：精選試題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 xml:space="preserve">若中國人口增加率沒有太大的改變，則未來最有前景的職業類別最有可能為何？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幼稚園老師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大學教授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電子作業員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老人照護中心</w:t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>
        <w:rPr>
          <w:rFonts w:hint="eastAsia"/>
        </w:rPr>
        <w:t>在少子化及高齡化下，最具前景的職業應該與老年人有關。</w:t>
      </w:r>
    </w:p>
    <w:p w:rsidR="00AD09E4" w:rsidRDefault="00AD09E4" w:rsidP="00AD09E4">
      <w:pPr>
        <w:rPr>
          <w:rFonts w:hint="eastAsia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0402-00004　　　</w:t>
      </w:r>
      <w:r>
        <w:rPr>
          <w:rFonts w:ascii="SMbarcode" w:eastAsia="SMbarcode" w:hAnsi="PMingLiU"/>
        </w:rPr>
        <w:t>*085404-0402-00004*</w:t>
      </w:r>
      <w:r>
        <w:rPr>
          <w:rFonts w:ascii="PMingLiU" w:hAnsi="PMingLiU"/>
        </w:rPr>
        <w:t xml:space="preserve">　　　難易度：易　　　出處：精選試題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 xml:space="preserve">2005年，中國65歲人口首度超過7％，沿海地區更為明顯。請問：此現象將會帶來何種問題？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未富先老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先富後老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邊富邊老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未富先貧</w:t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>
        <w:rPr>
          <w:rFonts w:hint="eastAsia"/>
        </w:rPr>
        <w:t>「老」是指高齡化，「富」是指生活水準，未富先老會帶來勞動力不足，而且社會負擔重，生活水準低落。</w:t>
      </w:r>
    </w:p>
    <w:p w:rsidR="00AD09E4" w:rsidRDefault="00AD09E4" w:rsidP="00AD09E4">
      <w:pPr>
        <w:rPr>
          <w:rFonts w:hint="eastAsia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0402-00005　　　</w:t>
      </w:r>
      <w:r>
        <w:rPr>
          <w:rFonts w:ascii="SMbarcode" w:eastAsia="SMbarcode" w:hAnsi="PMingLiU"/>
        </w:rPr>
        <w:t>*085404-0402-00005*</w:t>
      </w:r>
      <w:r>
        <w:rPr>
          <w:rFonts w:ascii="PMingLiU" w:hAnsi="PMingLiU"/>
        </w:rPr>
        <w:t xml:space="preserve">　　　難易度：易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  <w:kern w:val="0"/>
        </w:rPr>
      </w:pPr>
      <w:r w:rsidRPr="00AD09E4">
        <w:rPr>
          <w:rFonts w:ascii="PMingLiU" w:hAnsi="PMingLiU" w:hint="eastAsia"/>
          <w:color w:val="000000"/>
        </w:rPr>
        <w:t>普遍來說，一個國家經濟發展需到一定的程度才會進入老年化社會，然而中國在改革開放後20年老年人口比例即超過7％。請問：其最主要因素是什麼？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  <w:kern w:val="0"/>
        </w:rPr>
        <w:t>中國醫學長生不老之術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  <w:kern w:val="0"/>
        </w:rPr>
        <w:t>出生率低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  <w:kern w:val="0"/>
        </w:rPr>
        <w:t>人民養生觀念風行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  <w:kern w:val="0"/>
        </w:rPr>
        <w:t>醫學科技進步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E66B22">
        <w:rPr>
          <w:color w:val="000000"/>
        </w:rPr>
        <w:t>(B)</w:t>
      </w:r>
    </w:p>
    <w:p w:rsidR="00AD09E4" w:rsidRDefault="00AD09E4" w:rsidP="00AD09E4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解析：</w:t>
      </w:r>
      <w:r w:rsidRPr="00E66B22">
        <w:rPr>
          <w:rFonts w:hint="eastAsia"/>
          <w:color w:val="000000"/>
        </w:rPr>
        <w:t>一胎化政策造成的低出生率，讓幼年人口比例降低，也間接造成老、壯人口比例抬升。</w:t>
      </w:r>
    </w:p>
    <w:p w:rsidR="00AD09E4" w:rsidRDefault="00AD09E4" w:rsidP="00AD09E4">
      <w:pPr>
        <w:rPr>
          <w:rFonts w:hint="eastAsia"/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 w:hint="eastAsia"/>
          <w:color w:val="000000"/>
        </w:rPr>
        <w:t>題號：</w:t>
      </w:r>
      <w:r>
        <w:rPr>
          <w:rFonts w:ascii="PMingLiU" w:hAnsi="PMingLiU"/>
          <w:color w:val="000000"/>
        </w:rPr>
        <w:t xml:space="preserve">0402-00006　　　</w:t>
      </w:r>
      <w:r>
        <w:rPr>
          <w:rFonts w:ascii="SMbarcode" w:eastAsia="SMbarcode" w:hAnsi="PMingLiU"/>
          <w:color w:val="000000"/>
        </w:rPr>
        <w:t>*085404-0402-00006*</w:t>
      </w:r>
      <w:r>
        <w:rPr>
          <w:rFonts w:ascii="PMingLiU" w:hAnsi="PMingLiU"/>
          <w:color w:val="000000"/>
        </w:rPr>
        <w:t xml:space="preserve">　　　難易度：易　　　出處：各校試題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2015 年10 月中國調整人口政策，全面開放可生育兩個孩子，請問</w:t>
      </w:r>
      <w:bookmarkStart w:id="18" w:name="_GoBack"/>
      <w:bookmarkEnd w:id="18"/>
      <w:r w:rsidRPr="00AD09E4">
        <w:rPr>
          <w:rFonts w:ascii="PMingLiU" w:hAnsi="PMingLiU"/>
        </w:rPr>
        <w:t>其目的為何？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(A)控制人口成長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(B)均衡區域發展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(C)遏止人口移入都市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(D)面對人口老化所採取的行動</w:t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題號：0402-00007　　　</w:t>
      </w:r>
      <w:r>
        <w:rPr>
          <w:rFonts w:ascii="SMbarcode" w:eastAsia="SMbarcode" w:hAnsi="PMingLiU"/>
        </w:rPr>
        <w:t>*085404-0402-00007*</w:t>
      </w:r>
      <w:r>
        <w:rPr>
          <w:rFonts w:ascii="PMingLiU" w:hAnsi="PMingLiU"/>
        </w:rPr>
        <w:t xml:space="preserve">　　　難易度：易　　　出處：各校試題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中央社2015.11.10報導：中國大陸政策正式啟動實施後，最近幾年生育率會提高，最高年份會突破2000萬，平均每年淨成長人口約在300萬以上。到2050年左右，</w:t>
      </w:r>
      <w:r w:rsidRPr="00AD09E4">
        <w:rPr>
          <w:rFonts w:ascii="PMingLiU" w:hAnsi="PMingLiU" w:cs="MS Mincho" w:hint="eastAsia"/>
        </w:rPr>
        <w:t>☐☐</w:t>
      </w:r>
      <w:r w:rsidRPr="00AD09E4">
        <w:rPr>
          <w:rFonts w:ascii="PMingLiU" w:hAnsi="PMingLiU"/>
        </w:rPr>
        <w:t>政策出生的人口會成為勞動力，對經濟發展有積極的正面推動作用。請問文中</w:t>
      </w:r>
      <w:r w:rsidRPr="00AD09E4">
        <w:rPr>
          <w:rFonts w:ascii="PMingLiU" w:hAnsi="PMingLiU" w:cs="MS Mincho" w:hint="eastAsia"/>
        </w:rPr>
        <w:t>☐☐</w:t>
      </w:r>
      <w:r w:rsidRPr="00AD09E4">
        <w:rPr>
          <w:rFonts w:ascii="PMingLiU" w:hAnsi="PMingLiU"/>
        </w:rPr>
        <w:t>政策應為何者？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(A)一胎化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(B)晚稀少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 xml:space="preserve">(C)上山下鄉 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(D)全面二孩</w:t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題號：0402-00008　　　</w:t>
      </w:r>
      <w:r>
        <w:rPr>
          <w:rFonts w:ascii="SMbarcode" w:eastAsia="SMbarcode" w:hAnsi="PMingLiU"/>
        </w:rPr>
        <w:t>*085404-0402-00008*</w:t>
      </w:r>
      <w:r>
        <w:rPr>
          <w:rFonts w:ascii="PMingLiU" w:hAnsi="PMingLiU"/>
        </w:rPr>
        <w:t xml:space="preserve">　　　難易度：易　　　出處：各校試題</w:t>
      </w:r>
    </w:p>
    <w:p w:rsidR="00AD09E4" w:rsidRP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中國人口的性別比變化如</w:t>
      </w:r>
      <w:r w:rsidRPr="00AD09E4">
        <w:rPr>
          <w:rFonts w:ascii="PMingLiU" w:hAnsi="PMingLiU" w:hint="eastAsia"/>
        </w:rPr>
        <w:t>附</w:t>
      </w:r>
      <w:r w:rsidRPr="00AD09E4">
        <w:rPr>
          <w:rFonts w:ascii="PMingLiU" w:hAnsi="PMingLiU"/>
        </w:rPr>
        <w:t>表中所示，請根據</w:t>
      </w:r>
      <w:r w:rsidRPr="00AD09E4">
        <w:rPr>
          <w:rFonts w:ascii="PMingLiU" w:hAnsi="PMingLiU" w:hint="eastAsia"/>
        </w:rPr>
        <w:t>附</w:t>
      </w:r>
      <w:r w:rsidRPr="00AD09E4">
        <w:rPr>
          <w:rFonts w:ascii="PMingLiU" w:hAnsi="PMingLiU"/>
        </w:rPr>
        <w:t>表資料加以判斷，下列敘述何者正確？</w:t>
      </w:r>
      <w:r w:rsidRPr="00AD09E4">
        <w:rPr>
          <w:rFonts w:ascii="PMingLiU" w:hAnsi="PMingLiU"/>
        </w:rPr>
        <w:br/>
      </w:r>
      <w:bookmarkStart w:id="19" w:name="_MON_1584797324"/>
      <w:bookmarkEnd w:id="19"/>
      <w:r w:rsidRPr="00AD09E4">
        <w:rPr>
          <w:rFonts w:ascii="PMingLiU" w:hAnsi="PMingLiU"/>
        </w:rPr>
        <w:object w:dxaOrig="8714" w:dyaOrig="1379">
          <v:shape id="_x0000_i1047" type="#_x0000_t75" style="width:435.75pt;height:69pt" o:ole="">
            <v:imagedata r:id="rId36" o:title=""/>
          </v:shape>
          <o:OLEObject Type="Embed" ProgID="Word.Picture.8" ShapeID="_x0000_i1047" DrawAspect="Content" ObjectID="_1764389075" r:id="rId37"/>
        </w:objec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 xml:space="preserve">(A)出生率提高　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(B)男嬰數量較女嬰多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(C)女性死亡率較高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(D)女性平均壽命較高</w:t>
      </w:r>
    </w:p>
    <w:p w:rsidR="00AD09E4" w:rsidRDefault="00AD09E4" w:rsidP="00AD09E4">
      <w:r>
        <w:rPr>
          <w:rFonts w:ascii="PMingLiU" w:hAnsi="PMingLiU"/>
        </w:rPr>
        <w:t>答案：</w:t>
      </w:r>
      <w:r>
        <w:t>(B)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題號：0402-00009　　　</w:t>
      </w:r>
      <w:r>
        <w:rPr>
          <w:rFonts w:ascii="SMbarcode" w:eastAsia="SMbarcode" w:hAnsi="PMingLiU"/>
        </w:rPr>
        <w:t>*085404-0402-00009*</w:t>
      </w:r>
      <w:r>
        <w:rPr>
          <w:rFonts w:ascii="PMingLiU" w:hAnsi="PMingLiU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中國的人口受到政策的影響下，人口成長已進入三低階段。目前該國</w:t>
      </w:r>
      <w:r w:rsidRPr="00AD09E4">
        <w:rPr>
          <w:rFonts w:ascii="PMingLiU" w:hAnsi="PMingLiU"/>
          <w:spacing w:val="-2"/>
        </w:rPr>
        <w:t>的人口三低特色中，包括下列何者？(甲</w:t>
      </w:r>
      <w:r w:rsidRPr="00AD09E4">
        <w:rPr>
          <w:rFonts w:ascii="PMingLiU" w:hAnsi="PMingLiU"/>
          <w:spacing w:val="-16"/>
          <w:w w:val="60"/>
        </w:rPr>
        <w:t>)</w:t>
      </w:r>
      <w:r w:rsidRPr="00AD09E4">
        <w:rPr>
          <w:rFonts w:ascii="PMingLiU" w:hAnsi="PMingLiU"/>
        </w:rPr>
        <w:t>低成</w:t>
      </w:r>
      <w:r w:rsidRPr="00AD09E4">
        <w:rPr>
          <w:rFonts w:ascii="PMingLiU" w:hAnsi="PMingLiU"/>
          <w:spacing w:val="-2"/>
        </w:rPr>
        <w:t>長；(乙)</w:t>
      </w:r>
      <w:r w:rsidRPr="00AD09E4">
        <w:rPr>
          <w:rFonts w:ascii="PMingLiU" w:hAnsi="PMingLiU"/>
        </w:rPr>
        <w:t>性別比低；(丙)低出生；(丁)低死亡。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(A)甲乙丙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(B)甲乙丁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(C)乙丙丁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(D)甲丙丁</w:t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解析：</w:t>
      </w:r>
      <w:r w:rsidRPr="00E66B22">
        <w:rPr>
          <w:rFonts w:hint="eastAsia"/>
          <w:color w:val="000000"/>
        </w:rPr>
        <w:t>因一胎化影響，男多女少，性別比持續攀升</w:t>
      </w:r>
    </w:p>
    <w:p w:rsidR="00AD09E4" w:rsidRDefault="00AD09E4" w:rsidP="00AD09E4">
      <w:pPr>
        <w:rPr>
          <w:rFonts w:hint="eastAsia"/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 w:hint="eastAsia"/>
          <w:color w:val="000000"/>
        </w:rPr>
        <w:t>題號：</w:t>
      </w:r>
      <w:r>
        <w:rPr>
          <w:rFonts w:ascii="PMingLiU" w:hAnsi="PMingLiU"/>
          <w:color w:val="000000"/>
        </w:rPr>
        <w:t xml:space="preserve">0402-00010　　　</w:t>
      </w:r>
      <w:r>
        <w:rPr>
          <w:rFonts w:ascii="SMbarcode" w:eastAsia="SMbarcode" w:hAnsi="PMingLiU"/>
          <w:color w:val="000000"/>
        </w:rPr>
        <w:t>*085404-0402-00010*</w:t>
      </w:r>
      <w:r>
        <w:rPr>
          <w:rFonts w:ascii="PMingLiU" w:hAnsi="PMingLiU"/>
          <w:color w:val="000000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近來中國某地區的廣告看板上寫著「全社會都要關心女孩的健康成長」。請問：這則標語主要表示中國的哪一項人口問題？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/>
          <w:color w:val="000000"/>
        </w:rPr>
        <w:t>人口老化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/>
          <w:color w:val="000000"/>
        </w:rPr>
        <w:t>人口爆炸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/>
          <w:color w:val="000000"/>
        </w:rPr>
        <w:t>性別比例不均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/>
          <w:color w:val="000000"/>
        </w:rPr>
        <w:t>家庭結構改變</w:t>
      </w:r>
    </w:p>
    <w:p w:rsidR="00AD09E4" w:rsidRDefault="00AD09E4" w:rsidP="00AD09E4">
      <w:r>
        <w:rPr>
          <w:rFonts w:ascii="PMingLiU" w:hAnsi="PMingLiU"/>
        </w:rPr>
        <w:t>答案：</w:t>
      </w:r>
      <w:r>
        <w:t>(C)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題號：0402-00011　　　</w:t>
      </w:r>
      <w:r>
        <w:rPr>
          <w:rFonts w:ascii="SMbarcode" w:eastAsia="SMbarcode" w:hAnsi="PMingLiU"/>
        </w:rPr>
        <w:t>*085404-0402-00011*</w:t>
      </w:r>
      <w:r>
        <w:rPr>
          <w:rFonts w:ascii="PMingLiU" w:hAnsi="PMingLiU"/>
        </w:rPr>
        <w:t xml:space="preserve">　　　難易度：中　　　出處：各校試題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據中國2008年人口變動情況抽樣調查顯示，2008年中國老年人口已達1.1億，占世界老年人口的23%，亞洲的38%。中國高齡化的速度相當驚人，預計到2020年時，中國老年人口比例會達到11.92%，即每八 個人中就有一個超過65歲以上的老年人。而到21世紀中期時，中國老年人口比例將達到25%，即每四人中就有一個老年人。根據以上敘述，下列何者最符合中國現今的人口金字塔？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704850" cy="67627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533400" cy="61912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533400" cy="69532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533400" cy="61912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題號：0402-00012　　　</w:t>
      </w:r>
      <w:r>
        <w:rPr>
          <w:rFonts w:ascii="SMbarcode" w:eastAsia="SMbarcode" w:hAnsi="PMingLiU"/>
        </w:rPr>
        <w:t>*085404-0402-00012*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 xml:space="preserve">愈來愈多中國孕婦透過管道找包生男的婦產科，進行「男的留下、女的拿掉」，在此風氣漸長下，未來中國有可能出現何種狀況？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外籍新郎比例增加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臺籍新娘比例增加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外籍新娘比例降低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中國新娘遠嫁海外</w:t>
      </w:r>
    </w:p>
    <w:p w:rsidR="00AD09E4" w:rsidRDefault="00AD09E4" w:rsidP="00AD09E4">
      <w:r>
        <w:rPr>
          <w:rFonts w:ascii="PMingLiU" w:hAnsi="PMingLiU"/>
        </w:rPr>
        <w:t>答案：</w:t>
      </w:r>
      <w:r>
        <w:t>(B)</w:t>
      </w:r>
    </w:p>
    <w:p w:rsidR="00AD09E4" w:rsidRDefault="00AD09E4" w:rsidP="00AD09E4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>
        <w:rPr>
          <w:rFonts w:hint="eastAsia"/>
        </w:rPr>
        <w:t>因為中國男多女少，故男性有可能與臺籍或外籍新娘結婚。</w:t>
      </w:r>
    </w:p>
    <w:p w:rsidR="00AD09E4" w:rsidRDefault="00AD09E4" w:rsidP="00AD09E4">
      <w:pPr>
        <w:rPr>
          <w:rFonts w:hint="eastAsia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0402-00013　　　</w:t>
      </w:r>
      <w:r>
        <w:rPr>
          <w:rFonts w:ascii="SMbarcode" w:eastAsia="SMbarcode" w:hAnsi="PMingLiU"/>
        </w:rPr>
        <w:t>*085404-0402-00013*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  <w:kern w:val="0"/>
        </w:rPr>
      </w:pPr>
      <w:r w:rsidRPr="00AD09E4">
        <w:rPr>
          <w:rFonts w:ascii="PMingLiU" w:hAnsi="PMingLiU" w:hint="eastAsia"/>
          <w:color w:val="000000"/>
        </w:rPr>
        <w:t>「421家庭結構」是中國近年普遍的現象。請問：造成這個家庭結構現象的主要原因是？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  <w:kern w:val="0"/>
        </w:rPr>
        <w:t>一胎化政策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  <w:kern w:val="0"/>
        </w:rPr>
        <w:t>頂客族興起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  <w:kern w:val="0"/>
        </w:rPr>
        <w:t>晚婚現象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  <w:kern w:val="0"/>
        </w:rPr>
        <w:t>慎終追遠觀念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E66B22">
        <w:rPr>
          <w:color w:val="000000"/>
        </w:rPr>
        <w:t>(A)</w:t>
      </w:r>
    </w:p>
    <w:p w:rsidR="00AD09E4" w:rsidRDefault="00AD09E4" w:rsidP="00AD09E4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解析：</w:t>
      </w:r>
      <w:r w:rsidRPr="00E66B22">
        <w:rPr>
          <w:rFonts w:hint="eastAsia"/>
          <w:color w:val="000000"/>
        </w:rPr>
        <w:t>421</w:t>
      </w:r>
      <w:r w:rsidRPr="00E66B22">
        <w:rPr>
          <w:rFonts w:hint="eastAsia"/>
          <w:color w:val="000000"/>
        </w:rPr>
        <w:t>家庭結構指的是</w:t>
      </w:r>
      <w:r w:rsidRPr="00E66B22">
        <w:rPr>
          <w:rFonts w:hint="eastAsia"/>
          <w:color w:val="000000"/>
        </w:rPr>
        <w:t>4</w:t>
      </w:r>
      <w:r w:rsidRPr="00E66B22">
        <w:rPr>
          <w:rFonts w:hint="eastAsia"/>
          <w:color w:val="000000"/>
        </w:rPr>
        <w:t>個老人、</w:t>
      </w:r>
      <w:r w:rsidRPr="00E66B22">
        <w:rPr>
          <w:rFonts w:hint="eastAsia"/>
          <w:color w:val="000000"/>
        </w:rPr>
        <w:t>2</w:t>
      </w:r>
      <w:r w:rsidRPr="00E66B22">
        <w:rPr>
          <w:rFonts w:hint="eastAsia"/>
          <w:color w:val="000000"/>
        </w:rPr>
        <w:t>個成人及</w:t>
      </w:r>
      <w:r w:rsidRPr="00E66B22">
        <w:rPr>
          <w:rFonts w:hint="eastAsia"/>
          <w:color w:val="000000"/>
        </w:rPr>
        <w:t>1</w:t>
      </w:r>
      <w:r w:rsidRPr="00E66B22">
        <w:rPr>
          <w:rFonts w:hint="eastAsia"/>
          <w:color w:val="000000"/>
        </w:rPr>
        <w:t>個小孩，為一胎化政策所造成。</w:t>
      </w:r>
    </w:p>
    <w:p w:rsidR="00AD09E4" w:rsidRDefault="00AD09E4" w:rsidP="00AD09E4">
      <w:pPr>
        <w:rPr>
          <w:rFonts w:hint="eastAsia"/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 w:hint="eastAsia"/>
          <w:color w:val="000000"/>
        </w:rPr>
        <w:t>題號：</w:t>
      </w:r>
      <w:r>
        <w:rPr>
          <w:rFonts w:ascii="PMingLiU" w:hAnsi="PMingLiU"/>
          <w:color w:val="000000"/>
        </w:rPr>
        <w:t xml:space="preserve">0402-00014　　　</w:t>
      </w:r>
      <w:r>
        <w:rPr>
          <w:rFonts w:ascii="SMbarcode" w:eastAsia="SMbarcode" w:hAnsi="PMingLiU"/>
          <w:color w:val="000000"/>
        </w:rPr>
        <w:t>*085404-0402-00014*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  <w:kern w:val="0"/>
        </w:rPr>
      </w:pPr>
      <w:r w:rsidRPr="00AD09E4">
        <w:rPr>
          <w:rFonts w:ascii="PMingLiU" w:hAnsi="PMingLiU" w:hint="eastAsia"/>
          <w:color w:val="000000"/>
        </w:rPr>
        <w:t>「富二代」的大量出現造成中國教育學者們普遍擔憂，這些因上一代致富，而可以不愁吃穿、部分出現揮霍無度等荒唐行為的紈褲子弟，漸漸形成了不公義的社會問題。請問：「富二代」的出現，與下列何者有關？(甲)一胎化政策；(乙)改革開放政策；(丙)計畫經濟；(丁)人口城鄉分隔制。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  <w:kern w:val="0"/>
        </w:rPr>
        <w:t>甲乙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  <w:kern w:val="0"/>
        </w:rPr>
        <w:t>乙丙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  <w:kern w:val="0"/>
        </w:rPr>
        <w:t>乙丁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  <w:kern w:val="0"/>
        </w:rPr>
        <w:t>甲丁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E66B22">
        <w:rPr>
          <w:color w:val="000000"/>
        </w:rPr>
        <w:t>(A)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題號：0402-00015　　　</w:t>
      </w:r>
      <w:r>
        <w:rPr>
          <w:rFonts w:ascii="SMbarcode" w:eastAsia="SMbarcode" w:hAnsi="PMingLiU"/>
          <w:color w:val="000000"/>
        </w:rPr>
        <w:t>*085404-0402-00015*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13億的龐大人口壓力，使步入二十一世紀的中國不得不認真思考其未來的人口發展策略。請問：下列何者</w:t>
      </w:r>
      <w:r w:rsidRPr="00AD09E4">
        <w:rPr>
          <w:rFonts w:ascii="PMingLiU" w:hAnsi="PMingLiU"/>
          <w:u w:val="single"/>
        </w:rPr>
        <w:t>不是</w:t>
      </w:r>
      <w:r w:rsidRPr="00AD09E4">
        <w:rPr>
          <w:rFonts w:ascii="PMingLiU" w:hAnsi="PMingLiU"/>
        </w:rPr>
        <w:t>中國面臨的人口問題？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(A)城市的流動人口持續增加，尤其是青壯年最多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(B)人口負擔增大，尤其是老年人口比例持續增加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(C)人口的增加率仍大，將加劇貧窮人口與失業率的問題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(D)一胎化使男女比率的失調更加嚴重</w:t>
      </w:r>
    </w:p>
    <w:p w:rsidR="00AD09E4" w:rsidRDefault="00AD09E4" w:rsidP="00AD09E4">
      <w:r>
        <w:rPr>
          <w:rFonts w:ascii="PMingLiU" w:hAnsi="PMingLiU"/>
        </w:rPr>
        <w:t>答案：</w:t>
      </w:r>
      <w:r>
        <w:t>(C)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題號：0402-00016　　　</w:t>
      </w:r>
      <w:r>
        <w:rPr>
          <w:rFonts w:ascii="SMbarcode" w:eastAsia="SMbarcode" w:hAnsi="PMingLiU"/>
        </w:rPr>
        <w:t>*085404-0402-00016*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1980年代中國提出「一胎化」政策，強調「一環二扎三罰」、「普及一胎、控制二胎、消滅三胎」，嚴格控管人口成長。近日則以「地球媽媽太累了，再也</w:t>
      </w:r>
      <w:r w:rsidRPr="00AD09E4">
        <w:rPr>
          <w:rFonts w:ascii="PMingLiU" w:hAnsi="PMingLiU" w:hint="eastAsia"/>
        </w:rPr>
        <w:t>養</w:t>
      </w:r>
      <w:r w:rsidRPr="00AD09E4">
        <w:rPr>
          <w:rFonts w:ascii="PMingLiU" w:hAnsi="PMingLiU"/>
        </w:rPr>
        <w:t>不起太多的孩子。」、「對生命的尊重，從生殖健康開始。」等軟性的標語，替新的人口政策包裝。請問：下列所述，何者</w:t>
      </w:r>
      <w:r w:rsidRPr="00AD09E4">
        <w:rPr>
          <w:rFonts w:ascii="PMingLiU" w:hAnsi="PMingLiU"/>
          <w:u w:val="single"/>
        </w:rPr>
        <w:t>並非</w:t>
      </w:r>
      <w:r w:rsidRPr="00AD09E4">
        <w:rPr>
          <w:rFonts w:ascii="PMingLiU" w:hAnsi="PMingLiU"/>
        </w:rPr>
        <w:t>「一胎化」政策帶來的影響？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(A)人口成長率下降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(B)男女比例失調，社會結構失衡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(C)都市化程度提高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(D)勞動力老化</w:t>
      </w:r>
    </w:p>
    <w:p w:rsidR="00AD09E4" w:rsidRDefault="00AD09E4" w:rsidP="00AD09E4">
      <w:r>
        <w:rPr>
          <w:rFonts w:ascii="PMingLiU" w:hAnsi="PMingLiU"/>
        </w:rPr>
        <w:t>答案：</w:t>
      </w:r>
      <w:r>
        <w:t>(C)</w:t>
      </w:r>
    </w:p>
    <w:p w:rsidR="00AD09E4" w:rsidRDefault="00AD09E4" w:rsidP="00AD09E4">
      <w:r>
        <w:rPr>
          <w:rFonts w:ascii="PMingLiU" w:hAnsi="PMingLiU"/>
        </w:rPr>
        <w:t>解析：</w:t>
      </w:r>
      <w:r>
        <w:t>都市化為人口由鄉村移往都市，並從事二、三級產業活動，和一胎化沒有關聯。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題號：0402-00017　　　</w:t>
      </w:r>
      <w:r>
        <w:rPr>
          <w:rFonts w:ascii="SMbarcode" w:eastAsia="SMbarcode" w:hAnsi="PMingLiU"/>
        </w:rPr>
        <w:t>*085404-0402-00017*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</w:rPr>
      </w:pPr>
      <w:r w:rsidRPr="00AD09E4">
        <w:rPr>
          <w:rFonts w:ascii="PMingLiU" w:hAnsi="PMingLiU" w:hint="eastAsia"/>
          <w:color w:val="000000"/>
        </w:rPr>
        <w:t>一胎化政策對於中國人口結構的影響</w:t>
      </w:r>
      <w:r w:rsidRPr="00AD09E4">
        <w:rPr>
          <w:rFonts w:ascii="PMingLiU" w:hAnsi="PMingLiU" w:hint="eastAsia"/>
          <w:color w:val="000000"/>
          <w:u w:val="single"/>
        </w:rPr>
        <w:t>不包括</w:t>
      </w:r>
      <w:r w:rsidRPr="00AD09E4">
        <w:rPr>
          <w:rFonts w:ascii="PMingLiU" w:hAnsi="PMingLiU" w:hint="eastAsia"/>
          <w:color w:val="000000"/>
        </w:rPr>
        <w:t>哪一項？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</w:rPr>
        <w:t>產生人口紅利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</w:rPr>
        <w:t>人口分布均勻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</w:rPr>
        <w:t>幼年人口扶養比降低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</w:rPr>
        <w:t>女嬰出生率降低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E66B22">
        <w:rPr>
          <w:color w:val="000000"/>
        </w:rPr>
        <w:t>(B)</w:t>
      </w:r>
    </w:p>
    <w:p w:rsidR="00AD09E4" w:rsidRDefault="00AD09E4" w:rsidP="00AD09E4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解析：</w:t>
      </w:r>
      <w:r w:rsidRPr="00E66B22">
        <w:rPr>
          <w:rFonts w:hint="eastAsia"/>
          <w:color w:val="000000"/>
        </w:rPr>
        <w:t>人口分布依然不均勻。</w:t>
      </w:r>
    </w:p>
    <w:p w:rsidR="00AD09E4" w:rsidRDefault="00AD09E4" w:rsidP="00AD09E4">
      <w:pPr>
        <w:rPr>
          <w:rFonts w:hint="eastAsia"/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 w:hint="eastAsia"/>
          <w:color w:val="000000"/>
        </w:rPr>
        <w:t>題號：</w:t>
      </w:r>
      <w:r>
        <w:rPr>
          <w:rFonts w:ascii="PMingLiU" w:hAnsi="PMingLiU"/>
          <w:color w:val="000000"/>
        </w:rPr>
        <w:t xml:space="preserve">0402-00018　　　</w:t>
      </w:r>
      <w:r>
        <w:rPr>
          <w:rFonts w:ascii="SMbarcode" w:eastAsia="SMbarcode" w:hAnsi="PMingLiU"/>
          <w:color w:val="000000"/>
        </w:rPr>
        <w:t>*085404-0402-00018*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下列有關中國區域發展的敘述，哪一項是</w:t>
      </w:r>
      <w:r w:rsidRPr="00AD09E4">
        <w:rPr>
          <w:rFonts w:ascii="PMingLiU" w:hAnsi="PMingLiU"/>
          <w:u w:val="single"/>
        </w:rPr>
        <w:t>錯誤</w:t>
      </w:r>
      <w:r w:rsidRPr="00AD09E4">
        <w:rPr>
          <w:rFonts w:ascii="PMingLiU" w:hAnsi="PMingLiU"/>
        </w:rPr>
        <w:t>的？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(A)農村人口大量湧入都市，都市人口比率現已略高於鄉村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(B)為平衡區域間之差距，中國政府進行「西部大開發」計畫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(C)高經濟成長率主要出現在東部沿海地區，和廣大來自農村的流動人口提供充足的勞動力有關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(D)西北半壁人民的生活空間遠較東南半壁充裕</w:t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>
      <w:r>
        <w:rPr>
          <w:rFonts w:ascii="PMingLiU" w:hAnsi="PMingLiU"/>
        </w:rPr>
        <w:t>解析：</w:t>
      </w:r>
      <w:r>
        <w:t>中國都市化程度於</w:t>
      </w:r>
      <w:r>
        <w:t>2006</w:t>
      </w:r>
      <w:r>
        <w:t>年約為</w:t>
      </w:r>
      <w:r>
        <w:t>37.98</w:t>
      </w:r>
      <w:r>
        <w:t>％，少於農村</w:t>
      </w:r>
      <w:r>
        <w:t>62.02</w:t>
      </w:r>
      <w:r>
        <w:t>％。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題號：0402-00019　　　</w:t>
      </w:r>
      <w:r>
        <w:rPr>
          <w:rFonts w:ascii="SMbarcode" w:eastAsia="SMbarcode" w:hAnsi="PMingLiU"/>
        </w:rPr>
        <w:t>*085404-0402-00019*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下列何者為中國「一胎化政策」與「重男輕女」傳統觀念下所造成的影響？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(A)人口總數持續減少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(B)性別比例失衡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(C)社會增加率持續降低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(D)社會增加率增加</w:t>
      </w:r>
    </w:p>
    <w:p w:rsidR="00AD09E4" w:rsidRDefault="00AD09E4" w:rsidP="00AD09E4">
      <w:r>
        <w:rPr>
          <w:rFonts w:ascii="PMingLiU" w:hAnsi="PMingLiU"/>
        </w:rPr>
        <w:t>答案：</w:t>
      </w:r>
      <w:r>
        <w:t>(B)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題號：0402-00020　　　</w:t>
      </w:r>
      <w:r>
        <w:rPr>
          <w:rFonts w:ascii="SMbarcode" w:eastAsia="SMbarcode" w:hAnsi="PMingLiU"/>
        </w:rPr>
        <w:t>*085404-0402-00020*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  <w:lang/>
        </w:rPr>
        <w:t>下列何項</w:t>
      </w:r>
      <w:r w:rsidRPr="00AD09E4">
        <w:rPr>
          <w:rFonts w:ascii="PMingLiU" w:hAnsi="PMingLiU"/>
          <w:u w:val="single"/>
          <w:lang/>
        </w:rPr>
        <w:t>不是</w:t>
      </w:r>
      <w:r w:rsidRPr="00AD09E4">
        <w:rPr>
          <w:rFonts w:ascii="PMingLiU" w:hAnsi="PMingLiU"/>
          <w:lang/>
        </w:rPr>
        <w:t>中國的人口問題？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(A)人口總數增長仍大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(B)流動人口持續增加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(C)為富而後老的高齡化社會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(D)出生人口性別比居高不下</w:t>
      </w:r>
    </w:p>
    <w:p w:rsidR="00AD09E4" w:rsidRDefault="00AD09E4" w:rsidP="00AD09E4">
      <w:pPr>
        <w:rPr>
          <w:lang/>
        </w:rPr>
      </w:pPr>
      <w:r>
        <w:rPr>
          <w:rFonts w:ascii="PMingLiU" w:hAnsi="PMingLiU"/>
          <w:lang/>
        </w:rPr>
        <w:t>答案：</w:t>
      </w:r>
      <w:r>
        <w:rPr>
          <w:lang/>
        </w:rPr>
        <w:t>(C)</w:t>
      </w:r>
    </w:p>
    <w:p w:rsidR="00AD09E4" w:rsidRDefault="00AD09E4" w:rsidP="00AD09E4">
      <w:pPr>
        <w:rPr>
          <w:rFonts w:hint="eastAsia"/>
          <w:szCs w:val="16"/>
        </w:rPr>
      </w:pPr>
      <w:r>
        <w:rPr>
          <w:rFonts w:ascii="PMingLiU" w:hAnsi="PMingLiU"/>
        </w:rPr>
        <w:t>解析：</w:t>
      </w:r>
      <w:r>
        <w:t>(C)</w:t>
      </w:r>
      <w:r w:rsidRPr="00E66B22">
        <w:rPr>
          <w:rFonts w:hint="eastAsia"/>
          <w:szCs w:val="16"/>
        </w:rPr>
        <w:t>沿海地區人口老化尤為嚴重，由於未富先老的老化現象將會帶來嚴重的社會問題</w:t>
      </w:r>
    </w:p>
    <w:p w:rsidR="00AD09E4" w:rsidRDefault="00AD09E4" w:rsidP="00AD09E4">
      <w:pPr>
        <w:rPr>
          <w:rFonts w:hint="eastAsia"/>
          <w:szCs w:val="16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szCs w:val="16"/>
        </w:rPr>
      </w:pPr>
      <w:r>
        <w:rPr>
          <w:rFonts w:ascii="PMingLiU" w:hAnsi="PMingLiU" w:hint="eastAsia"/>
          <w:szCs w:val="16"/>
        </w:rPr>
        <w:t>題號：</w:t>
      </w:r>
      <w:r>
        <w:rPr>
          <w:rFonts w:ascii="PMingLiU" w:hAnsi="PMingLiU"/>
          <w:szCs w:val="16"/>
        </w:rPr>
        <w:t xml:space="preserve">0402-00021　　　</w:t>
      </w:r>
      <w:r>
        <w:rPr>
          <w:rFonts w:ascii="SMbarcode" w:eastAsia="SMbarcode" w:hAnsi="PMingLiU"/>
          <w:szCs w:val="16"/>
        </w:rPr>
        <w:t>*085404-0402-00021*</w:t>
      </w:r>
      <w:r>
        <w:rPr>
          <w:rFonts w:ascii="PMingLiU" w:hAnsi="PMingLiU"/>
          <w:szCs w:val="16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 xml:space="preserve">中國性別比偏高，已形成嚴重的社會問題，此失衡情形與下列特徵有關：(甲)重男輕女觀念；(乙)一胎化政策；(丙)演化下的出生性別比差異；(丁)演化下的死亡性別比差異。請問：正確的有哪些？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甲乙丙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甲乙丁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甲丙丁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乙丙丁</w:t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EA77C1">
        <w:rPr>
          <w:rFonts w:hint="eastAsia"/>
        </w:rPr>
        <w:t>人類經過長期演化下，出生性別比即呈現偏高趨勢（因男性平均年齡較低），加上重男輕女及一胎化政策影響，使中國性別比遠較多數國家為高。</w:t>
      </w:r>
    </w:p>
    <w:p w:rsidR="00AD09E4" w:rsidRDefault="00AD09E4" w:rsidP="00AD09E4">
      <w:pPr>
        <w:rPr>
          <w:rFonts w:hint="eastAsia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0402-00022　　　</w:t>
      </w:r>
      <w:r>
        <w:rPr>
          <w:rFonts w:ascii="SMbarcode" w:eastAsia="SMbarcode" w:hAnsi="PMingLiU"/>
        </w:rPr>
        <w:t>*085404-0402-00022*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中國政府當局處理事情態度一向強硬，面對人口問題也實施過「人口城鄉分隔」以及「一胎化」政策，但是人口問題仍層出不窮。請問：下列何者</w:t>
      </w:r>
      <w:r w:rsidRPr="00AD09E4">
        <w:rPr>
          <w:rFonts w:ascii="PMingLiU" w:hAnsi="PMingLiU"/>
          <w:u w:val="single"/>
        </w:rPr>
        <w:t>並非</w:t>
      </w:r>
      <w:r w:rsidRPr="00AD09E4">
        <w:rPr>
          <w:rFonts w:ascii="PMingLiU" w:hAnsi="PMingLiU"/>
        </w:rPr>
        <w:t>現階段中國必須思考的人口問題？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(A)性別比失衡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(B)盲流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(C)流動人口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(D)扶養比降低</w:t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題號：0402-00023　　　</w:t>
      </w:r>
      <w:r>
        <w:rPr>
          <w:rFonts w:ascii="SMbarcode" w:eastAsia="SMbarcode" w:hAnsi="PMingLiU"/>
        </w:rPr>
        <w:t>*085404-0402-00023*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國從改革開放之後，雖然GDP每年均有所成長，但其所得分配之差距卻同時以驚人的速度擴增，其中城鎮與農村、東部沿海與西部地區更成為所得差距最懸殊的兩極。根據中國政府之統計資料顯示，1990年城鄉居民所得差距約為2倍，至2003年不加計社會福利、保險及教育支出部分高達3.1倍，城鄉差距的絕對金額更是逐年提高。而城鄉差距擴大的主要原因，在於政府對於城鄉間採取不同的治理政策：「在經濟上犧牲農業發展，以低價的農業產出維持低廉的物價水準，以補貼沿海的工業發展，限制農村居民勞動力的移轉；此外在社會福利、保險及教育上，農村居民無法獲得政府補助，而須自給自足，更減少了可支配的所得。」請問：上文中所述為何種政策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(A)一胎化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(B)鄉鎮企業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(C)人口城鄉分隔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(D)經濟特區</w:t>
      </w:r>
    </w:p>
    <w:p w:rsidR="00AD09E4" w:rsidRDefault="00AD09E4" w:rsidP="00AD09E4">
      <w:r>
        <w:rPr>
          <w:rFonts w:ascii="PMingLiU" w:hAnsi="PMingLiU"/>
        </w:rPr>
        <w:t>答案：</w:t>
      </w:r>
      <w:r>
        <w:t>(C)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題號：0402-00024　　　</w:t>
      </w:r>
      <w:r>
        <w:rPr>
          <w:rFonts w:ascii="SMbarcode" w:eastAsia="SMbarcode" w:hAnsi="PMingLiU"/>
        </w:rPr>
        <w:t>*085404-0402-00024*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近年來，中國出現的「盲流」現象，反應出下列何種社會問題？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(A)環境汙染嚴重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(B)教育資源不足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(C)人口分布失調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(D)區域發展不均</w:t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題號：0402-00025　　　</w:t>
      </w:r>
      <w:r>
        <w:rPr>
          <w:rFonts w:ascii="SMbarcode" w:eastAsia="SMbarcode" w:hAnsi="PMingLiU"/>
        </w:rPr>
        <w:t>*085404-0402-00025*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</w:rPr>
      </w:pPr>
      <w:r w:rsidRPr="00AD09E4">
        <w:rPr>
          <w:rFonts w:ascii="PMingLiU" w:hAnsi="PMingLiU" w:hint="eastAsia"/>
          <w:color w:val="000000"/>
        </w:rPr>
        <w:t>附圖呈現中國各行政區老年人口所占比率，由圖中資料判斷，中國三大經濟地帶中，何區人口老化現象最嚴重？</w:t>
      </w:r>
      <w:r w:rsidRPr="00AD09E4">
        <w:rPr>
          <w:rFonts w:ascii="PMingLiU" w:hAnsi="PMingLiU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2038350" cy="202882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</w:rPr>
        <w:t>東部沿海經濟地帶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</w:rPr>
        <w:t>中部經濟地帶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</w:rPr>
        <w:t>西部經濟地帶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</w:rPr>
        <w:t>三者無顯著差異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E66B22">
        <w:rPr>
          <w:color w:val="000000"/>
        </w:rPr>
        <w:t>(A)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題號：0402-00026　　　</w:t>
      </w:r>
      <w:r>
        <w:rPr>
          <w:rFonts w:ascii="SMbarcode" w:eastAsia="SMbarcode" w:hAnsi="PMingLiU"/>
          <w:color w:val="000000"/>
        </w:rPr>
        <w:t>*085404-0402-00026*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  <w:kern w:val="0"/>
        </w:rPr>
      </w:pPr>
      <w:r w:rsidRPr="00AD09E4">
        <w:rPr>
          <w:rFonts w:ascii="PMingLiU" w:hAnsi="PMingLiU" w:hint="eastAsia"/>
          <w:color w:val="000000"/>
        </w:rPr>
        <w:t>附圖為中國2000年的人口金字塔圖，請依圖判斷下列敘述何者正確？</w:t>
      </w:r>
      <w:r w:rsidRPr="00AD09E4">
        <w:rPr>
          <w:rFonts w:ascii="PMingLiU" w:hAnsi="PMingLiU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1704975" cy="12573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  <w:kern w:val="0"/>
        </w:rPr>
        <w:t>每個年齡層均呈現性別比偏高的情形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  <w:kern w:val="0"/>
        </w:rPr>
        <w:t>20-29歲年齡層人口比例少，是因為戰爭影響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  <w:kern w:val="0"/>
        </w:rPr>
        <w:t>中國勞動資源充足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  <w:kern w:val="0"/>
        </w:rPr>
        <w:t>中國人口總數約為13億人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E66B22">
        <w:rPr>
          <w:color w:val="000000"/>
        </w:rPr>
        <w:t>(C)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題號：0402-00027　　　</w:t>
      </w:r>
      <w:r>
        <w:rPr>
          <w:rFonts w:ascii="SMbarcode" w:eastAsia="SMbarcode" w:hAnsi="PMingLiU"/>
          <w:color w:val="000000"/>
        </w:rPr>
        <w:t>*085404-0402-00027*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</w:rPr>
      </w:pPr>
      <w:r w:rsidRPr="00AD09E4">
        <w:rPr>
          <w:rFonts w:ascii="PMingLiU" w:hAnsi="PMingLiU" w:hint="eastAsia"/>
          <w:color w:val="000000"/>
        </w:rPr>
        <w:t>附圖顯示中國的何項政策之推動？</w:t>
      </w:r>
      <w:r w:rsidRPr="00AD09E4">
        <w:rPr>
          <w:rFonts w:ascii="PMingLiU" w:hAnsi="PMingLiU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2819400" cy="209550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</w:rPr>
        <w:t>開放改革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</w:rPr>
        <w:t>一胎化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</w:rPr>
        <w:t>勞改運動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</w:rPr>
        <w:t>知識青年上山下鄉運動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E66B22">
        <w:rPr>
          <w:color w:val="000000"/>
        </w:rPr>
        <w:t>(B)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題號：0402-00028　　　</w:t>
      </w:r>
      <w:r>
        <w:rPr>
          <w:rFonts w:ascii="SMbarcode" w:eastAsia="SMbarcode" w:hAnsi="PMingLiU"/>
          <w:color w:val="000000"/>
        </w:rPr>
        <w:t>*085404-0402-00028*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</w:rPr>
      </w:pPr>
      <w:r w:rsidRPr="00AD09E4">
        <w:rPr>
          <w:rFonts w:ascii="PMingLiU" w:hAnsi="PMingLiU" w:hint="eastAsia"/>
          <w:color w:val="000000"/>
        </w:rPr>
        <w:t>對於中國未來發展而言，應優先考慮哪一項人口政策？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</w:rPr>
        <w:t>獎勵生育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/>
          <w:color w:val="000000"/>
        </w:rPr>
        <w:t>限制</w:t>
      </w:r>
      <w:r w:rsidRPr="00AD09E4">
        <w:rPr>
          <w:rFonts w:ascii="PMingLiU" w:hAnsi="PMingLiU" w:hint="eastAsia"/>
          <w:color w:val="000000"/>
        </w:rPr>
        <w:t>國際移民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</w:rPr>
        <w:t>鼓勵移民海外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</w:rPr>
        <w:t>加強高齡人口安養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E66B22">
        <w:rPr>
          <w:color w:val="000000"/>
        </w:rPr>
        <w:t>(D)</w:t>
      </w:r>
    </w:p>
    <w:p w:rsidR="00AD09E4" w:rsidRDefault="00AD09E4" w:rsidP="00AD09E4">
      <w:pPr>
        <w:rPr>
          <w:rFonts w:hint="eastAsia"/>
          <w:color w:val="000000"/>
        </w:rPr>
      </w:pPr>
      <w:r>
        <w:rPr>
          <w:rFonts w:ascii="PMingLiU" w:hAnsi="PMingLiU" w:hint="eastAsia"/>
          <w:color w:val="000000"/>
        </w:rPr>
        <w:t>解析：</w:t>
      </w:r>
      <w:r w:rsidRPr="00E66B22">
        <w:rPr>
          <w:rFonts w:hint="eastAsia"/>
          <w:color w:val="000000"/>
        </w:rPr>
        <w:t>因高齡化，需加強高齡人口安養。</w:t>
      </w:r>
    </w:p>
    <w:p w:rsidR="00AD09E4" w:rsidRDefault="00AD09E4" w:rsidP="00AD09E4">
      <w:pPr>
        <w:rPr>
          <w:rFonts w:hint="eastAsia"/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 w:hint="eastAsia"/>
          <w:color w:val="000000"/>
        </w:rPr>
        <w:t>題號：</w:t>
      </w:r>
      <w:r>
        <w:rPr>
          <w:rFonts w:ascii="PMingLiU" w:hAnsi="PMingLiU"/>
          <w:color w:val="000000"/>
        </w:rPr>
        <w:t xml:space="preserve">0402-00029　　　</w:t>
      </w:r>
      <w:r>
        <w:rPr>
          <w:rFonts w:ascii="SMbarcode" w:eastAsia="SMbarcode" w:hAnsi="PMingLiU"/>
          <w:color w:val="000000"/>
        </w:rPr>
        <w:t>*085404-0402-00029*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 w:hint="eastAsia"/>
          <w:color w:val="000000"/>
        </w:rPr>
      </w:pPr>
      <w:r w:rsidRPr="00AD09E4">
        <w:rPr>
          <w:rFonts w:ascii="PMingLiU" w:hAnsi="PMingLiU" w:hint="eastAsia"/>
          <w:color w:val="000000"/>
        </w:rPr>
        <w:t>關於中國人口的特色，下列何者正確？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color w:val="000000"/>
        </w:rPr>
        <w:t>人口的分布逐漸均勻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color w:val="000000"/>
        </w:rPr>
        <w:t>以人口移出的方式解決人口壓力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color w:val="000000"/>
        </w:rPr>
        <w:t>以控制生育達到「彈頭型」金字塔階段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color w:val="000000"/>
        </w:rPr>
        <w:t>因為工業化、都市化的推行，使出生率降低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E66B22">
        <w:rPr>
          <w:color w:val="000000"/>
        </w:rPr>
        <w:t>(C)</w:t>
      </w:r>
    </w:p>
    <w:p w:rsidR="00AD09E4" w:rsidRDefault="00AD09E4" w:rsidP="00AD09E4">
      <w:pPr>
        <w:rPr>
          <w:rFonts w:hint="eastAsia"/>
          <w:color w:val="000000"/>
        </w:rPr>
      </w:pPr>
      <w:r>
        <w:rPr>
          <w:rFonts w:ascii="PMingLiU" w:hAnsi="PMingLiU"/>
        </w:rPr>
        <w:t>解析：</w:t>
      </w:r>
      <w:r>
        <w:t>(A)</w:t>
      </w:r>
      <w:r w:rsidRPr="00E66B22">
        <w:rPr>
          <w:rFonts w:hint="eastAsia"/>
          <w:color w:val="000000"/>
        </w:rPr>
        <w:t>人口的分布依然不均勻</w:t>
      </w:r>
      <w:r w:rsidRPr="00E66B22">
        <w:rPr>
          <w:color w:val="000000"/>
        </w:rPr>
        <w:br/>
        <w:t>(B)</w:t>
      </w:r>
      <w:r w:rsidRPr="00E66B22">
        <w:rPr>
          <w:rFonts w:hint="eastAsia"/>
          <w:color w:val="000000"/>
        </w:rPr>
        <w:t>以一胎化的方式，控制生育，解決人口壓力</w:t>
      </w:r>
      <w:r w:rsidRPr="00E66B22">
        <w:rPr>
          <w:color w:val="000000"/>
        </w:rPr>
        <w:br/>
        <w:t>(D)</w:t>
      </w:r>
      <w:r w:rsidRPr="00E66B22">
        <w:rPr>
          <w:color w:val="000000"/>
        </w:rPr>
        <w:t>一胎化</w:t>
      </w:r>
      <w:r w:rsidRPr="00E66B22">
        <w:rPr>
          <w:rFonts w:hint="eastAsia"/>
          <w:color w:val="000000"/>
        </w:rPr>
        <w:t>的推行，使出生率降低</w:t>
      </w:r>
    </w:p>
    <w:p w:rsidR="00AD09E4" w:rsidRDefault="00AD09E4" w:rsidP="00AD09E4">
      <w:pPr>
        <w:rPr>
          <w:rFonts w:hint="eastAsia"/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 w:hint="eastAsia"/>
          <w:color w:val="000000"/>
        </w:rPr>
        <w:t>題號：</w:t>
      </w:r>
      <w:r>
        <w:rPr>
          <w:rFonts w:ascii="PMingLiU" w:hAnsi="PMingLiU"/>
          <w:color w:val="000000"/>
        </w:rPr>
        <w:t xml:space="preserve">0402-00030　　　</w:t>
      </w:r>
      <w:r>
        <w:rPr>
          <w:rFonts w:ascii="SMbarcode" w:eastAsia="SMbarcode" w:hAnsi="PMingLiU"/>
          <w:color w:val="000000"/>
        </w:rPr>
        <w:t>*085404-0402-00030*</w:t>
      </w:r>
      <w:r>
        <w:rPr>
          <w:rFonts w:ascii="PMingLiU" w:hAnsi="PMingLiU"/>
          <w:color w:val="000000"/>
        </w:rPr>
        <w:t xml:space="preserve">　　　難易度：中　　　出處：指考試題</w:t>
      </w:r>
    </w:p>
    <w:p w:rsidR="00AD09E4" w:rsidRDefault="00AD09E4" w:rsidP="00AD09E4">
      <w:pPr>
        <w:rPr>
          <w:rFonts w:ascii="PMingLiU" w:hAnsi="PMingLiU" w:hint="eastAsia"/>
          <w:szCs w:val="23"/>
        </w:rPr>
      </w:pPr>
      <w:r w:rsidRPr="00AD09E4">
        <w:rPr>
          <w:rFonts w:ascii="PMingLiU" w:hAnsi="PMingLiU" w:hint="eastAsia"/>
          <w:szCs w:val="23"/>
        </w:rPr>
        <w:t>附表是中國某都市1982-2010年幼年人口與老年人口分別占總人口比例的變遷。影響該都市2000年後老年人口比變遷的原因，與下列哪種現象關係最密切？</w:t>
      </w:r>
      <w:r w:rsidRPr="00AD09E4">
        <w:rPr>
          <w:rFonts w:ascii="PMingLiU" w:hAnsi="PMingLiU"/>
          <w:szCs w:val="23"/>
        </w:rPr>
        <w:br/>
      </w:r>
      <w:bookmarkStart w:id="20" w:name="_MON_1584796189"/>
      <w:bookmarkEnd w:id="20"/>
      <w:r w:rsidRPr="00AD09E4">
        <w:rPr>
          <w:rFonts w:ascii="PMingLiU" w:hAnsi="PMingLiU"/>
          <w:szCs w:val="23"/>
        </w:rPr>
        <w:object w:dxaOrig="5699" w:dyaOrig="1365">
          <v:shape id="_x0000_i1055" type="#_x0000_t75" style="width:285pt;height:68.25pt" o:ole="">
            <v:imagedata r:id="rId45" o:title=""/>
          </v:shape>
          <o:OLEObject Type="Embed" ProgID="Word.Picture.8" ShapeID="_x0000_i1055" DrawAspect="Content" ObjectID="_1764389076" r:id="rId46"/>
        </w:objec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  <w:szCs w:val="23"/>
        </w:rPr>
        <w:t>人口政策強調晚婚與晚育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  <w:szCs w:val="23"/>
        </w:rPr>
        <w:t>人口成長出現少子化現象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  <w:szCs w:val="23"/>
        </w:rPr>
        <w:t>人口戶籍受城鄉分離限制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  <w:szCs w:val="23"/>
        </w:rPr>
        <w:t>人口大量移入至都市地區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E66B22">
        <w:rPr>
          <w:color w:val="000000"/>
        </w:rPr>
        <w:t>(D)</w:t>
      </w:r>
    </w:p>
    <w:p w:rsidR="00AD09E4" w:rsidRDefault="00AD09E4" w:rsidP="00AD09E4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>
        <w:rPr>
          <w:rFonts w:hint="eastAsia"/>
        </w:rPr>
        <w:t>表中資料顯示，該都市在「</w:t>
      </w:r>
      <w:r>
        <w:rPr>
          <w:rFonts w:hint="eastAsia"/>
        </w:rPr>
        <w:t>2000</w:t>
      </w:r>
      <w:r>
        <w:rPr>
          <w:rFonts w:hint="eastAsia"/>
        </w:rPr>
        <w:t>年」後的老年人口比例由</w:t>
      </w:r>
      <w:r>
        <w:rPr>
          <w:rFonts w:hint="eastAsia"/>
        </w:rPr>
        <w:t>11.5%</w:t>
      </w:r>
      <w:r>
        <w:rPr>
          <w:rFonts w:hint="eastAsia"/>
        </w:rPr>
        <w:t>降至</w:t>
      </w:r>
      <w:r>
        <w:rPr>
          <w:rFonts w:hint="eastAsia"/>
        </w:rPr>
        <w:t>10.1%</w:t>
      </w:r>
      <w:r>
        <w:rPr>
          <w:rFonts w:hint="eastAsia"/>
        </w:rPr>
        <w:t>，幼年人口由</w:t>
      </w:r>
      <w:r>
        <w:rPr>
          <w:rFonts w:hint="eastAsia"/>
        </w:rPr>
        <w:t>12.3%</w:t>
      </w:r>
      <w:r>
        <w:rPr>
          <w:rFonts w:hint="eastAsia"/>
        </w:rPr>
        <w:t>降至</w:t>
      </w:r>
      <w:r>
        <w:rPr>
          <w:rFonts w:hint="eastAsia"/>
        </w:rPr>
        <w:t>8.6%</w:t>
      </w:r>
      <w:r>
        <w:rPr>
          <w:rFonts w:hint="eastAsia"/>
        </w:rPr>
        <w:t>，顯示壯年人口由</w:t>
      </w:r>
      <w:r>
        <w:rPr>
          <w:rFonts w:hint="eastAsia"/>
        </w:rPr>
        <w:t>76.2%</w:t>
      </w:r>
      <w:r>
        <w:rPr>
          <w:rFonts w:hint="eastAsia"/>
        </w:rPr>
        <w:t>驟增至</w:t>
      </w:r>
      <w:r>
        <w:rPr>
          <w:rFonts w:hint="eastAsia"/>
        </w:rPr>
        <w:t>81.3%</w:t>
      </w:r>
      <w:r>
        <w:rPr>
          <w:rFonts w:hint="eastAsia"/>
        </w:rPr>
        <w:t>，判斷為工商業發達，創造大量就業機會，吸引大量人口湧入之故。</w:t>
      </w:r>
    </w:p>
    <w:p w:rsidR="00AD09E4" w:rsidRDefault="00AD09E4" w:rsidP="00AD09E4">
      <w:pPr>
        <w:rPr>
          <w:rFonts w:hint="eastAsia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0402-00031　　　</w:t>
      </w:r>
      <w:r>
        <w:rPr>
          <w:rFonts w:ascii="SMbarcode" w:eastAsia="SMbarcode" w:hAnsi="PMingLiU"/>
        </w:rPr>
        <w:t>*085404-0402-00031*</w:t>
      </w:r>
      <w:r>
        <w:rPr>
          <w:rFonts w:ascii="PMingLiU" w:hAnsi="PMingLiU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>附表是甲、乙、丙、丁四個都市某年的人口資料。請問：哪個都市最可能是沿海經濟特區之一？</w:t>
      </w:r>
      <w:r w:rsidRPr="00AD09E4">
        <w:rPr>
          <w:rFonts w:ascii="PMingLiU" w:hAnsi="PMingLiU"/>
        </w:rPr>
        <w:br/>
      </w:r>
      <w:bookmarkStart w:id="21" w:name="_MON_1474981021"/>
      <w:bookmarkStart w:id="22" w:name="_MON_1474981366"/>
      <w:bookmarkEnd w:id="21"/>
      <w:bookmarkEnd w:id="22"/>
      <w:r w:rsidRPr="00AD09E4">
        <w:rPr>
          <w:rFonts w:ascii="PMingLiU" w:hAnsi="PMingLiU"/>
        </w:rPr>
        <w:object w:dxaOrig="3734" w:dyaOrig="1964">
          <v:shape id="_x0000_i1056" type="#_x0000_t75" style="width:169.5pt;height:89.25pt" o:ole="">
            <v:imagedata r:id="rId47" o:title=""/>
          </v:shape>
          <o:OLEObject Type="Embed" ProgID="Word.Picture.8" ShapeID="_x0000_i1056" DrawAspect="Content" ObjectID="_1764389077" r:id="rId48"/>
        </w:objec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甲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乙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丙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丁</w:t>
      </w:r>
    </w:p>
    <w:p w:rsidR="00AD09E4" w:rsidRDefault="00AD09E4" w:rsidP="00AD09E4">
      <w:r>
        <w:rPr>
          <w:rFonts w:ascii="PMingLiU" w:hAnsi="PMingLiU"/>
        </w:rPr>
        <w:t>答案：</w:t>
      </w:r>
      <w:r>
        <w:t>(B)</w:t>
      </w:r>
    </w:p>
    <w:p w:rsidR="00AD09E4" w:rsidRDefault="00AD09E4" w:rsidP="00AD09E4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A93E35">
        <w:rPr>
          <w:rFonts w:hint="eastAsia"/>
        </w:rPr>
        <w:t>人口增加率高，社會增加比重大。</w:t>
      </w:r>
    </w:p>
    <w:p w:rsidR="00AD09E4" w:rsidRDefault="00AD09E4" w:rsidP="00AD09E4">
      <w:pPr>
        <w:rPr>
          <w:rFonts w:hint="eastAsia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0402-00032　　　</w:t>
      </w:r>
      <w:r>
        <w:rPr>
          <w:rFonts w:ascii="SMbarcode" w:eastAsia="SMbarcode" w:hAnsi="PMingLiU"/>
        </w:rPr>
        <w:t>*085404-0402-00032*</w:t>
      </w:r>
      <w:r>
        <w:rPr>
          <w:rFonts w:ascii="PMingLiU" w:hAnsi="PMingLiU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>中國的人口分布以漠河至騰衝為界，分為東西兩部分，其特色如附表所示。請根據表中特色判斷，主要呈現出下列何項特性？</w:t>
      </w:r>
      <w:r w:rsidRPr="00AD09E4">
        <w:rPr>
          <w:rFonts w:ascii="PMingLiU" w:hAnsi="PMingLiU"/>
        </w:rPr>
        <w:br/>
      </w:r>
      <w:bookmarkStart w:id="23" w:name="_MON_1474983610"/>
      <w:bookmarkStart w:id="24" w:name="_MON_1584795972"/>
      <w:bookmarkEnd w:id="23"/>
      <w:bookmarkEnd w:id="24"/>
      <w:r w:rsidRPr="00AD09E4">
        <w:rPr>
          <w:rFonts w:ascii="PMingLiU" w:hAnsi="PMingLiU"/>
        </w:rPr>
        <w:object w:dxaOrig="3420" w:dyaOrig="1319">
          <v:shape id="_x0000_i1057" type="#_x0000_t75" style="width:171pt;height:66pt" o:ole="">
            <v:imagedata r:id="rId49" o:title=""/>
          </v:shape>
          <o:OLEObject Type="Embed" ProgID="Word.Picture.8" ShapeID="_x0000_i1057" DrawAspect="Content" ObjectID="_1764389078" r:id="rId50"/>
        </w:objec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界線東側出生率高，因此人口自然增加率較高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界線西側勞力不足，主要產業活動以牧業為主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界線東側人口集中，人口密度高而活動空間小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界線西側人口外流，聚落內多以老年人口為主</w:t>
      </w:r>
    </w:p>
    <w:p w:rsidR="00AD09E4" w:rsidRDefault="00AD09E4" w:rsidP="00AD09E4">
      <w:r>
        <w:rPr>
          <w:rFonts w:ascii="PMingLiU" w:hAnsi="PMingLiU"/>
        </w:rPr>
        <w:t>答案：</w:t>
      </w:r>
      <w:r>
        <w:t>(C)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題號：0402-00033　　　</w:t>
      </w:r>
      <w:r>
        <w:rPr>
          <w:rFonts w:ascii="SMbarcode" w:eastAsia="SMbarcode" w:hAnsi="PMingLiU"/>
        </w:rPr>
        <w:t>*085404-0402-00033*</w:t>
      </w:r>
      <w:r>
        <w:rPr>
          <w:rFonts w:ascii="PMingLiU" w:hAnsi="PMingLiU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國近年來的人口金字塔結構變化如附圖所示，請根據圖中資料判斷，依其目前的變化趨勢而言，未來所面臨的相關問題中，包括下列何者？(甲)老人安養問題；(乙)勞力資源減少；(丙)人口分布不均；(丁)性別比例失衡</w:t>
      </w:r>
      <w:r w:rsidRPr="00AD09E4">
        <w:rPr>
          <w:rFonts w:ascii="PMingLiU" w:hAnsi="PMingLiU" w:hint="eastAsia"/>
        </w:rPr>
        <w:t>。</w:t>
      </w:r>
      <w:r w:rsidRPr="00AD09E4">
        <w:rPr>
          <w:rFonts w:ascii="PMingLiU" w:hAnsi="PMingLiU"/>
        </w:rPr>
        <w:br/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2362200" cy="1704975"/>
            <wp:effectExtent l="0" t="0" r="0" b="0"/>
            <wp:docPr id="34" name="圖片 1" descr="1-1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1-13-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</w:rPr>
        <w:br/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2362200" cy="1685925"/>
            <wp:effectExtent l="0" t="0" r="0" b="0"/>
            <wp:docPr id="35" name="圖片 2" descr="1-13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1-13-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(A)甲乙丙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(B)乙丙丁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(C)甲丙丁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(D)甲乙丁</w:t>
      </w:r>
    </w:p>
    <w:p w:rsidR="00AD09E4" w:rsidRDefault="00AD09E4" w:rsidP="00AD09E4">
      <w:r>
        <w:rPr>
          <w:rFonts w:ascii="PMingLiU" w:hAnsi="PMingLiU"/>
        </w:rPr>
        <w:t>答案：</w:t>
      </w:r>
      <w:r>
        <w:t>(D)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題號：0402-00034　　　</w:t>
      </w:r>
      <w:r>
        <w:rPr>
          <w:rFonts w:ascii="SMbarcode" w:eastAsia="SMbarcode" w:hAnsi="PMingLiU"/>
        </w:rPr>
        <w:t>*085404-0402-00034*</w:t>
      </w:r>
      <w:r>
        <w:rPr>
          <w:rFonts w:ascii="PMingLiU" w:hAnsi="PMingLiU"/>
        </w:rPr>
        <w:t xml:space="preserve">　　　難易度：中　　　出處：各校試題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 xml:space="preserve">「人口紅利」指在一個時期內，勞動人口的比例較大，扶養相對比較小。與已開發國家相較，中國的「人口紅利期」提早到來的原因為何？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經濟發展迅速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實施一胎化政策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都市化速度快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醫療水準高，嬰兒夭折率偏低</w:t>
      </w:r>
    </w:p>
    <w:p w:rsidR="00AD09E4" w:rsidRDefault="00AD09E4" w:rsidP="00AD09E4">
      <w:r>
        <w:rPr>
          <w:rFonts w:ascii="PMingLiU" w:hAnsi="PMingLiU"/>
        </w:rPr>
        <w:t>答案：</w:t>
      </w:r>
      <w:r>
        <w:t>(B)</w:t>
      </w:r>
    </w:p>
    <w:p w:rsidR="00AD09E4" w:rsidRDefault="00AD09E4" w:rsidP="00AD09E4">
      <w:pPr>
        <w:rPr>
          <w:rFonts w:hint="eastAsia"/>
        </w:rPr>
      </w:pPr>
      <w:r>
        <w:rPr>
          <w:rFonts w:ascii="PMingLiU" w:hAnsi="PMingLiU" w:hint="eastAsia"/>
        </w:rPr>
        <w:t>解析：</w:t>
      </w:r>
      <w:r w:rsidRPr="00472CB7">
        <w:rPr>
          <w:rFonts w:hint="eastAsia"/>
        </w:rPr>
        <w:t>實施人口一胎化會使得出生率降低，幼年人口比例下降，壯年人口相對上升。</w:t>
      </w:r>
    </w:p>
    <w:p w:rsidR="00AD09E4" w:rsidRDefault="00AD09E4" w:rsidP="00AD09E4">
      <w:pPr>
        <w:rPr>
          <w:rFonts w:hint="eastAsia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 w:hint="eastAsia"/>
        </w:rPr>
        <w:t>題號：</w:t>
      </w:r>
      <w:r>
        <w:rPr>
          <w:rFonts w:ascii="PMingLiU" w:hAnsi="PMingLiU"/>
        </w:rPr>
        <w:t xml:space="preserve">0402-00035　　　</w:t>
      </w:r>
      <w:r>
        <w:rPr>
          <w:rFonts w:ascii="SMbarcode" w:eastAsia="SMbarcode" w:hAnsi="PMingLiU"/>
        </w:rPr>
        <w:t>*085404-0402-00035*</w:t>
      </w:r>
      <w:r>
        <w:rPr>
          <w:rFonts w:ascii="PMingLiU" w:hAnsi="PMingLiU"/>
        </w:rPr>
        <w:t xml:space="preserve">　　　難易度：中　　　出處：各校試題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 xml:space="preserve">預計2015年前後，中國會達到人口紅利的高峰，人口紅利期結束後，中國會面臨哪項嚴重的人口問題？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 xml:space="preserve">人口負成長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高齡化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少子化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性別比失衡</w:t>
      </w:r>
    </w:p>
    <w:p w:rsidR="00AD09E4" w:rsidRDefault="00AD09E4" w:rsidP="00AD09E4">
      <w:r>
        <w:rPr>
          <w:rFonts w:ascii="PMingLiU" w:hAnsi="PMingLiU"/>
        </w:rPr>
        <w:t>答案：</w:t>
      </w:r>
      <w:r>
        <w:t>(B)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題號：0402-00036　　　</w:t>
      </w:r>
      <w:r>
        <w:rPr>
          <w:rFonts w:ascii="SMbarcode" w:eastAsia="SMbarcode" w:hAnsi="PMingLiU"/>
        </w:rPr>
        <w:t>*085404-0402-00036*</w:t>
      </w:r>
      <w:r>
        <w:rPr>
          <w:rFonts w:ascii="PMingLiU" w:hAnsi="PMingLiU"/>
        </w:rPr>
        <w:t xml:space="preserve">　　　難易度：中　　　出處：各校試題</w:t>
      </w:r>
    </w:p>
    <w:p w:rsidR="00AD09E4" w:rsidRP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 w:hint="eastAsia"/>
        </w:rPr>
        <w:t xml:space="preserve">據2011年中國第六次人口普查結果統計，20-29歲婦女人數在2011年達到歷史高峰，但在2012年後將開始減少。請問：以上數據顯示未來中國將面臨什麼問題？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 w:hint="eastAsia"/>
        </w:rPr>
        <w:t>人口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 xml:space="preserve">替代水準降低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性別比失衡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人均GDP下降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人口分布不均</w:t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題號：0402-00037　　　</w:t>
      </w:r>
      <w:r>
        <w:rPr>
          <w:rFonts w:ascii="SMbarcode" w:eastAsia="SMbarcode" w:hAnsi="PMingLiU"/>
        </w:rPr>
        <w:t>*085404-0402-00037*</w:t>
      </w:r>
      <w:r>
        <w:rPr>
          <w:rFonts w:ascii="PMingLiU" w:hAnsi="PMingLiU"/>
        </w:rPr>
        <w:t xml:space="preserve">　　　難易度：中　　　出處：各校試題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 w:hint="eastAsia"/>
        </w:rPr>
        <w:t xml:space="preserve">「高齡化」或「高齡」社會的到來，最主要的原因為何？　</w:t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甲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  <w:r w:rsidRPr="00AD09E4">
        <w:rPr>
          <w:rFonts w:ascii="PMingLiU" w:hAnsi="PMingLiU" w:hint="eastAsia"/>
        </w:rPr>
        <w:t xml:space="preserve">死亡率下降　</w:t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乙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  <w:r w:rsidRPr="00AD09E4">
        <w:rPr>
          <w:rFonts w:ascii="PMingLiU" w:hAnsi="PMingLiU" w:hint="eastAsia"/>
        </w:rPr>
        <w:t xml:space="preserve">平均壽命延長　</w:t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丙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  <w:r w:rsidRPr="00AD09E4">
        <w:rPr>
          <w:rFonts w:ascii="PMingLiU" w:hAnsi="PMingLiU" w:hint="eastAsia"/>
        </w:rPr>
        <w:t xml:space="preserve">出生率低　</w:t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丁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  <w:r w:rsidRPr="00AD09E4">
        <w:rPr>
          <w:rFonts w:ascii="PMingLiU" w:hAnsi="PMingLiU" w:hint="eastAsia"/>
        </w:rPr>
        <w:t xml:space="preserve">自然增加率變低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甲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丙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乙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丙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甲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丁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乙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  <w:r w:rsidRPr="00AD09E4">
        <w:rPr>
          <w:rFonts w:ascii="PMingLiU" w:hAnsi="PMingLiU"/>
        </w:rPr>
        <w:fldChar w:fldCharType="begin"/>
      </w:r>
      <w:r w:rsidRPr="00AD09E4">
        <w:rPr>
          <w:rFonts w:ascii="PMingLiU" w:hAnsi="PMingLiU"/>
        </w:rPr>
        <w:instrText xml:space="preserve"> </w:instrText>
      </w:r>
      <w:r w:rsidRPr="00AD09E4">
        <w:rPr>
          <w:rFonts w:ascii="PMingLiU" w:hAnsi="PMingLiU" w:hint="eastAsia"/>
        </w:rPr>
        <w:instrText>eq \o\ac(○,</w:instrText>
      </w:r>
      <w:r w:rsidRPr="00AD09E4">
        <w:rPr>
          <w:rFonts w:ascii="PMingLiU" w:hAnsi="PMingLiU" w:hint="eastAsia"/>
          <w:position w:val="3"/>
        </w:rPr>
        <w:instrText>丁</w:instrText>
      </w:r>
      <w:r w:rsidRPr="00AD09E4">
        <w:rPr>
          <w:rFonts w:ascii="PMingLiU" w:hAnsi="PMingLiU" w:hint="eastAsia"/>
        </w:rPr>
        <w:instrText>)</w:instrText>
      </w:r>
      <w:r w:rsidRPr="00AD09E4">
        <w:rPr>
          <w:rFonts w:ascii="PMingLiU" w:hAnsi="PMingLiU"/>
        </w:rPr>
        <w:fldChar w:fldCharType="end"/>
      </w:r>
    </w:p>
    <w:p w:rsidR="00AD09E4" w:rsidRDefault="00AD09E4" w:rsidP="00AD09E4">
      <w:r>
        <w:rPr>
          <w:rFonts w:ascii="PMingLiU" w:hAnsi="PMingLiU"/>
        </w:rPr>
        <w:t>答案：</w:t>
      </w:r>
      <w:r>
        <w:t>(B)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題號：0402-00038　　　</w:t>
      </w:r>
      <w:r>
        <w:rPr>
          <w:rFonts w:ascii="SMbarcode" w:eastAsia="SMbarcode" w:hAnsi="PMingLiU"/>
        </w:rPr>
        <w:t>*085404-0402-00038*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中國於2010年進行全國人口普查，得出下列人口結構比例：幼年人口占16.6%；壯年人口占74.53%；老年人口占8.87%。根據上列數據判斷附圖中何者最接近中國的人口結構？</w:t>
      </w:r>
      <w:r w:rsidRPr="00AD09E4">
        <w:rPr>
          <w:rFonts w:ascii="PMingLiU" w:hAnsi="PMingLiU"/>
          <w:spacing w:val="24"/>
          <w:kern w:val="0"/>
        </w:rPr>
        <w:br/>
      </w:r>
      <w:r w:rsidR="00F70353" w:rsidRPr="00AD09E4">
        <w:rPr>
          <w:rFonts w:ascii="PMingLiU" w:hAnsi="PMingLiU"/>
          <w:noProof/>
          <w:spacing w:val="24"/>
          <w:kern w:val="0"/>
        </w:rPr>
        <w:drawing>
          <wp:inline distT="0" distB="0" distL="0" distR="0">
            <wp:extent cx="2190750" cy="19240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(A)A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(B)B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(C)C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(D)D</w:t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>
      <w:pPr>
        <w:rPr>
          <w:spacing w:val="24"/>
          <w:kern w:val="0"/>
        </w:rPr>
      </w:pPr>
      <w:r>
        <w:rPr>
          <w:rFonts w:ascii="PMingLiU" w:hAnsi="PMingLiU"/>
          <w:spacing w:val="24"/>
          <w:kern w:val="0"/>
        </w:rPr>
        <w:t>解析：</w:t>
      </w:r>
      <w:r w:rsidRPr="00E66B22">
        <w:rPr>
          <w:spacing w:val="24"/>
          <w:kern w:val="0"/>
        </w:rPr>
        <w:t>三角圖的判讀如附圖，最接近數據的僅有</w:t>
      </w:r>
      <w:r w:rsidRPr="00E66B22">
        <w:rPr>
          <w:spacing w:val="24"/>
          <w:kern w:val="0"/>
        </w:rPr>
        <w:t>A</w:t>
      </w:r>
      <w:r w:rsidRPr="00E66B22">
        <w:rPr>
          <w:spacing w:val="24"/>
          <w:kern w:val="0"/>
        </w:rPr>
        <w:t>點。</w:t>
      </w:r>
      <w:r w:rsidRPr="00E66B22">
        <w:rPr>
          <w:spacing w:val="24"/>
          <w:kern w:val="0"/>
        </w:rPr>
        <w:br/>
      </w:r>
      <w:r w:rsidR="00F70353" w:rsidRPr="00E66B22">
        <w:rPr>
          <w:noProof/>
          <w:spacing w:val="24"/>
          <w:kern w:val="0"/>
        </w:rPr>
        <w:drawing>
          <wp:inline distT="0" distB="0" distL="0" distR="0">
            <wp:extent cx="419100" cy="36195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9E4" w:rsidRDefault="00AD09E4" w:rsidP="00AD09E4">
      <w:pPr>
        <w:rPr>
          <w:spacing w:val="24"/>
          <w:kern w:val="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spacing w:val="24"/>
          <w:kern w:val="0"/>
        </w:rPr>
      </w:pPr>
      <w:r>
        <w:rPr>
          <w:rFonts w:ascii="PMingLiU" w:hAnsi="PMingLiU"/>
          <w:spacing w:val="24"/>
          <w:kern w:val="0"/>
        </w:rPr>
        <w:t xml:space="preserve">題號：0402-00039　　　</w:t>
      </w:r>
      <w:r>
        <w:rPr>
          <w:rFonts w:ascii="SMbarcode" w:eastAsia="SMbarcode" w:hAnsi="PMingLiU"/>
          <w:spacing w:val="24"/>
          <w:kern w:val="0"/>
        </w:rPr>
        <w:t>*085404-0402-00039*</w:t>
      </w:r>
      <w:r>
        <w:rPr>
          <w:rFonts w:ascii="PMingLiU" w:hAnsi="PMingLiU"/>
          <w:spacing w:val="24"/>
          <w:kern w:val="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中國於2010年進行全國人口普查，其統計出的人口結構比例如下：幼年人口</w:t>
      </w:r>
      <w:r w:rsidRPr="00AD09E4">
        <w:rPr>
          <w:rFonts w:ascii="PMingLiU" w:hAnsi="PMingLiU" w:hint="eastAsia"/>
        </w:rPr>
        <w:t>占</w:t>
      </w:r>
      <w:r w:rsidRPr="00AD09E4">
        <w:rPr>
          <w:rFonts w:ascii="PMingLiU" w:hAnsi="PMingLiU"/>
        </w:rPr>
        <w:t>16.6%；壯年人口</w:t>
      </w:r>
      <w:r w:rsidRPr="00AD09E4">
        <w:rPr>
          <w:rFonts w:ascii="PMingLiU" w:hAnsi="PMingLiU" w:hint="eastAsia"/>
        </w:rPr>
        <w:t>占</w:t>
      </w:r>
      <w:r w:rsidRPr="00AD09E4">
        <w:rPr>
          <w:rFonts w:ascii="PMingLiU" w:hAnsi="PMingLiU"/>
        </w:rPr>
        <w:t>74.53%；老年人口</w:t>
      </w:r>
      <w:r w:rsidRPr="00AD09E4">
        <w:rPr>
          <w:rFonts w:ascii="PMingLiU" w:hAnsi="PMingLiU" w:hint="eastAsia"/>
        </w:rPr>
        <w:t>占</w:t>
      </w:r>
      <w:r w:rsidRPr="00AD09E4">
        <w:rPr>
          <w:rFonts w:ascii="PMingLiU" w:hAnsi="PMingLiU"/>
        </w:rPr>
        <w:t>8.87%。請判斷2010年的數據最接近下列哪種金字塔圖為何者？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704850" cy="69532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533400" cy="5238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533400" cy="5238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533400" cy="52387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>
      <w:r>
        <w:rPr>
          <w:rFonts w:ascii="PMingLiU" w:hAnsi="PMingLiU"/>
        </w:rPr>
        <w:t>解析：</w:t>
      </w:r>
      <w:r w:rsidRPr="00EA77C1">
        <w:t>依提供數據判斷，中國於</w:t>
      </w:r>
      <w:r w:rsidRPr="00EA77C1">
        <w:t>2010</w:t>
      </w:r>
      <w:r w:rsidRPr="00EA77C1">
        <w:t>年的人口結構應最接近</w:t>
      </w:r>
      <w:r w:rsidRPr="00EA77C1">
        <w:t>(A)</w:t>
      </w:r>
      <w:r w:rsidRPr="00EA77C1">
        <w:t>選項。</w:t>
      </w:r>
      <w:r>
        <w:br/>
        <w:t>(B)</w:t>
      </w:r>
      <w:r w:rsidRPr="00EA77C1">
        <w:t>低金字塔</w:t>
      </w:r>
      <w:r>
        <w:br/>
        <w:t>(C)</w:t>
      </w:r>
      <w:r w:rsidRPr="00EA77C1">
        <w:t>縮減型金字塔</w:t>
      </w:r>
      <w:r>
        <w:br/>
        <w:t>(D)</w:t>
      </w:r>
      <w:r w:rsidRPr="00EA77C1">
        <w:t>增長型金字塔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題號：0402-00040　　　</w:t>
      </w:r>
      <w:r>
        <w:rPr>
          <w:rFonts w:ascii="SMbarcode" w:eastAsia="SMbarcode" w:hAnsi="PMingLiU"/>
        </w:rPr>
        <w:t>*085404-0402-00040*</w:t>
      </w:r>
      <w:r>
        <w:rPr>
          <w:rFonts w:ascii="PMingLiU" w:hAnsi="PMingLiU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國為了控制人口數量實施一胎化政策已達30餘年，其人口總數雖已控制住，卻衝擊了未來的勞動力市場。請問：為了預防勞動力缺乏衝擊經濟，中國可進行哪些措施來因應未來勞力不足的現象？(甲)引進外籍勞工；(乙)開放二胎；(丙)升級AI自動化產線；(丁)城鄉分隔政策。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(A)甲乙丙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(B)甲乙丁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(C)甲丙丁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(D)乙丙丁</w:t>
      </w:r>
    </w:p>
    <w:p w:rsidR="00AD09E4" w:rsidRDefault="00AD09E4" w:rsidP="00AD09E4">
      <w:r>
        <w:rPr>
          <w:rFonts w:ascii="PMingLiU" w:hAnsi="PMingLiU"/>
        </w:rPr>
        <w:t>答案：</w:t>
      </w:r>
      <w:r>
        <w:t>(A)</w:t>
      </w:r>
    </w:p>
    <w:p w:rsidR="00AD09E4" w:rsidRDefault="00AD09E4" w:rsidP="00AD09E4">
      <w:r>
        <w:rPr>
          <w:rFonts w:ascii="PMingLiU" w:hAnsi="PMingLiU"/>
        </w:rPr>
        <w:t>解析：</w:t>
      </w:r>
      <w:r w:rsidRPr="004D39D0">
        <w:t>(</w:t>
      </w:r>
      <w:r w:rsidRPr="004D39D0">
        <w:t>丁</w:t>
      </w:r>
      <w:r w:rsidRPr="004D39D0">
        <w:t>)</w:t>
      </w:r>
      <w:r w:rsidRPr="004D39D0">
        <w:t>人口城鄉分隔政策是指鄉村與都市戶籍落籍後便不能隨意更動，以控制都市化程度，達到人口分布區域均衡的目的，跟增加勞動力無關。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題號：0402-00041　　　</w:t>
      </w:r>
      <w:r>
        <w:rPr>
          <w:rFonts w:ascii="SMbarcode" w:eastAsia="SMbarcode" w:hAnsi="PMingLiU"/>
        </w:rPr>
        <w:t>*085404-0402-00041*</w:t>
      </w:r>
      <w:r>
        <w:rPr>
          <w:rFonts w:ascii="PMingLiU" w:hAnsi="PMingLiU"/>
        </w:rPr>
        <w:t xml:space="preserve">　　　難易度：難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下列何者為中國「一胎化政策」所造成的影響？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(A)人口總數持續減少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(B)人口素質低落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(C)人口成長率持續降低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(D)社會增加率增加</w:t>
      </w:r>
    </w:p>
    <w:p w:rsidR="00AD09E4" w:rsidRDefault="00AD09E4" w:rsidP="00AD09E4">
      <w:r>
        <w:rPr>
          <w:rFonts w:ascii="PMingLiU" w:hAnsi="PMingLiU"/>
        </w:rPr>
        <w:t>答案：</w:t>
      </w:r>
      <w:r>
        <w:t>(C)</w:t>
      </w:r>
    </w:p>
    <w:p w:rsidR="00AD09E4" w:rsidRDefault="00AD09E4" w:rsidP="00AD09E4">
      <w:pPr>
        <w:rPr>
          <w:szCs w:val="16"/>
        </w:rPr>
      </w:pPr>
      <w:r>
        <w:rPr>
          <w:rFonts w:ascii="PMingLiU" w:hAnsi="PMingLiU"/>
        </w:rPr>
        <w:t>解析：</w:t>
      </w:r>
      <w:r>
        <w:t>(A)</w:t>
      </w:r>
      <w:r w:rsidRPr="00E66B22">
        <w:rPr>
          <w:szCs w:val="16"/>
        </w:rPr>
        <w:t>人口成長率呈現負數才會使人口總數減少。出生率必須低於死亡率才有可能使人口總數降低</w:t>
      </w:r>
    </w:p>
    <w:p w:rsidR="00AD09E4" w:rsidRDefault="00AD09E4" w:rsidP="00AD09E4">
      <w:pPr>
        <w:rPr>
          <w:szCs w:val="16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szCs w:val="16"/>
        </w:rPr>
      </w:pPr>
      <w:r>
        <w:rPr>
          <w:rFonts w:ascii="PMingLiU" w:hAnsi="PMingLiU"/>
          <w:szCs w:val="16"/>
        </w:rPr>
        <w:t xml:space="preserve">題號：0402-00042　　　</w:t>
      </w:r>
      <w:r>
        <w:rPr>
          <w:rFonts w:ascii="SMbarcode" w:eastAsia="SMbarcode" w:hAnsi="PMingLiU"/>
          <w:szCs w:val="16"/>
        </w:rPr>
        <w:t>*085404-0402-00042*</w:t>
      </w:r>
      <w:r>
        <w:rPr>
          <w:rFonts w:ascii="PMingLiU" w:hAnsi="PMingLiU"/>
          <w:szCs w:val="16"/>
        </w:rPr>
        <w:t xml:space="preserve">　　　難易度：難　　　出處：精選試題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 w:hint="eastAsia"/>
          <w:color w:val="000000"/>
        </w:rPr>
        <w:t>有關目前中國人口結構的特性，應該包括下列哪幾項？</w:t>
      </w:r>
      <w:r w:rsidRPr="00AD09E4">
        <w:rPr>
          <w:rFonts w:ascii="PMingLiU" w:hAnsi="PMingLiU"/>
          <w:color w:val="000000"/>
        </w:rPr>
        <w:t>(甲)中國人口倍時逐漸縮短</w:t>
      </w:r>
      <w:r w:rsidRPr="00AD09E4">
        <w:rPr>
          <w:rFonts w:ascii="PMingLiU" w:hAnsi="PMingLiU" w:hint="eastAsia"/>
          <w:color w:val="000000"/>
        </w:rPr>
        <w:t>；</w:t>
      </w:r>
      <w:r w:rsidRPr="00AD09E4">
        <w:rPr>
          <w:rFonts w:ascii="PMingLiU" w:hAnsi="PMingLiU"/>
          <w:color w:val="000000"/>
        </w:rPr>
        <w:t>(乙)因一胎化造成中國</w:t>
      </w:r>
      <w:r w:rsidRPr="00AD09E4">
        <w:rPr>
          <w:rFonts w:ascii="PMingLiU" w:hAnsi="PMingLiU" w:hint="eastAsia"/>
          <w:color w:val="000000"/>
        </w:rPr>
        <w:t>占</w:t>
      </w:r>
      <w:r w:rsidRPr="00AD09E4">
        <w:rPr>
          <w:rFonts w:ascii="PMingLiU" w:hAnsi="PMingLiU"/>
          <w:color w:val="000000"/>
        </w:rPr>
        <w:t>世界人口比例降低</w:t>
      </w:r>
      <w:r w:rsidRPr="00AD09E4">
        <w:rPr>
          <w:rFonts w:ascii="PMingLiU" w:hAnsi="PMingLiU" w:hint="eastAsia"/>
          <w:color w:val="000000"/>
        </w:rPr>
        <w:t>，已退居世界第二；</w:t>
      </w:r>
      <w:r w:rsidRPr="00AD09E4">
        <w:rPr>
          <w:rFonts w:ascii="PMingLiU" w:hAnsi="PMingLiU"/>
          <w:color w:val="000000"/>
        </w:rPr>
        <w:t>(丙)因少子化</w:t>
      </w:r>
      <w:r w:rsidRPr="00AD09E4">
        <w:rPr>
          <w:rFonts w:ascii="PMingLiU" w:hAnsi="PMingLiU" w:hint="eastAsia"/>
          <w:color w:val="000000"/>
        </w:rPr>
        <w:t>，導致勞動人口減少，中國的人口紅利不會消失；</w:t>
      </w:r>
      <w:r w:rsidRPr="00AD09E4">
        <w:rPr>
          <w:rFonts w:ascii="PMingLiU" w:hAnsi="PMingLiU"/>
          <w:color w:val="000000"/>
        </w:rPr>
        <w:t>(丁)</w:t>
      </w:r>
      <w:r w:rsidRPr="00AD09E4">
        <w:rPr>
          <w:rFonts w:ascii="PMingLiU" w:hAnsi="PMingLiU" w:hint="eastAsia"/>
          <w:color w:val="000000"/>
        </w:rPr>
        <w:t>人口老化現象在沿海地區尤為嚴重；</w:t>
      </w:r>
      <w:r w:rsidRPr="00AD09E4">
        <w:rPr>
          <w:rFonts w:ascii="PMingLiU" w:hAnsi="PMingLiU"/>
          <w:color w:val="000000"/>
        </w:rPr>
        <w:t>(戊)因為傳統</w:t>
      </w:r>
      <w:r w:rsidRPr="00AD09E4">
        <w:rPr>
          <w:rFonts w:ascii="PMingLiU" w:hAnsi="PMingLiU" w:hint="eastAsia"/>
          <w:color w:val="000000"/>
        </w:rPr>
        <w:t>重男輕女觀念，造成相對偏高的出生性別比例和女嬰死亡率；</w:t>
      </w:r>
      <w:r w:rsidRPr="00AD09E4">
        <w:rPr>
          <w:rFonts w:ascii="PMingLiU" w:hAnsi="PMingLiU"/>
          <w:color w:val="000000"/>
        </w:rPr>
        <w:t>(己)人口數量龐大</w:t>
      </w:r>
      <w:r w:rsidRPr="00AD09E4">
        <w:rPr>
          <w:rFonts w:ascii="PMingLiU" w:hAnsi="PMingLiU" w:hint="eastAsia"/>
          <w:color w:val="000000"/>
        </w:rPr>
        <w:t>，而成為「世界工廠」和「世界市場」。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br/>
        <w:t>(A)</w:t>
      </w:r>
      <w:r w:rsidRPr="00AD09E4">
        <w:rPr>
          <w:rFonts w:ascii="PMingLiU" w:hAnsi="PMingLiU"/>
          <w:color w:val="000000"/>
        </w:rPr>
        <w:t>甲乙丙丁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/>
          <w:color w:val="000000"/>
        </w:rPr>
        <w:t>甲乙丁己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/>
          <w:color w:val="000000"/>
        </w:rPr>
        <w:t>甲丁戊己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/>
          <w:color w:val="000000"/>
        </w:rPr>
        <w:t>乙丁戊己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E66B22">
        <w:rPr>
          <w:color w:val="000000"/>
        </w:rPr>
        <w:t>(C)</w:t>
      </w:r>
    </w:p>
    <w:p w:rsidR="00AD09E4" w:rsidRDefault="00AD09E4" w:rsidP="00AD09E4">
      <w:pPr>
        <w:rPr>
          <w:rFonts w:hint="eastAsia"/>
          <w:color w:val="000000"/>
        </w:rPr>
      </w:pPr>
      <w:r>
        <w:rPr>
          <w:rFonts w:ascii="PMingLiU" w:hAnsi="PMingLiU"/>
          <w:color w:val="000000"/>
        </w:rPr>
        <w:t>解析：</w:t>
      </w:r>
      <w:r w:rsidRPr="00E66B22">
        <w:rPr>
          <w:color w:val="000000"/>
        </w:rPr>
        <w:t>(</w:t>
      </w:r>
      <w:r w:rsidRPr="00E66B22">
        <w:rPr>
          <w:color w:val="000000"/>
        </w:rPr>
        <w:t>乙</w:t>
      </w:r>
      <w:r w:rsidRPr="00E66B22">
        <w:rPr>
          <w:color w:val="000000"/>
        </w:rPr>
        <w:t>)</w:t>
      </w:r>
      <w:r w:rsidRPr="00E66B22">
        <w:rPr>
          <w:color w:val="000000"/>
        </w:rPr>
        <w:t>因一胎化造成中國</w:t>
      </w:r>
      <w:r w:rsidRPr="00E66B22">
        <w:rPr>
          <w:rFonts w:hint="eastAsia"/>
          <w:color w:val="000000"/>
        </w:rPr>
        <w:t>占</w:t>
      </w:r>
      <w:r w:rsidRPr="00E66B22">
        <w:rPr>
          <w:color w:val="000000"/>
        </w:rPr>
        <w:t>世界人口比例降低</w:t>
      </w:r>
      <w:r w:rsidRPr="00E66B22">
        <w:rPr>
          <w:rFonts w:hint="eastAsia"/>
          <w:color w:val="000000"/>
        </w:rPr>
        <w:t>，目前居世界第一；</w:t>
      </w:r>
      <w:r w:rsidRPr="00E66B22">
        <w:rPr>
          <w:color w:val="000000"/>
        </w:rPr>
        <w:t>(</w:t>
      </w:r>
      <w:r w:rsidRPr="00E66B22">
        <w:rPr>
          <w:color w:val="000000"/>
        </w:rPr>
        <w:t>丙</w:t>
      </w:r>
      <w:r w:rsidRPr="00E66B22">
        <w:rPr>
          <w:color w:val="000000"/>
        </w:rPr>
        <w:t>)</w:t>
      </w:r>
      <w:r w:rsidRPr="00E66B22">
        <w:rPr>
          <w:color w:val="000000"/>
        </w:rPr>
        <w:t>因</w:t>
      </w:r>
      <w:r w:rsidRPr="00E66B22">
        <w:rPr>
          <w:rFonts w:hint="eastAsia"/>
          <w:color w:val="000000"/>
        </w:rPr>
        <w:t>中國實施一胎化多年，導致勞動人口減少，故中國的人口紅利逐漸消失。</w:t>
      </w:r>
    </w:p>
    <w:p w:rsidR="00AD09E4" w:rsidRDefault="00AD09E4" w:rsidP="00AD09E4">
      <w:pPr>
        <w:rPr>
          <w:rFonts w:hint="eastAsia"/>
          <w:color w:val="000000"/>
        </w:rPr>
      </w:pPr>
    </w:p>
    <w:p w:rsidR="00AD09E4" w:rsidRDefault="00F70353" w:rsidP="00AD09E4">
      <w:pPr>
        <w:rPr>
          <w:rFonts w:ascii="PMingLiU" w:hAnsi="PMingLiU"/>
          <w:sz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50" name="圖片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9E4">
        <w:rPr>
          <w:rFonts w:ascii="PMingLiU" w:hAnsi="PMingLiU"/>
          <w:sz w:val="24"/>
        </w:rPr>
        <w:t>4–2　中國人口政策及其影響</w:t>
      </w:r>
    </w:p>
    <w:bookmarkStart w:id="25" w:name="ch4–2_題組"/>
    <w:p w:rsidR="00AD09E4" w:rsidRDefault="00AD09E4" w:rsidP="00AD09E4">
      <w:r>
        <w:object w:dxaOrig="1246" w:dyaOrig="397">
          <v:shape id="_x0000_i1066" type="#_x0000_t75" style="width:62.25pt;height:20.25pt" o:ole="">
            <v:imagedata r:id="rId23" o:title=""/>
          </v:shape>
          <o:OLEObject Type="Embed" ProgID="Word.Picture.8" ShapeID="_x0000_i1066" DrawAspect="Content" ObjectID="_1764389079" r:id="rId59"/>
        </w:object>
      </w:r>
      <w:r>
        <w:t xml:space="preserve"> </w:t>
      </w:r>
      <w:bookmarkEnd w:id="25"/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題號：0402-00043　　　</w:t>
      </w:r>
      <w:r>
        <w:rPr>
          <w:rFonts w:ascii="SMbarcode" w:eastAsia="SMbarcode" w:hAnsi="PMingLiU"/>
        </w:rPr>
        <w:t>*085404-0402-00043*</w:t>
      </w:r>
      <w:r>
        <w:rPr>
          <w:rFonts w:ascii="PMingLiU" w:hAnsi="PMingLiU"/>
        </w:rPr>
        <w:t xml:space="preserve">　　　難易度：易　　　出處：指考試題</w:t>
      </w:r>
    </w:p>
    <w:p w:rsidR="00AD09E4" w:rsidRDefault="00AD09E4" w:rsidP="00AD09E4">
      <w:pPr>
        <w:rPr>
          <w:rFonts w:ascii="PMingLiU" w:hAnsi="PMingLiU"/>
          <w:color w:val="000000"/>
          <w:kern w:val="0"/>
        </w:rPr>
      </w:pPr>
      <w:r w:rsidRPr="00AD09E4">
        <w:rPr>
          <w:rFonts w:ascii="PMingLiU" w:hAnsi="PMingLiU"/>
          <w:color w:val="000000"/>
          <w:kern w:val="0"/>
        </w:rPr>
        <w:t>中國勞動力約是美國、歐盟、日本勞工總和的二倍，因此中國成為世界工廠。但過去幾年外商開始抱怨勞力短缺、工資上漲過快，至2008年金融海嘯，經濟衰退，問題才暫告減緩。請問：</w:t>
      </w:r>
      <w:r w:rsidRPr="00AD09E4">
        <w:rPr>
          <w:rFonts w:ascii="PMingLiU" w:hAnsi="PMingLiU"/>
          <w:color w:val="000000"/>
          <w:kern w:val="0"/>
        </w:rPr>
        <w:br/>
        <w:t>(1)中國農業勞動力約占總勞動力的24%，然而已發展國家約僅占3%。如果要自農業部門釋放更多的勞動力到工業部門，則中國的農業將會朝向下列何種方式發展？　(A)機械化　(B)精緻農業　(C)休閒農業　(D)集體農場</w:t>
      </w:r>
      <w:r w:rsidRPr="00AD09E4">
        <w:rPr>
          <w:rFonts w:ascii="PMingLiU" w:hAnsi="PMingLiU"/>
          <w:color w:val="000000"/>
          <w:kern w:val="0"/>
        </w:rPr>
        <w:br/>
        <w:t>(2)中國20至29歲的勞動力已由1990年的2.33億減到2005年的1.65億。這是因為下列哪種人口現象的影響所致？　(A)人口老化　(B)人口移出　(C)出生率下降　(D)死亡率提高</w:t>
      </w:r>
      <w:r w:rsidRPr="00AD09E4">
        <w:rPr>
          <w:rFonts w:ascii="PMingLiU" w:hAnsi="PMingLiU"/>
          <w:color w:val="000000"/>
          <w:kern w:val="0"/>
        </w:rPr>
        <w:br/>
        <w:t>(3)為因應勞工成本的上揚，某出口導向廠商計畫將沿海工廠的員工由26萬人降至10萬人，將生產基地轉向內陸地區，但此廠商的工廠區位轉移的計畫所面臨的最大問題應是？　(A)資金　(B)土地　(C)勞動力　(D)交通運輸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AC5A47">
        <w:rPr>
          <w:color w:val="000000"/>
        </w:rPr>
        <w:t>(1)A</w:t>
      </w:r>
      <w:r w:rsidRPr="00AC5A47">
        <w:rPr>
          <w:color w:val="000000"/>
        </w:rPr>
        <w:t>；</w:t>
      </w:r>
      <w:r w:rsidRPr="00AC5A47">
        <w:rPr>
          <w:color w:val="000000"/>
        </w:rPr>
        <w:t>(2)C</w:t>
      </w:r>
      <w:r w:rsidRPr="00AC5A47">
        <w:rPr>
          <w:color w:val="000000"/>
        </w:rPr>
        <w:t>；</w:t>
      </w:r>
      <w:r w:rsidRPr="00AC5A47">
        <w:rPr>
          <w:color w:val="000000"/>
        </w:rPr>
        <w:t>(3)D</w:t>
      </w:r>
      <w:r w:rsidRPr="00AC5A47">
        <w:rPr>
          <w:color w:val="000000"/>
        </w:rPr>
        <w:t>。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題號：0402-00044　　　</w:t>
      </w:r>
      <w:r>
        <w:rPr>
          <w:rFonts w:ascii="SMbarcode" w:eastAsia="SMbarcode" w:hAnsi="PMingLiU"/>
          <w:color w:val="000000"/>
        </w:rPr>
        <w:t>*085404-0402-00044*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中國政府的一胎化政策實施幾十年來，已經給中國人口結構帶來極深邃的影響，尤其是「少子化」與「高齡化」現象突出。請問：</w:t>
      </w:r>
      <w:r w:rsidRPr="00AD09E4">
        <w:rPr>
          <w:rFonts w:ascii="PMingLiU" w:hAnsi="PMingLiU"/>
        </w:rPr>
        <w:br/>
        <w:t>(1)中國青壯人口日稀，老年人口卻日趨成長，讓其人口年齡結構有成為何種類型的趨勢？　(A)增加型　(B)縮減型　(C)靜止型　(D)高金字塔型</w:t>
      </w:r>
      <w:r w:rsidRPr="00AD09E4">
        <w:rPr>
          <w:rFonts w:ascii="PMingLiU" w:hAnsi="PMingLiU"/>
        </w:rPr>
        <w:br/>
        <w:t>(2)中國實施一胎化政策，對於控制中國人口數量發揮了巨大且深遠的影響，中國人口比重有逐漸下降的趨勢，預估2025年比重可降至18%，將世界人口第一的頭銜讓給哪個國家？　(A)日本　(B)巴西　(C)印度　(D)美國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AC5A47">
        <w:rPr>
          <w:color w:val="000000"/>
        </w:rPr>
        <w:t>(1)B</w:t>
      </w:r>
      <w:r w:rsidRPr="00AC5A47">
        <w:rPr>
          <w:color w:val="000000"/>
        </w:rPr>
        <w:t>；</w:t>
      </w:r>
      <w:r w:rsidRPr="00AC5A47">
        <w:rPr>
          <w:color w:val="000000"/>
        </w:rPr>
        <w:t>(2)C</w:t>
      </w:r>
      <w:r w:rsidRPr="00AC5A47">
        <w:rPr>
          <w:color w:val="000000"/>
        </w:rPr>
        <w:t>。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題號：0402-00045　　　</w:t>
      </w:r>
      <w:r>
        <w:rPr>
          <w:rFonts w:ascii="SMbarcode" w:eastAsia="SMbarcode" w:hAnsi="PMingLiU"/>
          <w:color w:val="000000"/>
        </w:rPr>
        <w:t>*085404-0402-00045*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附面為中國四個時期的人口金字塔圖。請問：</w:t>
      </w:r>
      <w:r w:rsidRPr="00AD09E4">
        <w:rPr>
          <w:rFonts w:ascii="PMingLiU" w:hAnsi="PMingLiU"/>
          <w:color w:val="000000"/>
        </w:rPr>
        <w:br/>
        <w:t>1950年</w:t>
      </w:r>
      <w:r w:rsidRPr="00AD09E4">
        <w:rPr>
          <w:rFonts w:ascii="PMingLiU" w:hAnsi="PMingLiU" w:hint="eastAsia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1276350" cy="111442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  <w:color w:val="000000"/>
        </w:rPr>
        <w:br/>
      </w:r>
      <w:r w:rsidRPr="00AD09E4">
        <w:rPr>
          <w:rFonts w:ascii="PMingLiU" w:hAnsi="PMingLiU"/>
          <w:color w:val="000000"/>
        </w:rPr>
        <w:t>2000年</w:t>
      </w:r>
      <w:r w:rsidRPr="00AD09E4">
        <w:rPr>
          <w:rFonts w:ascii="PMingLiU" w:hAnsi="PMingLiU" w:hint="eastAsia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1276350" cy="111442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  <w:color w:val="000000"/>
        </w:rPr>
        <w:br/>
      </w:r>
      <w:r w:rsidRPr="00AD09E4">
        <w:rPr>
          <w:rFonts w:ascii="PMingLiU" w:hAnsi="PMingLiU"/>
          <w:color w:val="000000"/>
        </w:rPr>
        <w:t>2009年</w:t>
      </w:r>
      <w:r w:rsidRPr="00AD09E4">
        <w:rPr>
          <w:rFonts w:ascii="PMingLiU" w:hAnsi="PMingLiU" w:hint="eastAsia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1266825" cy="11049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  <w:color w:val="000000"/>
        </w:rPr>
        <w:br/>
      </w:r>
      <w:r w:rsidRPr="00AD09E4">
        <w:rPr>
          <w:rFonts w:ascii="PMingLiU" w:hAnsi="PMingLiU"/>
          <w:color w:val="000000"/>
        </w:rPr>
        <w:t>2040年（預測）</w:t>
      </w:r>
      <w:r w:rsidRPr="00AD09E4">
        <w:rPr>
          <w:rFonts w:ascii="PMingLiU" w:hAnsi="PMingLiU" w:hint="eastAsia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1266825" cy="11049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  <w:color w:val="000000"/>
        </w:rPr>
        <w:br/>
        <w:t>(1)從圖中資料判斷，中國在人口成長上，具有何種變化趨勢？　(A)女性比例增高　(B)人口大量移入都市　(C)死亡率居高不下　(D)出生率大幅下降</w:t>
      </w:r>
      <w:r w:rsidRPr="00AD09E4">
        <w:rPr>
          <w:rFonts w:ascii="PMingLiU" w:hAnsi="PMingLiU"/>
          <w:color w:val="000000"/>
        </w:rPr>
        <w:br/>
        <w:t>(2)承上題，該種改變與下列哪一因素關係較為密切？　(A)工業化　(B)都市化　(C)醫藥進步　(D)政府決策</w:t>
      </w:r>
      <w:r w:rsidRPr="00AD09E4">
        <w:rPr>
          <w:rFonts w:ascii="PMingLiU" w:hAnsi="PMingLiU"/>
          <w:color w:val="000000"/>
        </w:rPr>
        <w:br/>
        <w:t>(3)承上題，由於該因素造成哪些現象？(甲)人口紅利的出現；(乙)出生性別比例偏高；(丙)女嬰墮胎率高；(丁)出生率降低，並提高死亡率；(戊)少子化與高齡化現象突出</w:t>
      </w:r>
      <w:r w:rsidRPr="00AD09E4">
        <w:rPr>
          <w:rFonts w:ascii="PMingLiU" w:hAnsi="PMingLiU" w:hint="eastAsia"/>
          <w:color w:val="000000"/>
        </w:rPr>
        <w:t>。</w:t>
      </w:r>
      <w:r w:rsidRPr="00AD09E4">
        <w:rPr>
          <w:rFonts w:ascii="PMingLiU" w:hAnsi="PMingLiU"/>
          <w:color w:val="000000"/>
        </w:rPr>
        <w:t xml:space="preserve">　(A)甲乙丙丁　(B)甲乙丙戊　(C)甲丙丁戊　(D)乙丙丁戊</w:t>
      </w:r>
      <w:r w:rsidRPr="00AD09E4">
        <w:rPr>
          <w:rFonts w:ascii="PMingLiU" w:hAnsi="PMingLiU"/>
          <w:color w:val="000000"/>
        </w:rPr>
        <w:br/>
        <w:t>(4)2000年的人口金字塔當中，30至35歲的年齡比例較低，與下列哪一事件或政策關係密切？　(A)一胎化　(B)聯美制俄　(C)文化大革命　(D)天安門事件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AC5A47">
        <w:rPr>
          <w:color w:val="000000"/>
        </w:rPr>
        <w:t>(1)D</w:t>
      </w:r>
      <w:r w:rsidRPr="00AC5A47">
        <w:rPr>
          <w:color w:val="000000"/>
        </w:rPr>
        <w:t>；</w:t>
      </w:r>
      <w:r w:rsidRPr="00AC5A47">
        <w:rPr>
          <w:color w:val="000000"/>
        </w:rPr>
        <w:t>(2)D</w:t>
      </w:r>
      <w:r w:rsidRPr="00AC5A47">
        <w:rPr>
          <w:color w:val="000000"/>
        </w:rPr>
        <w:t>；</w:t>
      </w:r>
      <w:r w:rsidRPr="00AC5A47">
        <w:rPr>
          <w:color w:val="000000"/>
        </w:rPr>
        <w:t>(3)B</w:t>
      </w:r>
      <w:r w:rsidRPr="00AC5A47">
        <w:rPr>
          <w:color w:val="000000"/>
        </w:rPr>
        <w:t>；</w:t>
      </w:r>
      <w:r w:rsidRPr="00AC5A47">
        <w:rPr>
          <w:color w:val="000000"/>
        </w:rPr>
        <w:t xml:space="preserve"> (4)C</w:t>
      </w:r>
      <w:r w:rsidRPr="00AC5A47">
        <w:rPr>
          <w:color w:val="000000"/>
        </w:rPr>
        <w:t>。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解析：</w:t>
      </w:r>
      <w:r w:rsidRPr="00AC5A47">
        <w:rPr>
          <w:color w:val="000000"/>
        </w:rPr>
        <w:t>(1)(D)</w:t>
      </w:r>
      <w:r w:rsidRPr="00AC5A47">
        <w:rPr>
          <w:color w:val="000000"/>
        </w:rPr>
        <w:t>出生率大幅下降：由各時期金字塔底部的縮減可知。</w:t>
      </w:r>
      <w:r w:rsidRPr="00AC5A47">
        <w:rPr>
          <w:color w:val="000000"/>
        </w:rPr>
        <w:br/>
        <w:t>(2)(D)</w:t>
      </w:r>
      <w:r w:rsidRPr="00AC5A47">
        <w:rPr>
          <w:color w:val="000000"/>
        </w:rPr>
        <w:t>政府決策：一胎化。</w:t>
      </w:r>
      <w:r w:rsidRPr="00AC5A47">
        <w:rPr>
          <w:color w:val="000000"/>
        </w:rPr>
        <w:br/>
        <w:t>(3)(</w:t>
      </w:r>
      <w:r w:rsidRPr="00AC5A47">
        <w:rPr>
          <w:color w:val="000000"/>
        </w:rPr>
        <w:t>丁</w:t>
      </w:r>
      <w:r w:rsidRPr="00AC5A47">
        <w:rPr>
          <w:color w:val="000000"/>
        </w:rPr>
        <w:t>)</w:t>
      </w:r>
      <w:r w:rsidRPr="00AC5A47">
        <w:rPr>
          <w:color w:val="000000"/>
        </w:rPr>
        <w:t>出生率降低，但因醫療衛生條件的改善，死亡率並未上升。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題號：0402-00046　　　</w:t>
      </w:r>
      <w:r>
        <w:rPr>
          <w:rFonts w:ascii="SMbarcode" w:eastAsia="SMbarcode" w:hAnsi="PMingLiU"/>
          <w:color w:val="000000"/>
        </w:rPr>
        <w:t>*085404-0402-00046*</w:t>
      </w:r>
      <w:r>
        <w:rPr>
          <w:rFonts w:ascii="PMingLiU" w:hAnsi="PMingLiU"/>
          <w:color w:val="000000"/>
        </w:rPr>
        <w:t xml:space="preserve">　　　難易度：中　　　出處：精選試題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附圖是2000年中國人口與都市人口分布圖，請觀察其分布狀況及型態，並回答下列問題：</w:t>
      </w:r>
      <w:r w:rsidRPr="00AD09E4">
        <w:rPr>
          <w:rFonts w:ascii="PMingLiU" w:hAnsi="PMingLiU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2400300" cy="18288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  <w:color w:val="000000"/>
        </w:rPr>
        <w:br/>
        <w:t>(1)中國的人口主要分布在東半部，大抵是以黑河和騰衝的連線為界。請問：這條連線和下列哪些自然環境的分布線大致相同？(甲)東半部平原、丘陵、盆地與西部高原、山地及盆地的分界線；(乙)農業和牧業的分界線；(丙)內流河和外流河的分界；(丁)季風和非季風氣候的分界線</w:t>
      </w:r>
      <w:r w:rsidRPr="00AD09E4">
        <w:rPr>
          <w:rFonts w:ascii="PMingLiU" w:hAnsi="PMingLiU" w:hint="eastAsia"/>
          <w:color w:val="000000"/>
        </w:rPr>
        <w:t>。</w:t>
      </w:r>
      <w:r w:rsidRPr="00AD09E4">
        <w:rPr>
          <w:rFonts w:ascii="PMingLiU" w:hAnsi="PMingLiU"/>
          <w:color w:val="000000"/>
        </w:rPr>
        <w:t xml:space="preserve">　(A)甲乙丙　(B)甲乙丁　(C)乙丙丁　(D)甲乙丙丁</w:t>
      </w:r>
      <w:r w:rsidRPr="00AD09E4">
        <w:rPr>
          <w:rFonts w:ascii="PMingLiU" w:hAnsi="PMingLiU"/>
          <w:color w:val="000000"/>
        </w:rPr>
        <w:br/>
        <w:t>(2)圖中B是中國哪一個地方？　(A)湖廣　(B)陝西　(C)四川　(D)雲貴</w:t>
      </w:r>
      <w:r w:rsidRPr="00AD09E4">
        <w:rPr>
          <w:rFonts w:ascii="PMingLiU" w:hAnsi="PMingLiU"/>
          <w:color w:val="000000"/>
        </w:rPr>
        <w:br/>
        <w:t>(3)圖中A附近的都市分布型態與何者最有關？　(A)垂直東南季風的方向　(B)鐵路的分布方向　(C)礦產的分布位置　(D)冬季</w:t>
      </w:r>
      <w:smartTag w:uri="urn:schemas-microsoft-com:office:smarttags" w:element="chmetcnv">
        <w:smartTagPr>
          <w:attr w:name="UnitName" w:val="℃"/>
          <w:attr w:name="SourceValue" w:val="10"/>
          <w:attr w:name="HasSpace" w:val="False"/>
          <w:attr w:name="Negative" w:val="True"/>
          <w:attr w:name="NumberType" w:val="1"/>
          <w:attr w:name="TCSC" w:val="0"/>
        </w:smartTagPr>
        <w:r w:rsidRPr="00AD09E4">
          <w:rPr>
            <w:rFonts w:ascii="PMingLiU" w:hAnsi="PMingLiU"/>
            <w:color w:val="000000"/>
          </w:rPr>
          <w:t>-10</w:t>
        </w:r>
        <w:r w:rsidRPr="00AD09E4">
          <w:rPr>
            <w:rFonts w:ascii="PMingLiU" w:hAnsi="PMingLiU" w:cs="PMingLiU" w:hint="eastAsia"/>
            <w:color w:val="000000"/>
          </w:rPr>
          <w:t>℃</w:t>
        </w:r>
      </w:smartTag>
      <w:r w:rsidRPr="00AD09E4">
        <w:rPr>
          <w:rFonts w:ascii="PMingLiU" w:hAnsi="PMingLiU"/>
          <w:color w:val="000000"/>
        </w:rPr>
        <w:t>的等溫線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AC5A47">
        <w:rPr>
          <w:color w:val="000000"/>
        </w:rPr>
        <w:t>(1)B</w:t>
      </w:r>
      <w:r w:rsidRPr="00AC5A47">
        <w:rPr>
          <w:color w:val="000000"/>
        </w:rPr>
        <w:t>；</w:t>
      </w:r>
      <w:r w:rsidRPr="00AC5A47">
        <w:rPr>
          <w:color w:val="000000"/>
        </w:rPr>
        <w:t>(2)C</w:t>
      </w:r>
      <w:r w:rsidRPr="00AC5A47">
        <w:rPr>
          <w:color w:val="000000"/>
        </w:rPr>
        <w:t>；</w:t>
      </w:r>
      <w:r w:rsidRPr="00AC5A47">
        <w:rPr>
          <w:color w:val="000000"/>
        </w:rPr>
        <w:t>(3)B</w:t>
      </w:r>
      <w:r w:rsidRPr="00AC5A47">
        <w:rPr>
          <w:color w:val="000000"/>
        </w:rPr>
        <w:t>。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解析：</w:t>
      </w:r>
      <w:r w:rsidRPr="00AC5A47">
        <w:rPr>
          <w:color w:val="000000"/>
        </w:rPr>
        <w:t>(3)(B)</w:t>
      </w:r>
      <w:r w:rsidRPr="00AC5A47">
        <w:rPr>
          <w:color w:val="000000"/>
        </w:rPr>
        <w:t>東北的都市分布和交通有關，故大都市一般沿著鐵路分布。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題號：0402-00047　　　</w:t>
      </w:r>
      <w:r>
        <w:rPr>
          <w:rFonts w:ascii="SMbarcode" w:eastAsia="SMbarcode" w:hAnsi="PMingLiU"/>
          <w:color w:val="000000"/>
        </w:rPr>
        <w:t>*085404-0402-00047*</w:t>
      </w:r>
      <w:r>
        <w:rPr>
          <w:rFonts w:ascii="PMingLiU" w:hAnsi="PMingLiU"/>
          <w:color w:val="000000"/>
        </w:rPr>
        <w:t xml:space="preserve">　　　難易度：中　　　出處：指考試題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附圖是中國各省不同年代生育率分布的盒形圖（Simple Plots）。盒子的底端為第1四分位數，頂端為第3四分位數，盒內的分隔線為中位數，線段向上至最大值，向下至最小值。整體來看，中國育齡婦女的生育率都是持續下降，到90年代後就維持在很低的水平，不過中國各省發展程度有頗大的落差，因此各省間的生育率具有相當的差異。請問：</w:t>
      </w:r>
      <w:r w:rsidRPr="00AD09E4">
        <w:rPr>
          <w:rFonts w:ascii="PMingLiU" w:hAnsi="PMingLiU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1914525" cy="160972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  <w:color w:val="000000"/>
        </w:rPr>
        <w:br/>
        <w:t>(1)附圖中哪年各省間生育率的離散程度最大？　(A) 1965　(B) 1975　(C) 1985　(D) 2005</w:t>
      </w:r>
      <w:r w:rsidRPr="00AD09E4">
        <w:rPr>
          <w:rFonts w:ascii="PMingLiU" w:hAnsi="PMingLiU"/>
          <w:color w:val="000000"/>
        </w:rPr>
        <w:br/>
        <w:t>(2)中國自70年代後，生育率明顯的下降是因為下列哪項因素所致？　(A)非農人口比例上升　(B)人口城鄉移動　(C)人口老化　(D)人口政策</w:t>
      </w:r>
      <w:r w:rsidRPr="00AD09E4">
        <w:rPr>
          <w:rFonts w:ascii="PMingLiU" w:hAnsi="PMingLiU"/>
          <w:color w:val="000000"/>
        </w:rPr>
        <w:br/>
        <w:t>(3)隨著生育率的明顯下降及維持在低的水平，中國的人口結構因而發生下列哪項改變？　(A)性別比降低　(B)人口撫養比上升　(C)老年人口比例增加　(D)城鎮獨生子女比例降低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AC5A47">
        <w:rPr>
          <w:color w:val="000000"/>
        </w:rPr>
        <w:t>(1)B</w:t>
      </w:r>
      <w:r w:rsidRPr="00AC5A47">
        <w:rPr>
          <w:color w:val="000000"/>
        </w:rPr>
        <w:t>；</w:t>
      </w:r>
      <w:r w:rsidRPr="00AC5A47">
        <w:rPr>
          <w:color w:val="000000"/>
        </w:rPr>
        <w:t>(2)D</w:t>
      </w:r>
      <w:r w:rsidRPr="00AC5A47">
        <w:rPr>
          <w:color w:val="000000"/>
        </w:rPr>
        <w:t>；</w:t>
      </w:r>
      <w:r w:rsidRPr="00AC5A47">
        <w:rPr>
          <w:color w:val="000000"/>
        </w:rPr>
        <w:t>(3)C</w:t>
      </w:r>
      <w:r w:rsidRPr="00AC5A47">
        <w:rPr>
          <w:color w:val="000000"/>
        </w:rPr>
        <w:t>。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解析：</w:t>
      </w:r>
      <w:r w:rsidRPr="00AC5A47">
        <w:rPr>
          <w:color w:val="000000"/>
        </w:rPr>
        <w:t>(1)1975</w:t>
      </w:r>
      <w:r w:rsidRPr="00AC5A47">
        <w:rPr>
          <w:color w:val="000000"/>
        </w:rPr>
        <w:t>年的第一四分位數是</w:t>
      </w:r>
      <w:r w:rsidRPr="00AC5A47">
        <w:rPr>
          <w:color w:val="000000"/>
        </w:rPr>
        <w:t>2.5</w:t>
      </w:r>
      <w:r w:rsidRPr="00AC5A47">
        <w:rPr>
          <w:color w:val="000000"/>
        </w:rPr>
        <w:t>，第二四分位數是</w:t>
      </w:r>
      <w:r w:rsidRPr="00AC5A47">
        <w:rPr>
          <w:color w:val="000000"/>
        </w:rPr>
        <w:t>3.5</w:t>
      </w:r>
      <w:r w:rsidRPr="00AC5A47">
        <w:rPr>
          <w:color w:val="000000"/>
        </w:rPr>
        <w:t>，第三四分位數是</w:t>
      </w:r>
      <w:r w:rsidRPr="00AC5A47">
        <w:rPr>
          <w:color w:val="000000"/>
        </w:rPr>
        <w:t>5</w:t>
      </w:r>
      <w:r w:rsidRPr="00AC5A47">
        <w:rPr>
          <w:color w:val="000000"/>
        </w:rPr>
        <w:t>。第二四分位數等於是中位數，與第三四分位數差距最大，表示離散程度最大。</w:t>
      </w:r>
      <w:r w:rsidRPr="00AC5A47">
        <w:rPr>
          <w:color w:val="000000"/>
        </w:rPr>
        <w:br/>
        <w:t>(2)</w:t>
      </w:r>
      <w:r w:rsidRPr="00AC5A47">
        <w:rPr>
          <w:color w:val="000000"/>
        </w:rPr>
        <w:t>一胎化政策為中國計畫生育政策，</w:t>
      </w:r>
      <w:r w:rsidRPr="00AC5A47">
        <w:rPr>
          <w:color w:val="000000"/>
        </w:rPr>
        <w:t>1957</w:t>
      </w:r>
      <w:r w:rsidRPr="00AC5A47">
        <w:rPr>
          <w:color w:val="000000"/>
        </w:rPr>
        <w:t>年毛澤東提出計畫生育。鄧小平於</w:t>
      </w:r>
      <w:r w:rsidRPr="00AC5A47">
        <w:rPr>
          <w:color w:val="000000"/>
        </w:rPr>
        <w:t>1980</w:t>
      </w:r>
      <w:r w:rsidRPr="00AC5A47">
        <w:rPr>
          <w:color w:val="000000"/>
        </w:rPr>
        <w:t>年表示中國欲現代化有兩個重點，其中之一即是人口少。</w:t>
      </w:r>
      <w:r w:rsidRPr="00AC5A47">
        <w:rPr>
          <w:color w:val="000000"/>
        </w:rPr>
        <w:br/>
        <w:t>(3)</w:t>
      </w:r>
      <w:r w:rsidRPr="00AC5A47">
        <w:rPr>
          <w:color w:val="000000"/>
        </w:rPr>
        <w:t>一胎化政策主要目的在降低出生率，也就是使得幼年人口比例降低，長時間下來壯年人口的比例也會隨著下降，相對的老年人口的比例會增加。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題號：0402-00048　　　</w:t>
      </w:r>
      <w:r>
        <w:rPr>
          <w:rFonts w:ascii="SMbarcode" w:eastAsia="SMbarcode" w:hAnsi="PMingLiU"/>
          <w:color w:val="000000"/>
        </w:rPr>
        <w:t>*085404-0402-00048*</w:t>
      </w:r>
      <w:r>
        <w:rPr>
          <w:rFonts w:ascii="PMingLiU" w:hAnsi="PMingLiU"/>
          <w:color w:val="000000"/>
        </w:rPr>
        <w:t xml:space="preserve">　　　難易度：中　　　出處：各校試題</w:t>
      </w:r>
    </w:p>
    <w:p w:rsidR="00AD09E4" w:rsidRDefault="00AD09E4" w:rsidP="00AD09E4">
      <w:pPr>
        <w:rPr>
          <w:rFonts w:ascii="PMingLiU" w:hAnsi="PMingLiU" w:hint="eastAsia"/>
        </w:rPr>
      </w:pPr>
      <w:r w:rsidRPr="00AD09E4">
        <w:rPr>
          <w:rFonts w:ascii="PMingLiU" w:hAnsi="PMingLiU" w:hint="eastAsia"/>
        </w:rPr>
        <w:t>附圖為2000～2010年中國人口成長率統計地圖。請問：</w:t>
      </w:r>
      <w:r w:rsidRPr="00AD09E4">
        <w:rPr>
          <w:rFonts w:ascii="PMingLiU" w:hAnsi="PMingLiU"/>
        </w:rPr>
        <w:br/>
      </w:r>
      <w:r w:rsidR="00F70353" w:rsidRPr="00AD09E4">
        <w:rPr>
          <w:rFonts w:ascii="PMingLiU" w:hAnsi="PMingLiU" w:hint="eastAsia"/>
          <w:noProof/>
        </w:rPr>
        <w:drawing>
          <wp:inline distT="0" distB="0" distL="0" distR="0">
            <wp:extent cx="2219325" cy="17907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</w:rPr>
        <w:br/>
      </w:r>
      <w:r w:rsidRPr="00AD09E4">
        <w:rPr>
          <w:rFonts w:ascii="PMingLiU" w:hAnsi="PMingLiU" w:hint="eastAsia"/>
        </w:rPr>
        <w:t xml:space="preserve">(1)此圖屬於何種統計地圖？　</w:t>
      </w:r>
      <w:r w:rsidRPr="00AD09E4">
        <w:rPr>
          <w:rFonts w:ascii="PMingLiU" w:hAnsi="PMingLiU"/>
        </w:rPr>
        <w:t>(A)</w:t>
      </w:r>
      <w:r w:rsidRPr="00AD09E4">
        <w:rPr>
          <w:rFonts w:ascii="PMingLiU" w:hAnsi="PMingLiU" w:hint="eastAsia"/>
        </w:rPr>
        <w:t xml:space="preserve">點子圖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面量圖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等值線圖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風花圖</w:t>
      </w:r>
      <w:r w:rsidRPr="00AD09E4">
        <w:rPr>
          <w:rFonts w:ascii="PMingLiU" w:hAnsi="PMingLiU"/>
        </w:rPr>
        <w:br/>
      </w:r>
      <w:r w:rsidRPr="00AD09E4">
        <w:rPr>
          <w:rFonts w:ascii="PMingLiU" w:hAnsi="PMingLiU" w:hint="eastAsia"/>
        </w:rPr>
        <w:t xml:space="preserve">(2)圖中部分地區出現人口負成長的正確說明：　</w:t>
      </w:r>
      <w:r w:rsidRPr="00AD09E4">
        <w:rPr>
          <w:rFonts w:ascii="PMingLiU" w:hAnsi="PMingLiU"/>
        </w:rPr>
        <w:t>(A)</w:t>
      </w:r>
      <w:r w:rsidRPr="00AD09E4">
        <w:rPr>
          <w:rFonts w:ascii="PMingLiU" w:hAnsi="PMingLiU" w:hint="eastAsia"/>
        </w:rPr>
        <w:t xml:space="preserve">死亡率＋移出率＜0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移入率－移出率＜0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出生率－死亡率＜0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自然增加率＋社會增加率＜0</w:t>
      </w:r>
      <w:r w:rsidRPr="00AD09E4">
        <w:rPr>
          <w:rFonts w:ascii="PMingLiU" w:hAnsi="PMingLiU"/>
        </w:rPr>
        <w:br/>
      </w:r>
      <w:r w:rsidRPr="00AD09E4">
        <w:rPr>
          <w:rFonts w:ascii="PMingLiU" w:hAnsi="PMingLiU" w:hint="eastAsia"/>
        </w:rPr>
        <w:t xml:space="preserve">(3)承上題，造成這些地區人口負成長的共同原因為何？　</w:t>
      </w:r>
      <w:r w:rsidRPr="00AD09E4">
        <w:rPr>
          <w:rFonts w:ascii="PMingLiU" w:hAnsi="PMingLiU"/>
        </w:rPr>
        <w:t>(A)</w:t>
      </w:r>
      <w:r w:rsidRPr="00AD09E4">
        <w:rPr>
          <w:rFonts w:ascii="PMingLiU" w:hAnsi="PMingLiU" w:hint="eastAsia"/>
        </w:rPr>
        <w:t xml:space="preserve">發生地質災害　</w:t>
      </w:r>
      <w:r w:rsidRPr="00AD09E4">
        <w:rPr>
          <w:rFonts w:ascii="PMingLiU" w:hAnsi="PMingLiU"/>
        </w:rPr>
        <w:t>(B)</w:t>
      </w:r>
      <w:r w:rsidRPr="00AD09E4">
        <w:rPr>
          <w:rFonts w:ascii="PMingLiU" w:hAnsi="PMingLiU" w:hint="eastAsia"/>
        </w:rPr>
        <w:t xml:space="preserve">發生氣象災害　</w:t>
      </w:r>
      <w:r w:rsidRPr="00AD09E4">
        <w:rPr>
          <w:rFonts w:ascii="PMingLiU" w:hAnsi="PMingLiU"/>
        </w:rPr>
        <w:t>(C)</w:t>
      </w:r>
      <w:r w:rsidRPr="00AD09E4">
        <w:rPr>
          <w:rFonts w:ascii="PMingLiU" w:hAnsi="PMingLiU" w:hint="eastAsia"/>
        </w:rPr>
        <w:t xml:space="preserve">環境負載力升　</w:t>
      </w:r>
      <w:r w:rsidRPr="00AD09E4">
        <w:rPr>
          <w:rFonts w:ascii="PMingLiU" w:hAnsi="PMingLiU"/>
        </w:rPr>
        <w:t>(D)</w:t>
      </w:r>
      <w:r w:rsidRPr="00AD09E4">
        <w:rPr>
          <w:rFonts w:ascii="PMingLiU" w:hAnsi="PMingLiU" w:hint="eastAsia"/>
        </w:rPr>
        <w:t>政府政策影響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AC5A47">
        <w:rPr>
          <w:color w:val="000000"/>
        </w:rPr>
        <w:t>(1)</w:t>
      </w:r>
      <w:r w:rsidRPr="00AC5A47">
        <w:rPr>
          <w:rFonts w:hint="eastAsia"/>
          <w:color w:val="000000"/>
        </w:rPr>
        <w:t>B</w:t>
      </w:r>
      <w:r w:rsidRPr="00AC5A47">
        <w:rPr>
          <w:color w:val="000000"/>
        </w:rPr>
        <w:t>；</w:t>
      </w:r>
      <w:r w:rsidRPr="00AC5A47">
        <w:rPr>
          <w:color w:val="000000"/>
        </w:rPr>
        <w:t>(2)</w:t>
      </w:r>
      <w:r w:rsidRPr="00AC5A47">
        <w:rPr>
          <w:rFonts w:hint="eastAsia"/>
          <w:color w:val="000000"/>
        </w:rPr>
        <w:t>D</w:t>
      </w:r>
      <w:r w:rsidRPr="00AC5A47">
        <w:rPr>
          <w:color w:val="000000"/>
        </w:rPr>
        <w:t>；</w:t>
      </w:r>
      <w:r w:rsidRPr="00AC5A47">
        <w:rPr>
          <w:color w:val="000000"/>
        </w:rPr>
        <w:t>(</w:t>
      </w:r>
      <w:r w:rsidRPr="00AC5A47">
        <w:rPr>
          <w:rFonts w:hint="eastAsia"/>
          <w:color w:val="000000"/>
        </w:rPr>
        <w:t>3</w:t>
      </w:r>
      <w:r w:rsidRPr="00AC5A47">
        <w:rPr>
          <w:color w:val="000000"/>
        </w:rPr>
        <w:t>)</w:t>
      </w:r>
      <w:r w:rsidRPr="00AC5A47">
        <w:rPr>
          <w:rFonts w:hint="eastAsia"/>
          <w:color w:val="000000"/>
        </w:rPr>
        <w:t>D</w:t>
      </w:r>
      <w:r w:rsidRPr="00AC5A47">
        <w:rPr>
          <w:color w:val="000000"/>
        </w:rPr>
        <w:t>。</w:t>
      </w:r>
    </w:p>
    <w:p w:rsidR="00AD09E4" w:rsidRDefault="00AD09E4" w:rsidP="00AD09E4">
      <w:pPr>
        <w:rPr>
          <w:color w:val="000000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題號：0402-00049　　　</w:t>
      </w:r>
      <w:r>
        <w:rPr>
          <w:rFonts w:ascii="SMbarcode" w:eastAsia="SMbarcode" w:hAnsi="PMingLiU"/>
          <w:color w:val="000000"/>
        </w:rPr>
        <w:t>*085404-0402-00049*</w:t>
      </w:r>
      <w:r>
        <w:rPr>
          <w:rFonts w:ascii="PMingLiU" w:hAnsi="PMingLiU"/>
          <w:color w:val="000000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 w:hint="eastAsia"/>
          <w:color w:val="000000"/>
        </w:rPr>
        <w:t>附表為中國人口年齡結構</w:t>
      </w:r>
      <w:r w:rsidRPr="00AD09E4">
        <w:rPr>
          <w:rFonts w:ascii="PMingLiU" w:hAnsi="PMingLiU" w:hint="eastAsia"/>
        </w:rPr>
        <w:t>。請問：</w:t>
      </w:r>
      <w:r w:rsidRPr="00AD09E4">
        <w:rPr>
          <w:rFonts w:ascii="PMingLiU" w:hAnsi="PMingLiU"/>
        </w:rPr>
        <w:br/>
      </w:r>
      <w:bookmarkStart w:id="26" w:name="_MON_1474984195"/>
      <w:bookmarkEnd w:id="26"/>
      <w:r w:rsidRPr="00AD09E4">
        <w:rPr>
          <w:rFonts w:ascii="PMingLiU" w:hAnsi="PMingLiU"/>
        </w:rPr>
        <w:object w:dxaOrig="6735" w:dyaOrig="1679">
          <v:shape id="_x0000_i1074" type="#_x0000_t75" style="width:254.25pt;height:64.5pt" o:ole="">
            <v:imagedata r:id="rId67" o:title=""/>
          </v:shape>
          <o:OLEObject Type="Embed" ProgID="Word.Picture.8" ShapeID="_x0000_i1074" DrawAspect="Content" ObjectID="_1764389080" r:id="rId68"/>
        </w:object>
      </w:r>
      <w:r w:rsidRPr="00AD09E4">
        <w:rPr>
          <w:rFonts w:ascii="PMingLiU" w:hAnsi="PMingLiU" w:hint="eastAsia"/>
        </w:rPr>
        <w:br/>
      </w:r>
      <w:r w:rsidRPr="00AD09E4">
        <w:rPr>
          <w:rFonts w:ascii="PMingLiU" w:hAnsi="PMingLiU"/>
        </w:rPr>
        <w:t>(1)由此表可知，下列何者為中國目前的人口現象？(甲)幼年人口比例有下降的趨勢；(乙)扶養比不斷增高；(丙)老年人口比例有上升的趨勢；(丁)已邁入高齡化社會</w:t>
      </w:r>
      <w:r w:rsidRPr="00AD09E4">
        <w:rPr>
          <w:rFonts w:ascii="PMingLiU" w:hAnsi="PMingLiU" w:hint="eastAsia"/>
        </w:rPr>
        <w:t xml:space="preserve">。　</w:t>
      </w:r>
      <w:r w:rsidRPr="00AD09E4">
        <w:rPr>
          <w:rFonts w:ascii="PMingLiU" w:hAnsi="PMingLiU"/>
        </w:rPr>
        <w:t>(</w:t>
      </w:r>
      <w:r w:rsidRPr="00AD09E4">
        <w:rPr>
          <w:rFonts w:ascii="PMingLiU" w:hAnsi="PMingLiU" w:hint="eastAsia"/>
        </w:rPr>
        <w:t>A</w:t>
      </w:r>
      <w:r w:rsidRPr="00AD09E4">
        <w:rPr>
          <w:rFonts w:ascii="PMingLiU" w:hAnsi="PMingLiU"/>
        </w:rPr>
        <w:t>)甲乙丙　(</w:t>
      </w:r>
      <w:r w:rsidRPr="00AD09E4">
        <w:rPr>
          <w:rFonts w:ascii="PMingLiU" w:hAnsi="PMingLiU" w:hint="eastAsia"/>
        </w:rPr>
        <w:t>B</w:t>
      </w:r>
      <w:r w:rsidRPr="00AD09E4">
        <w:rPr>
          <w:rFonts w:ascii="PMingLiU" w:hAnsi="PMingLiU"/>
        </w:rPr>
        <w:t>)甲丙丁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</w:t>
      </w:r>
      <w:r w:rsidRPr="00AD09E4">
        <w:rPr>
          <w:rFonts w:ascii="PMingLiU" w:hAnsi="PMingLiU" w:hint="eastAsia"/>
        </w:rPr>
        <w:t>C</w:t>
      </w:r>
      <w:r w:rsidRPr="00AD09E4">
        <w:rPr>
          <w:rFonts w:ascii="PMingLiU" w:hAnsi="PMingLiU"/>
        </w:rPr>
        <w:t>)甲乙丁　(</w:t>
      </w:r>
      <w:r w:rsidRPr="00AD09E4">
        <w:rPr>
          <w:rFonts w:ascii="PMingLiU" w:hAnsi="PMingLiU" w:hint="eastAsia"/>
        </w:rPr>
        <w:t>D</w:t>
      </w:r>
      <w:r w:rsidRPr="00AD09E4">
        <w:rPr>
          <w:rFonts w:ascii="PMingLiU" w:hAnsi="PMingLiU"/>
        </w:rPr>
        <w:t>)乙丙丁</w:t>
      </w:r>
      <w:r w:rsidRPr="00AD09E4">
        <w:rPr>
          <w:rFonts w:ascii="PMingLiU" w:hAnsi="PMingLiU" w:hint="eastAsia"/>
        </w:rPr>
        <w:br/>
      </w:r>
      <w:r w:rsidRPr="00AD09E4">
        <w:rPr>
          <w:rFonts w:ascii="PMingLiU" w:hAnsi="PMingLiU"/>
        </w:rPr>
        <w:t>(2)此表所呈現的中國人口年齡結構變化情形，和下列哪一項因素的關係最密切？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</w:t>
      </w:r>
      <w:r w:rsidRPr="00AD09E4">
        <w:rPr>
          <w:rFonts w:ascii="PMingLiU" w:hAnsi="PMingLiU" w:hint="eastAsia"/>
        </w:rPr>
        <w:t>A</w:t>
      </w:r>
      <w:r w:rsidRPr="00AD09E4">
        <w:rPr>
          <w:rFonts w:ascii="PMingLiU" w:hAnsi="PMingLiU"/>
        </w:rPr>
        <w:t>)出生率降低　(</w:t>
      </w:r>
      <w:r w:rsidRPr="00AD09E4">
        <w:rPr>
          <w:rFonts w:ascii="PMingLiU" w:hAnsi="PMingLiU" w:hint="eastAsia"/>
        </w:rPr>
        <w:t>B</w:t>
      </w:r>
      <w:r w:rsidRPr="00AD09E4">
        <w:rPr>
          <w:rFonts w:ascii="PMingLiU" w:hAnsi="PMingLiU"/>
        </w:rPr>
        <w:t>)死亡率降低　(</w:t>
      </w:r>
      <w:r w:rsidRPr="00AD09E4">
        <w:rPr>
          <w:rFonts w:ascii="PMingLiU" w:hAnsi="PMingLiU" w:hint="eastAsia"/>
        </w:rPr>
        <w:t>C</w:t>
      </w:r>
      <w:r w:rsidRPr="00AD09E4">
        <w:rPr>
          <w:rFonts w:ascii="PMingLiU" w:hAnsi="PMingLiU"/>
        </w:rPr>
        <w:t>)死亡率提高　(</w:t>
      </w:r>
      <w:r w:rsidRPr="00AD09E4">
        <w:rPr>
          <w:rFonts w:ascii="PMingLiU" w:hAnsi="PMingLiU" w:hint="eastAsia"/>
        </w:rPr>
        <w:t>D</w:t>
      </w:r>
      <w:r w:rsidRPr="00AD09E4">
        <w:rPr>
          <w:rFonts w:ascii="PMingLiU" w:hAnsi="PMingLiU"/>
        </w:rPr>
        <w:t>)移入率減少</w:t>
      </w:r>
      <w:r w:rsidRPr="00AD09E4">
        <w:rPr>
          <w:rFonts w:ascii="PMingLiU" w:hAnsi="PMingLiU" w:hint="eastAsia"/>
        </w:rPr>
        <w:br/>
      </w:r>
      <w:r w:rsidRPr="00AD09E4">
        <w:rPr>
          <w:rFonts w:ascii="PMingLiU" w:hAnsi="PMingLiU"/>
        </w:rPr>
        <w:t>(3)目前中國的勞動年齡人口占總人口比例較大，為經濟發展創造有利的條件，此種現象稱為什麼？</w:t>
      </w:r>
      <w:r w:rsidRPr="00AD09E4">
        <w:rPr>
          <w:rFonts w:ascii="PMingLiU" w:hAnsi="PMingLiU" w:hint="eastAsia"/>
        </w:rPr>
        <w:t xml:space="preserve">　</w:t>
      </w:r>
      <w:r w:rsidRPr="00AD09E4">
        <w:rPr>
          <w:rFonts w:ascii="PMingLiU" w:hAnsi="PMingLiU"/>
        </w:rPr>
        <w:t>(</w:t>
      </w:r>
      <w:r w:rsidRPr="00AD09E4">
        <w:rPr>
          <w:rFonts w:ascii="PMingLiU" w:hAnsi="PMingLiU" w:hint="eastAsia"/>
        </w:rPr>
        <w:t>A</w:t>
      </w:r>
      <w:r w:rsidRPr="00AD09E4">
        <w:rPr>
          <w:rFonts w:ascii="PMingLiU" w:hAnsi="PMingLiU"/>
        </w:rPr>
        <w:t>)人口負債　(</w:t>
      </w:r>
      <w:r w:rsidRPr="00AD09E4">
        <w:rPr>
          <w:rFonts w:ascii="PMingLiU" w:hAnsi="PMingLiU" w:hint="eastAsia"/>
        </w:rPr>
        <w:t>B</w:t>
      </w:r>
      <w:r w:rsidRPr="00AD09E4">
        <w:rPr>
          <w:rFonts w:ascii="PMingLiU" w:hAnsi="PMingLiU"/>
        </w:rPr>
        <w:t>)人口爆炸　(</w:t>
      </w:r>
      <w:r w:rsidRPr="00AD09E4">
        <w:rPr>
          <w:rFonts w:ascii="PMingLiU" w:hAnsi="PMingLiU" w:hint="eastAsia"/>
        </w:rPr>
        <w:t>C</w:t>
      </w:r>
      <w:r w:rsidRPr="00AD09E4">
        <w:rPr>
          <w:rFonts w:ascii="PMingLiU" w:hAnsi="PMingLiU"/>
        </w:rPr>
        <w:t>)人口紅利　(</w:t>
      </w:r>
      <w:r w:rsidRPr="00AD09E4">
        <w:rPr>
          <w:rFonts w:ascii="PMingLiU" w:hAnsi="PMingLiU" w:hint="eastAsia"/>
        </w:rPr>
        <w:t>D</w:t>
      </w:r>
      <w:r w:rsidRPr="00AD09E4">
        <w:rPr>
          <w:rFonts w:ascii="PMingLiU" w:hAnsi="PMingLiU"/>
        </w:rPr>
        <w:t>)人口老化</w:t>
      </w:r>
    </w:p>
    <w:p w:rsidR="00AD09E4" w:rsidRDefault="00AD09E4" w:rsidP="00AD09E4">
      <w:r>
        <w:rPr>
          <w:rFonts w:ascii="PMingLiU" w:hAnsi="PMingLiU"/>
        </w:rPr>
        <w:t>答案：</w:t>
      </w:r>
      <w:r>
        <w:t>(1)</w:t>
      </w:r>
      <w:r>
        <w:rPr>
          <w:rFonts w:hint="eastAsia"/>
        </w:rPr>
        <w:t>B</w:t>
      </w:r>
      <w:r w:rsidRPr="00A0492B">
        <w:t>；</w:t>
      </w:r>
      <w:r w:rsidRPr="00A0492B">
        <w:t>(2)</w:t>
      </w:r>
      <w:r>
        <w:rPr>
          <w:rFonts w:hint="eastAsia"/>
        </w:rPr>
        <w:t>A</w:t>
      </w:r>
      <w:r w:rsidRPr="00A0492B">
        <w:t>；</w:t>
      </w:r>
      <w:r w:rsidRPr="00A0492B">
        <w:t>(3)</w:t>
      </w:r>
      <w:r>
        <w:rPr>
          <w:rFonts w:hint="eastAsia"/>
        </w:rPr>
        <w:t>C</w:t>
      </w:r>
      <w:r w:rsidRPr="00A0492B">
        <w:t>。</w:t>
      </w:r>
    </w:p>
    <w:p w:rsidR="00AD09E4" w:rsidRDefault="00AD09E4" w:rsidP="00AD09E4">
      <w:pPr>
        <w:rPr>
          <w:rFonts w:hAnsi="PMingLiU"/>
        </w:rPr>
      </w:pPr>
      <w:r>
        <w:rPr>
          <w:rFonts w:ascii="PMingLiU" w:hAnsi="PMingLiU"/>
        </w:rPr>
        <w:t>解析：</w:t>
      </w:r>
      <w:r w:rsidRPr="008E1AE3">
        <w:t>(1)(</w:t>
      </w:r>
      <w:r w:rsidRPr="00AC5A47">
        <w:rPr>
          <w:rFonts w:hAnsi="PMingLiU"/>
        </w:rPr>
        <w:t>乙</w:t>
      </w:r>
      <w:r w:rsidRPr="008E1AE3">
        <w:t>) 15</w:t>
      </w:r>
      <w:r w:rsidRPr="00AC5A47">
        <w:rPr>
          <w:rFonts w:hAnsi="PMingLiU"/>
        </w:rPr>
        <w:t>～</w:t>
      </w:r>
      <w:r w:rsidRPr="008E1AE3">
        <w:t>64</w:t>
      </w:r>
      <w:r w:rsidRPr="00AC5A47">
        <w:rPr>
          <w:rFonts w:hAnsi="PMingLiU"/>
        </w:rPr>
        <w:t>歲壯年人口不斷增加，扶養比下降。</w:t>
      </w:r>
    </w:p>
    <w:p w:rsidR="00AD09E4" w:rsidRDefault="00AD09E4" w:rsidP="00AD09E4">
      <w:pPr>
        <w:rPr>
          <w:rFonts w:hAnsi="PMingLiU"/>
        </w:rPr>
      </w:pPr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題號：0402-00050　　　</w:t>
      </w:r>
      <w:r>
        <w:rPr>
          <w:rFonts w:ascii="SMbarcode" w:eastAsia="SMbarcode" w:hAnsi="PMingLiU"/>
        </w:rPr>
        <w:t>*085404-0402-00050*</w:t>
      </w:r>
      <w:r>
        <w:rPr>
          <w:rFonts w:ascii="PMingLiU" w:hAnsi="PMingLiU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/>
        </w:rPr>
      </w:pPr>
      <w:r w:rsidRPr="00AD09E4">
        <w:rPr>
          <w:rFonts w:ascii="PMingLiU" w:hAnsi="PMingLiU"/>
        </w:rPr>
        <w:t>附圖為1949～2003年的中國人口自然增減圖。請問：</w:t>
      </w:r>
      <w:r w:rsidRPr="00AD09E4">
        <w:rPr>
          <w:rFonts w:ascii="PMingLiU" w:hAnsi="PMingLiU"/>
        </w:rPr>
        <w:br/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2333625" cy="962025"/>
            <wp:effectExtent l="0" t="0" r="0" b="0"/>
            <wp:docPr id="51" name="圖片 1" descr="1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1-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</w:rPr>
        <w:br/>
        <w:t>(1)1949～1957年間，中國的人口成長變化屬於人口轉型模式中的哪一個階段？　(A)高穩定階段　(B)低穩定階段　(C)早期擴張階段　(D)晚期擴張階段</w:t>
      </w:r>
      <w:r w:rsidRPr="00AD09E4">
        <w:rPr>
          <w:rFonts w:ascii="PMingLiU" w:hAnsi="PMingLiU"/>
        </w:rPr>
        <w:br/>
        <w:t>(2)承上題，此期中國人口成長變化的主要因素為何？　(A)出生率　(B)死亡率　(C)移出率　(D)移入率</w:t>
      </w:r>
      <w:r w:rsidRPr="00AD09E4">
        <w:rPr>
          <w:rFonts w:ascii="PMingLiU" w:hAnsi="PMingLiU"/>
        </w:rPr>
        <w:br/>
        <w:t>(3)1959～1961年間中國人口自然增加率顯著下降，其主要的原因為：(甲)大躍進和人民公社等錯誤政策；(乙)自然災害造成糧食減產；(丙)一胎化政策的人口控制；(丁)人口大量外移。以上正確的有哪些？　(A)甲乙　(B)丙丁　(C)甲丙　(D)乙丙</w:t>
      </w:r>
      <w:r w:rsidRPr="00AD09E4">
        <w:rPr>
          <w:rFonts w:ascii="PMingLiU" w:hAnsi="PMingLiU"/>
        </w:rPr>
        <w:br/>
        <w:t>(4)1973～1976年間人口自然增加率亦呈大幅下降現象的主要原因為何？　(A)自然災害多　(B)人口外移嚴重　(C)一胎化政策　(D)文化大革命的影響</w:t>
      </w:r>
      <w:r w:rsidRPr="00AD09E4">
        <w:rPr>
          <w:rFonts w:ascii="PMingLiU" w:hAnsi="PMingLiU" w:hint="eastAsia"/>
        </w:rPr>
        <w:t>。</w:t>
      </w:r>
      <w:r w:rsidRPr="00AD09E4">
        <w:rPr>
          <w:rFonts w:ascii="PMingLiU" w:hAnsi="PMingLiU"/>
        </w:rPr>
        <w:br/>
        <w:t>(5)中國人口急遽增加的主要時間為何？　(A)1950～1958年　(B)1959～1961年　(C)1962～1973年　(D)1974年以後</w:t>
      </w:r>
      <w:r w:rsidRPr="00AD09E4">
        <w:rPr>
          <w:rFonts w:ascii="PMingLiU" w:hAnsi="PMingLiU"/>
        </w:rPr>
        <w:br/>
        <w:t>(6)承上題，此時期中國人口急遽增加的主要原因為何？　(A)自然增加率擴大　(B)外來人口移入　(C)經濟水平的提升　(D)政策推動以增加勞力</w:t>
      </w:r>
    </w:p>
    <w:p w:rsidR="00AD09E4" w:rsidRDefault="00AD09E4" w:rsidP="00AD09E4">
      <w:r>
        <w:rPr>
          <w:rFonts w:ascii="PMingLiU" w:hAnsi="PMingLiU"/>
        </w:rPr>
        <w:t>答案：</w:t>
      </w:r>
      <w:r w:rsidRPr="00A0492B">
        <w:t>(1)C</w:t>
      </w:r>
      <w:r w:rsidRPr="00A0492B">
        <w:t>；</w:t>
      </w:r>
      <w:r w:rsidRPr="00A0492B">
        <w:t>(2)B</w:t>
      </w:r>
      <w:r w:rsidRPr="00A0492B">
        <w:t>；</w:t>
      </w:r>
      <w:r w:rsidRPr="00A0492B">
        <w:t>(3)A</w:t>
      </w:r>
      <w:r w:rsidRPr="00A0492B">
        <w:t>；</w:t>
      </w:r>
      <w:r w:rsidRPr="00A0492B">
        <w:t>(4)C</w:t>
      </w:r>
      <w:r w:rsidRPr="00A0492B">
        <w:t>；</w:t>
      </w:r>
      <w:r w:rsidRPr="00A0492B">
        <w:t>(5)C</w:t>
      </w:r>
      <w:r w:rsidRPr="00A0492B">
        <w:t>；</w:t>
      </w:r>
      <w:r w:rsidRPr="00A0492B">
        <w:t>(6)A</w:t>
      </w:r>
      <w:r w:rsidRPr="00A0492B">
        <w:t>。</w:t>
      </w:r>
    </w:p>
    <w:p w:rsidR="00AD09E4" w:rsidRDefault="00AD09E4" w:rsidP="00AD09E4">
      <w:r>
        <w:rPr>
          <w:rFonts w:ascii="PMingLiU" w:hAnsi="PMingLiU"/>
        </w:rPr>
        <w:t>解析：</w:t>
      </w:r>
      <w:r w:rsidRPr="00A0492B">
        <w:t>(1)</w:t>
      </w:r>
      <w:r w:rsidRPr="00AC5A47">
        <w:rPr>
          <w:color w:val="000000"/>
        </w:rPr>
        <w:t>此階段死亡率下降</w:t>
      </w:r>
      <w:r w:rsidRPr="00A0492B">
        <w:t>。</w:t>
      </w:r>
    </w:p>
    <w:p w:rsidR="00AD09E4" w:rsidRDefault="00AD09E4" w:rsidP="00AD09E4"/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題號：0402-00051　　　</w:t>
      </w:r>
      <w:r>
        <w:rPr>
          <w:rFonts w:ascii="SMbarcode" w:eastAsia="SMbarcode" w:hAnsi="PMingLiU"/>
        </w:rPr>
        <w:t>*085404-0402-00051*</w:t>
      </w:r>
      <w:r>
        <w:rPr>
          <w:rFonts w:ascii="PMingLiU" w:hAnsi="PMingLiU"/>
        </w:rPr>
        <w:t xml:space="preserve">　　　難易度：難　　　出處：精選試題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附圖為中國某四個時期的人口金字塔圖。請問：</w:t>
      </w:r>
      <w:r w:rsidRPr="00AD09E4">
        <w:rPr>
          <w:rFonts w:ascii="PMingLiU" w:hAnsi="PMingLiU"/>
          <w:color w:val="000000"/>
        </w:rPr>
        <w:br/>
        <w:t>甲</w:t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904875" cy="752475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  <w:color w:val="000000"/>
        </w:rPr>
        <w:t xml:space="preserve">　</w:t>
      </w:r>
      <w:r w:rsidRPr="00AD09E4">
        <w:rPr>
          <w:rFonts w:ascii="PMingLiU" w:hAnsi="PMingLiU"/>
          <w:color w:val="000000"/>
        </w:rPr>
        <w:t>乙</w:t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904875" cy="7905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  <w:color w:val="000000"/>
        </w:rPr>
        <w:t xml:space="preserve">　</w:t>
      </w:r>
      <w:r w:rsidRPr="00AD09E4">
        <w:rPr>
          <w:rFonts w:ascii="PMingLiU" w:hAnsi="PMingLiU"/>
          <w:color w:val="000000"/>
        </w:rPr>
        <w:t>丙</w:t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904875" cy="78105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 w:hint="eastAsia"/>
          <w:color w:val="000000"/>
        </w:rPr>
        <w:t xml:space="preserve">　</w:t>
      </w:r>
      <w:r w:rsidRPr="00AD09E4">
        <w:rPr>
          <w:rFonts w:ascii="PMingLiU" w:hAnsi="PMingLiU"/>
          <w:color w:val="000000"/>
        </w:rPr>
        <w:t>丁</w:t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942975" cy="80962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  <w:color w:val="000000"/>
        </w:rPr>
        <w:br/>
        <w:t>(1)哪一時期的青壯年人口負擔最沉重？　(A)甲　(B)乙　(C)丙　(D)丁</w:t>
      </w:r>
      <w:r w:rsidRPr="00AD09E4">
        <w:rPr>
          <w:rFonts w:ascii="PMingLiU" w:hAnsi="PMingLiU"/>
          <w:color w:val="000000"/>
        </w:rPr>
        <w:br/>
        <w:t>(2)依據各人口金字塔的特徵，將其按時間先後順序排列，下列何者正確？　(A)甲乙丙丁　(B)乙甲丙丁　(C)丙丁甲乙　(D)丁乙甲丙</w:t>
      </w:r>
      <w:r w:rsidRPr="00AD09E4">
        <w:rPr>
          <w:rFonts w:ascii="PMingLiU" w:hAnsi="PMingLiU"/>
          <w:color w:val="000000"/>
        </w:rPr>
        <w:br/>
        <w:t>(3)由人口金字塔判斷，未來中國可能遇到下列哪些人口問題？(甲)人口老化日益嚴重；(乙)人口總數增長仍大；(丙)流動人口持續增加；(丁)男女性別比失調　(A)甲乙　(B)乙丙　(C)丙丁　(D)甲丁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答案：</w:t>
      </w:r>
      <w:r w:rsidRPr="00AC5A47">
        <w:rPr>
          <w:color w:val="000000"/>
        </w:rPr>
        <w:t>(1)D</w:t>
      </w:r>
      <w:r w:rsidRPr="00AC5A47">
        <w:rPr>
          <w:color w:val="000000"/>
        </w:rPr>
        <w:t>；</w:t>
      </w:r>
      <w:r w:rsidRPr="00AC5A47">
        <w:rPr>
          <w:color w:val="000000"/>
        </w:rPr>
        <w:t>(2)D</w:t>
      </w:r>
      <w:r w:rsidRPr="00AC5A47">
        <w:rPr>
          <w:color w:val="000000"/>
        </w:rPr>
        <w:t>；</w:t>
      </w:r>
      <w:r w:rsidRPr="00AC5A47">
        <w:rPr>
          <w:color w:val="000000"/>
        </w:rPr>
        <w:t>(3)D</w:t>
      </w:r>
      <w:r w:rsidRPr="00AC5A47">
        <w:rPr>
          <w:color w:val="000000"/>
        </w:rPr>
        <w:t>。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  <w:color w:val="000000"/>
        </w:rPr>
        <w:t>解析：</w:t>
      </w:r>
      <w:r w:rsidRPr="00AC5A47">
        <w:rPr>
          <w:color w:val="000000"/>
        </w:rPr>
        <w:t>(1)</w:t>
      </w:r>
      <w:r w:rsidRPr="00AC5A47">
        <w:rPr>
          <w:color w:val="000000"/>
        </w:rPr>
        <w:t>計算扶養比，丁扶養比最高。</w:t>
      </w:r>
      <w:r w:rsidRPr="00AC5A47">
        <w:rPr>
          <w:color w:val="000000"/>
        </w:rPr>
        <w:br/>
        <w:t>(3)</w:t>
      </w:r>
      <w:r w:rsidRPr="00AC5A47">
        <w:rPr>
          <w:color w:val="000000"/>
        </w:rPr>
        <w:t>人口金字塔主要反應年齡別及性別比。</w:t>
      </w:r>
    </w:p>
    <w:p w:rsidR="00AD09E4" w:rsidRDefault="00AD09E4" w:rsidP="00AD09E4">
      <w:pPr>
        <w:rPr>
          <w:color w:val="000000"/>
        </w:rPr>
      </w:pPr>
    </w:p>
    <w:p w:rsidR="00AD09E4" w:rsidRDefault="00F70353" w:rsidP="00AD09E4">
      <w:pPr>
        <w:rPr>
          <w:rFonts w:ascii="PMingLiU" w:hAnsi="PMingLiU"/>
          <w:sz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307455" cy="377825"/>
            <wp:effectExtent l="19050" t="19050" r="0" b="3175"/>
            <wp:wrapNone/>
            <wp:docPr id="251" name="圖片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8" r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77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9E4">
        <w:rPr>
          <w:rFonts w:ascii="PMingLiU" w:hAnsi="PMingLiU"/>
          <w:sz w:val="24"/>
        </w:rPr>
        <w:t>4–2　中國人口政策及其影響</w:t>
      </w:r>
    </w:p>
    <w:bookmarkStart w:id="27" w:name="ch4–2_非選題"/>
    <w:p w:rsidR="00AD09E4" w:rsidRDefault="00AD09E4" w:rsidP="00AD09E4">
      <w:r>
        <w:object w:dxaOrig="1246" w:dyaOrig="397">
          <v:shape id="_x0000_i1080" type="#_x0000_t75" style="width:62.25pt;height:20.25pt" o:ole="">
            <v:imagedata r:id="rId33" o:title=""/>
          </v:shape>
          <o:OLEObject Type="Embed" ProgID="Word.Picture.8" ShapeID="_x0000_i1080" DrawAspect="Content" ObjectID="_1764389081" r:id="rId74"/>
        </w:object>
      </w:r>
      <w:r>
        <w:t xml:space="preserve"> </w:t>
      </w:r>
      <w:bookmarkEnd w:id="27"/>
    </w:p>
    <w:p w:rsidR="00AD09E4" w:rsidRDefault="00AD09E4" w:rsidP="00AD09E4">
      <w:pPr>
        <w:pBdr>
          <w:bottom w:val="single" w:sz="4" w:space="1" w:color="auto"/>
        </w:pBdr>
        <w:rPr>
          <w:rFonts w:ascii="PMingLiU" w:hAnsi="PMingLiU"/>
        </w:rPr>
      </w:pPr>
      <w:r>
        <w:rPr>
          <w:rFonts w:ascii="PMingLiU" w:hAnsi="PMingLiU"/>
        </w:rPr>
        <w:t xml:space="preserve">題號：0402-00001　　　</w:t>
      </w:r>
      <w:r>
        <w:rPr>
          <w:rFonts w:ascii="SMbarcode" w:eastAsia="SMbarcode" w:hAnsi="PMingLiU"/>
        </w:rPr>
        <w:t>*085404-0402-00001*</w:t>
      </w:r>
      <w:r>
        <w:rPr>
          <w:rFonts w:ascii="PMingLiU" w:hAnsi="PMingLiU"/>
        </w:rPr>
        <w:t xml:space="preserve">　　　難易度：中　　　出處：補充試題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/>
          <w:color w:val="000000"/>
        </w:rPr>
        <w:t>附圖為中國高齡化現象風花圖。請問：</w:t>
      </w:r>
      <w:r w:rsidRPr="00AD09E4">
        <w:rPr>
          <w:rFonts w:ascii="PMingLiU" w:hAnsi="PMingLiU"/>
          <w:color w:val="000000"/>
        </w:rPr>
        <w:br/>
      </w:r>
      <w:r w:rsidR="00F70353" w:rsidRPr="00AD09E4">
        <w:rPr>
          <w:rFonts w:ascii="PMingLiU" w:hAnsi="PMingLiU"/>
          <w:noProof/>
        </w:rPr>
        <w:drawing>
          <wp:inline distT="0" distB="0" distL="0" distR="0">
            <wp:extent cx="2466975" cy="245745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9E4">
        <w:rPr>
          <w:rFonts w:ascii="PMingLiU" w:hAnsi="PMingLiU"/>
        </w:rPr>
        <w:br/>
        <w:t>(1)</w:t>
      </w:r>
      <w:r w:rsidRPr="00AD09E4">
        <w:rPr>
          <w:rFonts w:ascii="PMingLiU" w:hAnsi="PMingLiU"/>
          <w:color w:val="000000"/>
        </w:rPr>
        <w:t>由圖可知，中國人口老化現象在哪一區域較為嚴重？</w:t>
      </w:r>
      <w:r w:rsidRPr="00AD09E4">
        <w:rPr>
          <w:rFonts w:ascii="PMingLiU" w:hAnsi="PMingLiU"/>
          <w:color w:val="000000"/>
        </w:rPr>
        <w:br/>
        <w:t>(2)承上題，中國人口老化現象將會帶來嚴重社會問題，主要原因為何？</w:t>
      </w:r>
    </w:p>
    <w:p w:rsidR="00AD09E4" w:rsidRDefault="00AD09E4" w:rsidP="00AD09E4">
      <w:pPr>
        <w:rPr>
          <w:color w:val="000000"/>
        </w:rPr>
      </w:pPr>
      <w:r>
        <w:rPr>
          <w:rFonts w:ascii="PMingLiU" w:hAnsi="PMingLiU"/>
        </w:rPr>
        <w:t>答案：</w:t>
      </w:r>
      <w:r w:rsidRPr="00FA358A">
        <w:t>(1)</w:t>
      </w:r>
      <w:r w:rsidRPr="00C3674E">
        <w:rPr>
          <w:color w:val="000000"/>
          <w:position w:val="-2"/>
        </w:rPr>
        <w:t>沿海地區</w:t>
      </w:r>
      <w:r w:rsidRPr="00C3674E">
        <w:rPr>
          <w:rFonts w:hint="eastAsia"/>
          <w:color w:val="000000"/>
          <w:position w:val="-2"/>
        </w:rPr>
        <w:t>。</w:t>
      </w:r>
      <w:r w:rsidRPr="00C3674E">
        <w:rPr>
          <w:rFonts w:hint="eastAsia"/>
          <w:color w:val="000000"/>
          <w:position w:val="-2"/>
        </w:rPr>
        <w:br/>
      </w:r>
      <w:r w:rsidRPr="00C3674E">
        <w:rPr>
          <w:color w:val="000000"/>
        </w:rPr>
        <w:t>(2)</w:t>
      </w:r>
      <w:r w:rsidRPr="00C3674E">
        <w:rPr>
          <w:color w:val="000000"/>
        </w:rPr>
        <w:t>未富先老。</w:t>
      </w:r>
    </w:p>
    <w:p w:rsidR="00AD09E4" w:rsidRDefault="00AD09E4" w:rsidP="00AD09E4">
      <w:pPr>
        <w:rPr>
          <w:color w:val="000000"/>
        </w:rPr>
      </w:pPr>
    </w:p>
    <w:p w:rsidR="00AD09E4" w:rsidRPr="00AD09E4" w:rsidRDefault="00AD09E4" w:rsidP="00AD09E4">
      <w:pPr>
        <w:pBdr>
          <w:bottom w:val="single" w:sz="4" w:space="1" w:color="auto"/>
        </w:pBdr>
        <w:rPr>
          <w:rFonts w:ascii="PMingLiU" w:hAnsi="PMingLiU"/>
          <w:color w:val="000000"/>
        </w:rPr>
      </w:pPr>
      <w:r>
        <w:rPr>
          <w:rFonts w:ascii="PMingLiU" w:hAnsi="PMingLiU"/>
          <w:color w:val="000000"/>
        </w:rPr>
        <w:t xml:space="preserve">題號：0402-00002　　　</w:t>
      </w:r>
      <w:r>
        <w:rPr>
          <w:rFonts w:ascii="SMbarcode" w:eastAsia="SMbarcode" w:hAnsi="PMingLiU"/>
          <w:color w:val="000000"/>
        </w:rPr>
        <w:t>*085404-0402-00002*</w:t>
      </w:r>
      <w:r>
        <w:rPr>
          <w:rFonts w:ascii="PMingLiU" w:hAnsi="PMingLiU"/>
          <w:color w:val="000000"/>
        </w:rPr>
        <w:t xml:space="preserve">　　　難易度：難　　　出處：精選試題</w:t>
      </w:r>
    </w:p>
    <w:p w:rsidR="00AD09E4" w:rsidRDefault="00AD09E4" w:rsidP="00AD09E4">
      <w:pPr>
        <w:rPr>
          <w:rFonts w:ascii="PMingLiU" w:hAnsi="PMingLiU"/>
          <w:color w:val="000000"/>
        </w:rPr>
      </w:pPr>
      <w:r w:rsidRPr="00AD09E4">
        <w:rPr>
          <w:rFonts w:ascii="PMingLiU" w:hAnsi="PMingLiU" w:hint="eastAsia"/>
          <w:color w:val="000000"/>
        </w:rPr>
        <w:t>附圖為中國各省市區的都市人口比例圖，請依圖中代號回答下列問題：</w:t>
      </w:r>
      <w:r w:rsidRPr="00AD09E4">
        <w:rPr>
          <w:rFonts w:ascii="PMingLiU" w:hAnsi="PMingLiU"/>
          <w:color w:val="000000"/>
        </w:rPr>
        <w:br/>
        <w:t>(1)</w:t>
      </w:r>
      <w:r w:rsidRPr="00AD09E4">
        <w:rPr>
          <w:rFonts w:ascii="PMingLiU" w:hAnsi="PMingLiU" w:hint="eastAsia"/>
          <w:color w:val="000000"/>
        </w:rPr>
        <w:t>福建、廣東兩省的都市人口比例最高，主要與哪一個政策有關？</w:t>
      </w:r>
      <w:r w:rsidRPr="00AD09E4">
        <w:rPr>
          <w:rFonts w:ascii="PMingLiU" w:hAnsi="PMingLiU"/>
          <w:color w:val="000000"/>
        </w:rPr>
        <w:br/>
        <w:t>(</w:t>
      </w:r>
      <w:r w:rsidRPr="00AD09E4">
        <w:rPr>
          <w:rFonts w:ascii="PMingLiU" w:hAnsi="PMingLiU" w:hint="eastAsia"/>
          <w:color w:val="000000"/>
        </w:rPr>
        <w:t>2</w:t>
      </w:r>
      <w:r w:rsidRPr="00AD09E4">
        <w:rPr>
          <w:rFonts w:ascii="PMingLiU" w:hAnsi="PMingLiU"/>
          <w:color w:val="000000"/>
        </w:rPr>
        <w:t>)</w:t>
      </w:r>
      <w:r w:rsidRPr="00AD09E4">
        <w:rPr>
          <w:rFonts w:ascii="PMingLiU" w:hAnsi="PMingLiU" w:hint="eastAsia"/>
          <w:color w:val="000000"/>
        </w:rPr>
        <w:t>各省市區都市人口比例與其經濟發展程度，大致呈何種相關？（正相關∕負相關∕無相關）</w:t>
      </w:r>
      <w:r w:rsidRPr="00AD09E4">
        <w:rPr>
          <w:rFonts w:ascii="PMingLiU" w:hAnsi="PMingLiU"/>
          <w:color w:val="000000"/>
        </w:rPr>
        <w:br/>
      </w:r>
      <w:r w:rsidR="00F70353" w:rsidRPr="00AD09E4">
        <w:rPr>
          <w:rFonts w:ascii="PMingLiU" w:hAnsi="PMingLiU"/>
          <w:noProof/>
          <w:color w:val="000000"/>
        </w:rPr>
        <w:drawing>
          <wp:inline distT="0" distB="0" distL="0" distR="0">
            <wp:extent cx="2266950" cy="19621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9E4" w:rsidRDefault="00AD09E4" w:rsidP="00AD09E4">
      <w:pPr>
        <w:rPr>
          <w:rFonts w:hint="eastAsia"/>
          <w:color w:val="000000"/>
        </w:rPr>
      </w:pPr>
      <w:r>
        <w:rPr>
          <w:rFonts w:ascii="PMingLiU" w:hAnsi="PMingLiU"/>
          <w:color w:val="000000"/>
        </w:rPr>
        <w:t>答案：</w:t>
      </w:r>
      <w:r w:rsidRPr="00C3674E">
        <w:rPr>
          <w:color w:val="000000"/>
        </w:rPr>
        <w:t>(1)</w:t>
      </w:r>
      <w:r w:rsidRPr="00C3674E">
        <w:rPr>
          <w:rFonts w:hint="eastAsia"/>
          <w:color w:val="000000"/>
        </w:rPr>
        <w:t>改革開放（設立經濟特區）。</w:t>
      </w:r>
      <w:r w:rsidRPr="00C3674E">
        <w:rPr>
          <w:color w:val="000000"/>
        </w:rPr>
        <w:br/>
        <w:t>(2</w:t>
      </w:r>
      <w:r w:rsidRPr="00C3674E">
        <w:rPr>
          <w:rFonts w:hint="eastAsia"/>
          <w:color w:val="000000"/>
        </w:rPr>
        <w:t>)</w:t>
      </w:r>
      <w:r w:rsidRPr="00C3674E">
        <w:rPr>
          <w:rFonts w:hint="eastAsia"/>
          <w:color w:val="000000"/>
        </w:rPr>
        <w:t>正相關。</w:t>
      </w:r>
    </w:p>
    <w:p w:rsidR="00AD09E4" w:rsidRDefault="00AD09E4" w:rsidP="00AD09E4">
      <w:pPr>
        <w:rPr>
          <w:rFonts w:hint="eastAsia"/>
          <w:color w:val="000000"/>
        </w:rPr>
      </w:pPr>
    </w:p>
    <w:p w:rsidR="0095098A" w:rsidRPr="00AD09E4" w:rsidRDefault="0095098A" w:rsidP="00AD09E4">
      <w:pPr>
        <w:rPr>
          <w:rFonts w:ascii="PMingLiU" w:hAnsi="PMingLiU" w:hint="eastAsia"/>
        </w:rPr>
      </w:pPr>
    </w:p>
    <w:sectPr w:rsidR="0095098A" w:rsidRPr="00AD09E4">
      <w:footerReference w:type="default" r:id="rId77"/>
      <w:pgSz w:w="12242" w:h="17282" w:code="133"/>
      <w:pgMar w:top="851" w:right="1021" w:bottom="1077" w:left="1021" w:header="567" w:footer="624" w:gutter="0"/>
      <w:cols w:space="720"/>
      <w:docGrid w:type="lines" w:linePitch="30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1098E" w:rsidRDefault="00D1098E">
      <w:r>
        <w:separator/>
      </w:r>
    </w:p>
  </w:endnote>
  <w:endnote w:type="continuationSeparator" w:id="0">
    <w:p w:rsidR="00D1098E" w:rsidRDefault="00D109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Mbarcode">
    <w:charset w:val="88"/>
    <w:family w:val="auto"/>
    <w:pitch w:val="variable"/>
    <w:sig w:usb0="00000001" w:usb1="08080000" w:usb2="00000010" w:usb3="00000000" w:csb0="001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FKai-SB">
    <w:altName w:val="標楷體"/>
    <w:charset w:val="88"/>
    <w:family w:val="script"/>
    <w:pitch w:val="fixed"/>
    <w:sig w:usb0="00000003" w:usb1="082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5098A" w:rsidRDefault="0095098A">
    <w:pPr>
      <w:pStyle w:val="a6"/>
      <w:jc w:val="center"/>
      <w:rPr>
        <w:rFonts w:hint="eastAsia"/>
      </w:rPr>
    </w:pPr>
    <w:r>
      <w:rPr>
        <w:rFonts w:eastAsia="DFKai-SB" w:hint="eastAsia"/>
      </w:rPr>
      <w:t>─</w:t>
    </w:r>
    <w:r>
      <w:rPr>
        <w:rFonts w:eastAsia="DFKai-SB" w:hint="eastAsia"/>
      </w:rPr>
      <w:t xml:space="preserve"> </w:t>
    </w: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 w:rsidR="00AD09E4"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  <w:rFonts w:hint="eastAsia"/>
      </w:rPr>
      <w:t xml:space="preserve"> </w:t>
    </w:r>
    <w:r>
      <w:rPr>
        <w:rStyle w:val="a7"/>
        <w:rFonts w:hint="eastAsia"/>
      </w:rPr>
      <w:t>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1098E" w:rsidRDefault="00D1098E">
      <w:r>
        <w:separator/>
      </w:r>
    </w:p>
  </w:footnote>
  <w:footnote w:type="continuationSeparator" w:id="0">
    <w:p w:rsidR="00D1098E" w:rsidRDefault="00D109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978F6"/>
    <w:multiLevelType w:val="singleLevel"/>
    <w:tmpl w:val="F6F4ACE2"/>
    <w:lvl w:ilvl="0">
      <w:start w:val="1"/>
      <w:numFmt w:val="decimal"/>
      <w:lvlText w:val="(   )%1."/>
      <w:lvlJc w:val="left"/>
      <w:pPr>
        <w:tabs>
          <w:tab w:val="num" w:pos="720"/>
        </w:tabs>
        <w:ind w:left="425" w:hanging="425"/>
      </w:pPr>
      <w:rPr>
        <w:rFonts w:hint="eastAsia"/>
      </w:rPr>
    </w:lvl>
  </w:abstractNum>
  <w:abstractNum w:abstractNumId="1" w15:restartNumberingAfterBreak="0">
    <w:nsid w:val="0E17492C"/>
    <w:multiLevelType w:val="hybridMultilevel"/>
    <w:tmpl w:val="8D0A6484"/>
    <w:lvl w:ilvl="0" w:tplc="6164B8F8">
      <w:start w:val="1"/>
      <w:numFmt w:val="upperLetter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920"/>
        </w:tabs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400"/>
        </w:tabs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360"/>
        </w:tabs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840"/>
        </w:tabs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800"/>
        </w:tabs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280"/>
        </w:tabs>
        <w:ind w:left="5280" w:hanging="480"/>
      </w:pPr>
    </w:lvl>
  </w:abstractNum>
  <w:abstractNum w:abstractNumId="2" w15:restartNumberingAfterBreak="0">
    <w:nsid w:val="61B814D8"/>
    <w:multiLevelType w:val="singleLevel"/>
    <w:tmpl w:val="884649AA"/>
    <w:lvl w:ilvl="0">
      <w:start w:val="1"/>
      <w:numFmt w:val="none"/>
      <w:lvlText w:val="(　　)"/>
      <w:lvlJc w:val="left"/>
      <w:pPr>
        <w:tabs>
          <w:tab w:val="num" w:pos="720"/>
        </w:tabs>
        <w:ind w:left="0" w:firstLine="0"/>
      </w:pPr>
      <w:rPr>
        <w:rFonts w:hint="eastAsia"/>
      </w:rPr>
    </w:lvl>
  </w:abstractNum>
  <w:num w:numId="1" w16cid:durableId="263074760">
    <w:abstractNumId w:val="0"/>
  </w:num>
  <w:num w:numId="2" w16cid:durableId="1144545412">
    <w:abstractNumId w:val="2"/>
  </w:num>
  <w:num w:numId="3" w16cid:durableId="17229420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bordersDoNotSurroundHeader/>
  <w:bordersDoNotSurroundFooter/>
  <w:attachedTemplate r:id="rId1"/>
  <w:defaultTabStop w:val="482"/>
  <w:drawingGridHorizontalSpacing w:val="120"/>
  <w:drawingGridVerticalSpacing w:val="303"/>
  <w:displayHorizontalDrawingGridEvery w:val="0"/>
  <w:noPunctuationKerning/>
  <w:characterSpacingControl w:val="doNotCompress"/>
  <w:noLineBreaksBefore w:lang="zh-TW" w:val="。"/>
  <w:hdrShapeDefaults>
    <o:shapedefaults v:ext="edit" spidmax="3074" fill="f" fillcolor="white" stroke="f">
      <v:fill color="white" on="f"/>
      <v:stroke on="f"/>
      <v:textbox inset="0,0,0,0"/>
      <o:colormru v:ext="edit" colors="#eaeaea"/>
      <o:colormenu v:ext="edit" fillcolor="#eaeaea" strokecolor="black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9E4"/>
    <w:rsid w:val="0095098A"/>
    <w:rsid w:val="00AD09E4"/>
    <w:rsid w:val="00D1098E"/>
    <w:rsid w:val="00F70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3074" fill="f" fillcolor="white" stroke="f">
      <v:fill color="white" on="f"/>
      <v:stroke on="f"/>
      <v:textbox inset="0,0,0,0"/>
      <o:colormru v:ext="edit" colors="#eaeaea"/>
      <o:colormenu v:ext="edit" fillcolor="#eaeaea" strokecolor="black"/>
    </o:shapedefaults>
    <o:shapelayout v:ext="edit">
      <o:idmap v:ext="edit" data="2"/>
      <o:regrouptable v:ext="edit">
        <o:entry new="1" old="0"/>
        <o:entry new="2" old="1"/>
        <o:entry new="3" old="0"/>
        <o:entry new="4" old="0"/>
        <o:entry new="5" old="0"/>
        <o:entry new="6" old="0"/>
        <o:entry new="7" old="0"/>
        <o:entry new="8" old="0"/>
      </o:regrouptable>
    </o:shapelayout>
  </w:shapeDefaults>
  <w:decimalSymbol w:val="."/>
  <w:listSeparator w:val=","/>
  <w15:chartTrackingRefBased/>
  <w15:docId w15:val="{4BE3647D-D033-4CDD-AD1F-852CE0967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PMingLiU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kern w:val="2"/>
    </w:rPr>
  </w:style>
  <w:style w:type="character" w:default="1" w:styleId="a0">
    <w:name w:val="Default Paragraph Font"/>
    <w:semiHidden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semiHidden/>
    <w:rPr>
      <w:sz w:val="18"/>
    </w:rPr>
  </w:style>
  <w:style w:type="paragraph" w:styleId="a4">
    <w:name w:val="annotation text"/>
    <w:basedOn w:val="a"/>
    <w:semiHidden/>
  </w:style>
  <w:style w:type="paragraph" w:styleId="a5">
    <w:name w:val="header"/>
    <w:basedOn w:val="a"/>
    <w:semiHidden/>
    <w:pPr>
      <w:tabs>
        <w:tab w:val="center" w:pos="4153"/>
        <w:tab w:val="right" w:pos="8306"/>
      </w:tabs>
      <w:snapToGrid w:val="0"/>
    </w:pPr>
  </w:style>
  <w:style w:type="paragraph" w:styleId="a6">
    <w:name w:val="footer"/>
    <w:basedOn w:val="a"/>
    <w:semiHidden/>
    <w:pPr>
      <w:tabs>
        <w:tab w:val="center" w:pos="4153"/>
        <w:tab w:val="right" w:pos="8306"/>
      </w:tabs>
      <w:snapToGrid w:val="0"/>
    </w:pPr>
  </w:style>
  <w:style w:type="character" w:styleId="a7">
    <w:name w:val="page number"/>
    <w:basedOn w:val="a0"/>
    <w:semiHidden/>
  </w:style>
  <w:style w:type="paragraph" w:styleId="a8">
    <w:name w:val="Plain Text"/>
    <w:basedOn w:val="a"/>
    <w:semiHidden/>
    <w:rPr>
      <w:rFonts w:ascii="MingLiU" w:eastAsia="MingLiU" w:hAnsi="Courier New"/>
      <w:sz w:val="24"/>
    </w:rPr>
  </w:style>
  <w:style w:type="character" w:styleId="a9">
    <w:name w:val="Hyperlink"/>
    <w:basedOn w:val="a0"/>
    <w:semiHidden/>
    <w:rPr>
      <w:color w:val="0000FF"/>
      <w:u w:val="single"/>
    </w:rPr>
  </w:style>
  <w:style w:type="character" w:styleId="aa">
    <w:name w:val="FollowedHyperlink"/>
    <w:basedOn w:val="a0"/>
    <w:semiHidden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big5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4.emf"/><Relationship Id="rId42" Type="http://schemas.openxmlformats.org/officeDocument/2006/relationships/image" Target="media/image28.jpeg"/><Relationship Id="rId47" Type="http://schemas.openxmlformats.org/officeDocument/2006/relationships/image" Target="media/image32.emf"/><Relationship Id="rId63" Type="http://schemas.openxmlformats.org/officeDocument/2006/relationships/image" Target="media/image45.jpeg"/><Relationship Id="rId68" Type="http://schemas.openxmlformats.org/officeDocument/2006/relationships/oleObject" Target="embeddings/oleObject13.bin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24" Type="http://schemas.openxmlformats.org/officeDocument/2006/relationships/oleObject" Target="embeddings/oleObject3.bin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8.bin"/><Relationship Id="rId40" Type="http://schemas.openxmlformats.org/officeDocument/2006/relationships/image" Target="media/image26.jpeg"/><Relationship Id="rId45" Type="http://schemas.openxmlformats.org/officeDocument/2006/relationships/image" Target="media/image31.emf"/><Relationship Id="rId53" Type="http://schemas.openxmlformats.org/officeDocument/2006/relationships/image" Target="media/image36.jpeg"/><Relationship Id="rId58" Type="http://schemas.openxmlformats.org/officeDocument/2006/relationships/image" Target="media/image41.jpeg"/><Relationship Id="rId66" Type="http://schemas.openxmlformats.org/officeDocument/2006/relationships/image" Target="media/image48.jpeg"/><Relationship Id="rId74" Type="http://schemas.openxmlformats.org/officeDocument/2006/relationships/oleObject" Target="embeddings/oleObject14.bin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3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oleObject" Target="embeddings/oleObject2.bin"/><Relationship Id="rId27" Type="http://schemas.openxmlformats.org/officeDocument/2006/relationships/image" Target="media/image18.wmf"/><Relationship Id="rId30" Type="http://schemas.openxmlformats.org/officeDocument/2006/relationships/image" Target="media/image20.jpeg"/><Relationship Id="rId35" Type="http://schemas.openxmlformats.org/officeDocument/2006/relationships/oleObject" Target="embeddings/oleObject7.bin"/><Relationship Id="rId43" Type="http://schemas.openxmlformats.org/officeDocument/2006/relationships/image" Target="media/image29.jpeg"/><Relationship Id="rId48" Type="http://schemas.openxmlformats.org/officeDocument/2006/relationships/oleObject" Target="embeddings/oleObject10.bin"/><Relationship Id="rId56" Type="http://schemas.openxmlformats.org/officeDocument/2006/relationships/image" Target="media/image39.jpeg"/><Relationship Id="rId64" Type="http://schemas.openxmlformats.org/officeDocument/2006/relationships/image" Target="media/image46.jpeg"/><Relationship Id="rId69" Type="http://schemas.openxmlformats.org/officeDocument/2006/relationships/image" Target="media/image50.jpeg"/><Relationship Id="rId77" Type="http://schemas.openxmlformats.org/officeDocument/2006/relationships/footer" Target="footer1.xml"/><Relationship Id="rId8" Type="http://schemas.openxmlformats.org/officeDocument/2006/relationships/image" Target="media/image2.wmf"/><Relationship Id="rId51" Type="http://schemas.openxmlformats.org/officeDocument/2006/relationships/image" Target="media/image34.jpeg"/><Relationship Id="rId72" Type="http://schemas.openxmlformats.org/officeDocument/2006/relationships/image" Target="media/image53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6.jpeg"/><Relationship Id="rId33" Type="http://schemas.openxmlformats.org/officeDocument/2006/relationships/image" Target="media/image22.wmf"/><Relationship Id="rId38" Type="http://schemas.openxmlformats.org/officeDocument/2006/relationships/image" Target="media/image24.jpeg"/><Relationship Id="rId46" Type="http://schemas.openxmlformats.org/officeDocument/2006/relationships/oleObject" Target="embeddings/oleObject9.bin"/><Relationship Id="rId59" Type="http://schemas.openxmlformats.org/officeDocument/2006/relationships/oleObject" Target="embeddings/oleObject12.bin"/><Relationship Id="rId67" Type="http://schemas.openxmlformats.org/officeDocument/2006/relationships/image" Target="media/image49.emf"/><Relationship Id="rId20" Type="http://schemas.openxmlformats.org/officeDocument/2006/relationships/image" Target="media/image13.jpeg"/><Relationship Id="rId41" Type="http://schemas.openxmlformats.org/officeDocument/2006/relationships/image" Target="media/image27.jpeg"/><Relationship Id="rId54" Type="http://schemas.openxmlformats.org/officeDocument/2006/relationships/image" Target="media/image37.jpeg"/><Relationship Id="rId62" Type="http://schemas.openxmlformats.org/officeDocument/2006/relationships/image" Target="media/image44.jpeg"/><Relationship Id="rId70" Type="http://schemas.openxmlformats.org/officeDocument/2006/relationships/image" Target="media/image51.jpeg"/><Relationship Id="rId75" Type="http://schemas.openxmlformats.org/officeDocument/2006/relationships/image" Target="media/image5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5.wmf"/><Relationship Id="rId28" Type="http://schemas.openxmlformats.org/officeDocument/2006/relationships/oleObject" Target="embeddings/oleObject4.bin"/><Relationship Id="rId36" Type="http://schemas.openxmlformats.org/officeDocument/2006/relationships/image" Target="media/image23.emf"/><Relationship Id="rId49" Type="http://schemas.openxmlformats.org/officeDocument/2006/relationships/image" Target="media/image33.emf"/><Relationship Id="rId57" Type="http://schemas.openxmlformats.org/officeDocument/2006/relationships/image" Target="media/image40.jpeg"/><Relationship Id="rId10" Type="http://schemas.openxmlformats.org/officeDocument/2006/relationships/image" Target="media/image3.jpeg"/><Relationship Id="rId31" Type="http://schemas.openxmlformats.org/officeDocument/2006/relationships/image" Target="media/image21.emf"/><Relationship Id="rId44" Type="http://schemas.openxmlformats.org/officeDocument/2006/relationships/image" Target="media/image30.jpeg"/><Relationship Id="rId52" Type="http://schemas.openxmlformats.org/officeDocument/2006/relationships/image" Target="media/image35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4.jpe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25.jpeg"/><Relationship Id="rId34" Type="http://schemas.openxmlformats.org/officeDocument/2006/relationships/oleObject" Target="embeddings/oleObject6.bin"/><Relationship Id="rId50" Type="http://schemas.openxmlformats.org/officeDocument/2006/relationships/oleObject" Target="embeddings/oleObject11.bin"/><Relationship Id="rId55" Type="http://schemas.openxmlformats.org/officeDocument/2006/relationships/image" Target="media/image38.jpeg"/><Relationship Id="rId76" Type="http://schemas.openxmlformats.org/officeDocument/2006/relationships/image" Target="media/image56.jpeg"/><Relationship Id="rId7" Type="http://schemas.openxmlformats.org/officeDocument/2006/relationships/image" Target="media/image1.jpeg"/><Relationship Id="rId71" Type="http://schemas.openxmlformats.org/officeDocument/2006/relationships/image" Target="media/image52.jpeg"/><Relationship Id="rId2" Type="http://schemas.openxmlformats.org/officeDocument/2006/relationships/styles" Target="styles.xml"/><Relationship Id="rId29" Type="http://schemas.openxmlformats.org/officeDocument/2006/relationships/image" Target="media/image1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K:\25.&#38988;&#24235;&#30456;&#38364;\&#38988;&#26412;\&#24460;&#21488;\eBook_Full-Section(&#20840;&#24180;&#32026;&#20849;&#29992;)\MyDot\paperA4_113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paperA4_113.dot</Template>
  <TotalTime>0</TotalTime>
  <Pages>1</Pages>
  <Words>3015</Words>
  <Characters>17190</Characters>
  <Application>Microsoft Office Word</Application>
  <DocSecurity>0</DocSecurity>
  <Lines>143</Lines>
  <Paragraphs>40</Paragraphs>
  <ScaleCrop>false</ScaleCrop>
  <Company>南一書局企業股份有限公司</Company>
  <LinksUpToDate>false</LinksUpToDate>
  <CharactersWithSpaces>20165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</dc:title>
  <dc:subject/>
  <dc:creator>d-edit15a</dc:creator>
  <cp:keywords/>
  <cp:lastModifiedBy>d-edit15a</cp:lastModifiedBy>
  <cp:revision>1</cp:revision>
  <cp:lastPrinted>1999-08-31T23:41:00Z</cp:lastPrinted>
  <dcterms:created xsi:type="dcterms:W3CDTF">2023-12-18T15:18:00Z</dcterms:created>
  <dcterms:modified xsi:type="dcterms:W3CDTF">2023-12-18T15:18:00Z</dcterms:modified>
</cp:coreProperties>
</file>